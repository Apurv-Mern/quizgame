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5.jpg" ContentType="image/jpe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AD15E2" w14:textId="73A4E745" w:rsidR="00F9190E" w:rsidRPr="000F56CF" w:rsidRDefault="00F9190E" w:rsidP="001A5439">
      <w:pPr>
        <w:widowControl w:val="0"/>
        <w:autoSpaceDE w:val="0"/>
        <w:autoSpaceDN w:val="0"/>
        <w:spacing w:before="0" w:after="0" w:line="240" w:lineRule="auto"/>
        <w:rPr>
          <w:rFonts w:ascii="Times New Roman" w:eastAsia="Montserrat" w:hAnsi="Montserrat" w:cs="Montserrat"/>
          <w:sz w:val="20"/>
          <w:szCs w:val="20"/>
        </w:rPr>
      </w:pPr>
      <w:r w:rsidRPr="000F56CF">
        <w:rPr>
          <w:rFonts w:ascii="Times New Roman" w:eastAsia="Montserrat" w:hAnsi="Montserrat" w:cs="Montserrat"/>
          <w:noProof/>
          <w:sz w:val="20"/>
          <w:szCs w:val="20"/>
        </w:rPr>
        <w:drawing>
          <wp:anchor distT="0" distB="0" distL="114300" distR="114300" simplePos="0" relativeHeight="251796480" behindDoc="1" locked="0" layoutInCell="1" allowOverlap="1" wp14:anchorId="267637DF" wp14:editId="414EF101">
            <wp:simplePos x="0" y="0"/>
            <wp:positionH relativeFrom="page">
              <wp:posOffset>-9525</wp:posOffset>
            </wp:positionH>
            <wp:positionV relativeFrom="paragraph">
              <wp:posOffset>-38100</wp:posOffset>
            </wp:positionV>
            <wp:extent cx="7616825" cy="8715375"/>
            <wp:effectExtent l="0" t="0" r="3175" b="9525"/>
            <wp:wrapNone/>
            <wp:docPr id="464635328" name="Picture 8" descr="F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Fcov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7616825" cy="8715375"/>
                    </a:xfrm>
                    <a:prstGeom prst="rect">
                      <a:avLst/>
                    </a:prstGeom>
                    <a:noFill/>
                  </pic:spPr>
                </pic:pic>
              </a:graphicData>
            </a:graphic>
            <wp14:sizeRelV relativeFrom="margin">
              <wp14:pctHeight>0</wp14:pctHeight>
            </wp14:sizeRelV>
          </wp:anchor>
        </w:drawing>
      </w:r>
    </w:p>
    <w:p w14:paraId="5AEEB23A" w14:textId="5ADF0559"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12385488" w14:textId="446C172D"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160FA9BE" w14:textId="594D0716" w:rsidR="001A5439" w:rsidRPr="000F56CF" w:rsidRDefault="00F9190E" w:rsidP="001A5439">
      <w:pPr>
        <w:widowControl w:val="0"/>
        <w:autoSpaceDE w:val="0"/>
        <w:autoSpaceDN w:val="0"/>
        <w:spacing w:before="9" w:after="1" w:line="240" w:lineRule="auto"/>
        <w:rPr>
          <w:rFonts w:ascii="Times New Roman" w:eastAsia="Montserrat" w:hAnsi="Montserrat" w:cs="Montserrat"/>
          <w:sz w:val="22"/>
          <w:szCs w:val="20"/>
        </w:rPr>
      </w:pPr>
      <w:r w:rsidRPr="000F56CF">
        <w:rPr>
          <w:rFonts w:ascii="Times New Roman" w:eastAsia="Montserrat" w:hAnsi="Montserrat" w:cs="Montserrat"/>
          <w:noProof/>
          <w:sz w:val="20"/>
          <w:szCs w:val="20"/>
        </w:rPr>
        <mc:AlternateContent>
          <mc:Choice Requires="wps">
            <w:drawing>
              <wp:anchor distT="0" distB="0" distL="114300" distR="114300" simplePos="0" relativeHeight="251797504" behindDoc="0" locked="0" layoutInCell="1" allowOverlap="1" wp14:anchorId="55E040A9" wp14:editId="668D0BAC">
                <wp:simplePos x="0" y="0"/>
                <wp:positionH relativeFrom="margin">
                  <wp:posOffset>4271645</wp:posOffset>
                </wp:positionH>
                <wp:positionV relativeFrom="paragraph">
                  <wp:posOffset>14605</wp:posOffset>
                </wp:positionV>
                <wp:extent cx="2225040" cy="799465"/>
                <wp:effectExtent l="0" t="0" r="0" b="635"/>
                <wp:wrapNone/>
                <wp:docPr id="51"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799465"/>
                        </a:xfrm>
                        <a:prstGeom prst="rect">
                          <a:avLst/>
                        </a:prstGeom>
                        <a:noFill/>
                        <a:ln>
                          <a:noFill/>
                        </a:ln>
                      </wps:spPr>
                      <wps:txbx>
                        <w:txbxContent>
                          <w:p w14:paraId="1B3E6710" w14:textId="77777777" w:rsidR="002107DD" w:rsidRPr="000F56CF" w:rsidRDefault="002107DD" w:rsidP="00F9190E">
                            <w:pPr>
                              <w:suppressAutoHyphens/>
                              <w:jc w:val="right"/>
                              <w:rPr>
                                <w:rFonts w:cstheme="minorHAnsi"/>
                                <w:b/>
                                <w:caps/>
                                <w:color w:val="FFFFFF" w:themeColor="background1"/>
                                <w:spacing w:val="3"/>
                              </w:rPr>
                            </w:pPr>
                            <w:r w:rsidRPr="000F56CF">
                              <w:rPr>
                                <w:rFonts w:cstheme="minorHAnsi"/>
                                <w:b/>
                                <w:caps/>
                                <w:color w:val="FFFFFF" w:themeColor="background1"/>
                                <w:spacing w:val="3"/>
                              </w:rPr>
                              <w:t>CONFIDENTIAL</w:t>
                            </w:r>
                          </w:p>
                          <w:p w14:paraId="44049CA4" w14:textId="43C3CBF5" w:rsidR="002107DD" w:rsidRPr="000F56CF" w:rsidRDefault="00824FA0" w:rsidP="00F9190E">
                            <w:pPr>
                              <w:suppressAutoHyphens/>
                              <w:jc w:val="right"/>
                              <w:rPr>
                                <w:rFonts w:asciiTheme="majorHAnsi" w:hAnsiTheme="majorHAnsi" w:cstheme="majorHAnsi"/>
                                <w:caps/>
                                <w:color w:val="FFFFFF" w:themeColor="background1"/>
                                <w:spacing w:val="3"/>
                              </w:rPr>
                            </w:pPr>
                            <w:r>
                              <w:rPr>
                                <w:rFonts w:asciiTheme="majorHAnsi" w:hAnsiTheme="majorHAnsi" w:cstheme="majorHAnsi"/>
                                <w:color w:val="FFFFFF" w:themeColor="background1"/>
                                <w:spacing w:val="3"/>
                              </w:rPr>
                              <w:t>December</w:t>
                            </w:r>
                            <w:r w:rsidR="002107DD" w:rsidRPr="000F56CF">
                              <w:rPr>
                                <w:rFonts w:asciiTheme="majorHAnsi" w:hAnsiTheme="majorHAnsi" w:cstheme="majorHAnsi"/>
                                <w:color w:val="FFFFFF" w:themeColor="background1"/>
                                <w:spacing w:val="3"/>
                              </w:rPr>
                              <w:t xml:space="preserve"> </w:t>
                            </w:r>
                            <w:r w:rsidR="00421E01">
                              <w:rPr>
                                <w:rFonts w:asciiTheme="majorHAnsi" w:hAnsiTheme="majorHAnsi" w:cstheme="majorHAnsi"/>
                                <w:color w:val="FFFFFF" w:themeColor="background1"/>
                                <w:spacing w:val="3"/>
                              </w:rPr>
                              <w:t>11</w:t>
                            </w:r>
                            <w:r w:rsidR="00421E01">
                              <w:rPr>
                                <w:rFonts w:asciiTheme="majorHAnsi" w:hAnsiTheme="majorHAnsi" w:cstheme="majorHAnsi"/>
                                <w:color w:val="FFFFFF" w:themeColor="background1"/>
                                <w:spacing w:val="3"/>
                                <w:vertAlign w:val="superscript"/>
                              </w:rPr>
                              <w:t>th</w:t>
                            </w:r>
                            <w:r w:rsidR="002107DD" w:rsidRPr="000F56CF">
                              <w:rPr>
                                <w:rFonts w:asciiTheme="majorHAnsi" w:hAnsiTheme="majorHAnsi" w:cstheme="majorHAnsi"/>
                                <w:caps/>
                                <w:color w:val="FFFFFF" w:themeColor="background1"/>
                                <w:spacing w:val="3"/>
                              </w:rPr>
                              <w:t>, 2025</w:t>
                            </w:r>
                          </w:p>
                          <w:p w14:paraId="7FFA1285" w14:textId="54AC76F2" w:rsidR="002107DD" w:rsidRPr="000F56CF" w:rsidRDefault="002107DD" w:rsidP="00F9190E">
                            <w:pPr>
                              <w:suppressAutoHyphens/>
                              <w:jc w:val="right"/>
                              <w:rPr>
                                <w:rFonts w:asciiTheme="majorHAnsi" w:hAnsiTheme="majorHAnsi" w:cstheme="majorHAnsi"/>
                                <w:color w:val="FFFFFF" w:themeColor="background1"/>
                                <w:spacing w:val="9"/>
                                <w:sz w:val="60"/>
                                <w:szCs w:val="60"/>
                              </w:rPr>
                            </w:pPr>
                            <w:r w:rsidRPr="000F56CF">
                              <w:rPr>
                                <w:rFonts w:asciiTheme="majorHAnsi" w:hAnsiTheme="majorHAnsi" w:cstheme="majorHAnsi"/>
                                <w:color w:val="FFFFFF" w:themeColor="background1"/>
                                <w:spacing w:val="9"/>
                                <w:sz w:val="60"/>
                                <w:szCs w:val="60"/>
                              </w:rPr>
                              <w:t>20</w:t>
                            </w:r>
                          </w:p>
                        </w:txbxContent>
                      </wps:txbx>
                      <wps:bodyPr rot="0" vert="horz" wrap="square" lIns="91440" tIns="45720" rIns="91440" bIns="45720" anchor="t" anchorCtr="0" upright="1">
                        <a:noAutofit/>
                      </wps:bodyPr>
                    </wps:wsp>
                  </a:graphicData>
                </a:graphic>
              </wp:anchor>
            </w:drawing>
          </mc:Choice>
          <mc:Fallback>
            <w:pict>
              <v:shapetype w14:anchorId="55E040A9" id="_x0000_t202" coordsize="21600,21600" o:spt="202" path="m,l,21600r21600,l21600,xe">
                <v:stroke joinstyle="miter"/>
                <v:path gradientshapeok="t" o:connecttype="rect"/>
              </v:shapetype>
              <v:shape id="Надпись 7" o:spid="_x0000_s1026" type="#_x0000_t202" style="position:absolute;margin-left:336.35pt;margin-top:1.15pt;width:175.2pt;height:62.9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" filled="f" stroked="f">
                <v:textbox>
                  <w:txbxContent>
                    <w:p w14:paraId="1B3E6710" w14:textId="77777777" w:rsidR="002107DD" w:rsidRPr="000F56CF" w:rsidRDefault="002107DD" w:rsidP="00F9190E">
                      <w:pPr>
                        <w:suppressAutoHyphens/>
                        <w:jc w:val="right"/>
                        <w:rPr>
                          <w:rFonts w:cstheme="minorHAnsi"/>
                          <w:b/>
                          <w:caps/>
                          <w:color w:val="FFFFFF" w:themeColor="background1"/>
                          <w:spacing w:val="3"/>
                        </w:rPr>
                      </w:pPr>
                      <w:r w:rsidRPr="000F56CF">
                        <w:rPr>
                          <w:rFonts w:cstheme="minorHAnsi"/>
                          <w:b/>
                          <w:caps/>
                          <w:color w:val="FFFFFF" w:themeColor="background1"/>
                          <w:spacing w:val="3"/>
                        </w:rPr>
                        <w:t>CONFIDENTIAL</w:t>
                      </w:r>
                    </w:p>
                    <w:p w14:paraId="44049CA4" w14:textId="43C3CBF5" w:rsidR="002107DD" w:rsidRPr="000F56CF" w:rsidRDefault="00824FA0" w:rsidP="00F9190E">
                      <w:pPr>
                        <w:suppressAutoHyphens/>
                        <w:jc w:val="right"/>
                        <w:rPr>
                          <w:rFonts w:asciiTheme="majorHAnsi" w:hAnsiTheme="majorHAnsi" w:cstheme="majorHAnsi"/>
                          <w:caps/>
                          <w:color w:val="FFFFFF" w:themeColor="background1"/>
                          <w:spacing w:val="3"/>
                        </w:rPr>
                      </w:pPr>
                      <w:r>
                        <w:rPr>
                          <w:rFonts w:asciiTheme="majorHAnsi" w:hAnsiTheme="majorHAnsi" w:cstheme="majorHAnsi"/>
                          <w:color w:val="FFFFFF" w:themeColor="background1"/>
                          <w:spacing w:val="3"/>
                        </w:rPr>
                        <w:t>December</w:t>
                      </w:r>
                      <w:r w:rsidR="002107DD" w:rsidRPr="000F56CF">
                        <w:rPr>
                          <w:rFonts w:asciiTheme="majorHAnsi" w:hAnsiTheme="majorHAnsi" w:cstheme="majorHAnsi"/>
                          <w:color w:val="FFFFFF" w:themeColor="background1"/>
                          <w:spacing w:val="3"/>
                        </w:rPr>
                        <w:t xml:space="preserve"> </w:t>
                      </w:r>
                      <w:r w:rsidR="00421E01">
                        <w:rPr>
                          <w:rFonts w:asciiTheme="majorHAnsi" w:hAnsiTheme="majorHAnsi" w:cstheme="majorHAnsi"/>
                          <w:color w:val="FFFFFF" w:themeColor="background1"/>
                          <w:spacing w:val="3"/>
                        </w:rPr>
                        <w:t>11</w:t>
                      </w:r>
                      <w:r w:rsidR="00421E01">
                        <w:rPr>
                          <w:rFonts w:asciiTheme="majorHAnsi" w:hAnsiTheme="majorHAnsi" w:cstheme="majorHAnsi"/>
                          <w:color w:val="FFFFFF" w:themeColor="background1"/>
                          <w:spacing w:val="3"/>
                          <w:vertAlign w:val="superscript"/>
                        </w:rPr>
                        <w:t>th</w:t>
                      </w:r>
                      <w:r w:rsidR="002107DD" w:rsidRPr="000F56CF">
                        <w:rPr>
                          <w:rFonts w:asciiTheme="majorHAnsi" w:hAnsiTheme="majorHAnsi" w:cstheme="majorHAnsi"/>
                          <w:caps/>
                          <w:color w:val="FFFFFF" w:themeColor="background1"/>
                          <w:spacing w:val="3"/>
                        </w:rPr>
                        <w:t>, 2025</w:t>
                      </w:r>
                    </w:p>
                    <w:p w14:paraId="7FFA1285" w14:textId="54AC76F2" w:rsidR="002107DD" w:rsidRPr="000F56CF" w:rsidRDefault="002107DD" w:rsidP="00F9190E">
                      <w:pPr>
                        <w:suppressAutoHyphens/>
                        <w:jc w:val="right"/>
                        <w:rPr>
                          <w:rFonts w:asciiTheme="majorHAnsi" w:hAnsiTheme="majorHAnsi" w:cstheme="majorHAnsi"/>
                          <w:color w:val="FFFFFF" w:themeColor="background1"/>
                          <w:spacing w:val="9"/>
                          <w:sz w:val="60"/>
                          <w:szCs w:val="60"/>
                        </w:rPr>
                      </w:pPr>
                      <w:r w:rsidRPr="000F56CF">
                        <w:rPr>
                          <w:rFonts w:asciiTheme="majorHAnsi" w:hAnsiTheme="majorHAnsi" w:cstheme="majorHAnsi"/>
                          <w:color w:val="FFFFFF" w:themeColor="background1"/>
                          <w:spacing w:val="9"/>
                          <w:sz w:val="60"/>
                          <w:szCs w:val="60"/>
                        </w:rPr>
                        <w:t>20</w:t>
                      </w:r>
                    </w:p>
                  </w:txbxContent>
                </v:textbox>
                <w10:wrap anchorx="margin"/>
              </v:shape>
            </w:pict>
          </mc:Fallback>
        </mc:AlternateContent>
      </w:r>
    </w:p>
    <w:p w14:paraId="71EFAAAC" w14:textId="77777777" w:rsidR="001A5439" w:rsidRPr="000F56CF" w:rsidRDefault="001A5439" w:rsidP="001A5439">
      <w:pPr>
        <w:suppressAutoHyphens/>
        <w:autoSpaceDE w:val="0"/>
        <w:autoSpaceDN w:val="0"/>
        <w:adjustRightInd w:val="0"/>
        <w:spacing w:before="0" w:after="0" w:line="288" w:lineRule="auto"/>
        <w:jc w:val="right"/>
        <w:textAlignment w:val="center"/>
        <w:rPr>
          <w:rFonts w:ascii="Calibri" w:eastAsia="Calibri" w:hAnsi="Calibri" w:cs="Calibri"/>
          <w:b/>
          <w:caps/>
          <w:color w:val="FFFFFF"/>
          <w:spacing w:val="3"/>
          <w:sz w:val="20"/>
          <w:szCs w:val="20"/>
        </w:rPr>
      </w:pPr>
      <w:r w:rsidRPr="000F56CF">
        <w:rPr>
          <w:rFonts w:ascii="Calibri" w:eastAsia="Calibri" w:hAnsi="Calibri" w:cs="Calibri"/>
          <w:b/>
          <w:caps/>
          <w:color w:val="FFFFFF"/>
          <w:spacing w:val="3"/>
          <w:sz w:val="20"/>
          <w:szCs w:val="20"/>
        </w:rPr>
        <w:t xml:space="preserve">   </w:t>
      </w:r>
    </w:p>
    <w:p w14:paraId="127381B9" w14:textId="77777777" w:rsidR="001A5439" w:rsidRPr="000F56CF" w:rsidRDefault="001A5439" w:rsidP="001A5439">
      <w:pPr>
        <w:suppressAutoHyphens/>
        <w:autoSpaceDE w:val="0"/>
        <w:autoSpaceDN w:val="0"/>
        <w:adjustRightInd w:val="0"/>
        <w:spacing w:before="0" w:after="0" w:line="288" w:lineRule="auto"/>
        <w:jc w:val="center"/>
        <w:textAlignment w:val="center"/>
        <w:rPr>
          <w:rFonts w:ascii="Calibri" w:eastAsia="Calibri" w:hAnsi="Calibri" w:cs="Calibri"/>
          <w:caps/>
          <w:color w:val="FFFFFF"/>
          <w:spacing w:val="3"/>
          <w:sz w:val="20"/>
          <w:szCs w:val="20"/>
        </w:rPr>
      </w:pPr>
    </w:p>
    <w:p w14:paraId="744445C9"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7A3616F8"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081C181E"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38D5D94B"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7EFDD408" w14:textId="594078DD"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6ABC232D" w14:textId="196994EC"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4E9E6152" w14:textId="77777777" w:rsidR="001A5439" w:rsidRPr="000F56CF" w:rsidRDefault="001A5439" w:rsidP="001A5439">
      <w:pPr>
        <w:widowControl w:val="0"/>
        <w:tabs>
          <w:tab w:val="left" w:pos="1030"/>
        </w:tabs>
        <w:autoSpaceDE w:val="0"/>
        <w:autoSpaceDN w:val="0"/>
        <w:spacing w:before="0" w:after="0" w:line="240" w:lineRule="auto"/>
        <w:rPr>
          <w:rFonts w:ascii="Times New Roman" w:eastAsia="Montserrat" w:hAnsi="Montserrat" w:cs="Montserrat"/>
          <w:sz w:val="20"/>
          <w:szCs w:val="20"/>
        </w:rPr>
      </w:pPr>
      <w:r w:rsidRPr="000F56CF">
        <w:rPr>
          <w:rFonts w:ascii="Times New Roman" w:eastAsia="Montserrat" w:hAnsi="Montserrat" w:cs="Montserrat"/>
          <w:noProof/>
          <w:sz w:val="20"/>
          <w:szCs w:val="20"/>
        </w:rPr>
        <mc:AlternateContent>
          <mc:Choice Requires="wps">
            <w:drawing>
              <wp:anchor distT="0" distB="0" distL="114300" distR="114300" simplePos="0" relativeHeight="251760640" behindDoc="1" locked="0" layoutInCell="1" allowOverlap="1" wp14:anchorId="6420B38E" wp14:editId="3948DE38">
                <wp:simplePos x="0" y="0"/>
                <wp:positionH relativeFrom="column">
                  <wp:posOffset>63500</wp:posOffset>
                </wp:positionH>
                <wp:positionV relativeFrom="paragraph">
                  <wp:posOffset>147955</wp:posOffset>
                </wp:positionV>
                <wp:extent cx="647700" cy="124460"/>
                <wp:effectExtent l="0" t="0" r="0" b="1270"/>
                <wp:wrapNone/>
                <wp:docPr id="47629202" name="Text Box 47629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5ADAD" w14:textId="77777777" w:rsidR="002107DD" w:rsidRPr="000F56CF" w:rsidRDefault="002107DD" w:rsidP="001A5439">
                            <w:pPr>
                              <w:rPr>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20B38E" id="Text Box 47629202" o:spid="_x0000_s1027" type="#_x0000_t202" style="position:absolute;margin-left:5pt;margin-top:11.65pt;width:51pt;height:9.8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" filled="f" stroked="f">
                <v:textbox inset="0,0,0,0">
                  <w:txbxContent>
                    <w:p w14:paraId="1755ADAD" w14:textId="77777777" w:rsidR="002107DD" w:rsidRPr="000F56CF" w:rsidRDefault="002107DD" w:rsidP="001A5439">
                      <w:pPr>
                        <w:rPr>
                          <w:sz w:val="16"/>
                        </w:rPr>
                      </w:pPr>
                    </w:p>
                  </w:txbxContent>
                </v:textbox>
              </v:shape>
            </w:pict>
          </mc:Fallback>
        </mc:AlternateContent>
      </w:r>
      <w:r w:rsidRPr="000F56CF">
        <w:rPr>
          <w:rFonts w:ascii="Times New Roman" w:eastAsia="Montserrat" w:hAnsi="Montserrat" w:cs="Montserrat"/>
          <w:sz w:val="20"/>
          <w:szCs w:val="20"/>
        </w:rPr>
        <w:tab/>
      </w:r>
    </w:p>
    <w:p w14:paraId="2D0856D0"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33F7431A"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2FD6189C"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437ADC2F"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5B5DC3CD"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372D6950"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642DF3BC"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51EC4CB0"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7146CA29"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43C67903" w14:textId="50077906"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301D3425" w14:textId="114D303E"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6B6630ED"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4A6FEADC"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4291D004"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6EE5F7FA" w14:textId="14B5C785"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07671973" w14:textId="77777777" w:rsidR="001A5439" w:rsidRPr="000F56CF" w:rsidRDefault="001A5439" w:rsidP="001A5439">
      <w:pPr>
        <w:widowControl w:val="0"/>
        <w:autoSpaceDE w:val="0"/>
        <w:autoSpaceDN w:val="0"/>
        <w:spacing w:before="0" w:after="0" w:line="240" w:lineRule="auto"/>
        <w:rPr>
          <w:rFonts w:ascii="Times New Roman" w:eastAsia="Montserrat" w:hAnsi="Montserrat" w:cs="Montserrat"/>
          <w:sz w:val="20"/>
          <w:szCs w:val="20"/>
        </w:rPr>
      </w:pPr>
    </w:p>
    <w:p w14:paraId="1922A37B" w14:textId="02979C36" w:rsidR="001A5439" w:rsidRPr="000F56CF" w:rsidRDefault="001A5439" w:rsidP="001A5439">
      <w:pPr>
        <w:autoSpaceDE w:val="0"/>
        <w:autoSpaceDN w:val="0"/>
        <w:adjustRightInd w:val="0"/>
        <w:spacing w:before="0" w:after="0" w:line="276" w:lineRule="auto"/>
        <w:textAlignment w:val="center"/>
        <w:rPr>
          <w:rFonts w:ascii="Calibri" w:eastAsia="Calibri" w:hAnsi="Calibri" w:cs="Calibri"/>
          <w:b/>
          <w:bCs/>
          <w:color w:val="FFFFFF"/>
          <w:sz w:val="28"/>
          <w:szCs w:val="24"/>
          <w:u w:color="000000"/>
        </w:rPr>
      </w:pPr>
      <w:r w:rsidRPr="000F56CF">
        <w:rPr>
          <w:rFonts w:ascii="Calibri" w:eastAsia="Calibri" w:hAnsi="Calibri" w:cs="Calibri"/>
          <w:i/>
          <w:color w:val="FFFFFF"/>
          <w:sz w:val="28"/>
          <w:szCs w:val="24"/>
        </w:rPr>
        <w:t xml:space="preserve">           </w:t>
      </w:r>
    </w:p>
    <w:p w14:paraId="60E660CD" w14:textId="1CB3F4E3" w:rsidR="001A5439" w:rsidRPr="000F56CF" w:rsidRDefault="001A5439" w:rsidP="001A5439">
      <w:pPr>
        <w:widowControl w:val="0"/>
        <w:autoSpaceDE w:val="0"/>
        <w:autoSpaceDN w:val="0"/>
        <w:spacing w:before="0" w:after="0" w:line="240" w:lineRule="auto"/>
        <w:ind w:right="495"/>
        <w:jc w:val="right"/>
        <w:rPr>
          <w:rFonts w:ascii="Calibri" w:eastAsia="Montserrat" w:hAnsi="Calibri" w:cs="Calibri"/>
          <w:b/>
          <w:color w:val="FFFFFF"/>
          <w:sz w:val="36"/>
        </w:rPr>
      </w:pPr>
      <w:r w:rsidRPr="000F56CF">
        <w:rPr>
          <w:rFonts w:ascii="Calibri" w:eastAsia="Montserrat" w:hAnsi="Calibri" w:cs="Calibri"/>
          <w:b/>
          <w:color w:val="FFFFFF"/>
          <w:sz w:val="36"/>
        </w:rPr>
        <w:t xml:space="preserve">    </w:t>
      </w:r>
    </w:p>
    <w:p w14:paraId="011C7E61" w14:textId="13327DE7" w:rsidR="001A5439" w:rsidRPr="000F56CF" w:rsidRDefault="001A5439" w:rsidP="001A5439">
      <w:pPr>
        <w:widowControl w:val="0"/>
        <w:autoSpaceDE w:val="0"/>
        <w:autoSpaceDN w:val="0"/>
        <w:spacing w:before="0" w:after="0" w:line="240" w:lineRule="auto"/>
        <w:ind w:right="495"/>
        <w:jc w:val="right"/>
        <w:rPr>
          <w:rFonts w:ascii="Calibri" w:eastAsia="Montserrat" w:hAnsi="Calibri" w:cs="Calibri"/>
          <w:b/>
          <w:color w:val="FFFFFF"/>
          <w:sz w:val="36"/>
        </w:rPr>
      </w:pPr>
    </w:p>
    <w:p w14:paraId="3D2903EA" w14:textId="6AC6807E" w:rsidR="001A5439" w:rsidRPr="000F56CF" w:rsidRDefault="00A36B3A" w:rsidP="001A5439">
      <w:pPr>
        <w:widowControl w:val="0"/>
        <w:autoSpaceDE w:val="0"/>
        <w:autoSpaceDN w:val="0"/>
        <w:spacing w:before="0" w:after="0" w:line="240" w:lineRule="auto"/>
        <w:ind w:right="495"/>
        <w:jc w:val="right"/>
        <w:rPr>
          <w:rFonts w:ascii="Calibri" w:eastAsia="Montserrat" w:hAnsi="Calibri" w:cs="Calibri"/>
          <w:b/>
          <w:color w:val="FFFFFF"/>
          <w:sz w:val="36"/>
        </w:rPr>
      </w:pPr>
      <w:r w:rsidRPr="000F56CF">
        <w:rPr>
          <w:rFonts w:ascii="Times New Roman" w:eastAsia="Montserrat" w:hAnsi="Montserrat" w:cs="Montserrat"/>
          <w:noProof/>
          <w:sz w:val="20"/>
          <w:szCs w:val="20"/>
        </w:rPr>
        <mc:AlternateContent>
          <mc:Choice Requires="wps">
            <w:drawing>
              <wp:anchor distT="0" distB="0" distL="114300" distR="114300" simplePos="0" relativeHeight="251798528" behindDoc="0" locked="0" layoutInCell="1" allowOverlap="1" wp14:anchorId="5DD7D545" wp14:editId="25733ECB">
                <wp:simplePos x="0" y="0"/>
                <wp:positionH relativeFrom="margin">
                  <wp:posOffset>-408940</wp:posOffset>
                </wp:positionH>
                <wp:positionV relativeFrom="paragraph">
                  <wp:posOffset>190500</wp:posOffset>
                </wp:positionV>
                <wp:extent cx="7475220" cy="1615440"/>
                <wp:effectExtent l="0" t="0" r="0" b="3810"/>
                <wp:wrapNone/>
                <wp:docPr id="50"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5220" cy="1615440"/>
                        </a:xfrm>
                        <a:prstGeom prst="rect">
                          <a:avLst/>
                        </a:prstGeom>
                        <a:noFill/>
                        <a:ln>
                          <a:noFill/>
                        </a:ln>
                      </wps:spPr>
                      <wps:txbx>
                        <w:txbxContent>
                          <w:p w14:paraId="37A57B71" w14:textId="77777777" w:rsidR="002107DD" w:rsidRPr="000F56CF" w:rsidRDefault="002107DD" w:rsidP="00F9190E">
                            <w:pPr>
                              <w:spacing w:line="192" w:lineRule="auto"/>
                              <w:rPr>
                                <w:rFonts w:cstheme="minorHAnsi"/>
                                <w:b/>
                                <w:color w:val="FFFFFF" w:themeColor="background1"/>
                                <w:spacing w:val="9"/>
                                <w:sz w:val="96"/>
                                <w:szCs w:val="96"/>
                                <w:u w:val="single" w:color="FFFFFF" w:themeColor="background1"/>
                                <w:vertAlign w:val="subscript"/>
                              </w:rPr>
                            </w:pPr>
                            <w:r w:rsidRPr="000F56CF">
                              <w:rPr>
                                <w:rFonts w:asciiTheme="majorHAnsi" w:hAnsiTheme="majorHAnsi" w:cstheme="majorHAnsi"/>
                                <w:b/>
                                <w:color w:val="FFFFFF" w:themeColor="background1"/>
                                <w:sz w:val="96"/>
                                <w:szCs w:val="96"/>
                                <w:u w:color="000000"/>
                              </w:rPr>
                              <w:t>Proposal Document</w:t>
                            </w:r>
                          </w:p>
                          <w:p w14:paraId="4C569FC7" w14:textId="248D33A6" w:rsidR="002107DD" w:rsidRPr="000F56CF" w:rsidRDefault="002012CD" w:rsidP="002012CD">
                            <w:pPr>
                              <w:spacing w:line="192" w:lineRule="auto"/>
                              <w:rPr>
                                <w:rFonts w:cstheme="minorHAnsi"/>
                                <w:color w:val="FFFFFF" w:themeColor="background1"/>
                                <w:spacing w:val="9"/>
                                <w:sz w:val="72"/>
                                <w:szCs w:val="72"/>
                                <w:u w:val="single" w:color="FFFFFF" w:themeColor="background1"/>
                                <w:vertAlign w:val="subscript"/>
                              </w:rPr>
                            </w:pPr>
                            <w:r w:rsidRPr="002012CD">
                              <w:rPr>
                                <w:rFonts w:cstheme="minorHAnsi"/>
                                <w:color w:val="FFFFFF" w:themeColor="background1"/>
                                <w:spacing w:val="9"/>
                                <w:sz w:val="56"/>
                                <w:szCs w:val="94"/>
                              </w:rPr>
                              <w:t xml:space="preserve">Interactive Quiz </w:t>
                            </w:r>
                            <w:r>
                              <w:rPr>
                                <w:rFonts w:cstheme="minorHAnsi"/>
                                <w:color w:val="FFFFFF" w:themeColor="background1"/>
                                <w:spacing w:val="9"/>
                                <w:sz w:val="56"/>
                                <w:szCs w:val="94"/>
                              </w:rPr>
                              <w:t>Web</w:t>
                            </w:r>
                            <w:r w:rsidR="006C02CF">
                              <w:rPr>
                                <w:rFonts w:cstheme="minorHAnsi"/>
                                <w:color w:val="FFFFFF" w:themeColor="background1"/>
                                <w:spacing w:val="9"/>
                                <w:sz w:val="56"/>
                                <w:szCs w:val="94"/>
                              </w:rPr>
                              <w:t xml:space="preserve"> App</w:t>
                            </w:r>
                            <w:r>
                              <w:rPr>
                                <w:rFonts w:cstheme="minorHAnsi"/>
                                <w:color w:val="FFFFFF" w:themeColor="background1"/>
                                <w:spacing w:val="9"/>
                                <w:sz w:val="56"/>
                                <w:szCs w:val="94"/>
                              </w:rPr>
                              <w:t xml:space="preserve"> for </w:t>
                            </w:r>
                            <w:r w:rsidRPr="002012CD">
                              <w:rPr>
                                <w:rFonts w:cstheme="minorHAnsi"/>
                                <w:color w:val="FFFFFF" w:themeColor="background1"/>
                                <w:spacing w:val="9"/>
                                <w:sz w:val="56"/>
                                <w:szCs w:val="94"/>
                              </w:rPr>
                              <w:t xml:space="preserve">Monaco </w:t>
                            </w:r>
                            <w:r w:rsidR="0000023B">
                              <w:rPr>
                                <w:rFonts w:cstheme="minorHAnsi"/>
                                <w:color w:val="FFFFFF" w:themeColor="background1"/>
                                <w:spacing w:val="9"/>
                                <w:sz w:val="56"/>
                                <w:szCs w:val="94"/>
                              </w:rPr>
                              <w:t>C</w:t>
                            </w:r>
                            <w:r w:rsidRPr="002012CD">
                              <w:rPr>
                                <w:rFonts w:cstheme="minorHAnsi"/>
                                <w:color w:val="FFFFFF" w:themeColor="background1"/>
                                <w:spacing w:val="9"/>
                                <w:sz w:val="56"/>
                                <w:szCs w:val="94"/>
                              </w:rPr>
                              <w:t>onference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D7D545" id="Надпись 8" o:spid="_x0000_s1028" type="#_x0000_t202" style="position:absolute;left:0;text-align:left;margin-left:-32.2pt;margin-top:15pt;width:588.6pt;height:127.2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" filled="f" stroked="f">
                <v:textbox>
                  <w:txbxContent>
                    <w:p w14:paraId="37A57B71" w14:textId="77777777" w:rsidR="002107DD" w:rsidRPr="000F56CF" w:rsidRDefault="002107DD" w:rsidP="00F9190E">
                      <w:pPr>
                        <w:spacing w:line="192" w:lineRule="auto"/>
                        <w:rPr>
                          <w:rFonts w:cstheme="minorHAnsi"/>
                          <w:b/>
                          <w:color w:val="FFFFFF" w:themeColor="background1"/>
                          <w:spacing w:val="9"/>
                          <w:sz w:val="96"/>
                          <w:szCs w:val="96"/>
                          <w:u w:val="single" w:color="FFFFFF" w:themeColor="background1"/>
                          <w:vertAlign w:val="subscript"/>
                        </w:rPr>
                      </w:pPr>
                      <w:r w:rsidRPr="000F56CF">
                        <w:rPr>
                          <w:rFonts w:asciiTheme="majorHAnsi" w:hAnsiTheme="majorHAnsi" w:cstheme="majorHAnsi"/>
                          <w:b/>
                          <w:color w:val="FFFFFF" w:themeColor="background1"/>
                          <w:sz w:val="96"/>
                          <w:szCs w:val="96"/>
                          <w:u w:color="000000"/>
                        </w:rPr>
                        <w:t>Proposal Document</w:t>
                      </w:r>
                    </w:p>
                    <w:p w14:paraId="4C569FC7" w14:textId="248D33A6" w:rsidR="002107DD" w:rsidRPr="000F56CF" w:rsidRDefault="002012CD" w:rsidP="002012CD">
                      <w:pPr>
                        <w:spacing w:line="192" w:lineRule="auto"/>
                        <w:rPr>
                          <w:rFonts w:cstheme="minorHAnsi"/>
                          <w:color w:val="FFFFFF" w:themeColor="background1"/>
                          <w:spacing w:val="9"/>
                          <w:sz w:val="72"/>
                          <w:szCs w:val="72"/>
                          <w:u w:val="single" w:color="FFFFFF" w:themeColor="background1"/>
                          <w:vertAlign w:val="subscript"/>
                        </w:rPr>
                      </w:pPr>
                      <w:r w:rsidRPr="002012CD">
                        <w:rPr>
                          <w:rFonts w:cstheme="minorHAnsi"/>
                          <w:color w:val="FFFFFF" w:themeColor="background1"/>
                          <w:spacing w:val="9"/>
                          <w:sz w:val="56"/>
                          <w:szCs w:val="94"/>
                        </w:rPr>
                        <w:t xml:space="preserve">Interactive Quiz </w:t>
                      </w:r>
                      <w:r>
                        <w:rPr>
                          <w:rFonts w:cstheme="minorHAnsi"/>
                          <w:color w:val="FFFFFF" w:themeColor="background1"/>
                          <w:spacing w:val="9"/>
                          <w:sz w:val="56"/>
                          <w:szCs w:val="94"/>
                        </w:rPr>
                        <w:t>Web</w:t>
                      </w:r>
                      <w:r w:rsidR="006C02CF">
                        <w:rPr>
                          <w:rFonts w:cstheme="minorHAnsi"/>
                          <w:color w:val="FFFFFF" w:themeColor="background1"/>
                          <w:spacing w:val="9"/>
                          <w:sz w:val="56"/>
                          <w:szCs w:val="94"/>
                        </w:rPr>
                        <w:t xml:space="preserve"> App</w:t>
                      </w:r>
                      <w:r>
                        <w:rPr>
                          <w:rFonts w:cstheme="minorHAnsi"/>
                          <w:color w:val="FFFFFF" w:themeColor="background1"/>
                          <w:spacing w:val="9"/>
                          <w:sz w:val="56"/>
                          <w:szCs w:val="94"/>
                        </w:rPr>
                        <w:t xml:space="preserve"> for </w:t>
                      </w:r>
                      <w:r w:rsidRPr="002012CD">
                        <w:rPr>
                          <w:rFonts w:cstheme="minorHAnsi"/>
                          <w:color w:val="FFFFFF" w:themeColor="background1"/>
                          <w:spacing w:val="9"/>
                          <w:sz w:val="56"/>
                          <w:szCs w:val="94"/>
                        </w:rPr>
                        <w:t xml:space="preserve">Monaco </w:t>
                      </w:r>
                      <w:r w:rsidR="0000023B">
                        <w:rPr>
                          <w:rFonts w:cstheme="minorHAnsi"/>
                          <w:color w:val="FFFFFF" w:themeColor="background1"/>
                          <w:spacing w:val="9"/>
                          <w:sz w:val="56"/>
                          <w:szCs w:val="94"/>
                        </w:rPr>
                        <w:t>C</w:t>
                      </w:r>
                      <w:r w:rsidRPr="002012CD">
                        <w:rPr>
                          <w:rFonts w:cstheme="minorHAnsi"/>
                          <w:color w:val="FFFFFF" w:themeColor="background1"/>
                          <w:spacing w:val="9"/>
                          <w:sz w:val="56"/>
                          <w:szCs w:val="94"/>
                        </w:rPr>
                        <w:t>onference</w:t>
                      </w:r>
                    </w:p>
                  </w:txbxContent>
                </v:textbox>
                <w10:wrap anchorx="margin"/>
              </v:shape>
            </w:pict>
          </mc:Fallback>
        </mc:AlternateContent>
      </w:r>
    </w:p>
    <w:p w14:paraId="6987F615" w14:textId="5D3C3B94" w:rsidR="001A5439" w:rsidRPr="000F56CF" w:rsidRDefault="001A5439" w:rsidP="001A5439">
      <w:pPr>
        <w:widowControl w:val="0"/>
        <w:autoSpaceDE w:val="0"/>
        <w:autoSpaceDN w:val="0"/>
        <w:spacing w:before="0" w:after="0" w:line="240" w:lineRule="auto"/>
        <w:ind w:right="495"/>
        <w:jc w:val="right"/>
        <w:rPr>
          <w:rFonts w:ascii="Calibri" w:eastAsia="Montserrat" w:hAnsi="Calibri" w:cs="Calibri"/>
          <w:b/>
          <w:color w:val="FFFFFF"/>
          <w:sz w:val="36"/>
        </w:rPr>
      </w:pPr>
    </w:p>
    <w:p w14:paraId="1FF87346" w14:textId="4F7E799C" w:rsidR="001A5439" w:rsidRPr="000F56CF" w:rsidRDefault="001A5439" w:rsidP="001A5439">
      <w:pPr>
        <w:widowControl w:val="0"/>
        <w:autoSpaceDE w:val="0"/>
        <w:autoSpaceDN w:val="0"/>
        <w:spacing w:before="0" w:after="0" w:line="240" w:lineRule="auto"/>
        <w:ind w:right="495"/>
        <w:jc w:val="right"/>
        <w:rPr>
          <w:rFonts w:ascii="Calibri" w:eastAsia="Montserrat" w:hAnsi="Calibri" w:cs="Calibri"/>
          <w:b/>
          <w:color w:val="FFFFFF"/>
          <w:sz w:val="36"/>
        </w:rPr>
      </w:pPr>
    </w:p>
    <w:p w14:paraId="196B10A2" w14:textId="048E5E38" w:rsidR="001A5439" w:rsidRPr="000F56CF" w:rsidRDefault="006B48A1" w:rsidP="001A5439">
      <w:pPr>
        <w:widowControl w:val="0"/>
        <w:autoSpaceDE w:val="0"/>
        <w:autoSpaceDN w:val="0"/>
        <w:spacing w:before="0" w:after="0" w:line="240" w:lineRule="auto"/>
        <w:ind w:right="495"/>
        <w:jc w:val="right"/>
        <w:rPr>
          <w:rFonts w:ascii="Calibri" w:eastAsia="Montserrat" w:hAnsi="Calibri" w:cs="Calibri"/>
          <w:b/>
          <w:color w:val="FFFFFF"/>
          <w:sz w:val="36"/>
        </w:rPr>
      </w:pPr>
      <w:r w:rsidRPr="000F56CF">
        <w:rPr>
          <w:rFonts w:ascii="Times New Roman" w:eastAsia="Montserrat" w:hAnsi="Montserrat" w:cs="Montserrat"/>
          <w:noProof/>
          <w:sz w:val="20"/>
          <w:szCs w:val="20"/>
        </w:rPr>
        <mc:AlternateContent>
          <mc:Choice Requires="wps">
            <w:drawing>
              <wp:anchor distT="0" distB="0" distL="114300" distR="114300" simplePos="0" relativeHeight="251804672" behindDoc="0" locked="0" layoutInCell="1" allowOverlap="1" wp14:anchorId="793199CC" wp14:editId="3F0EC9A3">
                <wp:simplePos x="0" y="0"/>
                <wp:positionH relativeFrom="column">
                  <wp:posOffset>-287655</wp:posOffset>
                </wp:positionH>
                <wp:positionV relativeFrom="paragraph">
                  <wp:posOffset>158750</wp:posOffset>
                </wp:positionV>
                <wp:extent cx="4716000" cy="0"/>
                <wp:effectExtent l="0" t="0" r="0" b="0"/>
                <wp:wrapNone/>
                <wp:docPr id="2006285294" name="Straight Connector 1"/>
                <wp:cNvGraphicFramePr/>
                <a:graphic xmlns:a="http://schemas.openxmlformats.org/drawingml/2006/main">
                  <a:graphicData uri="http://schemas.microsoft.com/office/word/2010/wordprocessingShape">
                    <wps:wsp>
                      <wps:cNvCnPr/>
                      <wps:spPr>
                        <a:xfrm>
                          <a:off x="0" y="0"/>
                          <a:ext cx="47160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21839" id="Straight Connector 1"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12.5pt" to="348.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" strokecolor="white [3212]" strokeweight=".5pt">
                <v:stroke joinstyle="miter"/>
              </v:line>
            </w:pict>
          </mc:Fallback>
        </mc:AlternateContent>
      </w:r>
    </w:p>
    <w:p w14:paraId="3B69E647" w14:textId="1AB7E6DD" w:rsidR="001A5439" w:rsidRPr="000F56CF" w:rsidRDefault="0032222D" w:rsidP="001A5439">
      <w:pPr>
        <w:widowControl w:val="0"/>
        <w:autoSpaceDE w:val="0"/>
        <w:autoSpaceDN w:val="0"/>
        <w:spacing w:before="0" w:after="0" w:line="240" w:lineRule="auto"/>
        <w:ind w:right="495"/>
        <w:jc w:val="right"/>
        <w:rPr>
          <w:rFonts w:ascii="Calibri" w:eastAsia="Montserrat" w:hAnsi="Calibri" w:cs="Calibri"/>
          <w:b/>
          <w:sz w:val="36"/>
        </w:rPr>
      </w:pPr>
      <w:r w:rsidRPr="000F56CF">
        <w:rPr>
          <w:rFonts w:ascii="Calibri" w:eastAsia="Montserrat" w:hAnsi="Calibri" w:cs="Calibri"/>
          <w:b/>
          <w:noProof/>
          <w:color w:val="FFFFFF"/>
          <w:sz w:val="36"/>
        </w:rPr>
        <mc:AlternateContent>
          <mc:Choice Requires="wps">
            <w:drawing>
              <wp:anchor distT="0" distB="0" distL="114300" distR="114300" simplePos="0" relativeHeight="251822080" behindDoc="0" locked="0" layoutInCell="1" allowOverlap="1" wp14:anchorId="1B85F13E" wp14:editId="4D376F29">
                <wp:simplePos x="0" y="0"/>
                <wp:positionH relativeFrom="column">
                  <wp:posOffset>-365125</wp:posOffset>
                </wp:positionH>
                <wp:positionV relativeFrom="paragraph">
                  <wp:posOffset>709930</wp:posOffset>
                </wp:positionV>
                <wp:extent cx="987425" cy="504190"/>
                <wp:effectExtent l="0" t="0" r="0" b="0"/>
                <wp:wrapNone/>
                <wp:docPr id="161831726" name="Text Box 1"/>
                <wp:cNvGraphicFramePr/>
                <a:graphic xmlns:a="http://schemas.openxmlformats.org/drawingml/2006/main">
                  <a:graphicData uri="http://schemas.microsoft.com/office/word/2010/wordprocessingShape">
                    <wps:wsp>
                      <wps:cNvSpPr txBox="1"/>
                      <wps:spPr>
                        <a:xfrm>
                          <a:off x="0" y="0"/>
                          <a:ext cx="987425" cy="504190"/>
                        </a:xfrm>
                        <a:prstGeom prst="rect">
                          <a:avLst/>
                        </a:prstGeom>
                        <a:noFill/>
                        <a:ln w="6350">
                          <a:noFill/>
                        </a:ln>
                      </wps:spPr>
                      <wps:txbx>
                        <w:txbxContent>
                          <w:p w14:paraId="2AB0E54C" w14:textId="158FD484" w:rsidR="002107DD" w:rsidRPr="000F56CF" w:rsidRDefault="002107DD">
                            <w:pPr>
                              <w:rPr>
                                <w:color w:val="FFFFFF" w:themeColor="background1"/>
                                <w:szCs w:val="24"/>
                              </w:rPr>
                            </w:pPr>
                            <w:r w:rsidRPr="000F56CF">
                              <w:rPr>
                                <w:color w:val="FFFFFF" w:themeColor="background1"/>
                                <w:szCs w:val="24"/>
                              </w:rPr>
                              <w:t>Version 1.</w:t>
                            </w:r>
                            <w:r w:rsidR="00687AC7">
                              <w:rPr>
                                <w:color w:val="FFFFFF" w:themeColor="background1"/>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5F13E" id="Text Box 1" o:spid="_x0000_s1029" type="#_x0000_t202" style="position:absolute;left:0;text-align:left;margin-left:-28.75pt;margin-top:55.9pt;width:77.75pt;height:39.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" filled="f" stroked="f" strokeweight=".5pt">
                <v:textbox>
                  <w:txbxContent>
                    <w:p w14:paraId="2AB0E54C" w14:textId="158FD484" w:rsidR="002107DD" w:rsidRPr="000F56CF" w:rsidRDefault="002107DD">
                      <w:pPr>
                        <w:rPr>
                          <w:color w:val="FFFFFF" w:themeColor="background1"/>
                          <w:szCs w:val="24"/>
                        </w:rPr>
                      </w:pPr>
                      <w:r w:rsidRPr="000F56CF">
                        <w:rPr>
                          <w:color w:val="FFFFFF" w:themeColor="background1"/>
                          <w:szCs w:val="24"/>
                        </w:rPr>
                        <w:t>Version 1.</w:t>
                      </w:r>
                      <w:r w:rsidR="00687AC7">
                        <w:rPr>
                          <w:color w:val="FFFFFF" w:themeColor="background1"/>
                          <w:szCs w:val="24"/>
                        </w:rPr>
                        <w:t>2</w:t>
                      </w:r>
                    </w:p>
                  </w:txbxContent>
                </v:textbox>
              </v:shape>
            </w:pict>
          </mc:Fallback>
        </mc:AlternateContent>
      </w:r>
      <w:r w:rsidR="007A3048" w:rsidRPr="000F56CF">
        <w:rPr>
          <w:rFonts w:ascii="Times New Roman" w:eastAsia="Montserrat" w:hAnsi="Montserrat" w:cs="Montserrat"/>
          <w:noProof/>
          <w:sz w:val="20"/>
          <w:szCs w:val="20"/>
        </w:rPr>
        <mc:AlternateContent>
          <mc:Choice Requires="wps">
            <w:drawing>
              <wp:anchor distT="0" distB="0" distL="114300" distR="114300" simplePos="0" relativeHeight="251801600" behindDoc="0" locked="0" layoutInCell="1" allowOverlap="1" wp14:anchorId="06FFC7F2" wp14:editId="1C207A5D">
                <wp:simplePos x="0" y="0"/>
                <wp:positionH relativeFrom="margin">
                  <wp:posOffset>139700</wp:posOffset>
                </wp:positionH>
                <wp:positionV relativeFrom="paragraph">
                  <wp:posOffset>2815590</wp:posOffset>
                </wp:positionV>
                <wp:extent cx="6391275" cy="1234440"/>
                <wp:effectExtent l="0" t="0" r="9525" b="3810"/>
                <wp:wrapNone/>
                <wp:docPr id="6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1234440"/>
                        </a:xfrm>
                        <a:prstGeom prst="rect">
                          <a:avLst/>
                        </a:prstGeom>
                        <a:solidFill>
                          <a:srgbClr val="FFFFFF"/>
                        </a:solidFill>
                        <a:ln>
                          <a:noFill/>
                        </a:ln>
                      </wps:spPr>
                      <wps:txbx>
                        <w:txbxContent>
                          <w:p w14:paraId="502846B5" w14:textId="77777777" w:rsidR="002107DD" w:rsidRPr="000F56CF" w:rsidRDefault="002107DD" w:rsidP="00F9190E">
                            <w:pPr>
                              <w:spacing w:after="0"/>
                              <w:rPr>
                                <w:rFonts w:cstheme="minorHAnsi"/>
                                <w:b/>
                                <w:color w:val="579199"/>
                                <w:sz w:val="20"/>
                                <w:szCs w:val="20"/>
                              </w:rPr>
                            </w:pPr>
                            <w:r w:rsidRPr="000F56CF">
                              <w:rPr>
                                <w:rFonts w:cstheme="minorHAnsi"/>
                                <w:b/>
                                <w:color w:val="579199"/>
                                <w:sz w:val="20"/>
                                <w:szCs w:val="20"/>
                              </w:rPr>
                              <w:t>DISCLAIMER</w:t>
                            </w:r>
                          </w:p>
                          <w:p w14:paraId="342D60A0" w14:textId="61E7BDC3" w:rsidR="002107DD" w:rsidRPr="000F56CF" w:rsidRDefault="002107DD" w:rsidP="00F9190E">
                            <w:pPr>
                              <w:jc w:val="both"/>
                              <w:rPr>
                                <w:rFonts w:cstheme="minorHAnsi"/>
                                <w:color w:val="7F7F7F" w:themeColor="text1" w:themeTint="80"/>
                                <w:sz w:val="20"/>
                                <w:szCs w:val="20"/>
                              </w:rPr>
                            </w:pPr>
                            <w:r w:rsidRPr="000F56CF">
                              <w:rPr>
                                <w:rFonts w:cstheme="minorHAnsi"/>
                                <w:color w:val="7F7F7F" w:themeColor="text1" w:themeTint="80"/>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10" w:history="1">
                              <w:r w:rsidRPr="000F56CF">
                                <w:rPr>
                                  <w:rStyle w:val="Heading4Char"/>
                                  <w:rFonts w:cstheme="minorHAnsi"/>
                                  <w:color w:val="7F7F7F" w:themeColor="text1" w:themeTint="80"/>
                                  <w:sz w:val="20"/>
                                  <w:szCs w:val="20"/>
                                  <w:lang w:val="en-GB"/>
                                </w:rPr>
                                <w:t>http://www.dotsquares.com/terms</w:t>
                              </w:r>
                            </w:hyperlink>
                          </w:p>
                          <w:p w14:paraId="4BE0AFEB" w14:textId="77777777" w:rsidR="002107DD" w:rsidRPr="000F56CF" w:rsidRDefault="002107DD" w:rsidP="00F9190E"/>
                          <w:p w14:paraId="05C9A364" w14:textId="77777777" w:rsidR="002107DD" w:rsidRPr="000F56CF" w:rsidRDefault="002107DD"/>
                          <w:p w14:paraId="6713080B" w14:textId="238DDEB7" w:rsidR="002107DD" w:rsidRPr="000F56CF" w:rsidRDefault="002107DD" w:rsidP="00F9190E">
                            <w:pPr>
                              <w:spacing w:after="0"/>
                              <w:rPr>
                                <w:rFonts w:cstheme="minorHAnsi"/>
                                <w:b/>
                                <w:color w:val="579199"/>
                                <w:sz w:val="20"/>
                                <w:szCs w:val="20"/>
                              </w:rPr>
                            </w:pPr>
                            <w:r w:rsidRPr="000F56CF">
                              <w:rPr>
                                <w:rFonts w:cstheme="minorHAnsi"/>
                                <w:b/>
                                <w:color w:val="579199"/>
                                <w:sz w:val="20"/>
                                <w:szCs w:val="20"/>
                              </w:rPr>
                              <w:t>DISCLAIMER</w:t>
                            </w:r>
                          </w:p>
                          <w:p w14:paraId="6028814F" w14:textId="77777777" w:rsidR="002107DD" w:rsidRPr="000F56CF" w:rsidRDefault="002107DD" w:rsidP="00F9190E">
                            <w:pPr>
                              <w:jc w:val="both"/>
                              <w:rPr>
                                <w:rFonts w:cstheme="minorHAnsi"/>
                                <w:color w:val="7F7F7F" w:themeColor="text1" w:themeTint="80"/>
                                <w:sz w:val="20"/>
                                <w:szCs w:val="20"/>
                              </w:rPr>
                            </w:pPr>
                            <w:r w:rsidRPr="000F56CF">
                              <w:rPr>
                                <w:rFonts w:cstheme="minorHAnsi"/>
                                <w:color w:val="7F7F7F" w:themeColor="text1" w:themeTint="80"/>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11" w:history="1">
                              <w:r w:rsidRPr="000F56CF">
                                <w:rPr>
                                  <w:rStyle w:val="Heading4Char"/>
                                  <w:rFonts w:cstheme="minorHAnsi"/>
                                  <w:color w:val="7F7F7F" w:themeColor="text1" w:themeTint="80"/>
                                  <w:sz w:val="20"/>
                                  <w:szCs w:val="20"/>
                                  <w:lang w:val="en-GB"/>
                                </w:rPr>
                                <w:t>http://www.dotsquares.com/terms</w:t>
                              </w:r>
                            </w:hyperlink>
                          </w:p>
                          <w:p w14:paraId="0CF5A272" w14:textId="77777777" w:rsidR="002107DD" w:rsidRPr="000F56CF" w:rsidRDefault="002107DD" w:rsidP="00F9190E"/>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06FFC7F2" id="Text Box 14" o:spid="_x0000_s1030" type="#_x0000_t202" style="position:absolute;left:0;text-align:left;margin-left:11pt;margin-top:221.7pt;width:503.25pt;height:97.2pt;z-index:251801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" stroked="f">
                <v:textbox>
                  <w:txbxContent>
                    <w:p w14:paraId="502846B5" w14:textId="77777777" w:rsidR="002107DD" w:rsidRPr="000F56CF" w:rsidRDefault="002107DD" w:rsidP="00F9190E">
                      <w:pPr>
                        <w:spacing w:after="0"/>
                        <w:rPr>
                          <w:rFonts w:cstheme="minorHAnsi"/>
                          <w:b/>
                          <w:color w:val="579199"/>
                          <w:sz w:val="20"/>
                          <w:szCs w:val="20"/>
                        </w:rPr>
                      </w:pPr>
                      <w:r w:rsidRPr="000F56CF">
                        <w:rPr>
                          <w:rFonts w:cstheme="minorHAnsi"/>
                          <w:b/>
                          <w:color w:val="579199"/>
                          <w:sz w:val="20"/>
                          <w:szCs w:val="20"/>
                        </w:rPr>
                        <w:t>DISCLAIMER</w:t>
                      </w:r>
                    </w:p>
                    <w:p w14:paraId="342D60A0" w14:textId="61E7BDC3" w:rsidR="002107DD" w:rsidRPr="000F56CF" w:rsidRDefault="002107DD" w:rsidP="00F9190E">
                      <w:pPr>
                        <w:jc w:val="both"/>
                        <w:rPr>
                          <w:rFonts w:cstheme="minorHAnsi"/>
                          <w:color w:val="7F7F7F" w:themeColor="text1" w:themeTint="80"/>
                          <w:sz w:val="20"/>
                          <w:szCs w:val="20"/>
                        </w:rPr>
                      </w:pPr>
                      <w:r w:rsidRPr="000F56CF">
                        <w:rPr>
                          <w:rFonts w:cstheme="minorHAnsi"/>
                          <w:color w:val="7F7F7F" w:themeColor="text1" w:themeTint="80"/>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12" w:history="1">
                        <w:r w:rsidRPr="000F56CF">
                          <w:rPr>
                            <w:rStyle w:val="Heading4Char"/>
                            <w:rFonts w:cstheme="minorHAnsi"/>
                            <w:color w:val="7F7F7F" w:themeColor="text1" w:themeTint="80"/>
                            <w:sz w:val="20"/>
                            <w:szCs w:val="20"/>
                            <w:lang w:val="en-GB"/>
                          </w:rPr>
                          <w:t>http://www.dotsquares.com/terms</w:t>
                        </w:r>
                      </w:hyperlink>
                    </w:p>
                    <w:p w14:paraId="4BE0AFEB" w14:textId="77777777" w:rsidR="002107DD" w:rsidRPr="000F56CF" w:rsidRDefault="002107DD" w:rsidP="00F9190E"/>
                    <w:p w14:paraId="05C9A364" w14:textId="77777777" w:rsidR="002107DD" w:rsidRPr="000F56CF" w:rsidRDefault="002107DD"/>
                    <w:p w14:paraId="6713080B" w14:textId="238DDEB7" w:rsidR="002107DD" w:rsidRPr="000F56CF" w:rsidRDefault="002107DD" w:rsidP="00F9190E">
                      <w:pPr>
                        <w:spacing w:after="0"/>
                        <w:rPr>
                          <w:rFonts w:cstheme="minorHAnsi"/>
                          <w:b/>
                          <w:color w:val="579199"/>
                          <w:sz w:val="20"/>
                          <w:szCs w:val="20"/>
                        </w:rPr>
                      </w:pPr>
                      <w:r w:rsidRPr="000F56CF">
                        <w:rPr>
                          <w:rFonts w:cstheme="minorHAnsi"/>
                          <w:b/>
                          <w:color w:val="579199"/>
                          <w:sz w:val="20"/>
                          <w:szCs w:val="20"/>
                        </w:rPr>
                        <w:t>DISCLAIMER</w:t>
                      </w:r>
                    </w:p>
                    <w:p w14:paraId="6028814F" w14:textId="77777777" w:rsidR="002107DD" w:rsidRPr="000F56CF" w:rsidRDefault="002107DD" w:rsidP="00F9190E">
                      <w:pPr>
                        <w:jc w:val="both"/>
                        <w:rPr>
                          <w:rFonts w:cstheme="minorHAnsi"/>
                          <w:color w:val="7F7F7F" w:themeColor="text1" w:themeTint="80"/>
                          <w:sz w:val="20"/>
                          <w:szCs w:val="20"/>
                        </w:rPr>
                      </w:pPr>
                      <w:r w:rsidRPr="000F56CF">
                        <w:rPr>
                          <w:rFonts w:cstheme="minorHAnsi"/>
                          <w:color w:val="7F7F7F" w:themeColor="text1" w:themeTint="80"/>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13" w:history="1">
                        <w:r w:rsidRPr="000F56CF">
                          <w:rPr>
                            <w:rStyle w:val="Heading4Char"/>
                            <w:rFonts w:cstheme="minorHAnsi"/>
                            <w:color w:val="7F7F7F" w:themeColor="text1" w:themeTint="80"/>
                            <w:sz w:val="20"/>
                            <w:szCs w:val="20"/>
                            <w:lang w:val="en-GB"/>
                          </w:rPr>
                          <w:t>http://www.dotsquares.com/terms</w:t>
                        </w:r>
                      </w:hyperlink>
                    </w:p>
                    <w:p w14:paraId="0CF5A272" w14:textId="77777777" w:rsidR="002107DD" w:rsidRPr="000F56CF" w:rsidRDefault="002107DD" w:rsidP="00F9190E"/>
                  </w:txbxContent>
                </v:textbox>
                <w10:wrap anchorx="margin"/>
              </v:shape>
            </w:pict>
          </mc:Fallback>
        </mc:AlternateContent>
      </w:r>
      <w:r w:rsidR="00343359" w:rsidRPr="000F56CF">
        <w:rPr>
          <w:rFonts w:ascii="Times New Roman" w:eastAsia="Montserrat" w:hAnsi="Montserrat" w:cs="Montserrat"/>
          <w:noProof/>
          <w:sz w:val="20"/>
          <w:szCs w:val="20"/>
        </w:rPr>
        <mc:AlternateContent>
          <mc:Choice Requires="wps">
            <w:drawing>
              <wp:anchor distT="45720" distB="45720" distL="114300" distR="114300" simplePos="0" relativeHeight="251802624" behindDoc="0" locked="0" layoutInCell="1" allowOverlap="1" wp14:anchorId="0CEC37E9" wp14:editId="5F5968FA">
                <wp:simplePos x="0" y="0"/>
                <wp:positionH relativeFrom="column">
                  <wp:posOffset>923290</wp:posOffset>
                </wp:positionH>
                <wp:positionV relativeFrom="paragraph">
                  <wp:posOffset>2011045</wp:posOffset>
                </wp:positionV>
                <wp:extent cx="3543300" cy="38735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87350"/>
                        </a:xfrm>
                        <a:prstGeom prst="rect">
                          <a:avLst/>
                        </a:prstGeom>
                        <a:noFill/>
                        <a:ln>
                          <a:noFill/>
                        </a:ln>
                      </wps:spPr>
                      <wps:txbx>
                        <w:txbxContent>
                          <w:p w14:paraId="4665B4B9" w14:textId="77777777" w:rsidR="002107DD" w:rsidRPr="000F56CF" w:rsidRDefault="002107DD" w:rsidP="00F9190E">
                            <w:pPr>
                              <w:rPr>
                                <w:b/>
                                <w:i/>
                                <w:color w:val="ED7D31" w:themeColor="accent2"/>
                              </w:rPr>
                            </w:pPr>
                            <w:r w:rsidRPr="000F56CF">
                              <w:rPr>
                                <w:b/>
                                <w:i/>
                                <w:color w:val="ED7D31" w:themeColor="accent2"/>
                              </w:rPr>
                              <w:t>Please don’t print me, it’s bad for the environment.</w:t>
                            </w:r>
                          </w:p>
                        </w:txbxContent>
                      </wps:txbx>
                      <wps:bodyPr rot="0" vert="horz" wrap="square" lIns="91440" tIns="45720" rIns="91440" bIns="45720" anchor="t" anchorCtr="0" upright="1">
                        <a:noAutofit/>
                      </wps:bodyPr>
                    </wps:wsp>
                  </a:graphicData>
                </a:graphic>
              </wp:anchor>
            </w:drawing>
          </mc:Choice>
          <mc:Fallback>
            <w:pict>
              <v:shape w14:anchorId="0CEC37E9" id="Text Box 2" o:spid="_x0000_s1031" type="#_x0000_t202" style="position:absolute;left:0;text-align:left;margin-left:72.7pt;margin-top:158.35pt;width:279pt;height:30.5pt;z-index:251802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" filled="f" stroked="f">
                <v:textbox>
                  <w:txbxContent>
                    <w:p w14:paraId="4665B4B9" w14:textId="77777777" w:rsidR="002107DD" w:rsidRPr="000F56CF" w:rsidRDefault="002107DD" w:rsidP="00F9190E">
                      <w:pPr>
                        <w:rPr>
                          <w:b/>
                          <w:i/>
                          <w:color w:val="ED7D31" w:themeColor="accent2"/>
                        </w:rPr>
                      </w:pPr>
                      <w:r w:rsidRPr="000F56CF">
                        <w:rPr>
                          <w:b/>
                          <w:i/>
                          <w:color w:val="ED7D31" w:themeColor="accent2"/>
                        </w:rPr>
                        <w:t>Please don’t print me, it’s bad for the environment.</w:t>
                      </w:r>
                    </w:p>
                  </w:txbxContent>
                </v:textbox>
                <w10:wrap type="square"/>
              </v:shape>
            </w:pict>
          </mc:Fallback>
        </mc:AlternateContent>
      </w:r>
      <w:r w:rsidR="004E759F" w:rsidRPr="000F56CF">
        <w:rPr>
          <w:rFonts w:ascii="Times New Roman" w:eastAsia="Montserrat" w:hAnsi="Montserrat" w:cs="Montserrat"/>
          <w:noProof/>
          <w:sz w:val="20"/>
          <w:szCs w:val="20"/>
        </w:rPr>
        <mc:AlternateContent>
          <mc:Choice Requires="wps">
            <w:drawing>
              <wp:anchor distT="0" distB="0" distL="114300" distR="114300" simplePos="0" relativeHeight="251799552" behindDoc="0" locked="0" layoutInCell="1" allowOverlap="1" wp14:anchorId="590839B2" wp14:editId="08756FA3">
                <wp:simplePos x="0" y="0"/>
                <wp:positionH relativeFrom="page">
                  <wp:posOffset>1419225</wp:posOffset>
                </wp:positionH>
                <wp:positionV relativeFrom="paragraph">
                  <wp:posOffset>998220</wp:posOffset>
                </wp:positionV>
                <wp:extent cx="5429885" cy="1425575"/>
                <wp:effectExtent l="0" t="0" r="0" b="3175"/>
                <wp:wrapNone/>
                <wp:docPr id="48"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885" cy="1425575"/>
                        </a:xfrm>
                        <a:prstGeom prst="rect">
                          <a:avLst/>
                        </a:prstGeom>
                        <a:noFill/>
                        <a:ln>
                          <a:noFill/>
                        </a:ln>
                      </wps:spPr>
                      <wps:txbx>
                        <w:txbxContent>
                          <w:tbl>
                            <w:tblPr>
                              <w:tblStyle w:val="TableGrid"/>
                              <w:tblW w:w="8210" w:type="dxa"/>
                              <w:tblBorders>
                                <w:top w:val="none" w:sz="0" w:space="0" w:color="auto"/>
                                <w:left w:val="none" w:sz="0" w:space="0" w:color="auto"/>
                                <w:bottom w:val="none" w:sz="0" w:space="0" w:color="auto"/>
                                <w:right w:val="none" w:sz="0" w:space="0" w:color="auto"/>
                                <w:insideH w:val="none" w:sz="0" w:space="0" w:color="auto"/>
                                <w:insideV w:val="single" w:sz="4" w:space="0" w:color="D9D9D9" w:themeColor="background1" w:themeShade="D9"/>
                              </w:tblBorders>
                              <w:tblLook w:val="04A0" w:firstRow="1" w:lastRow="0" w:firstColumn="1" w:lastColumn="0" w:noHBand="0" w:noVBand="1"/>
                            </w:tblPr>
                            <w:tblGrid>
                              <w:gridCol w:w="5040"/>
                              <w:gridCol w:w="437"/>
                              <w:gridCol w:w="2733"/>
                            </w:tblGrid>
                            <w:tr w:rsidR="002107DD" w:rsidRPr="000F56CF" w14:paraId="1AF58526" w14:textId="77777777" w:rsidTr="004E759F">
                              <w:trPr>
                                <w:trHeight w:val="1018"/>
                              </w:trPr>
                              <w:tc>
                                <w:tcPr>
                                  <w:tcW w:w="5040" w:type="dxa"/>
                                  <w:tcBorders>
                                    <w:right w:val="nil"/>
                                  </w:tcBorders>
                                </w:tcPr>
                                <w:p w14:paraId="03EFC308" w14:textId="77777777" w:rsidR="002107DD" w:rsidRPr="000F56CF" w:rsidRDefault="002107DD" w:rsidP="008C1817">
                                  <w:pPr>
                                    <w:spacing w:after="0" w:line="240" w:lineRule="auto"/>
                                    <w:rPr>
                                      <w:rFonts w:asciiTheme="majorHAnsi" w:hAnsiTheme="majorHAnsi" w:cstheme="majorHAnsi"/>
                                      <w:color w:val="0D0D0D" w:themeColor="text1" w:themeTint="F2"/>
                                    </w:rPr>
                                  </w:pPr>
                                  <w:r w:rsidRPr="000F56CF">
                                    <w:rPr>
                                      <w:rFonts w:asciiTheme="majorHAnsi" w:hAnsiTheme="majorHAnsi" w:cstheme="majorHAnsi"/>
                                      <w:color w:val="0D0D0D" w:themeColor="text1" w:themeTint="F2"/>
                                    </w:rPr>
                                    <w:t>This document outlines the general scope of your project based on our understanding of the requirements provided and discussions to date.</w:t>
                                  </w:r>
                                </w:p>
                                <w:p w14:paraId="2019AFD2" w14:textId="77777777" w:rsidR="002107DD" w:rsidRPr="000F56CF" w:rsidRDefault="002107DD" w:rsidP="008C1817">
                                  <w:pPr>
                                    <w:spacing w:after="0" w:line="240" w:lineRule="auto"/>
                                    <w:rPr>
                                      <w:rFonts w:asciiTheme="majorHAnsi" w:hAnsiTheme="majorHAnsi" w:cstheme="majorHAnsi"/>
                                      <w:color w:val="404040" w:themeColor="text1" w:themeTint="BF"/>
                                    </w:rPr>
                                  </w:pPr>
                                </w:p>
                              </w:tc>
                              <w:tc>
                                <w:tcPr>
                                  <w:tcW w:w="437" w:type="dxa"/>
                                  <w:tcBorders>
                                    <w:left w:val="nil"/>
                                  </w:tcBorders>
                                </w:tcPr>
                                <w:p w14:paraId="147AE1AF" w14:textId="77777777" w:rsidR="002107DD" w:rsidRPr="000F56CF" w:rsidRDefault="002107DD" w:rsidP="008C1817">
                                  <w:pPr>
                                    <w:pStyle w:val="NoParagraphStyle"/>
                                    <w:spacing w:line="192" w:lineRule="auto"/>
                                    <w:rPr>
                                      <w:rFonts w:asciiTheme="minorHAnsi" w:hAnsiTheme="minorHAnsi" w:cstheme="minorHAnsi"/>
                                      <w:b/>
                                      <w:color w:val="262626" w:themeColor="text1" w:themeTint="D9"/>
                                      <w:spacing w:val="9"/>
                                      <w:sz w:val="22"/>
                                      <w:szCs w:val="22"/>
                                      <w:u w:val="single" w:color="FFFFFF" w:themeColor="background1"/>
                                      <w:lang w:val="en-GB"/>
                                    </w:rPr>
                                  </w:pPr>
                                </w:p>
                              </w:tc>
                              <w:tc>
                                <w:tcPr>
                                  <w:tcW w:w="2733" w:type="dxa"/>
                                </w:tcPr>
                                <w:p w14:paraId="424964EC" w14:textId="1FA573FE" w:rsidR="002107DD" w:rsidRPr="000F56CF" w:rsidRDefault="002107DD" w:rsidP="008C1817">
                                  <w:pPr>
                                    <w:pStyle w:val="NoParagraphStyle"/>
                                    <w:spacing w:line="240" w:lineRule="auto"/>
                                    <w:rPr>
                                      <w:rFonts w:asciiTheme="minorHAnsi" w:hAnsiTheme="minorHAnsi" w:cstheme="minorHAnsi"/>
                                      <w:b/>
                                      <w:color w:val="0D0D0D" w:themeColor="text1" w:themeTint="F2"/>
                                      <w:spacing w:val="9"/>
                                      <w:sz w:val="22"/>
                                      <w:szCs w:val="22"/>
                                      <w:u w:val="single" w:color="FFFFFF" w:themeColor="background1"/>
                                      <w:lang w:val="en-GB"/>
                                    </w:rPr>
                                  </w:pPr>
                                  <w:r w:rsidRPr="000F56CF">
                                    <w:rPr>
                                      <w:rFonts w:asciiTheme="minorHAnsi" w:hAnsiTheme="minorHAnsi" w:cstheme="minorHAnsi"/>
                                      <w:b/>
                                      <w:color w:val="0D0D0D" w:themeColor="text1" w:themeTint="F2"/>
                                      <w:spacing w:val="9"/>
                                      <w:sz w:val="22"/>
                                      <w:szCs w:val="22"/>
                                      <w:u w:val="single" w:color="FFFFFF" w:themeColor="background1"/>
                                      <w:lang w:val="en-GB"/>
                                    </w:rPr>
                                    <w:t xml:space="preserve">Prepared For: </w:t>
                                  </w:r>
                                  <w:r w:rsidR="002012CD" w:rsidRPr="002012CD">
                                    <w:rPr>
                                      <w:rFonts w:asciiTheme="minorHAnsi" w:hAnsiTheme="minorHAnsi" w:cstheme="minorHAnsi"/>
                                      <w:bCs/>
                                      <w:color w:val="0D0D0D" w:themeColor="text1" w:themeTint="F2"/>
                                      <w:spacing w:val="9"/>
                                      <w:sz w:val="22"/>
                                      <w:szCs w:val="22"/>
                                      <w:u w:val="single" w:color="FFFFFF" w:themeColor="background1"/>
                                      <w:lang w:val="en-IN"/>
                                    </w:rPr>
                                    <w:t>Rachel</w:t>
                                  </w:r>
                                  <w:r w:rsidR="002012CD">
                                    <w:rPr>
                                      <w:rFonts w:asciiTheme="minorHAnsi" w:hAnsiTheme="minorHAnsi" w:cstheme="minorHAnsi"/>
                                      <w:bCs/>
                                      <w:color w:val="0D0D0D" w:themeColor="text1" w:themeTint="F2"/>
                                      <w:spacing w:val="9"/>
                                      <w:sz w:val="22"/>
                                      <w:szCs w:val="22"/>
                                      <w:u w:val="single" w:color="FFFFFF" w:themeColor="background1"/>
                                      <w:lang w:val="en-IN"/>
                                    </w:rPr>
                                    <w:t xml:space="preserve"> Sharp</w:t>
                                  </w:r>
                                </w:p>
                                <w:p w14:paraId="63217F1D" w14:textId="77777777" w:rsidR="002107DD" w:rsidRPr="000F56CF" w:rsidRDefault="002107DD" w:rsidP="008C1817">
                                  <w:pPr>
                                    <w:pStyle w:val="NoParagraphStyle"/>
                                    <w:spacing w:line="240" w:lineRule="auto"/>
                                    <w:rPr>
                                      <w:rFonts w:asciiTheme="minorHAnsi" w:hAnsiTheme="minorHAnsi" w:cstheme="minorHAnsi"/>
                                      <w:b/>
                                      <w:color w:val="0D0D0D" w:themeColor="text1" w:themeTint="F2"/>
                                      <w:spacing w:val="9"/>
                                      <w:sz w:val="22"/>
                                      <w:szCs w:val="22"/>
                                      <w:u w:val="single" w:color="FFFFFF" w:themeColor="background1"/>
                                      <w:lang w:val="en-GB"/>
                                    </w:rPr>
                                  </w:pPr>
                                </w:p>
                                <w:p w14:paraId="4930BA9C" w14:textId="021FCA1A" w:rsidR="002107DD" w:rsidRPr="000F56CF" w:rsidRDefault="002107DD" w:rsidP="008C1817">
                                  <w:pPr>
                                    <w:pStyle w:val="NoParagraphStyle"/>
                                    <w:spacing w:line="240" w:lineRule="auto"/>
                                    <w:rPr>
                                      <w:rFonts w:asciiTheme="minorHAnsi" w:hAnsiTheme="minorHAnsi" w:cstheme="minorHAnsi"/>
                                      <w:b/>
                                      <w:color w:val="0D0D0D" w:themeColor="text1" w:themeTint="F2"/>
                                      <w:spacing w:val="9"/>
                                      <w:sz w:val="22"/>
                                      <w:szCs w:val="22"/>
                                      <w:u w:val="single" w:color="FFFFFF" w:themeColor="background1"/>
                                      <w:lang w:val="en-GB"/>
                                    </w:rPr>
                                  </w:pPr>
                                  <w:r w:rsidRPr="000F56CF">
                                    <w:rPr>
                                      <w:rFonts w:asciiTheme="minorHAnsi" w:hAnsiTheme="minorHAnsi" w:cstheme="minorHAnsi"/>
                                      <w:b/>
                                      <w:color w:val="0D0D0D" w:themeColor="text1" w:themeTint="F2"/>
                                      <w:spacing w:val="9"/>
                                      <w:sz w:val="22"/>
                                      <w:szCs w:val="22"/>
                                      <w:u w:val="single" w:color="FFFFFF" w:themeColor="background1"/>
                                      <w:lang w:val="en-GB"/>
                                    </w:rPr>
                                    <w:t xml:space="preserve">Lead ID: </w:t>
                                  </w:r>
                                  <w:r w:rsidR="00E55275" w:rsidRPr="00E55275">
                                    <w:rPr>
                                      <w:rFonts w:asciiTheme="minorHAnsi" w:hAnsiTheme="minorHAnsi" w:cstheme="minorHAnsi"/>
                                      <w:color w:val="0D0D0D" w:themeColor="text1" w:themeTint="F2"/>
                                      <w:spacing w:val="9"/>
                                      <w:sz w:val="22"/>
                                      <w:szCs w:val="22"/>
                                      <w:u w:val="single" w:color="FFFFFF" w:themeColor="background1"/>
                                      <w:lang w:val="en-GB"/>
                                    </w:rPr>
                                    <w:t>140541</w:t>
                                  </w:r>
                                </w:p>
                                <w:p w14:paraId="6D5C3743" w14:textId="69060EDC"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04CEE924" w14:textId="77777777"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6D73C9D0" w14:textId="77777777"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6692F2D0" w14:textId="77777777"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2E7A0A9A" w14:textId="77777777" w:rsidR="002107DD" w:rsidRPr="000F56CF" w:rsidRDefault="002107DD" w:rsidP="004E759F">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tc>
                            </w:tr>
                          </w:tbl>
                          <w:p w14:paraId="5801B60E" w14:textId="77777777" w:rsidR="002107DD" w:rsidRPr="000F56CF" w:rsidRDefault="002107DD" w:rsidP="00F9190E">
                            <w:pPr>
                              <w:spacing w:line="276" w:lineRule="auto"/>
                              <w:rPr>
                                <w:rFonts w:asciiTheme="majorHAnsi" w:hAnsiTheme="majorHAnsi" w:cstheme="majorHAnsi"/>
                                <w:b/>
                                <w:bCs/>
                                <w:color w:val="FFFFFF" w:themeColor="background1"/>
                                <w:u w:color="000000"/>
                              </w:rPr>
                            </w:pPr>
                          </w:p>
                          <w:p w14:paraId="54B21A37" w14:textId="77777777" w:rsidR="002107DD" w:rsidRPr="000F56CF" w:rsidRDefault="002107DD" w:rsidP="00F9190E">
                            <w:pPr>
                              <w:spacing w:line="276" w:lineRule="auto"/>
                              <w:rPr>
                                <w:rFonts w:asciiTheme="majorHAnsi" w:hAnsiTheme="majorHAnsi" w:cstheme="majorHAnsi"/>
                                <w:b/>
                                <w:bCs/>
                                <w:color w:val="FFFFFF" w:themeColor="background1"/>
                                <w:u w:color="000000"/>
                              </w:rPr>
                            </w:pPr>
                          </w:p>
                          <w:p w14:paraId="4FA495BC" w14:textId="77777777" w:rsidR="002107DD" w:rsidRPr="000F56CF" w:rsidRDefault="002107DD" w:rsidP="00F9190E"/>
                          <w:p w14:paraId="78111A65" w14:textId="77777777" w:rsidR="002107DD" w:rsidRPr="000F56CF" w:rsidRDefault="002107DD"/>
                          <w:tbl>
                            <w:tblPr>
                              <w:tblStyle w:val="TableGrid"/>
                              <w:tblW w:w="8210" w:type="dxa"/>
                              <w:tblBorders>
                                <w:top w:val="none" w:sz="0" w:space="0" w:color="auto"/>
                                <w:left w:val="none" w:sz="0" w:space="0" w:color="auto"/>
                                <w:bottom w:val="none" w:sz="0" w:space="0" w:color="auto"/>
                                <w:right w:val="none" w:sz="0" w:space="0" w:color="auto"/>
                                <w:insideH w:val="none" w:sz="0" w:space="0" w:color="auto"/>
                                <w:insideV w:val="single" w:sz="4" w:space="0" w:color="D9D9D9" w:themeColor="background1" w:themeShade="D9"/>
                              </w:tblBorders>
                              <w:tblLook w:val="04A0" w:firstRow="1" w:lastRow="0" w:firstColumn="1" w:lastColumn="0" w:noHBand="0" w:noVBand="1"/>
                            </w:tblPr>
                            <w:tblGrid>
                              <w:gridCol w:w="5040"/>
                              <w:gridCol w:w="437"/>
                              <w:gridCol w:w="2733"/>
                            </w:tblGrid>
                            <w:tr w:rsidR="002107DD" w:rsidRPr="000F56CF" w14:paraId="3AA4297F" w14:textId="77777777" w:rsidTr="004E759F">
                              <w:trPr>
                                <w:trHeight w:val="1018"/>
                              </w:trPr>
                              <w:tc>
                                <w:tcPr>
                                  <w:tcW w:w="5040" w:type="dxa"/>
                                  <w:tcBorders>
                                    <w:right w:val="nil"/>
                                  </w:tcBorders>
                                </w:tcPr>
                                <w:p w14:paraId="5F136179" w14:textId="432E915F" w:rsidR="002107DD" w:rsidRPr="000F56CF" w:rsidRDefault="002107DD" w:rsidP="008C1817">
                                  <w:pPr>
                                    <w:spacing w:after="0" w:line="240" w:lineRule="auto"/>
                                    <w:rPr>
                                      <w:rFonts w:asciiTheme="majorHAnsi" w:hAnsiTheme="majorHAnsi" w:cstheme="majorHAnsi"/>
                                      <w:color w:val="0D0D0D" w:themeColor="text1" w:themeTint="F2"/>
                                    </w:rPr>
                                  </w:pPr>
                                  <w:proofErr w:type="spellStart"/>
                                  <w:r w:rsidRPr="000F56CF">
                                    <w:rPr>
                                      <w:rFonts w:asciiTheme="majorHAnsi" w:hAnsiTheme="majorHAnsi" w:cstheme="majorHAnsi"/>
                                      <w:color w:val="0D0D0D" w:themeColor="text1" w:themeTint="F2"/>
                                    </w:rPr>
                                    <w:t>ocument</w:t>
                                  </w:r>
                                  <w:proofErr w:type="spellEnd"/>
                                  <w:r w:rsidRPr="000F56CF">
                                    <w:rPr>
                                      <w:rFonts w:asciiTheme="majorHAnsi" w:hAnsiTheme="majorHAnsi" w:cstheme="majorHAnsi"/>
                                      <w:color w:val="0D0D0D" w:themeColor="text1" w:themeTint="F2"/>
                                    </w:rPr>
                                    <w:t xml:space="preserve"> outlines the general scope of your project based on our understanding of the requirements provided and discussions to date.</w:t>
                                  </w:r>
                                </w:p>
                                <w:p w14:paraId="54B475C6" w14:textId="7F7CE01F" w:rsidR="002107DD" w:rsidRPr="000F56CF" w:rsidRDefault="002107DD" w:rsidP="008C1817">
                                  <w:pPr>
                                    <w:spacing w:after="0" w:line="240" w:lineRule="auto"/>
                                    <w:rPr>
                                      <w:rFonts w:asciiTheme="majorHAnsi" w:hAnsiTheme="majorHAnsi" w:cstheme="majorHAnsi"/>
                                      <w:color w:val="404040" w:themeColor="text1" w:themeTint="BF"/>
                                    </w:rPr>
                                  </w:pPr>
                                </w:p>
                              </w:tc>
                              <w:tc>
                                <w:tcPr>
                                  <w:tcW w:w="437" w:type="dxa"/>
                                  <w:tcBorders>
                                    <w:left w:val="nil"/>
                                  </w:tcBorders>
                                </w:tcPr>
                                <w:p w14:paraId="2A170291" w14:textId="77777777" w:rsidR="002107DD" w:rsidRPr="000F56CF" w:rsidRDefault="002107DD" w:rsidP="008C1817">
                                  <w:pPr>
                                    <w:pStyle w:val="NoParagraphStyle"/>
                                    <w:spacing w:line="192" w:lineRule="auto"/>
                                    <w:rPr>
                                      <w:rFonts w:asciiTheme="minorHAnsi" w:hAnsiTheme="minorHAnsi" w:cstheme="minorHAnsi"/>
                                      <w:b/>
                                      <w:color w:val="262626" w:themeColor="text1" w:themeTint="D9"/>
                                      <w:spacing w:val="9"/>
                                      <w:sz w:val="22"/>
                                      <w:szCs w:val="22"/>
                                      <w:u w:val="single" w:color="FFFFFF" w:themeColor="background1"/>
                                      <w:lang w:val="en-GB"/>
                                    </w:rPr>
                                  </w:pPr>
                                </w:p>
                              </w:tc>
                              <w:tc>
                                <w:tcPr>
                                  <w:tcW w:w="2733" w:type="dxa"/>
                                </w:tcPr>
                                <w:p w14:paraId="4FCA3078" w14:textId="2E4C68A4"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r w:rsidRPr="000F56CF">
                                    <w:rPr>
                                      <w:rFonts w:asciiTheme="majorHAnsi" w:hAnsiTheme="majorHAnsi" w:cstheme="majorHAnsi"/>
                                      <w:b/>
                                      <w:color w:val="0D0D0D" w:themeColor="text1" w:themeTint="F2"/>
                                      <w:spacing w:val="9"/>
                                      <w:sz w:val="22"/>
                                      <w:szCs w:val="22"/>
                                      <w:u w:val="single" w:color="FFFFFF" w:themeColor="background1"/>
                                      <w:lang w:val="en-GB"/>
                                    </w:rPr>
                                    <w:t>Prepared For: Toon</w:t>
                                  </w:r>
                                </w:p>
                                <w:p w14:paraId="1AE58394" w14:textId="77777777"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70A5791B" w14:textId="2D222672"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r w:rsidRPr="000F56CF">
                                    <w:rPr>
                                      <w:rFonts w:asciiTheme="majorHAnsi" w:hAnsiTheme="majorHAnsi" w:cstheme="majorHAnsi"/>
                                      <w:b/>
                                      <w:color w:val="0D0D0D" w:themeColor="text1" w:themeTint="F2"/>
                                      <w:spacing w:val="9"/>
                                      <w:sz w:val="22"/>
                                      <w:szCs w:val="22"/>
                                      <w:u w:val="single" w:color="FFFFFF" w:themeColor="background1"/>
                                      <w:lang w:val="en-GB"/>
                                    </w:rPr>
                                    <w:t>Lead Id: 123705</w:t>
                                  </w:r>
                                </w:p>
                                <w:p w14:paraId="1AB2437D" w14:textId="77777777"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2EBA42DF" w14:textId="77777777" w:rsidR="002107DD" w:rsidRPr="000F56CF" w:rsidRDefault="002107DD" w:rsidP="004E759F">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tc>
                            </w:tr>
                          </w:tbl>
                          <w:p w14:paraId="7622A613" w14:textId="03022CA6" w:rsidR="002107DD" w:rsidRPr="000F56CF" w:rsidRDefault="002107DD" w:rsidP="00F9190E">
                            <w:pPr>
                              <w:spacing w:line="276" w:lineRule="auto"/>
                              <w:rPr>
                                <w:rFonts w:asciiTheme="majorHAnsi" w:hAnsiTheme="majorHAnsi" w:cstheme="majorHAnsi"/>
                                <w:b/>
                                <w:bCs/>
                                <w:color w:val="FFFFFF" w:themeColor="background1"/>
                                <w:u w:color="000000"/>
                              </w:rPr>
                            </w:pPr>
                          </w:p>
                          <w:p w14:paraId="2A4A2B3A" w14:textId="77777777" w:rsidR="002107DD" w:rsidRPr="000F56CF" w:rsidRDefault="002107DD" w:rsidP="00F9190E">
                            <w:pPr>
                              <w:spacing w:line="276" w:lineRule="auto"/>
                              <w:rPr>
                                <w:rFonts w:asciiTheme="majorHAnsi" w:hAnsiTheme="majorHAnsi" w:cstheme="majorHAnsi"/>
                                <w:b/>
                                <w:bCs/>
                                <w:color w:val="FFFFFF" w:themeColor="background1"/>
                                <w:u w:color="000000"/>
                              </w:rPr>
                            </w:pPr>
                          </w:p>
                          <w:p w14:paraId="7A692184" w14:textId="77777777" w:rsidR="002107DD" w:rsidRPr="000F56CF" w:rsidRDefault="002107DD" w:rsidP="00F9190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0839B2" id="Надпись 9" o:spid="_x0000_s1032" type="#_x0000_t202" style="position:absolute;left:0;text-align:left;margin-left:111.75pt;margin-top:78.6pt;width:427.55pt;height:112.25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" filled="f" stroked="f">
                <v:textbox>
                  <w:txbxContent>
                    <w:tbl>
                      <w:tblPr>
                        <w:tblStyle w:val="TableGrid"/>
                        <w:tblW w:w="8210" w:type="dxa"/>
                        <w:tblBorders>
                          <w:top w:val="none" w:sz="0" w:space="0" w:color="auto"/>
                          <w:left w:val="none" w:sz="0" w:space="0" w:color="auto"/>
                          <w:bottom w:val="none" w:sz="0" w:space="0" w:color="auto"/>
                          <w:right w:val="none" w:sz="0" w:space="0" w:color="auto"/>
                          <w:insideH w:val="none" w:sz="0" w:space="0" w:color="auto"/>
                          <w:insideV w:val="single" w:sz="4" w:space="0" w:color="D9D9D9" w:themeColor="background1" w:themeShade="D9"/>
                        </w:tblBorders>
                        <w:tblLook w:val="04A0" w:firstRow="1" w:lastRow="0" w:firstColumn="1" w:lastColumn="0" w:noHBand="0" w:noVBand="1"/>
                      </w:tblPr>
                      <w:tblGrid>
                        <w:gridCol w:w="5040"/>
                        <w:gridCol w:w="437"/>
                        <w:gridCol w:w="2733"/>
                      </w:tblGrid>
                      <w:tr w:rsidR="002107DD" w:rsidRPr="000F56CF" w14:paraId="1AF58526" w14:textId="77777777" w:rsidTr="004E759F">
                        <w:trPr>
                          <w:trHeight w:val="1018"/>
                        </w:trPr>
                        <w:tc>
                          <w:tcPr>
                            <w:tcW w:w="5040" w:type="dxa"/>
                            <w:tcBorders>
                              <w:right w:val="nil"/>
                            </w:tcBorders>
                          </w:tcPr>
                          <w:p w14:paraId="03EFC308" w14:textId="77777777" w:rsidR="002107DD" w:rsidRPr="000F56CF" w:rsidRDefault="002107DD" w:rsidP="008C1817">
                            <w:pPr>
                              <w:spacing w:after="0" w:line="240" w:lineRule="auto"/>
                              <w:rPr>
                                <w:rFonts w:asciiTheme="majorHAnsi" w:hAnsiTheme="majorHAnsi" w:cstheme="majorHAnsi"/>
                                <w:color w:val="0D0D0D" w:themeColor="text1" w:themeTint="F2"/>
                              </w:rPr>
                            </w:pPr>
                            <w:r w:rsidRPr="000F56CF">
                              <w:rPr>
                                <w:rFonts w:asciiTheme="majorHAnsi" w:hAnsiTheme="majorHAnsi" w:cstheme="majorHAnsi"/>
                                <w:color w:val="0D0D0D" w:themeColor="text1" w:themeTint="F2"/>
                              </w:rPr>
                              <w:t>This document outlines the general scope of your project based on our understanding of the requirements provided and discussions to date.</w:t>
                            </w:r>
                          </w:p>
                          <w:p w14:paraId="2019AFD2" w14:textId="77777777" w:rsidR="002107DD" w:rsidRPr="000F56CF" w:rsidRDefault="002107DD" w:rsidP="008C1817">
                            <w:pPr>
                              <w:spacing w:after="0" w:line="240" w:lineRule="auto"/>
                              <w:rPr>
                                <w:rFonts w:asciiTheme="majorHAnsi" w:hAnsiTheme="majorHAnsi" w:cstheme="majorHAnsi"/>
                                <w:color w:val="404040" w:themeColor="text1" w:themeTint="BF"/>
                              </w:rPr>
                            </w:pPr>
                          </w:p>
                        </w:tc>
                        <w:tc>
                          <w:tcPr>
                            <w:tcW w:w="437" w:type="dxa"/>
                            <w:tcBorders>
                              <w:left w:val="nil"/>
                            </w:tcBorders>
                          </w:tcPr>
                          <w:p w14:paraId="147AE1AF" w14:textId="77777777" w:rsidR="002107DD" w:rsidRPr="000F56CF" w:rsidRDefault="002107DD" w:rsidP="008C1817">
                            <w:pPr>
                              <w:pStyle w:val="NoParagraphStyle"/>
                              <w:spacing w:line="192" w:lineRule="auto"/>
                              <w:rPr>
                                <w:rFonts w:asciiTheme="minorHAnsi" w:hAnsiTheme="minorHAnsi" w:cstheme="minorHAnsi"/>
                                <w:b/>
                                <w:color w:val="262626" w:themeColor="text1" w:themeTint="D9"/>
                                <w:spacing w:val="9"/>
                                <w:sz w:val="22"/>
                                <w:szCs w:val="22"/>
                                <w:u w:val="single" w:color="FFFFFF" w:themeColor="background1"/>
                                <w:lang w:val="en-GB"/>
                              </w:rPr>
                            </w:pPr>
                          </w:p>
                        </w:tc>
                        <w:tc>
                          <w:tcPr>
                            <w:tcW w:w="2733" w:type="dxa"/>
                          </w:tcPr>
                          <w:p w14:paraId="424964EC" w14:textId="1FA573FE" w:rsidR="002107DD" w:rsidRPr="000F56CF" w:rsidRDefault="002107DD" w:rsidP="008C1817">
                            <w:pPr>
                              <w:pStyle w:val="NoParagraphStyle"/>
                              <w:spacing w:line="240" w:lineRule="auto"/>
                              <w:rPr>
                                <w:rFonts w:asciiTheme="minorHAnsi" w:hAnsiTheme="minorHAnsi" w:cstheme="minorHAnsi"/>
                                <w:b/>
                                <w:color w:val="0D0D0D" w:themeColor="text1" w:themeTint="F2"/>
                                <w:spacing w:val="9"/>
                                <w:sz w:val="22"/>
                                <w:szCs w:val="22"/>
                                <w:u w:val="single" w:color="FFFFFF" w:themeColor="background1"/>
                                <w:lang w:val="en-GB"/>
                              </w:rPr>
                            </w:pPr>
                            <w:r w:rsidRPr="000F56CF">
                              <w:rPr>
                                <w:rFonts w:asciiTheme="minorHAnsi" w:hAnsiTheme="minorHAnsi" w:cstheme="minorHAnsi"/>
                                <w:b/>
                                <w:color w:val="0D0D0D" w:themeColor="text1" w:themeTint="F2"/>
                                <w:spacing w:val="9"/>
                                <w:sz w:val="22"/>
                                <w:szCs w:val="22"/>
                                <w:u w:val="single" w:color="FFFFFF" w:themeColor="background1"/>
                                <w:lang w:val="en-GB"/>
                              </w:rPr>
                              <w:t xml:space="preserve">Prepared For: </w:t>
                            </w:r>
                            <w:r w:rsidR="002012CD" w:rsidRPr="002012CD">
                              <w:rPr>
                                <w:rFonts w:asciiTheme="minorHAnsi" w:hAnsiTheme="minorHAnsi" w:cstheme="minorHAnsi"/>
                                <w:bCs/>
                                <w:color w:val="0D0D0D" w:themeColor="text1" w:themeTint="F2"/>
                                <w:spacing w:val="9"/>
                                <w:sz w:val="22"/>
                                <w:szCs w:val="22"/>
                                <w:u w:val="single" w:color="FFFFFF" w:themeColor="background1"/>
                                <w:lang w:val="en-IN"/>
                              </w:rPr>
                              <w:t>Rachel</w:t>
                            </w:r>
                            <w:r w:rsidR="002012CD">
                              <w:rPr>
                                <w:rFonts w:asciiTheme="minorHAnsi" w:hAnsiTheme="minorHAnsi" w:cstheme="minorHAnsi"/>
                                <w:bCs/>
                                <w:color w:val="0D0D0D" w:themeColor="text1" w:themeTint="F2"/>
                                <w:spacing w:val="9"/>
                                <w:sz w:val="22"/>
                                <w:szCs w:val="22"/>
                                <w:u w:val="single" w:color="FFFFFF" w:themeColor="background1"/>
                                <w:lang w:val="en-IN"/>
                              </w:rPr>
                              <w:t xml:space="preserve"> Sharp</w:t>
                            </w:r>
                          </w:p>
                          <w:p w14:paraId="63217F1D" w14:textId="77777777" w:rsidR="002107DD" w:rsidRPr="000F56CF" w:rsidRDefault="002107DD" w:rsidP="008C1817">
                            <w:pPr>
                              <w:pStyle w:val="NoParagraphStyle"/>
                              <w:spacing w:line="240" w:lineRule="auto"/>
                              <w:rPr>
                                <w:rFonts w:asciiTheme="minorHAnsi" w:hAnsiTheme="minorHAnsi" w:cstheme="minorHAnsi"/>
                                <w:b/>
                                <w:color w:val="0D0D0D" w:themeColor="text1" w:themeTint="F2"/>
                                <w:spacing w:val="9"/>
                                <w:sz w:val="22"/>
                                <w:szCs w:val="22"/>
                                <w:u w:val="single" w:color="FFFFFF" w:themeColor="background1"/>
                                <w:lang w:val="en-GB"/>
                              </w:rPr>
                            </w:pPr>
                          </w:p>
                          <w:p w14:paraId="4930BA9C" w14:textId="021FCA1A" w:rsidR="002107DD" w:rsidRPr="000F56CF" w:rsidRDefault="002107DD" w:rsidP="008C1817">
                            <w:pPr>
                              <w:pStyle w:val="NoParagraphStyle"/>
                              <w:spacing w:line="240" w:lineRule="auto"/>
                              <w:rPr>
                                <w:rFonts w:asciiTheme="minorHAnsi" w:hAnsiTheme="minorHAnsi" w:cstheme="minorHAnsi"/>
                                <w:b/>
                                <w:color w:val="0D0D0D" w:themeColor="text1" w:themeTint="F2"/>
                                <w:spacing w:val="9"/>
                                <w:sz w:val="22"/>
                                <w:szCs w:val="22"/>
                                <w:u w:val="single" w:color="FFFFFF" w:themeColor="background1"/>
                                <w:lang w:val="en-GB"/>
                              </w:rPr>
                            </w:pPr>
                            <w:r w:rsidRPr="000F56CF">
                              <w:rPr>
                                <w:rFonts w:asciiTheme="minorHAnsi" w:hAnsiTheme="minorHAnsi" w:cstheme="minorHAnsi"/>
                                <w:b/>
                                <w:color w:val="0D0D0D" w:themeColor="text1" w:themeTint="F2"/>
                                <w:spacing w:val="9"/>
                                <w:sz w:val="22"/>
                                <w:szCs w:val="22"/>
                                <w:u w:val="single" w:color="FFFFFF" w:themeColor="background1"/>
                                <w:lang w:val="en-GB"/>
                              </w:rPr>
                              <w:t xml:space="preserve">Lead ID: </w:t>
                            </w:r>
                            <w:r w:rsidR="00E55275" w:rsidRPr="00E55275">
                              <w:rPr>
                                <w:rFonts w:asciiTheme="minorHAnsi" w:hAnsiTheme="minorHAnsi" w:cstheme="minorHAnsi"/>
                                <w:color w:val="0D0D0D" w:themeColor="text1" w:themeTint="F2"/>
                                <w:spacing w:val="9"/>
                                <w:sz w:val="22"/>
                                <w:szCs w:val="22"/>
                                <w:u w:val="single" w:color="FFFFFF" w:themeColor="background1"/>
                                <w:lang w:val="en-GB"/>
                              </w:rPr>
                              <w:t>140541</w:t>
                            </w:r>
                          </w:p>
                          <w:p w14:paraId="6D5C3743" w14:textId="69060EDC"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04CEE924" w14:textId="77777777"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6D73C9D0" w14:textId="77777777"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6692F2D0" w14:textId="77777777"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2E7A0A9A" w14:textId="77777777" w:rsidR="002107DD" w:rsidRPr="000F56CF" w:rsidRDefault="002107DD" w:rsidP="004E759F">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tc>
                      </w:tr>
                    </w:tbl>
                    <w:p w14:paraId="5801B60E" w14:textId="77777777" w:rsidR="002107DD" w:rsidRPr="000F56CF" w:rsidRDefault="002107DD" w:rsidP="00F9190E">
                      <w:pPr>
                        <w:spacing w:line="276" w:lineRule="auto"/>
                        <w:rPr>
                          <w:rFonts w:asciiTheme="majorHAnsi" w:hAnsiTheme="majorHAnsi" w:cstheme="majorHAnsi"/>
                          <w:b/>
                          <w:bCs/>
                          <w:color w:val="FFFFFF" w:themeColor="background1"/>
                          <w:u w:color="000000"/>
                        </w:rPr>
                      </w:pPr>
                    </w:p>
                    <w:p w14:paraId="54B21A37" w14:textId="77777777" w:rsidR="002107DD" w:rsidRPr="000F56CF" w:rsidRDefault="002107DD" w:rsidP="00F9190E">
                      <w:pPr>
                        <w:spacing w:line="276" w:lineRule="auto"/>
                        <w:rPr>
                          <w:rFonts w:asciiTheme="majorHAnsi" w:hAnsiTheme="majorHAnsi" w:cstheme="majorHAnsi"/>
                          <w:b/>
                          <w:bCs/>
                          <w:color w:val="FFFFFF" w:themeColor="background1"/>
                          <w:u w:color="000000"/>
                        </w:rPr>
                      </w:pPr>
                    </w:p>
                    <w:p w14:paraId="4FA495BC" w14:textId="77777777" w:rsidR="002107DD" w:rsidRPr="000F56CF" w:rsidRDefault="002107DD" w:rsidP="00F9190E"/>
                    <w:p w14:paraId="78111A65" w14:textId="77777777" w:rsidR="002107DD" w:rsidRPr="000F56CF" w:rsidRDefault="002107DD"/>
                    <w:tbl>
                      <w:tblPr>
                        <w:tblStyle w:val="TableGrid"/>
                        <w:tblW w:w="8210" w:type="dxa"/>
                        <w:tblBorders>
                          <w:top w:val="none" w:sz="0" w:space="0" w:color="auto"/>
                          <w:left w:val="none" w:sz="0" w:space="0" w:color="auto"/>
                          <w:bottom w:val="none" w:sz="0" w:space="0" w:color="auto"/>
                          <w:right w:val="none" w:sz="0" w:space="0" w:color="auto"/>
                          <w:insideH w:val="none" w:sz="0" w:space="0" w:color="auto"/>
                          <w:insideV w:val="single" w:sz="4" w:space="0" w:color="D9D9D9" w:themeColor="background1" w:themeShade="D9"/>
                        </w:tblBorders>
                        <w:tblLook w:val="04A0" w:firstRow="1" w:lastRow="0" w:firstColumn="1" w:lastColumn="0" w:noHBand="0" w:noVBand="1"/>
                      </w:tblPr>
                      <w:tblGrid>
                        <w:gridCol w:w="5040"/>
                        <w:gridCol w:w="437"/>
                        <w:gridCol w:w="2733"/>
                      </w:tblGrid>
                      <w:tr w:rsidR="002107DD" w:rsidRPr="000F56CF" w14:paraId="3AA4297F" w14:textId="77777777" w:rsidTr="004E759F">
                        <w:trPr>
                          <w:trHeight w:val="1018"/>
                        </w:trPr>
                        <w:tc>
                          <w:tcPr>
                            <w:tcW w:w="5040" w:type="dxa"/>
                            <w:tcBorders>
                              <w:right w:val="nil"/>
                            </w:tcBorders>
                          </w:tcPr>
                          <w:p w14:paraId="5F136179" w14:textId="432E915F" w:rsidR="002107DD" w:rsidRPr="000F56CF" w:rsidRDefault="002107DD" w:rsidP="008C1817">
                            <w:pPr>
                              <w:spacing w:after="0" w:line="240" w:lineRule="auto"/>
                              <w:rPr>
                                <w:rFonts w:asciiTheme="majorHAnsi" w:hAnsiTheme="majorHAnsi" w:cstheme="majorHAnsi"/>
                                <w:color w:val="0D0D0D" w:themeColor="text1" w:themeTint="F2"/>
                              </w:rPr>
                            </w:pPr>
                            <w:proofErr w:type="spellStart"/>
                            <w:r w:rsidRPr="000F56CF">
                              <w:rPr>
                                <w:rFonts w:asciiTheme="majorHAnsi" w:hAnsiTheme="majorHAnsi" w:cstheme="majorHAnsi"/>
                                <w:color w:val="0D0D0D" w:themeColor="text1" w:themeTint="F2"/>
                              </w:rPr>
                              <w:t>ocument</w:t>
                            </w:r>
                            <w:proofErr w:type="spellEnd"/>
                            <w:r w:rsidRPr="000F56CF">
                              <w:rPr>
                                <w:rFonts w:asciiTheme="majorHAnsi" w:hAnsiTheme="majorHAnsi" w:cstheme="majorHAnsi"/>
                                <w:color w:val="0D0D0D" w:themeColor="text1" w:themeTint="F2"/>
                              </w:rPr>
                              <w:t xml:space="preserve"> outlines the general scope of your project based on our understanding of the requirements provided and discussions to date.</w:t>
                            </w:r>
                          </w:p>
                          <w:p w14:paraId="54B475C6" w14:textId="7F7CE01F" w:rsidR="002107DD" w:rsidRPr="000F56CF" w:rsidRDefault="002107DD" w:rsidP="008C1817">
                            <w:pPr>
                              <w:spacing w:after="0" w:line="240" w:lineRule="auto"/>
                              <w:rPr>
                                <w:rFonts w:asciiTheme="majorHAnsi" w:hAnsiTheme="majorHAnsi" w:cstheme="majorHAnsi"/>
                                <w:color w:val="404040" w:themeColor="text1" w:themeTint="BF"/>
                              </w:rPr>
                            </w:pPr>
                          </w:p>
                        </w:tc>
                        <w:tc>
                          <w:tcPr>
                            <w:tcW w:w="437" w:type="dxa"/>
                            <w:tcBorders>
                              <w:left w:val="nil"/>
                            </w:tcBorders>
                          </w:tcPr>
                          <w:p w14:paraId="2A170291" w14:textId="77777777" w:rsidR="002107DD" w:rsidRPr="000F56CF" w:rsidRDefault="002107DD" w:rsidP="008C1817">
                            <w:pPr>
                              <w:pStyle w:val="NoParagraphStyle"/>
                              <w:spacing w:line="192" w:lineRule="auto"/>
                              <w:rPr>
                                <w:rFonts w:asciiTheme="minorHAnsi" w:hAnsiTheme="minorHAnsi" w:cstheme="minorHAnsi"/>
                                <w:b/>
                                <w:color w:val="262626" w:themeColor="text1" w:themeTint="D9"/>
                                <w:spacing w:val="9"/>
                                <w:sz w:val="22"/>
                                <w:szCs w:val="22"/>
                                <w:u w:val="single" w:color="FFFFFF" w:themeColor="background1"/>
                                <w:lang w:val="en-GB"/>
                              </w:rPr>
                            </w:pPr>
                          </w:p>
                        </w:tc>
                        <w:tc>
                          <w:tcPr>
                            <w:tcW w:w="2733" w:type="dxa"/>
                          </w:tcPr>
                          <w:p w14:paraId="4FCA3078" w14:textId="2E4C68A4"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r w:rsidRPr="000F56CF">
                              <w:rPr>
                                <w:rFonts w:asciiTheme="majorHAnsi" w:hAnsiTheme="majorHAnsi" w:cstheme="majorHAnsi"/>
                                <w:b/>
                                <w:color w:val="0D0D0D" w:themeColor="text1" w:themeTint="F2"/>
                                <w:spacing w:val="9"/>
                                <w:sz w:val="22"/>
                                <w:szCs w:val="22"/>
                                <w:u w:val="single" w:color="FFFFFF" w:themeColor="background1"/>
                                <w:lang w:val="en-GB"/>
                              </w:rPr>
                              <w:t>Prepared For: Toon</w:t>
                            </w:r>
                          </w:p>
                          <w:p w14:paraId="1AE58394" w14:textId="77777777"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70A5791B" w14:textId="2D222672"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r w:rsidRPr="000F56CF">
                              <w:rPr>
                                <w:rFonts w:asciiTheme="majorHAnsi" w:hAnsiTheme="majorHAnsi" w:cstheme="majorHAnsi"/>
                                <w:b/>
                                <w:color w:val="0D0D0D" w:themeColor="text1" w:themeTint="F2"/>
                                <w:spacing w:val="9"/>
                                <w:sz w:val="22"/>
                                <w:szCs w:val="22"/>
                                <w:u w:val="single" w:color="FFFFFF" w:themeColor="background1"/>
                                <w:lang w:val="en-GB"/>
                              </w:rPr>
                              <w:t>Lead Id: 123705</w:t>
                            </w:r>
                          </w:p>
                          <w:p w14:paraId="1AB2437D" w14:textId="77777777" w:rsidR="002107DD" w:rsidRPr="000F56CF" w:rsidRDefault="002107DD" w:rsidP="008C1817">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p w14:paraId="2EBA42DF" w14:textId="77777777" w:rsidR="002107DD" w:rsidRPr="000F56CF" w:rsidRDefault="002107DD" w:rsidP="004E759F">
                            <w:pPr>
                              <w:pStyle w:val="NoParagraphStyle"/>
                              <w:spacing w:line="240" w:lineRule="auto"/>
                              <w:rPr>
                                <w:rFonts w:asciiTheme="majorHAnsi" w:hAnsiTheme="majorHAnsi" w:cstheme="majorHAnsi"/>
                                <w:b/>
                                <w:color w:val="0D0D0D" w:themeColor="text1" w:themeTint="F2"/>
                                <w:spacing w:val="9"/>
                                <w:sz w:val="22"/>
                                <w:szCs w:val="22"/>
                                <w:u w:val="single" w:color="FFFFFF" w:themeColor="background1"/>
                                <w:lang w:val="en-GB"/>
                              </w:rPr>
                            </w:pPr>
                          </w:p>
                        </w:tc>
                      </w:tr>
                    </w:tbl>
                    <w:p w14:paraId="7622A613" w14:textId="03022CA6" w:rsidR="002107DD" w:rsidRPr="000F56CF" w:rsidRDefault="002107DD" w:rsidP="00F9190E">
                      <w:pPr>
                        <w:spacing w:line="276" w:lineRule="auto"/>
                        <w:rPr>
                          <w:rFonts w:asciiTheme="majorHAnsi" w:hAnsiTheme="majorHAnsi" w:cstheme="majorHAnsi"/>
                          <w:b/>
                          <w:bCs/>
                          <w:color w:val="FFFFFF" w:themeColor="background1"/>
                          <w:u w:color="000000"/>
                        </w:rPr>
                      </w:pPr>
                    </w:p>
                    <w:p w14:paraId="2A4A2B3A" w14:textId="77777777" w:rsidR="002107DD" w:rsidRPr="000F56CF" w:rsidRDefault="002107DD" w:rsidP="00F9190E">
                      <w:pPr>
                        <w:spacing w:line="276" w:lineRule="auto"/>
                        <w:rPr>
                          <w:rFonts w:asciiTheme="majorHAnsi" w:hAnsiTheme="majorHAnsi" w:cstheme="majorHAnsi"/>
                          <w:b/>
                          <w:bCs/>
                          <w:color w:val="FFFFFF" w:themeColor="background1"/>
                          <w:u w:color="000000"/>
                        </w:rPr>
                      </w:pPr>
                    </w:p>
                    <w:p w14:paraId="7A692184" w14:textId="77777777" w:rsidR="002107DD" w:rsidRPr="000F56CF" w:rsidRDefault="002107DD" w:rsidP="00F9190E"/>
                  </w:txbxContent>
                </v:textbox>
                <w10:wrap anchorx="page"/>
              </v:shape>
            </w:pict>
          </mc:Fallback>
        </mc:AlternateContent>
      </w:r>
      <w:r w:rsidR="004E759F" w:rsidRPr="000F56CF">
        <w:rPr>
          <w:rFonts w:ascii="Calibri" w:hAnsi="Calibri" w:cs="Calibri"/>
          <w:noProof/>
        </w:rPr>
        <mc:AlternateContent>
          <mc:Choice Requires="wps">
            <w:drawing>
              <wp:anchor distT="0" distB="0" distL="114300" distR="114300" simplePos="0" relativeHeight="251807744" behindDoc="0" locked="0" layoutInCell="1" allowOverlap="1" wp14:anchorId="58607EFE" wp14:editId="4FA1D4E5">
                <wp:simplePos x="0" y="0"/>
                <wp:positionH relativeFrom="column">
                  <wp:posOffset>-1400175</wp:posOffset>
                </wp:positionH>
                <wp:positionV relativeFrom="paragraph">
                  <wp:posOffset>2490470</wp:posOffset>
                </wp:positionV>
                <wp:extent cx="6178550" cy="0"/>
                <wp:effectExtent l="0" t="0" r="0" b="0"/>
                <wp:wrapNone/>
                <wp:docPr id="44"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8550" cy="0"/>
                        </a:xfrm>
                        <a:prstGeom prst="line">
                          <a:avLst/>
                        </a:prstGeom>
                        <a:noFill/>
                        <a:ln w="6350">
                          <a:solidFill>
                            <a:srgbClr val="D9D9D9"/>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61E1CA8" id="Straight Connector 38"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10.25pt,196.1pt" to="376.25pt,1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" strokecolor="#d9d9d9" strokeweight=".5pt">
                <v:stroke joinstyle="miter"/>
              </v:line>
            </w:pict>
          </mc:Fallback>
        </mc:AlternateContent>
      </w:r>
      <w:r w:rsidR="001A5439" w:rsidRPr="000F56CF">
        <w:rPr>
          <w:rFonts w:ascii="Montserrat" w:eastAsia="Montserrat" w:hAnsi="Montserrat" w:cs="Montserrat"/>
          <w:noProof/>
          <w:sz w:val="22"/>
        </w:rPr>
        <mc:AlternateContent>
          <mc:Choice Requires="wps">
            <w:drawing>
              <wp:anchor distT="0" distB="0" distL="114300" distR="114300" simplePos="0" relativeHeight="251765760" behindDoc="0" locked="0" layoutInCell="1" allowOverlap="1" wp14:anchorId="56AF2611" wp14:editId="18544B8C">
                <wp:simplePos x="0" y="0"/>
                <wp:positionH relativeFrom="margin">
                  <wp:posOffset>685800</wp:posOffset>
                </wp:positionH>
                <wp:positionV relativeFrom="paragraph">
                  <wp:posOffset>9201150</wp:posOffset>
                </wp:positionV>
                <wp:extent cx="6391275" cy="1066800"/>
                <wp:effectExtent l="0" t="0" r="9525" b="0"/>
                <wp:wrapNone/>
                <wp:docPr id="47629194" name="Text Box 47629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1066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040517" w14:textId="77777777"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73441ED7"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14" w:history="1">
                              <w:r w:rsidRPr="000F56CF">
                                <w:rPr>
                                  <w:rStyle w:val="Hyperlink0"/>
                                  <w:color w:val="7F7F7F"/>
                                  <w:sz w:val="20"/>
                                  <w:szCs w:val="20"/>
                                </w:rPr>
                                <w:t>http://www.dotsquares.com/terms</w:t>
                              </w:r>
                            </w:hyperlink>
                          </w:p>
                          <w:p w14:paraId="176015FE" w14:textId="77777777" w:rsidR="002107DD" w:rsidRPr="000F56CF" w:rsidRDefault="002107DD" w:rsidP="001A5439"/>
                          <w:p w14:paraId="5C387CBA" w14:textId="77777777" w:rsidR="002107DD" w:rsidRPr="000F56CF" w:rsidRDefault="002107DD"/>
                          <w:p w14:paraId="7E09C939" w14:textId="7E15C209"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58798977"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15" w:history="1">
                              <w:r w:rsidRPr="000F56CF">
                                <w:rPr>
                                  <w:rStyle w:val="Hyperlink0"/>
                                  <w:color w:val="7F7F7F"/>
                                  <w:sz w:val="20"/>
                                  <w:szCs w:val="20"/>
                                </w:rPr>
                                <w:t>http://www.dotsquares.com/terms</w:t>
                              </w:r>
                            </w:hyperlink>
                          </w:p>
                          <w:p w14:paraId="499B7A83" w14:textId="77777777" w:rsidR="002107DD" w:rsidRPr="000F56CF" w:rsidRDefault="002107DD" w:rsidP="001A543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AF2611" id="Text Box 47629194" o:spid="_x0000_s1033" type="#_x0000_t202" style="position:absolute;left:0;text-align:left;margin-left:54pt;margin-top:724.5pt;width:503.25pt;height:84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" stroked="f">
                <v:textbox>
                  <w:txbxContent>
                    <w:p w14:paraId="56040517" w14:textId="77777777"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73441ED7"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16" w:history="1">
                        <w:r w:rsidRPr="000F56CF">
                          <w:rPr>
                            <w:rStyle w:val="Hyperlink0"/>
                            <w:color w:val="7F7F7F"/>
                            <w:sz w:val="20"/>
                            <w:szCs w:val="20"/>
                          </w:rPr>
                          <w:t>http://www.dotsquares.com/terms</w:t>
                        </w:r>
                      </w:hyperlink>
                    </w:p>
                    <w:p w14:paraId="176015FE" w14:textId="77777777" w:rsidR="002107DD" w:rsidRPr="000F56CF" w:rsidRDefault="002107DD" w:rsidP="001A5439"/>
                    <w:p w14:paraId="5C387CBA" w14:textId="77777777" w:rsidR="002107DD" w:rsidRPr="000F56CF" w:rsidRDefault="002107DD"/>
                    <w:p w14:paraId="7E09C939" w14:textId="7E15C209"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58798977"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17" w:history="1">
                        <w:r w:rsidRPr="000F56CF">
                          <w:rPr>
                            <w:rStyle w:val="Hyperlink0"/>
                            <w:color w:val="7F7F7F"/>
                            <w:sz w:val="20"/>
                            <w:szCs w:val="20"/>
                          </w:rPr>
                          <w:t>http://www.dotsquares.com/terms</w:t>
                        </w:r>
                      </w:hyperlink>
                    </w:p>
                    <w:p w14:paraId="499B7A83" w14:textId="77777777" w:rsidR="002107DD" w:rsidRPr="000F56CF" w:rsidRDefault="002107DD" w:rsidP="001A5439"/>
                  </w:txbxContent>
                </v:textbox>
                <w10:wrap anchorx="margin"/>
              </v:shape>
            </w:pict>
          </mc:Fallback>
        </mc:AlternateContent>
      </w:r>
      <w:r w:rsidR="001A5439" w:rsidRPr="000F56CF">
        <w:rPr>
          <w:rFonts w:ascii="Montserrat" w:eastAsia="Montserrat" w:hAnsi="Montserrat" w:cs="Montserrat"/>
          <w:noProof/>
          <w:sz w:val="22"/>
        </w:rPr>
        <mc:AlternateContent>
          <mc:Choice Requires="wps">
            <w:drawing>
              <wp:anchor distT="0" distB="0" distL="114300" distR="114300" simplePos="0" relativeHeight="251764736" behindDoc="0" locked="0" layoutInCell="1" allowOverlap="1" wp14:anchorId="74E2E684" wp14:editId="3FB239AF">
                <wp:simplePos x="0" y="0"/>
                <wp:positionH relativeFrom="margin">
                  <wp:posOffset>685800</wp:posOffset>
                </wp:positionH>
                <wp:positionV relativeFrom="paragraph">
                  <wp:posOffset>9201150</wp:posOffset>
                </wp:positionV>
                <wp:extent cx="6391275" cy="1066800"/>
                <wp:effectExtent l="0" t="0" r="9525" b="0"/>
                <wp:wrapNone/>
                <wp:docPr id="47629193" name="Text Box 47629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1066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871FFE" w14:textId="77777777"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1CE32BEB"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18" w:history="1">
                              <w:r w:rsidRPr="000F56CF">
                                <w:rPr>
                                  <w:rStyle w:val="Hyperlink0"/>
                                  <w:color w:val="7F7F7F"/>
                                  <w:sz w:val="20"/>
                                  <w:szCs w:val="20"/>
                                </w:rPr>
                                <w:t>http://www.dotsquares.com/terms</w:t>
                              </w:r>
                            </w:hyperlink>
                          </w:p>
                          <w:p w14:paraId="52188547" w14:textId="77777777" w:rsidR="002107DD" w:rsidRPr="000F56CF" w:rsidRDefault="002107DD" w:rsidP="001A5439"/>
                          <w:p w14:paraId="11BDC365" w14:textId="77777777" w:rsidR="002107DD" w:rsidRPr="000F56CF" w:rsidRDefault="002107DD"/>
                          <w:p w14:paraId="6CB7DD16" w14:textId="37FDC1EC"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64A98B9A"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19" w:history="1">
                              <w:r w:rsidRPr="000F56CF">
                                <w:rPr>
                                  <w:rStyle w:val="Hyperlink0"/>
                                  <w:color w:val="7F7F7F"/>
                                  <w:sz w:val="20"/>
                                  <w:szCs w:val="20"/>
                                </w:rPr>
                                <w:t>http://www.dotsquares.com/terms</w:t>
                              </w:r>
                            </w:hyperlink>
                          </w:p>
                          <w:p w14:paraId="575D8177" w14:textId="77777777" w:rsidR="002107DD" w:rsidRPr="000F56CF" w:rsidRDefault="002107DD" w:rsidP="001A543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E2E684" id="Text Box 47629193" o:spid="_x0000_s1034" type="#_x0000_t202" style="position:absolute;left:0;text-align:left;margin-left:54pt;margin-top:724.5pt;width:503.25pt;height:8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" stroked="f">
                <v:textbox>
                  <w:txbxContent>
                    <w:p w14:paraId="2A871FFE" w14:textId="77777777"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1CE32BEB"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20" w:history="1">
                        <w:r w:rsidRPr="000F56CF">
                          <w:rPr>
                            <w:rStyle w:val="Hyperlink0"/>
                            <w:color w:val="7F7F7F"/>
                            <w:sz w:val="20"/>
                            <w:szCs w:val="20"/>
                          </w:rPr>
                          <w:t>http://www.dotsquares.com/terms</w:t>
                        </w:r>
                      </w:hyperlink>
                    </w:p>
                    <w:p w14:paraId="52188547" w14:textId="77777777" w:rsidR="002107DD" w:rsidRPr="000F56CF" w:rsidRDefault="002107DD" w:rsidP="001A5439"/>
                    <w:p w14:paraId="11BDC365" w14:textId="77777777" w:rsidR="002107DD" w:rsidRPr="000F56CF" w:rsidRDefault="002107DD"/>
                    <w:p w14:paraId="6CB7DD16" w14:textId="37FDC1EC"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64A98B9A"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21" w:history="1">
                        <w:r w:rsidRPr="000F56CF">
                          <w:rPr>
                            <w:rStyle w:val="Hyperlink0"/>
                            <w:color w:val="7F7F7F"/>
                            <w:sz w:val="20"/>
                            <w:szCs w:val="20"/>
                          </w:rPr>
                          <w:t>http://www.dotsquares.com/terms</w:t>
                        </w:r>
                      </w:hyperlink>
                    </w:p>
                    <w:p w14:paraId="575D8177" w14:textId="77777777" w:rsidR="002107DD" w:rsidRPr="000F56CF" w:rsidRDefault="002107DD" w:rsidP="001A5439"/>
                  </w:txbxContent>
                </v:textbox>
                <w10:wrap anchorx="margin"/>
              </v:shape>
            </w:pict>
          </mc:Fallback>
        </mc:AlternateContent>
      </w:r>
      <w:r w:rsidR="001A5439" w:rsidRPr="000F56CF">
        <w:rPr>
          <w:rFonts w:ascii="Montserrat" w:eastAsia="Montserrat" w:hAnsi="Montserrat" w:cs="Montserrat"/>
          <w:noProof/>
          <w:sz w:val="22"/>
        </w:rPr>
        <mc:AlternateContent>
          <mc:Choice Requires="wps">
            <w:drawing>
              <wp:anchor distT="0" distB="0" distL="114300" distR="114300" simplePos="0" relativeHeight="251763712" behindDoc="0" locked="0" layoutInCell="1" allowOverlap="1" wp14:anchorId="335BBF6C" wp14:editId="61CB6BB2">
                <wp:simplePos x="0" y="0"/>
                <wp:positionH relativeFrom="margin">
                  <wp:posOffset>685800</wp:posOffset>
                </wp:positionH>
                <wp:positionV relativeFrom="paragraph">
                  <wp:posOffset>9201150</wp:posOffset>
                </wp:positionV>
                <wp:extent cx="6391275" cy="1066800"/>
                <wp:effectExtent l="0" t="0" r="9525" b="0"/>
                <wp:wrapNone/>
                <wp:docPr id="47629192" name="Text Box 47629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1066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A3FF7" w14:textId="77777777"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3704B063"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22" w:history="1">
                              <w:r w:rsidRPr="000F56CF">
                                <w:rPr>
                                  <w:rStyle w:val="Hyperlink0"/>
                                  <w:color w:val="7F7F7F"/>
                                  <w:sz w:val="20"/>
                                  <w:szCs w:val="20"/>
                                </w:rPr>
                                <w:t>http://www.dotsquares.com/terms</w:t>
                              </w:r>
                            </w:hyperlink>
                          </w:p>
                          <w:p w14:paraId="49EF8EA5" w14:textId="77777777" w:rsidR="002107DD" w:rsidRPr="000F56CF" w:rsidRDefault="002107DD" w:rsidP="001A5439"/>
                          <w:p w14:paraId="06403121" w14:textId="77777777" w:rsidR="002107DD" w:rsidRPr="000F56CF" w:rsidRDefault="002107DD"/>
                          <w:p w14:paraId="393C8900" w14:textId="67A962A7"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62608583"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23" w:history="1">
                              <w:r w:rsidRPr="000F56CF">
                                <w:rPr>
                                  <w:rStyle w:val="Hyperlink0"/>
                                  <w:color w:val="7F7F7F"/>
                                  <w:sz w:val="20"/>
                                  <w:szCs w:val="20"/>
                                </w:rPr>
                                <w:t>http://www.dotsquares.com/terms</w:t>
                              </w:r>
                            </w:hyperlink>
                          </w:p>
                          <w:p w14:paraId="2BEEDB7E" w14:textId="77777777" w:rsidR="002107DD" w:rsidRPr="000F56CF" w:rsidRDefault="002107DD" w:rsidP="001A543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5BBF6C" id="Text Box 47629192" o:spid="_x0000_s1035" type="#_x0000_t202" style="position:absolute;left:0;text-align:left;margin-left:54pt;margin-top:724.5pt;width:503.25pt;height:8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" stroked="f">
                <v:textbox>
                  <w:txbxContent>
                    <w:p w14:paraId="31CA3FF7" w14:textId="77777777"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3704B063"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24" w:history="1">
                        <w:r w:rsidRPr="000F56CF">
                          <w:rPr>
                            <w:rStyle w:val="Hyperlink0"/>
                            <w:color w:val="7F7F7F"/>
                            <w:sz w:val="20"/>
                            <w:szCs w:val="20"/>
                          </w:rPr>
                          <w:t>http://www.dotsquares.com/terms</w:t>
                        </w:r>
                      </w:hyperlink>
                    </w:p>
                    <w:p w14:paraId="49EF8EA5" w14:textId="77777777" w:rsidR="002107DD" w:rsidRPr="000F56CF" w:rsidRDefault="002107DD" w:rsidP="001A5439"/>
                    <w:p w14:paraId="06403121" w14:textId="77777777" w:rsidR="002107DD" w:rsidRPr="000F56CF" w:rsidRDefault="002107DD"/>
                    <w:p w14:paraId="393C8900" w14:textId="67A962A7"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62608583"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25" w:history="1">
                        <w:r w:rsidRPr="000F56CF">
                          <w:rPr>
                            <w:rStyle w:val="Hyperlink0"/>
                            <w:color w:val="7F7F7F"/>
                            <w:sz w:val="20"/>
                            <w:szCs w:val="20"/>
                          </w:rPr>
                          <w:t>http://www.dotsquares.com/terms</w:t>
                        </w:r>
                      </w:hyperlink>
                    </w:p>
                    <w:p w14:paraId="2BEEDB7E" w14:textId="77777777" w:rsidR="002107DD" w:rsidRPr="000F56CF" w:rsidRDefault="002107DD" w:rsidP="001A5439"/>
                  </w:txbxContent>
                </v:textbox>
                <w10:wrap anchorx="margin"/>
              </v:shape>
            </w:pict>
          </mc:Fallback>
        </mc:AlternateContent>
      </w:r>
      <w:r w:rsidR="001A5439" w:rsidRPr="000F56CF">
        <w:rPr>
          <w:rFonts w:ascii="Montserrat" w:eastAsia="Montserrat" w:hAnsi="Montserrat" w:cs="Montserrat"/>
          <w:noProof/>
          <w:sz w:val="22"/>
        </w:rPr>
        <mc:AlternateContent>
          <mc:Choice Requires="wps">
            <w:drawing>
              <wp:anchor distT="0" distB="0" distL="114300" distR="114300" simplePos="0" relativeHeight="251762688" behindDoc="0" locked="0" layoutInCell="1" allowOverlap="1" wp14:anchorId="53EF8738" wp14:editId="27235D57">
                <wp:simplePos x="0" y="0"/>
                <wp:positionH relativeFrom="margin">
                  <wp:posOffset>685800</wp:posOffset>
                </wp:positionH>
                <wp:positionV relativeFrom="paragraph">
                  <wp:posOffset>9201150</wp:posOffset>
                </wp:positionV>
                <wp:extent cx="6391275" cy="1066800"/>
                <wp:effectExtent l="0" t="0" r="9525"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1066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4A4DD2" w14:textId="77777777"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639856F7"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26" w:history="1">
                              <w:r w:rsidRPr="000F56CF">
                                <w:rPr>
                                  <w:rStyle w:val="Hyperlink0"/>
                                  <w:color w:val="7F7F7F"/>
                                  <w:sz w:val="20"/>
                                  <w:szCs w:val="20"/>
                                </w:rPr>
                                <w:t>http://www.dotsquares.com/terms</w:t>
                              </w:r>
                            </w:hyperlink>
                          </w:p>
                          <w:p w14:paraId="664D2E3A" w14:textId="77777777" w:rsidR="002107DD" w:rsidRPr="000F56CF" w:rsidRDefault="002107DD" w:rsidP="001A5439"/>
                          <w:p w14:paraId="39F34182" w14:textId="77777777" w:rsidR="002107DD" w:rsidRPr="000F56CF" w:rsidRDefault="002107DD"/>
                          <w:p w14:paraId="05672FA4" w14:textId="4424FB48"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629B6943"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27" w:history="1">
                              <w:r w:rsidRPr="000F56CF">
                                <w:rPr>
                                  <w:rStyle w:val="Hyperlink0"/>
                                  <w:color w:val="7F7F7F"/>
                                  <w:sz w:val="20"/>
                                  <w:szCs w:val="20"/>
                                </w:rPr>
                                <w:t>http://www.dotsquares.com/terms</w:t>
                              </w:r>
                            </w:hyperlink>
                          </w:p>
                          <w:p w14:paraId="7F222280" w14:textId="77777777" w:rsidR="002107DD" w:rsidRPr="000F56CF" w:rsidRDefault="002107DD" w:rsidP="001A543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EF8738" id="Text Box 45" o:spid="_x0000_s1036" type="#_x0000_t202" style="position:absolute;left:0;text-align:left;margin-left:54pt;margin-top:724.5pt;width:503.25pt;height:8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" stroked="f">
                <v:textbox>
                  <w:txbxContent>
                    <w:p w14:paraId="5E4A4DD2" w14:textId="77777777"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639856F7"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28" w:history="1">
                        <w:r w:rsidRPr="000F56CF">
                          <w:rPr>
                            <w:rStyle w:val="Hyperlink0"/>
                            <w:color w:val="7F7F7F"/>
                            <w:sz w:val="20"/>
                            <w:szCs w:val="20"/>
                          </w:rPr>
                          <w:t>http://www.dotsquares.com/terms</w:t>
                        </w:r>
                      </w:hyperlink>
                    </w:p>
                    <w:p w14:paraId="664D2E3A" w14:textId="77777777" w:rsidR="002107DD" w:rsidRPr="000F56CF" w:rsidRDefault="002107DD" w:rsidP="001A5439"/>
                    <w:p w14:paraId="39F34182" w14:textId="77777777" w:rsidR="002107DD" w:rsidRPr="000F56CF" w:rsidRDefault="002107DD"/>
                    <w:p w14:paraId="05672FA4" w14:textId="4424FB48" w:rsidR="002107DD" w:rsidRPr="000F56CF" w:rsidRDefault="002107DD" w:rsidP="001A5439">
                      <w:pPr>
                        <w:rPr>
                          <w:rFonts w:cs="Calibri"/>
                          <w:b/>
                          <w:color w:val="579199"/>
                          <w:sz w:val="20"/>
                          <w:szCs w:val="20"/>
                        </w:rPr>
                      </w:pPr>
                      <w:r w:rsidRPr="000F56CF">
                        <w:rPr>
                          <w:rFonts w:cs="Calibri"/>
                          <w:b/>
                          <w:color w:val="579199"/>
                          <w:sz w:val="20"/>
                          <w:szCs w:val="20"/>
                        </w:rPr>
                        <w:t>DISCLAIMER</w:t>
                      </w:r>
                    </w:p>
                    <w:p w14:paraId="629B6943" w14:textId="77777777" w:rsidR="002107DD" w:rsidRPr="000F56CF" w:rsidRDefault="002107DD" w:rsidP="001A5439">
                      <w:pPr>
                        <w:jc w:val="both"/>
                        <w:rPr>
                          <w:rFonts w:cs="Calibri"/>
                          <w:color w:val="7F7F7F"/>
                          <w:sz w:val="20"/>
                          <w:szCs w:val="20"/>
                        </w:rPr>
                      </w:pPr>
                      <w:r w:rsidRPr="000F56CF">
                        <w:rPr>
                          <w:rFonts w:cs="Calibri"/>
                          <w:color w:val="7F7F7F"/>
                          <w:sz w:val="20"/>
                          <w:szCs w:val="20"/>
                        </w:rPr>
                        <w:t xml:space="preserve">This document is submitted with the explicit understanding that the contents are confidential and would not be divulged to any third party without prior written consent from Dotsquares Ltd. Services are supplied according to our terms and conditions </w:t>
                      </w:r>
                      <w:hyperlink r:id="rId29" w:history="1">
                        <w:r w:rsidRPr="000F56CF">
                          <w:rPr>
                            <w:rStyle w:val="Hyperlink0"/>
                            <w:color w:val="7F7F7F"/>
                            <w:sz w:val="20"/>
                            <w:szCs w:val="20"/>
                          </w:rPr>
                          <w:t>http://www.dotsquares.com/terms</w:t>
                        </w:r>
                      </w:hyperlink>
                    </w:p>
                    <w:p w14:paraId="7F222280" w14:textId="77777777" w:rsidR="002107DD" w:rsidRPr="000F56CF" w:rsidRDefault="002107DD" w:rsidP="001A5439"/>
                  </w:txbxContent>
                </v:textbox>
                <w10:wrap anchorx="margin"/>
              </v:shape>
            </w:pict>
          </mc:Fallback>
        </mc:AlternateContent>
      </w:r>
    </w:p>
    <w:p w14:paraId="68B3F9F2" w14:textId="77777777" w:rsidR="001A5439" w:rsidRPr="000F56CF" w:rsidRDefault="001A5439" w:rsidP="001A5439">
      <w:pPr>
        <w:widowControl w:val="0"/>
        <w:autoSpaceDE w:val="0"/>
        <w:autoSpaceDN w:val="0"/>
        <w:spacing w:before="0" w:after="0" w:line="240" w:lineRule="auto"/>
        <w:jc w:val="right"/>
        <w:rPr>
          <w:rFonts w:ascii="Calibri" w:eastAsia="Montserrat" w:hAnsi="Calibri" w:cs="Calibri"/>
          <w:sz w:val="36"/>
        </w:rPr>
        <w:sectPr w:rsidR="001A5439" w:rsidRPr="000F56CF" w:rsidSect="001A5439">
          <w:type w:val="continuous"/>
          <w:pgSz w:w="11910" w:h="16840"/>
          <w:pgMar w:top="0" w:right="600" w:bottom="0" w:left="860" w:header="720" w:footer="720" w:gutter="0"/>
          <w:cols w:space="720"/>
        </w:sectPr>
      </w:pPr>
    </w:p>
    <w:p w14:paraId="793E4D8B" w14:textId="77777777" w:rsidR="001A5439" w:rsidRPr="000F56CF" w:rsidRDefault="001A5439" w:rsidP="001A5439">
      <w:pPr>
        <w:widowControl w:val="0"/>
        <w:autoSpaceDE w:val="0"/>
        <w:autoSpaceDN w:val="0"/>
        <w:spacing w:before="0" w:after="0" w:line="240" w:lineRule="auto"/>
        <w:jc w:val="both"/>
        <w:rPr>
          <w:rFonts w:ascii="Calibri" w:eastAsia="Montserrat" w:hAnsi="Calibri" w:cs="Calibri"/>
          <w:color w:val="FFFFFF"/>
          <w:sz w:val="28"/>
          <w:szCs w:val="28"/>
        </w:rPr>
      </w:pPr>
    </w:p>
    <w:p w14:paraId="5B88B60B" w14:textId="315803F4" w:rsidR="001A5439" w:rsidRPr="000F56CF" w:rsidRDefault="0072231A" w:rsidP="001A5439">
      <w:pPr>
        <w:widowControl w:val="0"/>
        <w:autoSpaceDE w:val="0"/>
        <w:autoSpaceDN w:val="0"/>
        <w:spacing w:before="0" w:after="0" w:line="240" w:lineRule="auto"/>
        <w:jc w:val="both"/>
        <w:rPr>
          <w:rFonts w:ascii="Calibri" w:eastAsia="Montserrat" w:hAnsi="Calibri" w:cs="Calibri"/>
          <w:color w:val="FFFFFF"/>
          <w:sz w:val="28"/>
          <w:szCs w:val="28"/>
        </w:rPr>
      </w:pPr>
      <w:r w:rsidRPr="000F56CF">
        <w:rPr>
          <w:rFonts w:ascii="Montserrat" w:eastAsia="Montserrat" w:hAnsi="Montserrat" w:cs="Montserrat"/>
          <w:noProof/>
          <w:sz w:val="22"/>
        </w:rPr>
        <mc:AlternateContent>
          <mc:Choice Requires="wps">
            <w:drawing>
              <wp:anchor distT="91440" distB="91440" distL="114300" distR="114300" simplePos="0" relativeHeight="251767808" behindDoc="0" locked="0" layoutInCell="1" allowOverlap="1" wp14:anchorId="5DEA1ACA" wp14:editId="464E4B69">
                <wp:simplePos x="0" y="0"/>
                <wp:positionH relativeFrom="margin">
                  <wp:posOffset>-298450</wp:posOffset>
                </wp:positionH>
                <wp:positionV relativeFrom="page">
                  <wp:posOffset>1028700</wp:posOffset>
                </wp:positionV>
                <wp:extent cx="6116955" cy="581025"/>
                <wp:effectExtent l="0" t="0" r="0" b="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6955" cy="581025"/>
                        </a:xfrm>
                        <a:prstGeom prst="rect">
                          <a:avLst/>
                        </a:prstGeom>
                        <a:noFill/>
                        <a:ln w="9525">
                          <a:noFill/>
                          <a:miter lim="800000"/>
                          <a:headEnd/>
                          <a:tailEnd/>
                        </a:ln>
                      </wps:spPr>
                      <wps:txbx>
                        <w:txbxContent>
                          <w:p w14:paraId="14FD013C" w14:textId="77777777" w:rsidR="002107DD" w:rsidRPr="000F56CF" w:rsidRDefault="002107DD" w:rsidP="001A5439">
                            <w:pPr>
                              <w:rPr>
                                <w:rStyle w:val="IntenseEmphasis2"/>
                                <w:rFonts w:cs="Calibri"/>
                                <w:b/>
                                <w:i w:val="0"/>
                                <w:sz w:val="40"/>
                                <w:szCs w:val="56"/>
                              </w:rPr>
                            </w:pPr>
                            <w:r w:rsidRPr="000F56CF">
                              <w:rPr>
                                <w:rStyle w:val="IntenseEmphasis2"/>
                                <w:rFonts w:cs="Calibri"/>
                                <w:b/>
                                <w:color w:val="FFFFFF"/>
                                <w:sz w:val="40"/>
                                <w:szCs w:val="56"/>
                              </w:rPr>
                              <w:t xml:space="preserve">Defining Entertainment and </w:t>
                            </w:r>
                            <w:r w:rsidRPr="000F56CF">
                              <w:rPr>
                                <w:rStyle w:val="IntenseEmphasis2"/>
                                <w:rFonts w:cs="Calibri"/>
                                <w:b/>
                                <w:color w:val="F79646"/>
                                <w:sz w:val="40"/>
                                <w:szCs w:val="56"/>
                              </w:rPr>
                              <w:t>Delivering It to the World…</w:t>
                            </w:r>
                          </w:p>
                          <w:p w14:paraId="49251311" w14:textId="77777777" w:rsidR="002107DD" w:rsidRPr="000F56CF" w:rsidRDefault="002107DD"/>
                          <w:p w14:paraId="209E870A" w14:textId="2E595CD3" w:rsidR="002107DD" w:rsidRPr="000F56CF" w:rsidRDefault="002107DD" w:rsidP="001A5439">
                            <w:pPr>
                              <w:rPr>
                                <w:rStyle w:val="IntenseEmphasis2"/>
                                <w:rFonts w:cs="Calibri"/>
                                <w:b/>
                                <w:i w:val="0"/>
                                <w:sz w:val="40"/>
                                <w:szCs w:val="56"/>
                              </w:rPr>
                            </w:pPr>
                            <w:r w:rsidRPr="000F56CF">
                              <w:rPr>
                                <w:rStyle w:val="IntenseEmphasis2"/>
                                <w:rFonts w:cs="Calibri"/>
                                <w:b/>
                                <w:color w:val="FFFFFF"/>
                                <w:sz w:val="40"/>
                                <w:szCs w:val="56"/>
                              </w:rPr>
                              <w:t xml:space="preserve">Defining Entertainment and </w:t>
                            </w:r>
                            <w:r w:rsidRPr="000F56CF">
                              <w:rPr>
                                <w:rStyle w:val="IntenseEmphasis2"/>
                                <w:rFonts w:cs="Calibri"/>
                                <w:b/>
                                <w:color w:val="F79646"/>
                                <w:sz w:val="40"/>
                                <w:szCs w:val="56"/>
                              </w:rPr>
                              <w:t>Delivering It to the World…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A1ACA" id="Text Box 62" o:spid="_x0000_s1037" type="#_x0000_t202" style="position:absolute;left:0;text-align:left;margin-left:-23.5pt;margin-top:81pt;width:481.65pt;height:45.75pt;z-index:2517678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" filled="f" stroked="f">
                <v:textbox>
                  <w:txbxContent>
                    <w:p w14:paraId="14FD013C" w14:textId="77777777" w:rsidR="002107DD" w:rsidRPr="000F56CF" w:rsidRDefault="002107DD" w:rsidP="001A5439">
                      <w:pPr>
                        <w:rPr>
                          <w:rStyle w:val="IntenseEmphasis2"/>
                          <w:rFonts w:cs="Calibri"/>
                          <w:b/>
                          <w:i w:val="0"/>
                          <w:sz w:val="40"/>
                          <w:szCs w:val="56"/>
                        </w:rPr>
                      </w:pPr>
                      <w:r w:rsidRPr="000F56CF">
                        <w:rPr>
                          <w:rStyle w:val="IntenseEmphasis2"/>
                          <w:rFonts w:cs="Calibri"/>
                          <w:b/>
                          <w:color w:val="FFFFFF"/>
                          <w:sz w:val="40"/>
                          <w:szCs w:val="56"/>
                        </w:rPr>
                        <w:t xml:space="preserve">Defining Entertainment and </w:t>
                      </w:r>
                      <w:r w:rsidRPr="000F56CF">
                        <w:rPr>
                          <w:rStyle w:val="IntenseEmphasis2"/>
                          <w:rFonts w:cs="Calibri"/>
                          <w:b/>
                          <w:color w:val="F79646"/>
                          <w:sz w:val="40"/>
                          <w:szCs w:val="56"/>
                        </w:rPr>
                        <w:t>Delivering It to the World…</w:t>
                      </w:r>
                    </w:p>
                    <w:p w14:paraId="49251311" w14:textId="77777777" w:rsidR="002107DD" w:rsidRPr="000F56CF" w:rsidRDefault="002107DD"/>
                    <w:p w14:paraId="209E870A" w14:textId="2E595CD3" w:rsidR="002107DD" w:rsidRPr="000F56CF" w:rsidRDefault="002107DD" w:rsidP="001A5439">
                      <w:pPr>
                        <w:rPr>
                          <w:rStyle w:val="IntenseEmphasis2"/>
                          <w:rFonts w:cs="Calibri"/>
                          <w:b/>
                          <w:i w:val="0"/>
                          <w:sz w:val="40"/>
                          <w:szCs w:val="56"/>
                        </w:rPr>
                      </w:pPr>
                      <w:r w:rsidRPr="000F56CF">
                        <w:rPr>
                          <w:rStyle w:val="IntenseEmphasis2"/>
                          <w:rFonts w:cs="Calibri"/>
                          <w:b/>
                          <w:color w:val="FFFFFF"/>
                          <w:sz w:val="40"/>
                          <w:szCs w:val="56"/>
                        </w:rPr>
                        <w:t xml:space="preserve">Defining Entertainment and </w:t>
                      </w:r>
                      <w:r w:rsidRPr="000F56CF">
                        <w:rPr>
                          <w:rStyle w:val="IntenseEmphasis2"/>
                          <w:rFonts w:cs="Calibri"/>
                          <w:b/>
                          <w:color w:val="F79646"/>
                          <w:sz w:val="40"/>
                          <w:szCs w:val="56"/>
                        </w:rPr>
                        <w:t>Delivering It to the World…</w:t>
                      </w:r>
                    </w:p>
                  </w:txbxContent>
                </v:textbox>
                <w10:wrap type="topAndBottom" anchorx="margin" anchory="page"/>
              </v:shape>
            </w:pict>
          </mc:Fallback>
        </mc:AlternateContent>
      </w:r>
      <w:r w:rsidR="001A5439" w:rsidRPr="000F56CF">
        <w:rPr>
          <w:rFonts w:ascii="Montserrat" w:eastAsia="Montserrat" w:hAnsi="Montserrat" w:cs="Montserrat"/>
          <w:noProof/>
          <w:sz w:val="22"/>
        </w:rPr>
        <mc:AlternateContent>
          <mc:Choice Requires="wps">
            <w:drawing>
              <wp:anchor distT="0" distB="0" distL="114300" distR="114300" simplePos="0" relativeHeight="251794432" behindDoc="1" locked="0" layoutInCell="1" allowOverlap="1" wp14:anchorId="12C09EF6" wp14:editId="43B072FB">
                <wp:simplePos x="0" y="0"/>
                <wp:positionH relativeFrom="page">
                  <wp:posOffset>-5255</wp:posOffset>
                </wp:positionH>
                <wp:positionV relativeFrom="page">
                  <wp:posOffset>-5255</wp:posOffset>
                </wp:positionV>
                <wp:extent cx="7559675" cy="10691495"/>
                <wp:effectExtent l="0" t="0" r="3175" b="0"/>
                <wp:wrapNone/>
                <wp:docPr id="47629214" name="Rectangle 47629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10691495"/>
                        </a:xfrm>
                        <a:prstGeom prst="rect">
                          <a:avLst/>
                        </a:prstGeom>
                        <a:solidFill>
                          <a:srgbClr val="15191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9B352" w14:textId="77777777" w:rsidR="002107DD" w:rsidRPr="000F56CF" w:rsidRDefault="002107DD" w:rsidP="001A5439">
                            <w:pPr>
                              <w:rPr>
                                <w:rFonts w:cs="Calibri"/>
                              </w:rPr>
                            </w:pPr>
                          </w:p>
                          <w:p w14:paraId="7A20F4D4" w14:textId="77777777" w:rsidR="002107DD" w:rsidRPr="000F56CF" w:rsidRDefault="002107DD"/>
                          <w:p w14:paraId="5B928FAB" w14:textId="5D5D5104" w:rsidR="002107DD" w:rsidRPr="000F56CF" w:rsidRDefault="002107DD" w:rsidP="001A5439">
                            <w:pPr>
                              <w:rPr>
                                <w:rFonts w:cs="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C09EF6" id="Rectangle 47629214" o:spid="_x0000_s1038" style="position:absolute;left:0;text-align:left;margin-left:-.4pt;margin-top:-.4pt;width:595.25pt;height:841.85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" fillcolor="#15191c" stroked="f">
                <v:textbox>
                  <w:txbxContent>
                    <w:p w14:paraId="07B9B352" w14:textId="77777777" w:rsidR="002107DD" w:rsidRPr="000F56CF" w:rsidRDefault="002107DD" w:rsidP="001A5439">
                      <w:pPr>
                        <w:rPr>
                          <w:rFonts w:cs="Calibri"/>
                        </w:rPr>
                      </w:pPr>
                    </w:p>
                    <w:p w14:paraId="7A20F4D4" w14:textId="77777777" w:rsidR="002107DD" w:rsidRPr="000F56CF" w:rsidRDefault="002107DD"/>
                    <w:p w14:paraId="5B928FAB" w14:textId="5D5D5104" w:rsidR="002107DD" w:rsidRPr="000F56CF" w:rsidRDefault="002107DD" w:rsidP="001A5439">
                      <w:pPr>
                        <w:rPr>
                          <w:rFonts w:cs="Calibri"/>
                        </w:rPr>
                      </w:pPr>
                    </w:p>
                  </w:txbxContent>
                </v:textbox>
                <w10:wrap anchorx="page" anchory="page"/>
              </v:rect>
            </w:pict>
          </mc:Fallback>
        </mc:AlternateContent>
      </w:r>
      <w:r w:rsidR="001A5439" w:rsidRPr="000F56CF">
        <w:rPr>
          <w:rFonts w:ascii="Montserrat" w:eastAsia="Montserrat" w:hAnsi="Montserrat" w:cs="Montserrat"/>
          <w:noProof/>
          <w:sz w:val="22"/>
        </w:rPr>
        <w:drawing>
          <wp:anchor distT="0" distB="0" distL="114300" distR="114300" simplePos="0" relativeHeight="251747328" behindDoc="0" locked="0" layoutInCell="1" allowOverlap="1" wp14:anchorId="27F7A810" wp14:editId="1AE90A56">
            <wp:simplePos x="0" y="0"/>
            <wp:positionH relativeFrom="column">
              <wp:posOffset>-798348</wp:posOffset>
            </wp:positionH>
            <wp:positionV relativeFrom="page">
              <wp:posOffset>0</wp:posOffset>
            </wp:positionV>
            <wp:extent cx="927735" cy="927735"/>
            <wp:effectExtent l="0" t="0" r="5715" b="5715"/>
            <wp:wrapNone/>
            <wp:docPr id="47629272" name="Picture 4762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272" name="game console.png"/>
                    <pic:cNvPicPr/>
                  </pic:nvPicPr>
                  <pic:blipFill>
                    <a:blip r:embed="rId30">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27735" cy="927735"/>
                    </a:xfrm>
                    <a:prstGeom prst="rect">
                      <a:avLst/>
                    </a:prstGeom>
                  </pic:spPr>
                </pic:pic>
              </a:graphicData>
            </a:graphic>
            <wp14:sizeRelH relativeFrom="margin">
              <wp14:pctWidth>0</wp14:pctWidth>
            </wp14:sizeRelH>
            <wp14:sizeRelV relativeFrom="margin">
              <wp14:pctHeight>0</wp14:pctHeight>
            </wp14:sizeRelV>
          </wp:anchor>
        </w:drawing>
      </w:r>
      <w:r w:rsidR="001A5439" w:rsidRPr="000F56CF">
        <w:rPr>
          <w:rFonts w:ascii="Montserrat" w:eastAsia="Montserrat" w:hAnsi="Montserrat" w:cs="Montserrat"/>
          <w:noProof/>
          <w:sz w:val="22"/>
        </w:rPr>
        <w:drawing>
          <wp:anchor distT="0" distB="0" distL="114300" distR="114300" simplePos="0" relativeHeight="251737088" behindDoc="0" locked="0" layoutInCell="1" allowOverlap="1" wp14:anchorId="432B9E5A" wp14:editId="7B66BFAE">
            <wp:simplePos x="0" y="0"/>
            <wp:positionH relativeFrom="column">
              <wp:posOffset>1329997</wp:posOffset>
            </wp:positionH>
            <wp:positionV relativeFrom="page">
              <wp:posOffset>362607</wp:posOffset>
            </wp:positionV>
            <wp:extent cx="2810510" cy="5397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_new.png"/>
                    <pic:cNvPicPr/>
                  </pic:nvPicPr>
                  <pic:blipFill>
                    <a:blip r:embed="rId31">
                      <a:extLst>
                        <a:ext uri="{28A0092B-C50C-407E-A947-70E740481C1C}">
                          <a14:useLocalDpi xmlns:a14="http://schemas.microsoft.com/office/drawing/2010/main" val="0"/>
                        </a:ext>
                      </a:extLst>
                    </a:blip>
                    <a:stretch>
                      <a:fillRect/>
                    </a:stretch>
                  </pic:blipFill>
                  <pic:spPr>
                    <a:xfrm>
                      <a:off x="0" y="0"/>
                      <a:ext cx="2810510" cy="539750"/>
                    </a:xfrm>
                    <a:prstGeom prst="rect">
                      <a:avLst/>
                    </a:prstGeom>
                  </pic:spPr>
                </pic:pic>
              </a:graphicData>
            </a:graphic>
            <wp14:sizeRelH relativeFrom="margin">
              <wp14:pctWidth>0</wp14:pctWidth>
            </wp14:sizeRelH>
            <wp14:sizeRelV relativeFrom="margin">
              <wp14:pctHeight>0</wp14:pctHeight>
            </wp14:sizeRelV>
          </wp:anchor>
        </w:drawing>
      </w:r>
      <w:r w:rsidR="001A5439" w:rsidRPr="000F56CF">
        <w:rPr>
          <w:rFonts w:ascii="Montserrat" w:eastAsia="Montserrat" w:hAnsi="Montserrat" w:cs="Montserrat"/>
          <w:b/>
          <w:noProof/>
          <w:sz w:val="22"/>
        </w:rPr>
        <mc:AlternateContent>
          <mc:Choice Requires="wps">
            <w:drawing>
              <wp:anchor distT="0" distB="0" distL="114300" distR="114300" simplePos="0" relativeHeight="251770880" behindDoc="1" locked="0" layoutInCell="1" allowOverlap="1" wp14:anchorId="2FD46003" wp14:editId="017418DA">
                <wp:simplePos x="0" y="0"/>
                <wp:positionH relativeFrom="column">
                  <wp:posOffset>5783580</wp:posOffset>
                </wp:positionH>
                <wp:positionV relativeFrom="paragraph">
                  <wp:posOffset>-489585</wp:posOffset>
                </wp:positionV>
                <wp:extent cx="572770" cy="572770"/>
                <wp:effectExtent l="5080" t="5715" r="3175" b="2540"/>
                <wp:wrapNone/>
                <wp:docPr id="47629191" name="Freeform 47629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 cy="572770"/>
                        </a:xfrm>
                        <a:custGeom>
                          <a:avLst/>
                          <a:gdLst>
                            <a:gd name="T0" fmla="+- 0 22143 21692"/>
                            <a:gd name="T1" fmla="*/ T0 w 902"/>
                            <a:gd name="T2" fmla="+- 0 3716 2814"/>
                            <a:gd name="T3" fmla="*/ 3716 h 902"/>
                            <a:gd name="T4" fmla="+- 0 22216 21692"/>
                            <a:gd name="T5" fmla="*/ T4 w 902"/>
                            <a:gd name="T6" fmla="+- 0 3710 2814"/>
                            <a:gd name="T7" fmla="*/ 3710 h 902"/>
                            <a:gd name="T8" fmla="+- 0 22285 21692"/>
                            <a:gd name="T9" fmla="*/ T8 w 902"/>
                            <a:gd name="T10" fmla="+- 0 3693 2814"/>
                            <a:gd name="T11" fmla="*/ 3693 h 902"/>
                            <a:gd name="T12" fmla="+- 0 22350 21692"/>
                            <a:gd name="T13" fmla="*/ T12 w 902"/>
                            <a:gd name="T14" fmla="+- 0 3665 2814"/>
                            <a:gd name="T15" fmla="*/ 3665 h 902"/>
                            <a:gd name="T16" fmla="+- 0 22409 21692"/>
                            <a:gd name="T17" fmla="*/ T16 w 902"/>
                            <a:gd name="T18" fmla="+- 0 3629 2814"/>
                            <a:gd name="T19" fmla="*/ 3629 h 902"/>
                            <a:gd name="T20" fmla="+- 0 22462 21692"/>
                            <a:gd name="T21" fmla="*/ T20 w 902"/>
                            <a:gd name="T22" fmla="+- 0 3584 2814"/>
                            <a:gd name="T23" fmla="*/ 3584 h 902"/>
                            <a:gd name="T24" fmla="+- 0 22507 21692"/>
                            <a:gd name="T25" fmla="*/ T24 w 902"/>
                            <a:gd name="T26" fmla="+- 0 3531 2814"/>
                            <a:gd name="T27" fmla="*/ 3531 h 902"/>
                            <a:gd name="T28" fmla="+- 0 22544 21692"/>
                            <a:gd name="T29" fmla="*/ T28 w 902"/>
                            <a:gd name="T30" fmla="+- 0 3472 2814"/>
                            <a:gd name="T31" fmla="*/ 3472 h 902"/>
                            <a:gd name="T32" fmla="+- 0 22571 21692"/>
                            <a:gd name="T33" fmla="*/ T32 w 902"/>
                            <a:gd name="T34" fmla="+- 0 3407 2814"/>
                            <a:gd name="T35" fmla="*/ 3407 h 902"/>
                            <a:gd name="T36" fmla="+- 0 22588 21692"/>
                            <a:gd name="T37" fmla="*/ T36 w 902"/>
                            <a:gd name="T38" fmla="+- 0 3338 2814"/>
                            <a:gd name="T39" fmla="*/ 3338 h 902"/>
                            <a:gd name="T40" fmla="+- 0 22594 21692"/>
                            <a:gd name="T41" fmla="*/ T40 w 902"/>
                            <a:gd name="T42" fmla="+- 0 3265 2814"/>
                            <a:gd name="T43" fmla="*/ 3265 h 902"/>
                            <a:gd name="T44" fmla="+- 0 22588 21692"/>
                            <a:gd name="T45" fmla="*/ T44 w 902"/>
                            <a:gd name="T46" fmla="+- 0 3191 2814"/>
                            <a:gd name="T47" fmla="*/ 3191 h 902"/>
                            <a:gd name="T48" fmla="+- 0 22571 21692"/>
                            <a:gd name="T49" fmla="*/ T48 w 902"/>
                            <a:gd name="T50" fmla="+- 0 3122 2814"/>
                            <a:gd name="T51" fmla="*/ 3122 h 902"/>
                            <a:gd name="T52" fmla="+- 0 22544 21692"/>
                            <a:gd name="T53" fmla="*/ T52 w 902"/>
                            <a:gd name="T54" fmla="+- 0 3057 2814"/>
                            <a:gd name="T55" fmla="*/ 3057 h 902"/>
                            <a:gd name="T56" fmla="+- 0 22507 21692"/>
                            <a:gd name="T57" fmla="*/ T56 w 902"/>
                            <a:gd name="T58" fmla="+- 0 2998 2814"/>
                            <a:gd name="T59" fmla="*/ 2998 h 902"/>
                            <a:gd name="T60" fmla="+- 0 22462 21692"/>
                            <a:gd name="T61" fmla="*/ T60 w 902"/>
                            <a:gd name="T62" fmla="+- 0 2946 2814"/>
                            <a:gd name="T63" fmla="*/ 2946 h 902"/>
                            <a:gd name="T64" fmla="+- 0 22409 21692"/>
                            <a:gd name="T65" fmla="*/ T64 w 902"/>
                            <a:gd name="T66" fmla="+- 0 2901 2814"/>
                            <a:gd name="T67" fmla="*/ 2901 h 902"/>
                            <a:gd name="T68" fmla="+- 0 22350 21692"/>
                            <a:gd name="T69" fmla="*/ T68 w 902"/>
                            <a:gd name="T70" fmla="+- 0 2864 2814"/>
                            <a:gd name="T71" fmla="*/ 2864 h 902"/>
                            <a:gd name="T72" fmla="+- 0 22285 21692"/>
                            <a:gd name="T73" fmla="*/ T72 w 902"/>
                            <a:gd name="T74" fmla="+- 0 2837 2814"/>
                            <a:gd name="T75" fmla="*/ 2837 h 902"/>
                            <a:gd name="T76" fmla="+- 0 22216 21692"/>
                            <a:gd name="T77" fmla="*/ T76 w 902"/>
                            <a:gd name="T78" fmla="+- 0 2820 2814"/>
                            <a:gd name="T79" fmla="*/ 2820 h 902"/>
                            <a:gd name="T80" fmla="+- 0 22143 21692"/>
                            <a:gd name="T81" fmla="*/ T80 w 902"/>
                            <a:gd name="T82" fmla="+- 0 2814 2814"/>
                            <a:gd name="T83" fmla="*/ 2814 h 902"/>
                            <a:gd name="T84" fmla="+- 0 22070 21692"/>
                            <a:gd name="T85" fmla="*/ T84 w 902"/>
                            <a:gd name="T86" fmla="+- 0 2820 2814"/>
                            <a:gd name="T87" fmla="*/ 2820 h 902"/>
                            <a:gd name="T88" fmla="+- 0 22000 21692"/>
                            <a:gd name="T89" fmla="*/ T88 w 902"/>
                            <a:gd name="T90" fmla="+- 0 2837 2814"/>
                            <a:gd name="T91" fmla="*/ 2837 h 902"/>
                            <a:gd name="T92" fmla="+- 0 21936 21692"/>
                            <a:gd name="T93" fmla="*/ T92 w 902"/>
                            <a:gd name="T94" fmla="+- 0 2864 2814"/>
                            <a:gd name="T95" fmla="*/ 2864 h 902"/>
                            <a:gd name="T96" fmla="+- 0 21877 21692"/>
                            <a:gd name="T97" fmla="*/ T96 w 902"/>
                            <a:gd name="T98" fmla="+- 0 2901 2814"/>
                            <a:gd name="T99" fmla="*/ 2901 h 902"/>
                            <a:gd name="T100" fmla="+- 0 21824 21692"/>
                            <a:gd name="T101" fmla="*/ T100 w 902"/>
                            <a:gd name="T102" fmla="+- 0 2946 2814"/>
                            <a:gd name="T103" fmla="*/ 2946 h 902"/>
                            <a:gd name="T104" fmla="+- 0 21779 21692"/>
                            <a:gd name="T105" fmla="*/ T104 w 902"/>
                            <a:gd name="T106" fmla="+- 0 2998 2814"/>
                            <a:gd name="T107" fmla="*/ 2998 h 902"/>
                            <a:gd name="T108" fmla="+- 0 21742 21692"/>
                            <a:gd name="T109" fmla="*/ T108 w 902"/>
                            <a:gd name="T110" fmla="+- 0 3057 2814"/>
                            <a:gd name="T111" fmla="*/ 3057 h 902"/>
                            <a:gd name="T112" fmla="+- 0 21715 21692"/>
                            <a:gd name="T113" fmla="*/ T112 w 902"/>
                            <a:gd name="T114" fmla="+- 0 3122 2814"/>
                            <a:gd name="T115" fmla="*/ 3122 h 902"/>
                            <a:gd name="T116" fmla="+- 0 21698 21692"/>
                            <a:gd name="T117" fmla="*/ T116 w 902"/>
                            <a:gd name="T118" fmla="+- 0 3191 2814"/>
                            <a:gd name="T119" fmla="*/ 3191 h 902"/>
                            <a:gd name="T120" fmla="+- 0 21692 21692"/>
                            <a:gd name="T121" fmla="*/ T120 w 902"/>
                            <a:gd name="T122" fmla="+- 0 3265 2814"/>
                            <a:gd name="T123" fmla="*/ 3265 h 902"/>
                            <a:gd name="T124" fmla="+- 0 21698 21692"/>
                            <a:gd name="T125" fmla="*/ T124 w 902"/>
                            <a:gd name="T126" fmla="+- 0 3338 2814"/>
                            <a:gd name="T127" fmla="*/ 3338 h 902"/>
                            <a:gd name="T128" fmla="+- 0 21715 21692"/>
                            <a:gd name="T129" fmla="*/ T128 w 902"/>
                            <a:gd name="T130" fmla="+- 0 3407 2814"/>
                            <a:gd name="T131" fmla="*/ 3407 h 902"/>
                            <a:gd name="T132" fmla="+- 0 21742 21692"/>
                            <a:gd name="T133" fmla="*/ T132 w 902"/>
                            <a:gd name="T134" fmla="+- 0 3472 2814"/>
                            <a:gd name="T135" fmla="*/ 3472 h 902"/>
                            <a:gd name="T136" fmla="+- 0 21779 21692"/>
                            <a:gd name="T137" fmla="*/ T136 w 902"/>
                            <a:gd name="T138" fmla="+- 0 3531 2814"/>
                            <a:gd name="T139" fmla="*/ 3531 h 902"/>
                            <a:gd name="T140" fmla="+- 0 21824 21692"/>
                            <a:gd name="T141" fmla="*/ T140 w 902"/>
                            <a:gd name="T142" fmla="+- 0 3584 2814"/>
                            <a:gd name="T143" fmla="*/ 3584 h 902"/>
                            <a:gd name="T144" fmla="+- 0 21877 21692"/>
                            <a:gd name="T145" fmla="*/ T144 w 902"/>
                            <a:gd name="T146" fmla="+- 0 3629 2814"/>
                            <a:gd name="T147" fmla="*/ 3629 h 902"/>
                            <a:gd name="T148" fmla="+- 0 21936 21692"/>
                            <a:gd name="T149" fmla="*/ T148 w 902"/>
                            <a:gd name="T150" fmla="+- 0 3665 2814"/>
                            <a:gd name="T151" fmla="*/ 3665 h 902"/>
                            <a:gd name="T152" fmla="+- 0 22000 21692"/>
                            <a:gd name="T153" fmla="*/ T152 w 902"/>
                            <a:gd name="T154" fmla="+- 0 3693 2814"/>
                            <a:gd name="T155" fmla="*/ 3693 h 902"/>
                            <a:gd name="T156" fmla="+- 0 22070 21692"/>
                            <a:gd name="T157" fmla="*/ T156 w 902"/>
                            <a:gd name="T158" fmla="+- 0 3710 2814"/>
                            <a:gd name="T159" fmla="*/ 3710 h 902"/>
                            <a:gd name="T160" fmla="+- 0 22143 21692"/>
                            <a:gd name="T161" fmla="*/ T160 w 902"/>
                            <a:gd name="T162" fmla="+- 0 3716 2814"/>
                            <a:gd name="T163" fmla="*/ 3716 h 9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02" h="902">
                              <a:moveTo>
                                <a:pt x="451" y="902"/>
                              </a:moveTo>
                              <a:lnTo>
                                <a:pt x="524" y="896"/>
                              </a:lnTo>
                              <a:lnTo>
                                <a:pt x="593" y="879"/>
                              </a:lnTo>
                              <a:lnTo>
                                <a:pt x="658" y="851"/>
                              </a:lnTo>
                              <a:lnTo>
                                <a:pt x="717" y="815"/>
                              </a:lnTo>
                              <a:lnTo>
                                <a:pt x="770" y="770"/>
                              </a:lnTo>
                              <a:lnTo>
                                <a:pt x="815" y="717"/>
                              </a:lnTo>
                              <a:lnTo>
                                <a:pt x="852" y="658"/>
                              </a:lnTo>
                              <a:lnTo>
                                <a:pt x="879" y="593"/>
                              </a:lnTo>
                              <a:lnTo>
                                <a:pt x="896" y="524"/>
                              </a:lnTo>
                              <a:lnTo>
                                <a:pt x="902" y="451"/>
                              </a:lnTo>
                              <a:lnTo>
                                <a:pt x="896" y="377"/>
                              </a:lnTo>
                              <a:lnTo>
                                <a:pt x="879" y="308"/>
                              </a:lnTo>
                              <a:lnTo>
                                <a:pt x="852" y="243"/>
                              </a:lnTo>
                              <a:lnTo>
                                <a:pt x="815" y="184"/>
                              </a:lnTo>
                              <a:lnTo>
                                <a:pt x="770" y="132"/>
                              </a:lnTo>
                              <a:lnTo>
                                <a:pt x="717" y="87"/>
                              </a:lnTo>
                              <a:lnTo>
                                <a:pt x="658" y="50"/>
                              </a:lnTo>
                              <a:lnTo>
                                <a:pt x="593" y="23"/>
                              </a:lnTo>
                              <a:lnTo>
                                <a:pt x="524" y="6"/>
                              </a:lnTo>
                              <a:lnTo>
                                <a:pt x="451" y="0"/>
                              </a:lnTo>
                              <a:lnTo>
                                <a:pt x="378" y="6"/>
                              </a:lnTo>
                              <a:lnTo>
                                <a:pt x="308" y="23"/>
                              </a:lnTo>
                              <a:lnTo>
                                <a:pt x="244" y="50"/>
                              </a:lnTo>
                              <a:lnTo>
                                <a:pt x="185" y="87"/>
                              </a:lnTo>
                              <a:lnTo>
                                <a:pt x="132" y="132"/>
                              </a:lnTo>
                              <a:lnTo>
                                <a:pt x="87" y="184"/>
                              </a:lnTo>
                              <a:lnTo>
                                <a:pt x="50" y="243"/>
                              </a:lnTo>
                              <a:lnTo>
                                <a:pt x="23" y="308"/>
                              </a:lnTo>
                              <a:lnTo>
                                <a:pt x="6" y="377"/>
                              </a:lnTo>
                              <a:lnTo>
                                <a:pt x="0" y="451"/>
                              </a:lnTo>
                              <a:lnTo>
                                <a:pt x="6" y="524"/>
                              </a:lnTo>
                              <a:lnTo>
                                <a:pt x="23" y="593"/>
                              </a:lnTo>
                              <a:lnTo>
                                <a:pt x="50" y="658"/>
                              </a:lnTo>
                              <a:lnTo>
                                <a:pt x="87" y="717"/>
                              </a:lnTo>
                              <a:lnTo>
                                <a:pt x="132" y="770"/>
                              </a:lnTo>
                              <a:lnTo>
                                <a:pt x="185" y="815"/>
                              </a:lnTo>
                              <a:lnTo>
                                <a:pt x="244" y="851"/>
                              </a:lnTo>
                              <a:lnTo>
                                <a:pt x="308" y="879"/>
                              </a:lnTo>
                              <a:lnTo>
                                <a:pt x="378" y="896"/>
                              </a:lnTo>
                              <a:lnTo>
                                <a:pt x="451" y="902"/>
                              </a:lnTo>
                              <a:close/>
                            </a:path>
                          </a:pathLst>
                        </a:custGeom>
                        <a:solidFill>
                          <a:srgbClr val="F79646">
                            <a:lumMod val="100000"/>
                            <a:lumOff val="0"/>
                          </a:srgbClr>
                        </a:solidFill>
                        <a:ln>
                          <a:noFill/>
                        </a:ln>
                        <a:extLst>
                          <a:ext uri="{91240B29-F687-4F45-9708-019B960494DF}">
                            <a14:hiddenLine xmlns:a14="http://schemas.microsoft.com/office/drawing/2010/main" w="50800">
                              <a:solidFill>
                                <a:schemeClr val="accent6">
                                  <a:lumMod val="100000"/>
                                  <a:lumOff val="0"/>
                                </a:schemeClr>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D4665" id="Freeform 47629191" o:spid="_x0000_s1026" style="position:absolute;margin-left:455.4pt;margin-top:-38.55pt;width:45.1pt;height:45.1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" path="m451,902r73,-6l593,879r65,-28l717,815r53,-45l815,717r37,-59l879,593r17,-69l902,451r-6,-74l879,308,852,243,815,184,770,132,717,87,658,50,593,23,524,6,451,,378,6,308,23,244,50,185,87r-53,45l87,184,50,243,23,308,6,377,,451r6,73l23,593r27,65l87,717r45,53l185,815r59,36l308,879r70,17l451,902xe" fillcolor="#f79646" stroked="f" strokecolor="#70ad47 [3209]" strokeweight="4pt">
                <v:path arrowok="t" o:connecttype="custom" o:connectlocs="286385,2359660;332740,2355850;376555,2345055;417830,2327275;455295,2304415;488950,2275840;517525,2242185;541020,2204720;558165,2163445;568960,2119630;572770,2073275;568960,2026285;558165,1982470;541020,1941195;517525,1903730;488950,1870710;455295,1842135;417830,1818640;376555,1801495;332740,1790700;286385,1786890;240030,1790700;195580,1801495;154940,1818640;117475,1842135;83820,1870710;55245,1903730;31750,1941195;14605,1982470;3810,2026285;0,2073275;3810,2119630;14605,2163445;31750,2204720;55245,2242185;83820,2275840;117475,2304415;154940,2327275;195580,2345055;240030,2355850;286385,2359660" o:connectangles="0,0,0,0,0,0,0,0,0,0,0,0,0,0,0,0,0,0,0,0,0,0,0,0,0,0,0,0,0,0,0,0,0,0,0,0,0,0,0,0,0"/>
              </v:shape>
            </w:pict>
          </mc:Fallback>
        </mc:AlternateContent>
      </w:r>
    </w:p>
    <w:p w14:paraId="26BCAAE0" w14:textId="471FFDCA" w:rsidR="001A5439" w:rsidRPr="000F56CF" w:rsidRDefault="001A5439" w:rsidP="001A5439">
      <w:pPr>
        <w:widowControl w:val="0"/>
        <w:autoSpaceDE w:val="0"/>
        <w:autoSpaceDN w:val="0"/>
        <w:spacing w:before="0" w:after="0" w:line="240" w:lineRule="auto"/>
        <w:jc w:val="both"/>
        <w:rPr>
          <w:rFonts w:ascii="Calibri" w:eastAsia="Montserrat" w:hAnsi="Calibri" w:cs="Calibri"/>
          <w:color w:val="FFFFFF"/>
          <w:sz w:val="28"/>
          <w:szCs w:val="28"/>
        </w:rPr>
      </w:pPr>
      <w:r w:rsidRPr="000F56CF">
        <w:rPr>
          <w:rFonts w:ascii="Montserrat" w:eastAsia="Montserrat" w:hAnsi="Montserrat" w:cs="Montserrat"/>
          <w:b/>
          <w:noProof/>
          <w:sz w:val="22"/>
        </w:rPr>
        <mc:AlternateContent>
          <mc:Choice Requires="wps">
            <w:drawing>
              <wp:anchor distT="0" distB="0" distL="114300" distR="114300" simplePos="0" relativeHeight="251769856" behindDoc="1" locked="0" layoutInCell="1" allowOverlap="1" wp14:anchorId="5CD2215F" wp14:editId="04571467">
                <wp:simplePos x="0" y="0"/>
                <wp:positionH relativeFrom="column">
                  <wp:posOffset>5624195</wp:posOffset>
                </wp:positionH>
                <wp:positionV relativeFrom="paragraph">
                  <wp:posOffset>38735</wp:posOffset>
                </wp:positionV>
                <wp:extent cx="572770" cy="572770"/>
                <wp:effectExtent l="55245" t="55880" r="57785" b="57150"/>
                <wp:wrapNone/>
                <wp:docPr id="47629190" name="Freeform 47629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 cy="572770"/>
                        </a:xfrm>
                        <a:custGeom>
                          <a:avLst/>
                          <a:gdLst>
                            <a:gd name="T0" fmla="+- 0 22143 21692"/>
                            <a:gd name="T1" fmla="*/ T0 w 902"/>
                            <a:gd name="T2" fmla="+- 0 3716 2814"/>
                            <a:gd name="T3" fmla="*/ 3716 h 902"/>
                            <a:gd name="T4" fmla="+- 0 22216 21692"/>
                            <a:gd name="T5" fmla="*/ T4 w 902"/>
                            <a:gd name="T6" fmla="+- 0 3710 2814"/>
                            <a:gd name="T7" fmla="*/ 3710 h 902"/>
                            <a:gd name="T8" fmla="+- 0 22285 21692"/>
                            <a:gd name="T9" fmla="*/ T8 w 902"/>
                            <a:gd name="T10" fmla="+- 0 3693 2814"/>
                            <a:gd name="T11" fmla="*/ 3693 h 902"/>
                            <a:gd name="T12" fmla="+- 0 22350 21692"/>
                            <a:gd name="T13" fmla="*/ T12 w 902"/>
                            <a:gd name="T14" fmla="+- 0 3665 2814"/>
                            <a:gd name="T15" fmla="*/ 3665 h 902"/>
                            <a:gd name="T16" fmla="+- 0 22409 21692"/>
                            <a:gd name="T17" fmla="*/ T16 w 902"/>
                            <a:gd name="T18" fmla="+- 0 3629 2814"/>
                            <a:gd name="T19" fmla="*/ 3629 h 902"/>
                            <a:gd name="T20" fmla="+- 0 22462 21692"/>
                            <a:gd name="T21" fmla="*/ T20 w 902"/>
                            <a:gd name="T22" fmla="+- 0 3584 2814"/>
                            <a:gd name="T23" fmla="*/ 3584 h 902"/>
                            <a:gd name="T24" fmla="+- 0 22507 21692"/>
                            <a:gd name="T25" fmla="*/ T24 w 902"/>
                            <a:gd name="T26" fmla="+- 0 3531 2814"/>
                            <a:gd name="T27" fmla="*/ 3531 h 902"/>
                            <a:gd name="T28" fmla="+- 0 22544 21692"/>
                            <a:gd name="T29" fmla="*/ T28 w 902"/>
                            <a:gd name="T30" fmla="+- 0 3472 2814"/>
                            <a:gd name="T31" fmla="*/ 3472 h 902"/>
                            <a:gd name="T32" fmla="+- 0 22571 21692"/>
                            <a:gd name="T33" fmla="*/ T32 w 902"/>
                            <a:gd name="T34" fmla="+- 0 3407 2814"/>
                            <a:gd name="T35" fmla="*/ 3407 h 902"/>
                            <a:gd name="T36" fmla="+- 0 22588 21692"/>
                            <a:gd name="T37" fmla="*/ T36 w 902"/>
                            <a:gd name="T38" fmla="+- 0 3338 2814"/>
                            <a:gd name="T39" fmla="*/ 3338 h 902"/>
                            <a:gd name="T40" fmla="+- 0 22594 21692"/>
                            <a:gd name="T41" fmla="*/ T40 w 902"/>
                            <a:gd name="T42" fmla="+- 0 3265 2814"/>
                            <a:gd name="T43" fmla="*/ 3265 h 902"/>
                            <a:gd name="T44" fmla="+- 0 22588 21692"/>
                            <a:gd name="T45" fmla="*/ T44 w 902"/>
                            <a:gd name="T46" fmla="+- 0 3191 2814"/>
                            <a:gd name="T47" fmla="*/ 3191 h 902"/>
                            <a:gd name="T48" fmla="+- 0 22571 21692"/>
                            <a:gd name="T49" fmla="*/ T48 w 902"/>
                            <a:gd name="T50" fmla="+- 0 3122 2814"/>
                            <a:gd name="T51" fmla="*/ 3122 h 902"/>
                            <a:gd name="T52" fmla="+- 0 22544 21692"/>
                            <a:gd name="T53" fmla="*/ T52 w 902"/>
                            <a:gd name="T54" fmla="+- 0 3057 2814"/>
                            <a:gd name="T55" fmla="*/ 3057 h 902"/>
                            <a:gd name="T56" fmla="+- 0 22507 21692"/>
                            <a:gd name="T57" fmla="*/ T56 w 902"/>
                            <a:gd name="T58" fmla="+- 0 2998 2814"/>
                            <a:gd name="T59" fmla="*/ 2998 h 902"/>
                            <a:gd name="T60" fmla="+- 0 22462 21692"/>
                            <a:gd name="T61" fmla="*/ T60 w 902"/>
                            <a:gd name="T62" fmla="+- 0 2946 2814"/>
                            <a:gd name="T63" fmla="*/ 2946 h 902"/>
                            <a:gd name="T64" fmla="+- 0 22409 21692"/>
                            <a:gd name="T65" fmla="*/ T64 w 902"/>
                            <a:gd name="T66" fmla="+- 0 2901 2814"/>
                            <a:gd name="T67" fmla="*/ 2901 h 902"/>
                            <a:gd name="T68" fmla="+- 0 22350 21692"/>
                            <a:gd name="T69" fmla="*/ T68 w 902"/>
                            <a:gd name="T70" fmla="+- 0 2864 2814"/>
                            <a:gd name="T71" fmla="*/ 2864 h 902"/>
                            <a:gd name="T72" fmla="+- 0 22285 21692"/>
                            <a:gd name="T73" fmla="*/ T72 w 902"/>
                            <a:gd name="T74" fmla="+- 0 2837 2814"/>
                            <a:gd name="T75" fmla="*/ 2837 h 902"/>
                            <a:gd name="T76" fmla="+- 0 22216 21692"/>
                            <a:gd name="T77" fmla="*/ T76 w 902"/>
                            <a:gd name="T78" fmla="+- 0 2820 2814"/>
                            <a:gd name="T79" fmla="*/ 2820 h 902"/>
                            <a:gd name="T80" fmla="+- 0 22143 21692"/>
                            <a:gd name="T81" fmla="*/ T80 w 902"/>
                            <a:gd name="T82" fmla="+- 0 2814 2814"/>
                            <a:gd name="T83" fmla="*/ 2814 h 902"/>
                            <a:gd name="T84" fmla="+- 0 22070 21692"/>
                            <a:gd name="T85" fmla="*/ T84 w 902"/>
                            <a:gd name="T86" fmla="+- 0 2820 2814"/>
                            <a:gd name="T87" fmla="*/ 2820 h 902"/>
                            <a:gd name="T88" fmla="+- 0 22000 21692"/>
                            <a:gd name="T89" fmla="*/ T88 w 902"/>
                            <a:gd name="T90" fmla="+- 0 2837 2814"/>
                            <a:gd name="T91" fmla="*/ 2837 h 902"/>
                            <a:gd name="T92" fmla="+- 0 21936 21692"/>
                            <a:gd name="T93" fmla="*/ T92 w 902"/>
                            <a:gd name="T94" fmla="+- 0 2864 2814"/>
                            <a:gd name="T95" fmla="*/ 2864 h 902"/>
                            <a:gd name="T96" fmla="+- 0 21877 21692"/>
                            <a:gd name="T97" fmla="*/ T96 w 902"/>
                            <a:gd name="T98" fmla="+- 0 2901 2814"/>
                            <a:gd name="T99" fmla="*/ 2901 h 902"/>
                            <a:gd name="T100" fmla="+- 0 21824 21692"/>
                            <a:gd name="T101" fmla="*/ T100 w 902"/>
                            <a:gd name="T102" fmla="+- 0 2946 2814"/>
                            <a:gd name="T103" fmla="*/ 2946 h 902"/>
                            <a:gd name="T104" fmla="+- 0 21779 21692"/>
                            <a:gd name="T105" fmla="*/ T104 w 902"/>
                            <a:gd name="T106" fmla="+- 0 2998 2814"/>
                            <a:gd name="T107" fmla="*/ 2998 h 902"/>
                            <a:gd name="T108" fmla="+- 0 21742 21692"/>
                            <a:gd name="T109" fmla="*/ T108 w 902"/>
                            <a:gd name="T110" fmla="+- 0 3057 2814"/>
                            <a:gd name="T111" fmla="*/ 3057 h 902"/>
                            <a:gd name="T112" fmla="+- 0 21715 21692"/>
                            <a:gd name="T113" fmla="*/ T112 w 902"/>
                            <a:gd name="T114" fmla="+- 0 3122 2814"/>
                            <a:gd name="T115" fmla="*/ 3122 h 902"/>
                            <a:gd name="T116" fmla="+- 0 21698 21692"/>
                            <a:gd name="T117" fmla="*/ T116 w 902"/>
                            <a:gd name="T118" fmla="+- 0 3191 2814"/>
                            <a:gd name="T119" fmla="*/ 3191 h 902"/>
                            <a:gd name="T120" fmla="+- 0 21692 21692"/>
                            <a:gd name="T121" fmla="*/ T120 w 902"/>
                            <a:gd name="T122" fmla="+- 0 3265 2814"/>
                            <a:gd name="T123" fmla="*/ 3265 h 902"/>
                            <a:gd name="T124" fmla="+- 0 21698 21692"/>
                            <a:gd name="T125" fmla="*/ T124 w 902"/>
                            <a:gd name="T126" fmla="+- 0 3338 2814"/>
                            <a:gd name="T127" fmla="*/ 3338 h 902"/>
                            <a:gd name="T128" fmla="+- 0 21715 21692"/>
                            <a:gd name="T129" fmla="*/ T128 w 902"/>
                            <a:gd name="T130" fmla="+- 0 3407 2814"/>
                            <a:gd name="T131" fmla="*/ 3407 h 902"/>
                            <a:gd name="T132" fmla="+- 0 21742 21692"/>
                            <a:gd name="T133" fmla="*/ T132 w 902"/>
                            <a:gd name="T134" fmla="+- 0 3472 2814"/>
                            <a:gd name="T135" fmla="*/ 3472 h 902"/>
                            <a:gd name="T136" fmla="+- 0 21779 21692"/>
                            <a:gd name="T137" fmla="*/ T136 w 902"/>
                            <a:gd name="T138" fmla="+- 0 3531 2814"/>
                            <a:gd name="T139" fmla="*/ 3531 h 902"/>
                            <a:gd name="T140" fmla="+- 0 21824 21692"/>
                            <a:gd name="T141" fmla="*/ T140 w 902"/>
                            <a:gd name="T142" fmla="+- 0 3584 2814"/>
                            <a:gd name="T143" fmla="*/ 3584 h 902"/>
                            <a:gd name="T144" fmla="+- 0 21877 21692"/>
                            <a:gd name="T145" fmla="*/ T144 w 902"/>
                            <a:gd name="T146" fmla="+- 0 3629 2814"/>
                            <a:gd name="T147" fmla="*/ 3629 h 902"/>
                            <a:gd name="T148" fmla="+- 0 21936 21692"/>
                            <a:gd name="T149" fmla="*/ T148 w 902"/>
                            <a:gd name="T150" fmla="+- 0 3665 2814"/>
                            <a:gd name="T151" fmla="*/ 3665 h 902"/>
                            <a:gd name="T152" fmla="+- 0 22000 21692"/>
                            <a:gd name="T153" fmla="*/ T152 w 902"/>
                            <a:gd name="T154" fmla="+- 0 3693 2814"/>
                            <a:gd name="T155" fmla="*/ 3693 h 902"/>
                            <a:gd name="T156" fmla="+- 0 22070 21692"/>
                            <a:gd name="T157" fmla="*/ T156 w 902"/>
                            <a:gd name="T158" fmla="+- 0 3710 2814"/>
                            <a:gd name="T159" fmla="*/ 3710 h 902"/>
                            <a:gd name="T160" fmla="+- 0 22143 21692"/>
                            <a:gd name="T161" fmla="*/ T160 w 902"/>
                            <a:gd name="T162" fmla="+- 0 3716 2814"/>
                            <a:gd name="T163" fmla="*/ 3716 h 9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02" h="902">
                              <a:moveTo>
                                <a:pt x="451" y="902"/>
                              </a:moveTo>
                              <a:lnTo>
                                <a:pt x="524" y="896"/>
                              </a:lnTo>
                              <a:lnTo>
                                <a:pt x="593" y="879"/>
                              </a:lnTo>
                              <a:lnTo>
                                <a:pt x="658" y="851"/>
                              </a:lnTo>
                              <a:lnTo>
                                <a:pt x="717" y="815"/>
                              </a:lnTo>
                              <a:lnTo>
                                <a:pt x="770" y="770"/>
                              </a:lnTo>
                              <a:lnTo>
                                <a:pt x="815" y="717"/>
                              </a:lnTo>
                              <a:lnTo>
                                <a:pt x="852" y="658"/>
                              </a:lnTo>
                              <a:lnTo>
                                <a:pt x="879" y="593"/>
                              </a:lnTo>
                              <a:lnTo>
                                <a:pt x="896" y="524"/>
                              </a:lnTo>
                              <a:lnTo>
                                <a:pt x="902" y="451"/>
                              </a:lnTo>
                              <a:lnTo>
                                <a:pt x="896" y="377"/>
                              </a:lnTo>
                              <a:lnTo>
                                <a:pt x="879" y="308"/>
                              </a:lnTo>
                              <a:lnTo>
                                <a:pt x="852" y="243"/>
                              </a:lnTo>
                              <a:lnTo>
                                <a:pt x="815" y="184"/>
                              </a:lnTo>
                              <a:lnTo>
                                <a:pt x="770" y="132"/>
                              </a:lnTo>
                              <a:lnTo>
                                <a:pt x="717" y="87"/>
                              </a:lnTo>
                              <a:lnTo>
                                <a:pt x="658" y="50"/>
                              </a:lnTo>
                              <a:lnTo>
                                <a:pt x="593" y="23"/>
                              </a:lnTo>
                              <a:lnTo>
                                <a:pt x="524" y="6"/>
                              </a:lnTo>
                              <a:lnTo>
                                <a:pt x="451" y="0"/>
                              </a:lnTo>
                              <a:lnTo>
                                <a:pt x="378" y="6"/>
                              </a:lnTo>
                              <a:lnTo>
                                <a:pt x="308" y="23"/>
                              </a:lnTo>
                              <a:lnTo>
                                <a:pt x="244" y="50"/>
                              </a:lnTo>
                              <a:lnTo>
                                <a:pt x="185" y="87"/>
                              </a:lnTo>
                              <a:lnTo>
                                <a:pt x="132" y="132"/>
                              </a:lnTo>
                              <a:lnTo>
                                <a:pt x="87" y="184"/>
                              </a:lnTo>
                              <a:lnTo>
                                <a:pt x="50" y="243"/>
                              </a:lnTo>
                              <a:lnTo>
                                <a:pt x="23" y="308"/>
                              </a:lnTo>
                              <a:lnTo>
                                <a:pt x="6" y="377"/>
                              </a:lnTo>
                              <a:lnTo>
                                <a:pt x="0" y="451"/>
                              </a:lnTo>
                              <a:lnTo>
                                <a:pt x="6" y="524"/>
                              </a:lnTo>
                              <a:lnTo>
                                <a:pt x="23" y="593"/>
                              </a:lnTo>
                              <a:lnTo>
                                <a:pt x="50" y="658"/>
                              </a:lnTo>
                              <a:lnTo>
                                <a:pt x="87" y="717"/>
                              </a:lnTo>
                              <a:lnTo>
                                <a:pt x="132" y="770"/>
                              </a:lnTo>
                              <a:lnTo>
                                <a:pt x="185" y="815"/>
                              </a:lnTo>
                              <a:lnTo>
                                <a:pt x="244" y="851"/>
                              </a:lnTo>
                              <a:lnTo>
                                <a:pt x="308" y="879"/>
                              </a:lnTo>
                              <a:lnTo>
                                <a:pt x="378" y="896"/>
                              </a:lnTo>
                              <a:lnTo>
                                <a:pt x="451" y="902"/>
                              </a:lnTo>
                              <a:close/>
                            </a:path>
                          </a:pathLst>
                        </a:custGeom>
                        <a:noFill/>
                        <a:ln w="50800">
                          <a:solidFill>
                            <a:srgbClr val="F79646">
                              <a:lumMod val="100000"/>
                              <a:lumOff val="0"/>
                            </a:srgb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9269F" id="Freeform 47629190" o:spid="_x0000_s1026" style="position:absolute;margin-left:442.85pt;margin-top:3.05pt;width:45.1pt;height:45.1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" path="m451,902r73,-6l593,879r65,-28l717,815r53,-45l815,717r37,-59l879,593r17,-69l902,451r-6,-74l879,308,852,243,815,184,770,132,717,87,658,50,593,23,524,6,451,,378,6,308,23,244,50,185,87r-53,45l87,184,50,243,23,308,6,377,,451r6,73l23,593r27,65l87,717r45,53l185,815r59,36l308,879r70,17l451,902xe" filled="f" strokecolor="#f79646" strokeweight="4pt">
                <v:path arrowok="t" o:connecttype="custom" o:connectlocs="286385,2359660;332740,2355850;376555,2345055;417830,2327275;455295,2304415;488950,2275840;517525,2242185;541020,2204720;558165,2163445;568960,2119630;572770,2073275;568960,2026285;558165,1982470;541020,1941195;517525,1903730;488950,1870710;455295,1842135;417830,1818640;376555,1801495;332740,1790700;286385,1786890;240030,1790700;195580,1801495;154940,1818640;117475,1842135;83820,1870710;55245,1903730;31750,1941195;14605,1982470;3810,2026285;0,2073275;3810,2119630;14605,2163445;31750,2204720;55245,2242185;83820,2275840;117475,2304415;154940,2327275;195580,2345055;240030,2355850;286385,2359660" o:connectangles="0,0,0,0,0,0,0,0,0,0,0,0,0,0,0,0,0,0,0,0,0,0,0,0,0,0,0,0,0,0,0,0,0,0,0,0,0,0,0,0,0"/>
              </v:shape>
            </w:pict>
          </mc:Fallback>
        </mc:AlternateContent>
      </w:r>
      <w:r w:rsidRPr="000F56CF">
        <w:rPr>
          <w:rFonts w:ascii="Calibri" w:eastAsia="Montserrat" w:hAnsi="Calibri" w:cs="Calibri"/>
          <w:color w:val="FFFFFF"/>
          <w:sz w:val="28"/>
          <w:szCs w:val="28"/>
        </w:rPr>
        <w:t xml:space="preserve"> </w:t>
      </w:r>
    </w:p>
    <w:p w14:paraId="2EF415EA" w14:textId="77777777" w:rsidR="001A5439" w:rsidRPr="000F56CF" w:rsidRDefault="001A5439" w:rsidP="001A5439">
      <w:pPr>
        <w:widowControl w:val="0"/>
        <w:autoSpaceDE w:val="0"/>
        <w:autoSpaceDN w:val="0"/>
        <w:spacing w:before="0" w:after="0" w:line="240" w:lineRule="auto"/>
        <w:jc w:val="both"/>
        <w:rPr>
          <w:rFonts w:ascii="Calibri" w:eastAsia="Montserrat" w:hAnsi="Calibri" w:cs="Calibri"/>
          <w:color w:val="FFFFFF"/>
          <w:sz w:val="28"/>
          <w:szCs w:val="28"/>
        </w:rPr>
      </w:pPr>
      <w:r w:rsidRPr="000F56CF">
        <w:rPr>
          <w:rFonts w:ascii="Montserrat" w:eastAsia="Montserrat" w:hAnsi="Montserrat" w:cs="Montserrat"/>
          <w:noProof/>
          <w:sz w:val="16"/>
        </w:rPr>
        <w:drawing>
          <wp:anchor distT="0" distB="0" distL="114300" distR="114300" simplePos="0" relativeHeight="251742208" behindDoc="0" locked="0" layoutInCell="1" allowOverlap="1" wp14:anchorId="1BB6738F" wp14:editId="417BFB02">
            <wp:simplePos x="0" y="0"/>
            <wp:positionH relativeFrom="column">
              <wp:posOffset>-388445</wp:posOffset>
            </wp:positionH>
            <wp:positionV relativeFrom="page">
              <wp:posOffset>1813034</wp:posOffset>
            </wp:positionV>
            <wp:extent cx="539750" cy="539750"/>
            <wp:effectExtent l="0" t="0" r="0" b="0"/>
            <wp:wrapNone/>
            <wp:docPr id="47629204" name="Picture 4762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204" name="gesturebased-min.png"/>
                    <pic:cNvPicPr/>
                  </pic:nvPicPr>
                  <pic:blipFill>
                    <a:blip r:embed="rId32">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page">
              <wp14:pctWidth>0</wp14:pctWidth>
            </wp14:sizeRelH>
            <wp14:sizeRelV relativeFrom="page">
              <wp14:pctHeight>0</wp14:pctHeight>
            </wp14:sizeRelV>
          </wp:anchor>
        </w:drawing>
      </w:r>
    </w:p>
    <w:p w14:paraId="64F970DF" w14:textId="77777777" w:rsidR="001A5439" w:rsidRPr="000F56CF" w:rsidRDefault="001A5439" w:rsidP="001A5439">
      <w:pPr>
        <w:widowControl w:val="0"/>
        <w:autoSpaceDE w:val="0"/>
        <w:autoSpaceDN w:val="0"/>
        <w:spacing w:before="0" w:after="0" w:line="240" w:lineRule="auto"/>
        <w:ind w:left="-567" w:right="691"/>
        <w:jc w:val="both"/>
        <w:rPr>
          <w:rFonts w:ascii="Calibri" w:eastAsia="Montserrat" w:hAnsi="Calibri" w:cs="Calibri"/>
          <w:sz w:val="28"/>
          <w:szCs w:val="28"/>
        </w:rPr>
      </w:pPr>
      <w:r w:rsidRPr="000F56CF">
        <w:rPr>
          <w:rFonts w:ascii="Montserrat" w:eastAsia="Montserrat" w:hAnsi="Montserrat" w:cs="Montserrat"/>
          <w:b/>
          <w:noProof/>
          <w:sz w:val="22"/>
        </w:rPr>
        <w:drawing>
          <wp:anchor distT="0" distB="0" distL="114300" distR="114300" simplePos="0" relativeHeight="251745280" behindDoc="0" locked="0" layoutInCell="1" allowOverlap="1" wp14:anchorId="4C594F32" wp14:editId="19401858">
            <wp:simplePos x="0" y="0"/>
            <wp:positionH relativeFrom="column">
              <wp:posOffset>3899776</wp:posOffset>
            </wp:positionH>
            <wp:positionV relativeFrom="page">
              <wp:posOffset>1781503</wp:posOffset>
            </wp:positionV>
            <wp:extent cx="539750" cy="539750"/>
            <wp:effectExtent l="0" t="0" r="0" b="0"/>
            <wp:wrapNone/>
            <wp:docPr id="47629207" name="Picture 4762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207" name="vrarhealthcare-min.png"/>
                    <pic:cNvPicPr/>
                  </pic:nvPicPr>
                  <pic:blipFill>
                    <a:blip r:embed="rId33">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margin">
              <wp14:pctWidth>0</wp14:pctWidth>
            </wp14:sizeRelH>
            <wp14:sizeRelV relativeFrom="margin">
              <wp14:pctHeight>0</wp14:pctHeight>
            </wp14:sizeRelV>
          </wp:anchor>
        </w:drawing>
      </w:r>
      <w:r w:rsidRPr="000F56CF">
        <w:rPr>
          <w:rFonts w:ascii="Montserrat" w:eastAsia="Montserrat" w:hAnsi="Montserrat" w:cs="Montserrat"/>
          <w:b/>
          <w:noProof/>
          <w:sz w:val="22"/>
        </w:rPr>
        <w:drawing>
          <wp:anchor distT="0" distB="0" distL="114300" distR="114300" simplePos="0" relativeHeight="251744256" behindDoc="0" locked="0" layoutInCell="1" allowOverlap="1" wp14:anchorId="4AF2A004" wp14:editId="58F18E32">
            <wp:simplePos x="0" y="0"/>
            <wp:positionH relativeFrom="column">
              <wp:posOffset>2402052</wp:posOffset>
            </wp:positionH>
            <wp:positionV relativeFrom="page">
              <wp:posOffset>1781503</wp:posOffset>
            </wp:positionV>
            <wp:extent cx="539750" cy="539750"/>
            <wp:effectExtent l="0" t="0" r="0" b="0"/>
            <wp:wrapNone/>
            <wp:docPr id="47629206" name="Picture 4762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206" name="vrdevelopment-min.png"/>
                    <pic:cNvPicPr/>
                  </pic:nvPicPr>
                  <pic:blipFill>
                    <a:blip r:embed="rId34">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margin">
              <wp14:pctWidth>0</wp14:pctWidth>
            </wp14:sizeRelH>
            <wp14:sizeRelV relativeFrom="margin">
              <wp14:pctHeight>0</wp14:pctHeight>
            </wp14:sizeRelV>
          </wp:anchor>
        </w:drawing>
      </w:r>
      <w:r w:rsidRPr="000F56CF">
        <w:rPr>
          <w:rFonts w:ascii="Montserrat" w:eastAsia="Montserrat" w:hAnsi="Montserrat" w:cs="Montserrat"/>
          <w:b/>
          <w:noProof/>
          <w:sz w:val="22"/>
        </w:rPr>
        <w:drawing>
          <wp:anchor distT="0" distB="0" distL="114300" distR="114300" simplePos="0" relativeHeight="251743232" behindDoc="0" locked="0" layoutInCell="1" allowOverlap="1" wp14:anchorId="45E8FEB6" wp14:editId="16807133">
            <wp:simplePos x="0" y="0"/>
            <wp:positionH relativeFrom="column">
              <wp:posOffset>983155</wp:posOffset>
            </wp:positionH>
            <wp:positionV relativeFrom="page">
              <wp:posOffset>1765738</wp:posOffset>
            </wp:positionV>
            <wp:extent cx="539750" cy="539750"/>
            <wp:effectExtent l="0" t="0" r="0" b="0"/>
            <wp:wrapNone/>
            <wp:docPr id="47629205" name="Picture 4762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205" name="htcocula-min.png"/>
                    <pic:cNvPicPr/>
                  </pic:nvPicPr>
                  <pic:blipFill>
                    <a:blip r:embed="rId35">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margin">
              <wp14:pctWidth>0</wp14:pctWidth>
            </wp14:sizeRelH>
            <wp14:sizeRelV relativeFrom="margin">
              <wp14:pctHeight>0</wp14:pctHeight>
            </wp14:sizeRelV>
          </wp:anchor>
        </w:drawing>
      </w:r>
      <w:r w:rsidRPr="000F56CF">
        <w:rPr>
          <w:rFonts w:ascii="Calibri" w:eastAsia="Montserrat" w:hAnsi="Calibri" w:cs="Calibri"/>
          <w:noProof/>
          <w:sz w:val="28"/>
          <w:szCs w:val="28"/>
        </w:rPr>
        <w:drawing>
          <wp:anchor distT="0" distB="0" distL="114300" distR="114300" simplePos="0" relativeHeight="251746304" behindDoc="0" locked="0" layoutInCell="1" allowOverlap="1" wp14:anchorId="58836647" wp14:editId="43F786D6">
            <wp:simplePos x="0" y="0"/>
            <wp:positionH relativeFrom="column">
              <wp:posOffset>5334438</wp:posOffset>
            </wp:positionH>
            <wp:positionV relativeFrom="page">
              <wp:posOffset>1765738</wp:posOffset>
            </wp:positionV>
            <wp:extent cx="539750" cy="539750"/>
            <wp:effectExtent l="0" t="0" r="0" b="0"/>
            <wp:wrapNone/>
            <wp:docPr id="47629208" name="Picture 4762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208" name="arvr-development-min.png"/>
                    <pic:cNvPicPr/>
                  </pic:nvPicPr>
                  <pic:blipFill>
                    <a:blip r:embed="rId36">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margin">
              <wp14:pctWidth>0</wp14:pctWidth>
            </wp14:sizeRelH>
            <wp14:sizeRelV relativeFrom="margin">
              <wp14:pctHeight>0</wp14:pctHeight>
            </wp14:sizeRelV>
          </wp:anchor>
        </w:drawing>
      </w:r>
    </w:p>
    <w:p w14:paraId="506C040F" w14:textId="44B8D268" w:rsidR="001A5439" w:rsidRPr="000F56CF" w:rsidRDefault="001A5439" w:rsidP="001A5439">
      <w:pPr>
        <w:widowControl w:val="0"/>
        <w:autoSpaceDE w:val="0"/>
        <w:autoSpaceDN w:val="0"/>
        <w:spacing w:before="0" w:after="0" w:line="240" w:lineRule="auto"/>
        <w:ind w:left="-567" w:right="691"/>
        <w:jc w:val="both"/>
        <w:rPr>
          <w:rFonts w:ascii="Calibri" w:eastAsia="Montserrat" w:hAnsi="Calibri" w:cs="Calibri"/>
          <w:sz w:val="28"/>
          <w:szCs w:val="28"/>
        </w:rPr>
      </w:pPr>
      <w:r w:rsidRPr="000F56CF">
        <w:rPr>
          <w:rFonts w:ascii="Calibri" w:eastAsia="Montserrat" w:hAnsi="Calibri" w:cs="Calibri"/>
          <w:noProof/>
          <w:sz w:val="28"/>
          <w:szCs w:val="28"/>
        </w:rPr>
        <mc:AlternateContent>
          <mc:Choice Requires="wps">
            <w:drawing>
              <wp:anchor distT="0" distB="0" distL="114300" distR="114300" simplePos="0" relativeHeight="251779072" behindDoc="0" locked="0" layoutInCell="1" allowOverlap="1" wp14:anchorId="09FC9FCE" wp14:editId="567234CB">
                <wp:simplePos x="0" y="0"/>
                <wp:positionH relativeFrom="column">
                  <wp:posOffset>5069954</wp:posOffset>
                </wp:positionH>
                <wp:positionV relativeFrom="page">
                  <wp:posOffset>2374710</wp:posOffset>
                </wp:positionV>
                <wp:extent cx="1106170" cy="463550"/>
                <wp:effectExtent l="0" t="0" r="0" b="0"/>
                <wp:wrapNone/>
                <wp:docPr id="47629189" name="Text Box 47629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6170" cy="463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E939E" w14:textId="77777777" w:rsidR="002107DD" w:rsidRPr="000F56CF" w:rsidRDefault="002107DD" w:rsidP="001A5439">
                            <w:pPr>
                              <w:rPr>
                                <w:rFonts w:cs="Calibri"/>
                                <w:color w:val="FFFFFF"/>
                                <w:sz w:val="18"/>
                              </w:rPr>
                            </w:pPr>
                            <w:r w:rsidRPr="000F56CF">
                              <w:rPr>
                                <w:rFonts w:cs="Calibri"/>
                                <w:color w:val="FFFFFF"/>
                                <w:sz w:val="18"/>
                              </w:rPr>
                              <w:t>AR DEVELOPMENT</w:t>
                            </w:r>
                          </w:p>
                          <w:p w14:paraId="0101E361" w14:textId="77777777" w:rsidR="002107DD" w:rsidRPr="000F56CF" w:rsidRDefault="002107DD"/>
                          <w:p w14:paraId="7CAF3E08" w14:textId="407C9E96" w:rsidR="002107DD" w:rsidRPr="000F56CF" w:rsidRDefault="002107DD" w:rsidP="001A5439">
                            <w:pPr>
                              <w:rPr>
                                <w:rFonts w:cs="Calibri"/>
                                <w:color w:val="FFFFFF"/>
                                <w:sz w:val="18"/>
                              </w:rPr>
                            </w:pPr>
                            <w:r w:rsidRPr="000F56CF">
                              <w:rPr>
                                <w:rFonts w:cs="Calibri"/>
                                <w:color w:val="FFFFFF"/>
                                <w:sz w:val="18"/>
                              </w:rPr>
                              <w:t>AR DEVELOPMENT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FC9FCE" id="Text Box 47629189" o:spid="_x0000_s1039" type="#_x0000_t202" style="position:absolute;left:0;text-align:left;margin-left:399.2pt;margin-top:187pt;width:87.1pt;height:3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" filled="f" stroked="f">
                <v:textbox>
                  <w:txbxContent>
                    <w:p w14:paraId="25CE939E" w14:textId="77777777" w:rsidR="002107DD" w:rsidRPr="000F56CF" w:rsidRDefault="002107DD" w:rsidP="001A5439">
                      <w:pPr>
                        <w:rPr>
                          <w:rFonts w:cs="Calibri"/>
                          <w:color w:val="FFFFFF"/>
                          <w:sz w:val="18"/>
                        </w:rPr>
                      </w:pPr>
                      <w:r w:rsidRPr="000F56CF">
                        <w:rPr>
                          <w:rFonts w:cs="Calibri"/>
                          <w:color w:val="FFFFFF"/>
                          <w:sz w:val="18"/>
                        </w:rPr>
                        <w:t>AR DEVELOPMENT</w:t>
                      </w:r>
                    </w:p>
                    <w:p w14:paraId="0101E361" w14:textId="77777777" w:rsidR="002107DD" w:rsidRPr="000F56CF" w:rsidRDefault="002107DD"/>
                    <w:p w14:paraId="7CAF3E08" w14:textId="407C9E96" w:rsidR="002107DD" w:rsidRPr="000F56CF" w:rsidRDefault="002107DD" w:rsidP="001A5439">
                      <w:pPr>
                        <w:rPr>
                          <w:rFonts w:cs="Calibri"/>
                          <w:color w:val="FFFFFF"/>
                          <w:sz w:val="18"/>
                        </w:rPr>
                      </w:pPr>
                      <w:r w:rsidRPr="000F56CF">
                        <w:rPr>
                          <w:rFonts w:cs="Calibri"/>
                          <w:color w:val="FFFFFF"/>
                          <w:sz w:val="18"/>
                        </w:rPr>
                        <w:t>AR DEVELOPMENT</w:t>
                      </w:r>
                    </w:p>
                  </w:txbxContent>
                </v:textbox>
                <w10:wrap anchory="page"/>
              </v:shape>
            </w:pict>
          </mc:Fallback>
        </mc:AlternateContent>
      </w:r>
      <w:r w:rsidRPr="000F56CF">
        <w:rPr>
          <w:rFonts w:ascii="Montserrat" w:eastAsia="Montserrat" w:hAnsi="Montserrat" w:cs="Montserrat"/>
          <w:b/>
          <w:noProof/>
          <w:sz w:val="22"/>
        </w:rPr>
        <mc:AlternateContent>
          <mc:Choice Requires="wps">
            <w:drawing>
              <wp:anchor distT="0" distB="0" distL="114300" distR="114300" simplePos="0" relativeHeight="251778048" behindDoc="0" locked="0" layoutInCell="1" allowOverlap="1" wp14:anchorId="6A8B78C9" wp14:editId="3F5F9449">
                <wp:simplePos x="0" y="0"/>
                <wp:positionH relativeFrom="column">
                  <wp:posOffset>3500461</wp:posOffset>
                </wp:positionH>
                <wp:positionV relativeFrom="page">
                  <wp:posOffset>2374710</wp:posOffset>
                </wp:positionV>
                <wp:extent cx="1516380" cy="463550"/>
                <wp:effectExtent l="0" t="0" r="0" b="0"/>
                <wp:wrapNone/>
                <wp:docPr id="47629188" name="Text Box 47629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463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9CD05" w14:textId="77777777" w:rsidR="002107DD" w:rsidRPr="000F56CF" w:rsidRDefault="002107DD" w:rsidP="001A5439">
                            <w:pPr>
                              <w:rPr>
                                <w:rFonts w:cs="Calibri"/>
                                <w:color w:val="FFFFFF"/>
                                <w:sz w:val="18"/>
                              </w:rPr>
                            </w:pPr>
                            <w:r w:rsidRPr="000F56CF">
                              <w:rPr>
                                <w:rFonts w:cs="Calibri"/>
                                <w:color w:val="FFFFFF"/>
                                <w:sz w:val="18"/>
                              </w:rPr>
                              <w:t>IMMERSIVE HEALTH CARE</w:t>
                            </w:r>
                          </w:p>
                          <w:p w14:paraId="53AB3486" w14:textId="77777777" w:rsidR="002107DD" w:rsidRPr="000F56CF" w:rsidRDefault="002107DD"/>
                          <w:p w14:paraId="69EBA9F9" w14:textId="6A0ACE52" w:rsidR="002107DD" w:rsidRPr="000F56CF" w:rsidRDefault="002107DD" w:rsidP="001A5439">
                            <w:pPr>
                              <w:rPr>
                                <w:rFonts w:cs="Calibri"/>
                                <w:color w:val="FFFFFF"/>
                                <w:sz w:val="18"/>
                              </w:rPr>
                            </w:pPr>
                            <w:r w:rsidRPr="000F56CF">
                              <w:rPr>
                                <w:rFonts w:cs="Calibri"/>
                                <w:color w:val="FFFFFF"/>
                                <w:sz w:val="18"/>
                              </w:rPr>
                              <w:t>IMMERSIVE HEALTH CARE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B78C9" id="Text Box 47629188" o:spid="_x0000_s1040" type="#_x0000_t202" style="position:absolute;left:0;text-align:left;margin-left:275.65pt;margin-top:187pt;width:119.4pt;height:3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" filled="f" stroked="f">
                <v:textbox>
                  <w:txbxContent>
                    <w:p w14:paraId="7929CD05" w14:textId="77777777" w:rsidR="002107DD" w:rsidRPr="000F56CF" w:rsidRDefault="002107DD" w:rsidP="001A5439">
                      <w:pPr>
                        <w:rPr>
                          <w:rFonts w:cs="Calibri"/>
                          <w:color w:val="FFFFFF"/>
                          <w:sz w:val="18"/>
                        </w:rPr>
                      </w:pPr>
                      <w:r w:rsidRPr="000F56CF">
                        <w:rPr>
                          <w:rFonts w:cs="Calibri"/>
                          <w:color w:val="FFFFFF"/>
                          <w:sz w:val="18"/>
                        </w:rPr>
                        <w:t>IMMERSIVE HEALTH CARE</w:t>
                      </w:r>
                    </w:p>
                    <w:p w14:paraId="53AB3486" w14:textId="77777777" w:rsidR="002107DD" w:rsidRPr="000F56CF" w:rsidRDefault="002107DD"/>
                    <w:p w14:paraId="69EBA9F9" w14:textId="6A0ACE52" w:rsidR="002107DD" w:rsidRPr="000F56CF" w:rsidRDefault="002107DD" w:rsidP="001A5439">
                      <w:pPr>
                        <w:rPr>
                          <w:rFonts w:cs="Calibri"/>
                          <w:color w:val="FFFFFF"/>
                          <w:sz w:val="18"/>
                        </w:rPr>
                      </w:pPr>
                      <w:r w:rsidRPr="000F56CF">
                        <w:rPr>
                          <w:rFonts w:cs="Calibri"/>
                          <w:color w:val="FFFFFF"/>
                          <w:sz w:val="18"/>
                        </w:rPr>
                        <w:t>IMMERSIVE HEALTH CARE</w:t>
                      </w:r>
                    </w:p>
                  </w:txbxContent>
                </v:textbox>
                <w10:wrap anchory="page"/>
              </v:shape>
            </w:pict>
          </mc:Fallback>
        </mc:AlternateContent>
      </w:r>
      <w:r w:rsidRPr="000F56CF">
        <w:rPr>
          <w:rFonts w:ascii="Montserrat" w:eastAsia="Montserrat" w:hAnsi="Montserrat" w:cs="Montserrat"/>
          <w:noProof/>
          <w:sz w:val="22"/>
        </w:rPr>
        <mc:AlternateContent>
          <mc:Choice Requires="wps">
            <w:drawing>
              <wp:anchor distT="0" distB="0" distL="114300" distR="114300" simplePos="0" relativeHeight="251777024" behindDoc="0" locked="0" layoutInCell="1" allowOverlap="1" wp14:anchorId="049E77F9" wp14:editId="0DDB2BE5">
                <wp:simplePos x="0" y="0"/>
                <wp:positionH relativeFrom="column">
                  <wp:posOffset>1958264</wp:posOffset>
                </wp:positionH>
                <wp:positionV relativeFrom="page">
                  <wp:posOffset>2374710</wp:posOffset>
                </wp:positionV>
                <wp:extent cx="1500505" cy="464024"/>
                <wp:effectExtent l="0" t="0" r="0" b="0"/>
                <wp:wrapNone/>
                <wp:docPr id="47629187" name="Text Box 47629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464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B1AAD" w14:textId="77777777" w:rsidR="002107DD" w:rsidRPr="000F56CF" w:rsidRDefault="002107DD" w:rsidP="001A5439">
                            <w:pPr>
                              <w:rPr>
                                <w:rFonts w:cs="Calibri"/>
                                <w:color w:val="FFFFFF"/>
                                <w:sz w:val="18"/>
                              </w:rPr>
                            </w:pPr>
                            <w:r w:rsidRPr="000F56CF">
                              <w:rPr>
                                <w:rFonts w:cs="Calibri"/>
                                <w:color w:val="FFFFFF"/>
                                <w:sz w:val="18"/>
                              </w:rPr>
                              <w:t>AUGMENTED SHOWCASE</w:t>
                            </w:r>
                          </w:p>
                          <w:p w14:paraId="0AAB3552" w14:textId="77777777" w:rsidR="002107DD" w:rsidRPr="000F56CF" w:rsidRDefault="002107DD"/>
                          <w:p w14:paraId="10E4930C" w14:textId="65292F6D" w:rsidR="002107DD" w:rsidRPr="000F56CF" w:rsidRDefault="002107DD" w:rsidP="001A5439">
                            <w:pPr>
                              <w:rPr>
                                <w:rFonts w:cs="Calibri"/>
                                <w:color w:val="FFFFFF"/>
                                <w:sz w:val="18"/>
                              </w:rPr>
                            </w:pPr>
                            <w:r w:rsidRPr="000F56CF">
                              <w:rPr>
                                <w:rFonts w:cs="Calibri"/>
                                <w:color w:val="FFFFFF"/>
                                <w:sz w:val="18"/>
                              </w:rPr>
                              <w:t>AUGMENTED SHOWCASE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9E77F9" id="Text Box 47629187" o:spid="_x0000_s1041" type="#_x0000_t202" style="position:absolute;left:0;text-align:left;margin-left:154.2pt;margin-top:187pt;width:118.15pt;height:36.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" filled="f" stroked="f">
                <v:textbox>
                  <w:txbxContent>
                    <w:p w14:paraId="422B1AAD" w14:textId="77777777" w:rsidR="002107DD" w:rsidRPr="000F56CF" w:rsidRDefault="002107DD" w:rsidP="001A5439">
                      <w:pPr>
                        <w:rPr>
                          <w:rFonts w:cs="Calibri"/>
                          <w:color w:val="FFFFFF"/>
                          <w:sz w:val="18"/>
                        </w:rPr>
                      </w:pPr>
                      <w:r w:rsidRPr="000F56CF">
                        <w:rPr>
                          <w:rFonts w:cs="Calibri"/>
                          <w:color w:val="FFFFFF"/>
                          <w:sz w:val="18"/>
                        </w:rPr>
                        <w:t>AUGMENTED SHOWCASE</w:t>
                      </w:r>
                    </w:p>
                    <w:p w14:paraId="0AAB3552" w14:textId="77777777" w:rsidR="002107DD" w:rsidRPr="000F56CF" w:rsidRDefault="002107DD"/>
                    <w:p w14:paraId="10E4930C" w14:textId="65292F6D" w:rsidR="002107DD" w:rsidRPr="000F56CF" w:rsidRDefault="002107DD" w:rsidP="001A5439">
                      <w:pPr>
                        <w:rPr>
                          <w:rFonts w:cs="Calibri"/>
                          <w:color w:val="FFFFFF"/>
                          <w:sz w:val="18"/>
                        </w:rPr>
                      </w:pPr>
                      <w:r w:rsidRPr="000F56CF">
                        <w:rPr>
                          <w:rFonts w:cs="Calibri"/>
                          <w:color w:val="FFFFFF"/>
                          <w:sz w:val="18"/>
                        </w:rPr>
                        <w:t>AUGMENTED SHOWCASE</w:t>
                      </w:r>
                    </w:p>
                  </w:txbxContent>
                </v:textbox>
                <w10:wrap anchory="page"/>
              </v:shape>
            </w:pict>
          </mc:Fallback>
        </mc:AlternateContent>
      </w:r>
      <w:r w:rsidRPr="000F56CF">
        <w:rPr>
          <w:rFonts w:ascii="Montserrat" w:eastAsia="Montserrat" w:hAnsi="Montserrat" w:cs="Montserrat"/>
          <w:noProof/>
          <w:sz w:val="22"/>
        </w:rPr>
        <mc:AlternateContent>
          <mc:Choice Requires="wps">
            <w:drawing>
              <wp:anchor distT="0" distB="0" distL="114300" distR="114300" simplePos="0" relativeHeight="251776000" behindDoc="0" locked="0" layoutInCell="1" allowOverlap="1" wp14:anchorId="2D68945A" wp14:editId="4D0C5E22">
                <wp:simplePos x="0" y="0"/>
                <wp:positionH relativeFrom="column">
                  <wp:posOffset>740410</wp:posOffset>
                </wp:positionH>
                <wp:positionV relativeFrom="page">
                  <wp:posOffset>2370455</wp:posOffset>
                </wp:positionV>
                <wp:extent cx="955040" cy="463550"/>
                <wp:effectExtent l="0" t="0" r="0" b="0"/>
                <wp:wrapNone/>
                <wp:docPr id="47629185" name="Text Box 47629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463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545CC" w14:textId="77777777" w:rsidR="002107DD" w:rsidRPr="000F56CF" w:rsidRDefault="002107DD" w:rsidP="001A5439">
                            <w:pPr>
                              <w:rPr>
                                <w:rFonts w:cs="Calibri"/>
                                <w:color w:val="FFFFFF"/>
                                <w:sz w:val="18"/>
                              </w:rPr>
                            </w:pPr>
                            <w:r w:rsidRPr="000F56CF">
                              <w:rPr>
                                <w:rFonts w:cs="Calibri"/>
                                <w:color w:val="FFFFFF"/>
                                <w:sz w:val="18"/>
                              </w:rPr>
                              <w:t>SMART GLASSES</w:t>
                            </w:r>
                          </w:p>
                          <w:p w14:paraId="4C639F1E" w14:textId="77777777" w:rsidR="002107DD" w:rsidRPr="000F56CF" w:rsidRDefault="002107DD"/>
                          <w:p w14:paraId="4688DA14" w14:textId="24DC0D0E" w:rsidR="002107DD" w:rsidRPr="000F56CF" w:rsidRDefault="002107DD" w:rsidP="001A5439">
                            <w:pPr>
                              <w:rPr>
                                <w:rFonts w:cs="Calibri"/>
                                <w:color w:val="FFFFFF"/>
                                <w:sz w:val="18"/>
                              </w:rPr>
                            </w:pPr>
                            <w:r w:rsidRPr="000F56CF">
                              <w:rPr>
                                <w:rFonts w:cs="Calibri"/>
                                <w:color w:val="FFFFFF"/>
                                <w:sz w:val="18"/>
                              </w:rPr>
                              <w:t>SMART GLASSES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8945A" id="Text Box 47629185" o:spid="_x0000_s1042" type="#_x0000_t202" style="position:absolute;left:0;text-align:left;margin-left:58.3pt;margin-top:186.65pt;width:75.2pt;height:3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" filled="f" stroked="f">
                <v:textbox>
                  <w:txbxContent>
                    <w:p w14:paraId="725545CC" w14:textId="77777777" w:rsidR="002107DD" w:rsidRPr="000F56CF" w:rsidRDefault="002107DD" w:rsidP="001A5439">
                      <w:pPr>
                        <w:rPr>
                          <w:rFonts w:cs="Calibri"/>
                          <w:color w:val="FFFFFF"/>
                          <w:sz w:val="18"/>
                        </w:rPr>
                      </w:pPr>
                      <w:r w:rsidRPr="000F56CF">
                        <w:rPr>
                          <w:rFonts w:cs="Calibri"/>
                          <w:color w:val="FFFFFF"/>
                          <w:sz w:val="18"/>
                        </w:rPr>
                        <w:t>SMART GLASSES</w:t>
                      </w:r>
                    </w:p>
                    <w:p w14:paraId="4C639F1E" w14:textId="77777777" w:rsidR="002107DD" w:rsidRPr="000F56CF" w:rsidRDefault="002107DD"/>
                    <w:p w14:paraId="4688DA14" w14:textId="24DC0D0E" w:rsidR="002107DD" w:rsidRPr="000F56CF" w:rsidRDefault="002107DD" w:rsidP="001A5439">
                      <w:pPr>
                        <w:rPr>
                          <w:rFonts w:cs="Calibri"/>
                          <w:color w:val="FFFFFF"/>
                          <w:sz w:val="18"/>
                        </w:rPr>
                      </w:pPr>
                      <w:r w:rsidRPr="000F56CF">
                        <w:rPr>
                          <w:rFonts w:cs="Calibri"/>
                          <w:color w:val="FFFFFF"/>
                          <w:sz w:val="18"/>
                        </w:rPr>
                        <w:t>SMART GLASSES</w:t>
                      </w:r>
                    </w:p>
                  </w:txbxContent>
                </v:textbox>
                <w10:wrap anchory="page"/>
              </v:shape>
            </w:pict>
          </mc:Fallback>
        </mc:AlternateContent>
      </w:r>
      <w:r w:rsidRPr="000F56CF">
        <w:rPr>
          <w:rFonts w:ascii="Calibri" w:eastAsia="Montserrat" w:hAnsi="Calibri" w:cs="Calibri"/>
          <w:noProof/>
          <w:sz w:val="28"/>
          <w:szCs w:val="28"/>
        </w:rPr>
        <mc:AlternateContent>
          <mc:Choice Requires="wps">
            <w:drawing>
              <wp:anchor distT="0" distB="0" distL="114300" distR="114300" simplePos="0" relativeHeight="251774976" behindDoc="0" locked="0" layoutInCell="1" allowOverlap="1" wp14:anchorId="506A649E" wp14:editId="3F8B85EA">
                <wp:simplePos x="0" y="0"/>
                <wp:positionH relativeFrom="column">
                  <wp:posOffset>-689401</wp:posOffset>
                </wp:positionH>
                <wp:positionV relativeFrom="page">
                  <wp:posOffset>2361063</wp:posOffset>
                </wp:positionV>
                <wp:extent cx="1257935" cy="382137"/>
                <wp:effectExtent l="0" t="0" r="0" b="0"/>
                <wp:wrapNone/>
                <wp:docPr id="47629186" name="Text Box 47629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935" cy="382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8F5D9" w14:textId="77777777" w:rsidR="002107DD" w:rsidRPr="000F56CF" w:rsidRDefault="002107DD" w:rsidP="001A5439">
                            <w:pPr>
                              <w:jc w:val="center"/>
                              <w:rPr>
                                <w:rFonts w:cs="Calibri"/>
                                <w:color w:val="FFFFFF"/>
                                <w:sz w:val="18"/>
                              </w:rPr>
                            </w:pPr>
                            <w:r w:rsidRPr="000F56CF">
                              <w:rPr>
                                <w:rFonts w:cs="Calibri"/>
                                <w:color w:val="FFFFFF"/>
                                <w:sz w:val="18"/>
                              </w:rPr>
                              <w:t>GESTURE BASED API</w:t>
                            </w:r>
                          </w:p>
                          <w:p w14:paraId="25CC5F39" w14:textId="77777777" w:rsidR="002107DD" w:rsidRPr="000F56CF" w:rsidRDefault="002107DD"/>
                          <w:p w14:paraId="2BE9E1D1" w14:textId="2C6DDBEF" w:rsidR="002107DD" w:rsidRPr="000F56CF" w:rsidRDefault="002107DD" w:rsidP="001A5439">
                            <w:pPr>
                              <w:jc w:val="center"/>
                              <w:rPr>
                                <w:rFonts w:cs="Calibri"/>
                                <w:color w:val="FFFFFF"/>
                                <w:sz w:val="18"/>
                              </w:rPr>
                            </w:pPr>
                            <w:r w:rsidRPr="000F56CF">
                              <w:rPr>
                                <w:rFonts w:cs="Calibri"/>
                                <w:color w:val="FFFFFF"/>
                                <w:sz w:val="18"/>
                              </w:rPr>
                              <w:t>GESTURE BASED API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A649E" id="Text Box 47629186" o:spid="_x0000_s1043" type="#_x0000_t202" style="position:absolute;left:0;text-align:left;margin-left:-54.3pt;margin-top:185.9pt;width:99.05pt;height:30.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" filled="f" stroked="f">
                <v:textbox>
                  <w:txbxContent>
                    <w:p w14:paraId="4F08F5D9" w14:textId="77777777" w:rsidR="002107DD" w:rsidRPr="000F56CF" w:rsidRDefault="002107DD" w:rsidP="001A5439">
                      <w:pPr>
                        <w:jc w:val="center"/>
                        <w:rPr>
                          <w:rFonts w:cs="Calibri"/>
                          <w:color w:val="FFFFFF"/>
                          <w:sz w:val="18"/>
                        </w:rPr>
                      </w:pPr>
                      <w:r w:rsidRPr="000F56CF">
                        <w:rPr>
                          <w:rFonts w:cs="Calibri"/>
                          <w:color w:val="FFFFFF"/>
                          <w:sz w:val="18"/>
                        </w:rPr>
                        <w:t>GESTURE BASED API</w:t>
                      </w:r>
                    </w:p>
                    <w:p w14:paraId="25CC5F39" w14:textId="77777777" w:rsidR="002107DD" w:rsidRPr="000F56CF" w:rsidRDefault="002107DD"/>
                    <w:p w14:paraId="2BE9E1D1" w14:textId="2C6DDBEF" w:rsidR="002107DD" w:rsidRPr="000F56CF" w:rsidRDefault="002107DD" w:rsidP="001A5439">
                      <w:pPr>
                        <w:jc w:val="center"/>
                        <w:rPr>
                          <w:rFonts w:cs="Calibri"/>
                          <w:color w:val="FFFFFF"/>
                          <w:sz w:val="18"/>
                        </w:rPr>
                      </w:pPr>
                      <w:r w:rsidRPr="000F56CF">
                        <w:rPr>
                          <w:rFonts w:cs="Calibri"/>
                          <w:color w:val="FFFFFF"/>
                          <w:sz w:val="18"/>
                        </w:rPr>
                        <w:t>GESTURE BASED API</w:t>
                      </w:r>
                    </w:p>
                  </w:txbxContent>
                </v:textbox>
                <w10:wrap anchory="page"/>
              </v:shape>
            </w:pict>
          </mc:Fallback>
        </mc:AlternateContent>
      </w:r>
    </w:p>
    <w:p w14:paraId="5AE4A69D" w14:textId="5028B51C" w:rsidR="001A5439" w:rsidRPr="000F56CF" w:rsidRDefault="001A5439" w:rsidP="001A5439">
      <w:pPr>
        <w:widowControl w:val="0"/>
        <w:autoSpaceDE w:val="0"/>
        <w:autoSpaceDN w:val="0"/>
        <w:spacing w:before="0" w:after="0" w:line="240" w:lineRule="auto"/>
        <w:ind w:left="-567" w:right="691"/>
        <w:jc w:val="both"/>
        <w:rPr>
          <w:rFonts w:ascii="Calibri" w:eastAsia="Montserrat" w:hAnsi="Calibri" w:cs="Calibri"/>
          <w:sz w:val="28"/>
          <w:szCs w:val="28"/>
        </w:rPr>
      </w:pPr>
    </w:p>
    <w:p w14:paraId="10D8B5D9" w14:textId="6B46E4DC" w:rsidR="001A5439" w:rsidRPr="000F56CF" w:rsidRDefault="001A5439" w:rsidP="001A5439">
      <w:pPr>
        <w:widowControl w:val="0"/>
        <w:tabs>
          <w:tab w:val="left" w:pos="3382"/>
        </w:tabs>
        <w:autoSpaceDE w:val="0"/>
        <w:autoSpaceDN w:val="0"/>
        <w:spacing w:before="0" w:after="0" w:line="240" w:lineRule="auto"/>
        <w:rPr>
          <w:rFonts w:ascii="Montserrat" w:eastAsia="Montserrat" w:hAnsi="Montserrat" w:cs="Montserrat"/>
          <w:b/>
          <w:sz w:val="20"/>
          <w:szCs w:val="20"/>
        </w:rPr>
      </w:pPr>
      <w:r w:rsidRPr="000F56CF">
        <w:rPr>
          <w:rFonts w:ascii="Montserrat" w:eastAsia="Montserrat" w:hAnsi="Montserrat" w:cs="Montserrat"/>
          <w:noProof/>
          <w:sz w:val="20"/>
          <w:szCs w:val="20"/>
        </w:rPr>
        <mc:AlternateContent>
          <mc:Choice Requires="wpg">
            <w:drawing>
              <wp:anchor distT="0" distB="0" distL="114300" distR="114300" simplePos="0" relativeHeight="251789312" behindDoc="0" locked="0" layoutInCell="1" allowOverlap="1" wp14:anchorId="09A85BB5" wp14:editId="474104F0">
                <wp:simplePos x="0" y="0"/>
                <wp:positionH relativeFrom="column">
                  <wp:posOffset>-375503</wp:posOffset>
                </wp:positionH>
                <wp:positionV relativeFrom="page">
                  <wp:posOffset>2838734</wp:posOffset>
                </wp:positionV>
                <wp:extent cx="6298565" cy="921385"/>
                <wp:effectExtent l="0" t="0" r="6985"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8565" cy="921385"/>
                          <a:chOff x="0" y="0"/>
                          <a:chExt cx="6298387" cy="921385"/>
                        </a:xfrm>
                      </wpg:grpSpPr>
                      <wps:wsp>
                        <wps:cNvPr id="13" name="Rounded Rectangle 19"/>
                        <wps:cNvSpPr>
                          <a:spLocks noChangeArrowheads="1"/>
                        </wps:cNvSpPr>
                        <wps:spPr bwMode="auto">
                          <a:xfrm>
                            <a:off x="0" y="0"/>
                            <a:ext cx="6298387" cy="921385"/>
                          </a:xfrm>
                          <a:prstGeom prst="roundRect">
                            <a:avLst>
                              <a:gd name="adj" fmla="val 16667"/>
                            </a:avLst>
                          </a:prstGeom>
                          <a:solidFill>
                            <a:srgbClr val="F79646">
                              <a:lumMod val="100000"/>
                              <a:lumOff val="0"/>
                              <a:alpha val="8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Text Box 20"/>
                        <wps:cNvSpPr txBox="1"/>
                        <wps:spPr>
                          <a:xfrm>
                            <a:off x="18414" y="69774"/>
                            <a:ext cx="6261811" cy="782396"/>
                          </a:xfrm>
                          <a:prstGeom prst="rect">
                            <a:avLst/>
                          </a:prstGeom>
                          <a:noFill/>
                          <a:ln w="6350">
                            <a:noFill/>
                          </a:ln>
                          <a:effectLst/>
                        </wps:spPr>
                        <wps:txbx>
                          <w:txbxContent>
                            <w:p w14:paraId="7DDC2904" w14:textId="77777777" w:rsidR="002107DD" w:rsidRPr="000F56CF" w:rsidRDefault="002107DD" w:rsidP="001A5439">
                              <w:pPr>
                                <w:spacing w:line="240" w:lineRule="auto"/>
                                <w:jc w:val="both"/>
                                <w:rPr>
                                  <w:rFonts w:cs="Calibri"/>
                                </w:rPr>
                              </w:pPr>
                              <w:r w:rsidRPr="000F56CF">
                                <w:rPr>
                                  <w:rFonts w:cs="Calibri"/>
                                </w:rPr>
                                <w:t>Inventive Studio has some of the most experienced and talented immersive technology specialists and developers in the industry. The diversity of the projects they have worked on has enhanced their experience to a degree where they can materialize even the most complex game ideas.</w:t>
                              </w:r>
                            </w:p>
                            <w:p w14:paraId="021E8242" w14:textId="77777777" w:rsidR="002107DD" w:rsidRPr="000F56CF" w:rsidRDefault="002107DD"/>
                            <w:p w14:paraId="0B23123A" w14:textId="6777BE91" w:rsidR="002107DD" w:rsidRPr="000F56CF" w:rsidRDefault="002107DD" w:rsidP="001A5439">
                              <w:pPr>
                                <w:spacing w:line="240" w:lineRule="auto"/>
                                <w:jc w:val="both"/>
                                <w:rPr>
                                  <w:rFonts w:cs="Calibri"/>
                                </w:rPr>
                              </w:pPr>
                              <w:r w:rsidRPr="000F56CF">
                                <w:rPr>
                                  <w:rFonts w:cs="Calibri"/>
                                </w:rPr>
                                <w:t>Inventive Studio has some of the most experienced and talented immersive technology specialists and developers in the industry. The diversity of the projects they have worked on has enhanced their experience to a degree where they can materialize even the most complex game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9A85BB5" id="Group 7" o:spid="_x0000_s1044" style="position:absolute;margin-left:-29.55pt;margin-top:223.5pt;width:495.95pt;height:72.55pt;z-index:251789312;mso-position-vertical-relative:page" coordsize="62983,9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">
                <v:roundrect id="Rounded Rectangle 19" o:spid="_x0000_s1045" style="position:absolute;width:62983;height:92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" fillcolor="#f79646" stroked="f">
                  <v:fill opacity="58853f"/>
                </v:roundrect>
                <v:shape id="Text Box 20" o:spid="_x0000_s1046" type="#_x0000_t202" style="position:absolute;left:184;top:697;width:62618;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7DDC2904" w14:textId="77777777" w:rsidR="002107DD" w:rsidRPr="000F56CF" w:rsidRDefault="002107DD" w:rsidP="001A5439">
                        <w:pPr>
                          <w:spacing w:line="240" w:lineRule="auto"/>
                          <w:jc w:val="both"/>
                          <w:rPr>
                            <w:rFonts w:cs="Calibri"/>
                          </w:rPr>
                        </w:pPr>
                        <w:r w:rsidRPr="000F56CF">
                          <w:rPr>
                            <w:rFonts w:cs="Calibri"/>
                          </w:rPr>
                          <w:t>Inventive Studio has some of the most experienced and talented immersive technology specialists and developers in the industry. The diversity of the projects they have worked on has enhanced their experience to a degree where they can materialize even the most complex game ideas.</w:t>
                        </w:r>
                      </w:p>
                      <w:p w14:paraId="021E8242" w14:textId="77777777" w:rsidR="002107DD" w:rsidRPr="000F56CF" w:rsidRDefault="002107DD"/>
                      <w:p w14:paraId="0B23123A" w14:textId="6777BE91" w:rsidR="002107DD" w:rsidRPr="000F56CF" w:rsidRDefault="002107DD" w:rsidP="001A5439">
                        <w:pPr>
                          <w:spacing w:line="240" w:lineRule="auto"/>
                          <w:jc w:val="both"/>
                          <w:rPr>
                            <w:rFonts w:cs="Calibri"/>
                          </w:rPr>
                        </w:pPr>
                        <w:r w:rsidRPr="000F56CF">
                          <w:rPr>
                            <w:rFonts w:cs="Calibri"/>
                          </w:rPr>
                          <w:t>Inventive Studio has some of the most experienced and talented immersive technology specialists and developers in the industry. The diversity of the projects they have worked on has enhanced their experience to a degree where they can materialize even the most complex game ideas.</w:t>
                        </w:r>
                      </w:p>
                    </w:txbxContent>
                  </v:textbox>
                </v:shape>
                <w10:wrap anchory="page"/>
              </v:group>
            </w:pict>
          </mc:Fallback>
        </mc:AlternateContent>
      </w:r>
      <w:r w:rsidRPr="000F56CF">
        <w:rPr>
          <w:rFonts w:ascii="Montserrat" w:eastAsia="Montserrat" w:hAnsi="Montserrat" w:cs="Montserrat"/>
          <w:b/>
          <w:noProof/>
          <w:sz w:val="20"/>
          <w:szCs w:val="20"/>
        </w:rPr>
        <mc:AlternateContent>
          <mc:Choice Requires="wps">
            <w:drawing>
              <wp:anchor distT="0" distB="0" distL="114300" distR="114300" simplePos="0" relativeHeight="251768832" behindDoc="1" locked="0" layoutInCell="1" allowOverlap="1" wp14:anchorId="24249376" wp14:editId="2A39E239">
                <wp:simplePos x="0" y="0"/>
                <wp:positionH relativeFrom="column">
                  <wp:posOffset>7173595</wp:posOffset>
                </wp:positionH>
                <wp:positionV relativeFrom="paragraph">
                  <wp:posOffset>1332865</wp:posOffset>
                </wp:positionV>
                <wp:extent cx="572770" cy="572770"/>
                <wp:effectExtent l="4445" t="1905" r="3810" b="6350"/>
                <wp:wrapNone/>
                <wp:docPr id="47629184" name="Freeform 47629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 cy="572770"/>
                        </a:xfrm>
                        <a:custGeom>
                          <a:avLst/>
                          <a:gdLst>
                            <a:gd name="T0" fmla="+- 0 22143 21692"/>
                            <a:gd name="T1" fmla="*/ T0 w 902"/>
                            <a:gd name="T2" fmla="+- 0 2814 2814"/>
                            <a:gd name="T3" fmla="*/ 2814 h 902"/>
                            <a:gd name="T4" fmla="+- 0 22070 21692"/>
                            <a:gd name="T5" fmla="*/ T4 w 902"/>
                            <a:gd name="T6" fmla="+- 0 2820 2814"/>
                            <a:gd name="T7" fmla="*/ 2820 h 902"/>
                            <a:gd name="T8" fmla="+- 0 22000 21692"/>
                            <a:gd name="T9" fmla="*/ T8 w 902"/>
                            <a:gd name="T10" fmla="+- 0 2837 2814"/>
                            <a:gd name="T11" fmla="*/ 2837 h 902"/>
                            <a:gd name="T12" fmla="+- 0 21936 21692"/>
                            <a:gd name="T13" fmla="*/ T12 w 902"/>
                            <a:gd name="T14" fmla="+- 0 2864 2814"/>
                            <a:gd name="T15" fmla="*/ 2864 h 902"/>
                            <a:gd name="T16" fmla="+- 0 21877 21692"/>
                            <a:gd name="T17" fmla="*/ T16 w 902"/>
                            <a:gd name="T18" fmla="+- 0 2901 2814"/>
                            <a:gd name="T19" fmla="*/ 2901 h 902"/>
                            <a:gd name="T20" fmla="+- 0 21824 21692"/>
                            <a:gd name="T21" fmla="*/ T20 w 902"/>
                            <a:gd name="T22" fmla="+- 0 2946 2814"/>
                            <a:gd name="T23" fmla="*/ 2946 h 902"/>
                            <a:gd name="T24" fmla="+- 0 21779 21692"/>
                            <a:gd name="T25" fmla="*/ T24 w 902"/>
                            <a:gd name="T26" fmla="+- 0 2998 2814"/>
                            <a:gd name="T27" fmla="*/ 2998 h 902"/>
                            <a:gd name="T28" fmla="+- 0 21742 21692"/>
                            <a:gd name="T29" fmla="*/ T28 w 902"/>
                            <a:gd name="T30" fmla="+- 0 3057 2814"/>
                            <a:gd name="T31" fmla="*/ 3057 h 902"/>
                            <a:gd name="T32" fmla="+- 0 21715 21692"/>
                            <a:gd name="T33" fmla="*/ T32 w 902"/>
                            <a:gd name="T34" fmla="+- 0 3122 2814"/>
                            <a:gd name="T35" fmla="*/ 3122 h 902"/>
                            <a:gd name="T36" fmla="+- 0 21698 21692"/>
                            <a:gd name="T37" fmla="*/ T36 w 902"/>
                            <a:gd name="T38" fmla="+- 0 3191 2814"/>
                            <a:gd name="T39" fmla="*/ 3191 h 902"/>
                            <a:gd name="T40" fmla="+- 0 21692 21692"/>
                            <a:gd name="T41" fmla="*/ T40 w 902"/>
                            <a:gd name="T42" fmla="+- 0 3265 2814"/>
                            <a:gd name="T43" fmla="*/ 3265 h 902"/>
                            <a:gd name="T44" fmla="+- 0 21698 21692"/>
                            <a:gd name="T45" fmla="*/ T44 w 902"/>
                            <a:gd name="T46" fmla="+- 0 3338 2814"/>
                            <a:gd name="T47" fmla="*/ 3338 h 902"/>
                            <a:gd name="T48" fmla="+- 0 21715 21692"/>
                            <a:gd name="T49" fmla="*/ T48 w 902"/>
                            <a:gd name="T50" fmla="+- 0 3407 2814"/>
                            <a:gd name="T51" fmla="*/ 3407 h 902"/>
                            <a:gd name="T52" fmla="+- 0 21742 21692"/>
                            <a:gd name="T53" fmla="*/ T52 w 902"/>
                            <a:gd name="T54" fmla="+- 0 3472 2814"/>
                            <a:gd name="T55" fmla="*/ 3472 h 902"/>
                            <a:gd name="T56" fmla="+- 0 21779 21692"/>
                            <a:gd name="T57" fmla="*/ T56 w 902"/>
                            <a:gd name="T58" fmla="+- 0 3531 2814"/>
                            <a:gd name="T59" fmla="*/ 3531 h 902"/>
                            <a:gd name="T60" fmla="+- 0 21824 21692"/>
                            <a:gd name="T61" fmla="*/ T60 w 902"/>
                            <a:gd name="T62" fmla="+- 0 3584 2814"/>
                            <a:gd name="T63" fmla="*/ 3584 h 902"/>
                            <a:gd name="T64" fmla="+- 0 21877 21692"/>
                            <a:gd name="T65" fmla="*/ T64 w 902"/>
                            <a:gd name="T66" fmla="+- 0 3629 2814"/>
                            <a:gd name="T67" fmla="*/ 3629 h 902"/>
                            <a:gd name="T68" fmla="+- 0 21936 21692"/>
                            <a:gd name="T69" fmla="*/ T68 w 902"/>
                            <a:gd name="T70" fmla="+- 0 3665 2814"/>
                            <a:gd name="T71" fmla="*/ 3665 h 902"/>
                            <a:gd name="T72" fmla="+- 0 22000 21692"/>
                            <a:gd name="T73" fmla="*/ T72 w 902"/>
                            <a:gd name="T74" fmla="+- 0 3693 2814"/>
                            <a:gd name="T75" fmla="*/ 3693 h 902"/>
                            <a:gd name="T76" fmla="+- 0 22070 21692"/>
                            <a:gd name="T77" fmla="*/ T76 w 902"/>
                            <a:gd name="T78" fmla="+- 0 3710 2814"/>
                            <a:gd name="T79" fmla="*/ 3710 h 902"/>
                            <a:gd name="T80" fmla="+- 0 22143 21692"/>
                            <a:gd name="T81" fmla="*/ T80 w 902"/>
                            <a:gd name="T82" fmla="+- 0 3716 2814"/>
                            <a:gd name="T83" fmla="*/ 3716 h 902"/>
                            <a:gd name="T84" fmla="+- 0 22216 21692"/>
                            <a:gd name="T85" fmla="*/ T84 w 902"/>
                            <a:gd name="T86" fmla="+- 0 3710 2814"/>
                            <a:gd name="T87" fmla="*/ 3710 h 902"/>
                            <a:gd name="T88" fmla="+- 0 22285 21692"/>
                            <a:gd name="T89" fmla="*/ T88 w 902"/>
                            <a:gd name="T90" fmla="+- 0 3693 2814"/>
                            <a:gd name="T91" fmla="*/ 3693 h 902"/>
                            <a:gd name="T92" fmla="+- 0 22350 21692"/>
                            <a:gd name="T93" fmla="*/ T92 w 902"/>
                            <a:gd name="T94" fmla="+- 0 3665 2814"/>
                            <a:gd name="T95" fmla="*/ 3665 h 902"/>
                            <a:gd name="T96" fmla="+- 0 22409 21692"/>
                            <a:gd name="T97" fmla="*/ T96 w 902"/>
                            <a:gd name="T98" fmla="+- 0 3629 2814"/>
                            <a:gd name="T99" fmla="*/ 3629 h 902"/>
                            <a:gd name="T100" fmla="+- 0 22462 21692"/>
                            <a:gd name="T101" fmla="*/ T100 w 902"/>
                            <a:gd name="T102" fmla="+- 0 3584 2814"/>
                            <a:gd name="T103" fmla="*/ 3584 h 902"/>
                            <a:gd name="T104" fmla="+- 0 22507 21692"/>
                            <a:gd name="T105" fmla="*/ T104 w 902"/>
                            <a:gd name="T106" fmla="+- 0 3531 2814"/>
                            <a:gd name="T107" fmla="*/ 3531 h 902"/>
                            <a:gd name="T108" fmla="+- 0 22544 21692"/>
                            <a:gd name="T109" fmla="*/ T108 w 902"/>
                            <a:gd name="T110" fmla="+- 0 3472 2814"/>
                            <a:gd name="T111" fmla="*/ 3472 h 902"/>
                            <a:gd name="T112" fmla="+- 0 22571 21692"/>
                            <a:gd name="T113" fmla="*/ T112 w 902"/>
                            <a:gd name="T114" fmla="+- 0 3407 2814"/>
                            <a:gd name="T115" fmla="*/ 3407 h 902"/>
                            <a:gd name="T116" fmla="+- 0 22588 21692"/>
                            <a:gd name="T117" fmla="*/ T116 w 902"/>
                            <a:gd name="T118" fmla="+- 0 3338 2814"/>
                            <a:gd name="T119" fmla="*/ 3338 h 902"/>
                            <a:gd name="T120" fmla="+- 0 22594 21692"/>
                            <a:gd name="T121" fmla="*/ T120 w 902"/>
                            <a:gd name="T122" fmla="+- 0 3265 2814"/>
                            <a:gd name="T123" fmla="*/ 3265 h 902"/>
                            <a:gd name="T124" fmla="+- 0 22588 21692"/>
                            <a:gd name="T125" fmla="*/ T124 w 902"/>
                            <a:gd name="T126" fmla="+- 0 3191 2814"/>
                            <a:gd name="T127" fmla="*/ 3191 h 902"/>
                            <a:gd name="T128" fmla="+- 0 22571 21692"/>
                            <a:gd name="T129" fmla="*/ T128 w 902"/>
                            <a:gd name="T130" fmla="+- 0 3122 2814"/>
                            <a:gd name="T131" fmla="*/ 3122 h 902"/>
                            <a:gd name="T132" fmla="+- 0 22544 21692"/>
                            <a:gd name="T133" fmla="*/ T132 w 902"/>
                            <a:gd name="T134" fmla="+- 0 3057 2814"/>
                            <a:gd name="T135" fmla="*/ 3057 h 902"/>
                            <a:gd name="T136" fmla="+- 0 22507 21692"/>
                            <a:gd name="T137" fmla="*/ T136 w 902"/>
                            <a:gd name="T138" fmla="+- 0 2998 2814"/>
                            <a:gd name="T139" fmla="*/ 2998 h 902"/>
                            <a:gd name="T140" fmla="+- 0 22462 21692"/>
                            <a:gd name="T141" fmla="*/ T140 w 902"/>
                            <a:gd name="T142" fmla="+- 0 2946 2814"/>
                            <a:gd name="T143" fmla="*/ 2946 h 902"/>
                            <a:gd name="T144" fmla="+- 0 22409 21692"/>
                            <a:gd name="T145" fmla="*/ T144 w 902"/>
                            <a:gd name="T146" fmla="+- 0 2901 2814"/>
                            <a:gd name="T147" fmla="*/ 2901 h 902"/>
                            <a:gd name="T148" fmla="+- 0 22350 21692"/>
                            <a:gd name="T149" fmla="*/ T148 w 902"/>
                            <a:gd name="T150" fmla="+- 0 2864 2814"/>
                            <a:gd name="T151" fmla="*/ 2864 h 902"/>
                            <a:gd name="T152" fmla="+- 0 22285 21692"/>
                            <a:gd name="T153" fmla="*/ T152 w 902"/>
                            <a:gd name="T154" fmla="+- 0 2837 2814"/>
                            <a:gd name="T155" fmla="*/ 2837 h 902"/>
                            <a:gd name="T156" fmla="+- 0 22216 21692"/>
                            <a:gd name="T157" fmla="*/ T156 w 902"/>
                            <a:gd name="T158" fmla="+- 0 2820 2814"/>
                            <a:gd name="T159" fmla="*/ 2820 h 902"/>
                            <a:gd name="T160" fmla="+- 0 22143 21692"/>
                            <a:gd name="T161" fmla="*/ T160 w 902"/>
                            <a:gd name="T162" fmla="+- 0 2814 2814"/>
                            <a:gd name="T163" fmla="*/ 2814 h 9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02" h="902">
                              <a:moveTo>
                                <a:pt x="451" y="0"/>
                              </a:moveTo>
                              <a:lnTo>
                                <a:pt x="378" y="6"/>
                              </a:lnTo>
                              <a:lnTo>
                                <a:pt x="308" y="23"/>
                              </a:lnTo>
                              <a:lnTo>
                                <a:pt x="244" y="50"/>
                              </a:lnTo>
                              <a:lnTo>
                                <a:pt x="185" y="87"/>
                              </a:lnTo>
                              <a:lnTo>
                                <a:pt x="132" y="132"/>
                              </a:lnTo>
                              <a:lnTo>
                                <a:pt x="87" y="184"/>
                              </a:lnTo>
                              <a:lnTo>
                                <a:pt x="50" y="243"/>
                              </a:lnTo>
                              <a:lnTo>
                                <a:pt x="23" y="308"/>
                              </a:lnTo>
                              <a:lnTo>
                                <a:pt x="6" y="377"/>
                              </a:lnTo>
                              <a:lnTo>
                                <a:pt x="0" y="451"/>
                              </a:lnTo>
                              <a:lnTo>
                                <a:pt x="6" y="524"/>
                              </a:lnTo>
                              <a:lnTo>
                                <a:pt x="23" y="593"/>
                              </a:lnTo>
                              <a:lnTo>
                                <a:pt x="50" y="658"/>
                              </a:lnTo>
                              <a:lnTo>
                                <a:pt x="87" y="717"/>
                              </a:lnTo>
                              <a:lnTo>
                                <a:pt x="132" y="770"/>
                              </a:lnTo>
                              <a:lnTo>
                                <a:pt x="185" y="815"/>
                              </a:lnTo>
                              <a:lnTo>
                                <a:pt x="244" y="851"/>
                              </a:lnTo>
                              <a:lnTo>
                                <a:pt x="308" y="879"/>
                              </a:lnTo>
                              <a:lnTo>
                                <a:pt x="378" y="896"/>
                              </a:lnTo>
                              <a:lnTo>
                                <a:pt x="451" y="902"/>
                              </a:lnTo>
                              <a:lnTo>
                                <a:pt x="524" y="896"/>
                              </a:lnTo>
                              <a:lnTo>
                                <a:pt x="593" y="879"/>
                              </a:lnTo>
                              <a:lnTo>
                                <a:pt x="658" y="851"/>
                              </a:lnTo>
                              <a:lnTo>
                                <a:pt x="717" y="815"/>
                              </a:lnTo>
                              <a:lnTo>
                                <a:pt x="770" y="770"/>
                              </a:lnTo>
                              <a:lnTo>
                                <a:pt x="815" y="717"/>
                              </a:lnTo>
                              <a:lnTo>
                                <a:pt x="852" y="658"/>
                              </a:lnTo>
                              <a:lnTo>
                                <a:pt x="879" y="593"/>
                              </a:lnTo>
                              <a:lnTo>
                                <a:pt x="896" y="524"/>
                              </a:lnTo>
                              <a:lnTo>
                                <a:pt x="902" y="451"/>
                              </a:lnTo>
                              <a:lnTo>
                                <a:pt x="896" y="377"/>
                              </a:lnTo>
                              <a:lnTo>
                                <a:pt x="879" y="308"/>
                              </a:lnTo>
                              <a:lnTo>
                                <a:pt x="852" y="243"/>
                              </a:lnTo>
                              <a:lnTo>
                                <a:pt x="815" y="184"/>
                              </a:lnTo>
                              <a:lnTo>
                                <a:pt x="770" y="132"/>
                              </a:lnTo>
                              <a:lnTo>
                                <a:pt x="717" y="87"/>
                              </a:lnTo>
                              <a:lnTo>
                                <a:pt x="658" y="50"/>
                              </a:lnTo>
                              <a:lnTo>
                                <a:pt x="593" y="23"/>
                              </a:lnTo>
                              <a:lnTo>
                                <a:pt x="524" y="6"/>
                              </a:lnTo>
                              <a:lnTo>
                                <a:pt x="451" y="0"/>
                              </a:lnTo>
                              <a:close/>
                            </a:path>
                          </a:pathLst>
                        </a:custGeom>
                        <a:solidFill>
                          <a:srgbClr val="1E21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B500F" id="Freeform 47629184" o:spid="_x0000_s1026" style="position:absolute;margin-left:564.85pt;margin-top:104.95pt;width:45.1pt;height:45.1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" path="m451,l378,6,308,23,244,50,185,87r-53,45l87,184,50,243,23,308,6,377,,451r6,73l23,593r27,65l87,717r45,53l185,815r59,36l308,879r70,17l451,902r73,-6l593,879r65,-28l717,815r53,-45l815,717r37,-59l879,593r17,-69l902,451r-6,-74l879,308,852,243,815,184,770,132,717,87,658,50,593,23,524,6,451,xe" fillcolor="#1e2125" stroked="f">
                <v:path arrowok="t" o:connecttype="custom" o:connectlocs="286385,1786890;240030,1790700;195580,1801495;154940,1818640;117475,1842135;83820,1870710;55245,1903730;31750,1941195;14605,1982470;3810,2026285;0,2073275;3810,2119630;14605,2163445;31750,2204720;55245,2242185;83820,2275840;117475,2304415;154940,2327275;195580,2345055;240030,2355850;286385,2359660;332740,2355850;376555,2345055;417830,2327275;455295,2304415;488950,2275840;517525,2242185;541020,2204720;558165,2163445;568960,2119630;572770,2073275;568960,2026285;558165,1982470;541020,1941195;517525,1903730;488950,1870710;455295,1842135;417830,1818640;376555,1801495;332740,1790700;286385,1786890" o:connectangles="0,0,0,0,0,0,0,0,0,0,0,0,0,0,0,0,0,0,0,0,0,0,0,0,0,0,0,0,0,0,0,0,0,0,0,0,0,0,0,0,0"/>
              </v:shape>
            </w:pict>
          </mc:Fallback>
        </mc:AlternateContent>
      </w:r>
      <w:r w:rsidRPr="000F56CF">
        <w:rPr>
          <w:rFonts w:ascii="Montserrat" w:eastAsia="Montserrat" w:hAnsi="Montserrat" w:cs="Montserrat"/>
          <w:b/>
          <w:sz w:val="20"/>
          <w:szCs w:val="20"/>
        </w:rPr>
        <w:tab/>
      </w:r>
      <w:r w:rsidR="00A47A23" w:rsidRPr="000F56CF">
        <w:rPr>
          <w:rFonts w:ascii="Montserrat" w:eastAsia="Montserrat" w:hAnsi="Montserrat" w:cs="Montserrat"/>
          <w:b/>
          <w:sz w:val="20"/>
          <w:szCs w:val="20"/>
        </w:rPr>
        <w:t>40</w:t>
      </w:r>
    </w:p>
    <w:p w14:paraId="64C4ED05" w14:textId="77777777" w:rsidR="001A5439" w:rsidRPr="000F56CF" w:rsidRDefault="001A5439" w:rsidP="001A5439">
      <w:pPr>
        <w:widowControl w:val="0"/>
        <w:autoSpaceDE w:val="0"/>
        <w:autoSpaceDN w:val="0"/>
        <w:spacing w:before="0" w:after="0" w:line="240" w:lineRule="auto"/>
        <w:rPr>
          <w:rFonts w:ascii="Montserrat" w:eastAsia="Montserrat" w:hAnsi="Montserrat" w:cs="Montserrat"/>
          <w:b/>
          <w:sz w:val="20"/>
          <w:szCs w:val="20"/>
        </w:rPr>
      </w:pPr>
    </w:p>
    <w:p w14:paraId="71C5B294" w14:textId="5FD044E3" w:rsidR="001A5439" w:rsidRPr="000F56CF" w:rsidRDefault="001A5439" w:rsidP="001A5439">
      <w:pPr>
        <w:widowControl w:val="0"/>
        <w:autoSpaceDE w:val="0"/>
        <w:autoSpaceDN w:val="0"/>
        <w:spacing w:before="0" w:after="0" w:line="240" w:lineRule="auto"/>
        <w:rPr>
          <w:rFonts w:ascii="Montserrat" w:eastAsia="Montserrat" w:hAnsi="Montserrat" w:cs="Montserrat"/>
          <w:b/>
          <w:sz w:val="20"/>
          <w:szCs w:val="20"/>
        </w:rPr>
      </w:pPr>
    </w:p>
    <w:p w14:paraId="4860C8D5" w14:textId="77777777" w:rsidR="001A5439" w:rsidRPr="000F56CF" w:rsidRDefault="001A5439" w:rsidP="001A5439">
      <w:pPr>
        <w:widowControl w:val="0"/>
        <w:tabs>
          <w:tab w:val="left" w:pos="2760"/>
        </w:tabs>
        <w:autoSpaceDE w:val="0"/>
        <w:autoSpaceDN w:val="0"/>
        <w:spacing w:before="0" w:after="0" w:line="240" w:lineRule="auto"/>
        <w:rPr>
          <w:rFonts w:ascii="Montserrat" w:eastAsia="Montserrat" w:hAnsi="Montserrat" w:cs="Montserrat"/>
          <w:b/>
          <w:sz w:val="20"/>
          <w:szCs w:val="20"/>
        </w:rPr>
      </w:pPr>
      <w:r w:rsidRPr="000F56CF">
        <w:rPr>
          <w:rFonts w:ascii="Montserrat" w:eastAsia="Montserrat" w:hAnsi="Montserrat" w:cs="Montserrat"/>
          <w:b/>
          <w:sz w:val="20"/>
          <w:szCs w:val="20"/>
        </w:rPr>
        <w:tab/>
      </w:r>
    </w:p>
    <w:p w14:paraId="440570F7" w14:textId="77777777" w:rsidR="001A5439" w:rsidRPr="000F56CF" w:rsidRDefault="001A5439" w:rsidP="001A5439">
      <w:pPr>
        <w:widowControl w:val="0"/>
        <w:autoSpaceDE w:val="0"/>
        <w:autoSpaceDN w:val="0"/>
        <w:spacing w:before="0" w:after="0" w:line="240" w:lineRule="auto"/>
        <w:rPr>
          <w:rFonts w:ascii="Montserrat" w:eastAsia="Montserrat" w:hAnsi="Montserrat" w:cs="Montserrat"/>
          <w:b/>
          <w:sz w:val="20"/>
          <w:szCs w:val="20"/>
        </w:rPr>
      </w:pPr>
    </w:p>
    <w:p w14:paraId="1FCB888D" w14:textId="77777777" w:rsidR="001A5439" w:rsidRPr="000F56CF" w:rsidRDefault="001A5439" w:rsidP="001A5439">
      <w:pPr>
        <w:widowControl w:val="0"/>
        <w:autoSpaceDE w:val="0"/>
        <w:autoSpaceDN w:val="0"/>
        <w:spacing w:before="0" w:after="0" w:line="240" w:lineRule="auto"/>
        <w:rPr>
          <w:rFonts w:ascii="Calibri" w:eastAsia="Montserrat" w:hAnsi="Calibri" w:cs="Calibri"/>
          <w:b/>
          <w:sz w:val="20"/>
          <w:szCs w:val="20"/>
        </w:rPr>
      </w:pPr>
    </w:p>
    <w:p w14:paraId="5E425460" w14:textId="77777777" w:rsidR="001A5439" w:rsidRPr="000F56CF" w:rsidRDefault="001A5439" w:rsidP="001A5439">
      <w:pPr>
        <w:widowControl w:val="0"/>
        <w:autoSpaceDE w:val="0"/>
        <w:autoSpaceDN w:val="0"/>
        <w:spacing w:before="0" w:after="0" w:line="240" w:lineRule="auto"/>
        <w:rPr>
          <w:rFonts w:ascii="Montserrat" w:eastAsia="Montserrat" w:hAnsi="Montserrat" w:cs="Montserrat"/>
          <w:b/>
          <w:sz w:val="20"/>
          <w:szCs w:val="20"/>
        </w:rPr>
      </w:pPr>
      <w:r w:rsidRPr="000F56CF">
        <w:rPr>
          <w:rFonts w:ascii="Calibri" w:eastAsia="Montserrat" w:hAnsi="Calibri" w:cs="Calibri"/>
          <w:b/>
          <w:noProof/>
          <w:sz w:val="20"/>
          <w:szCs w:val="20"/>
        </w:rPr>
        <w:drawing>
          <wp:anchor distT="0" distB="0" distL="114300" distR="114300" simplePos="0" relativeHeight="251831296" behindDoc="0" locked="0" layoutInCell="1" allowOverlap="1" wp14:anchorId="291AEDA4" wp14:editId="274A7F96">
            <wp:simplePos x="0" y="0"/>
            <wp:positionH relativeFrom="column">
              <wp:posOffset>2556773</wp:posOffset>
            </wp:positionH>
            <wp:positionV relativeFrom="page">
              <wp:posOffset>3357880</wp:posOffset>
            </wp:positionV>
            <wp:extent cx="4001135" cy="4001135"/>
            <wp:effectExtent l="0" t="0" r="0" b="0"/>
            <wp:wrapThrough wrapText="bothSides">
              <wp:wrapPolygon edited="0">
                <wp:start x="4114" y="720"/>
                <wp:lineTo x="2365" y="1645"/>
                <wp:lineTo x="2365" y="2468"/>
                <wp:lineTo x="3394" y="2571"/>
                <wp:lineTo x="5245" y="4216"/>
                <wp:lineTo x="5039" y="4319"/>
                <wp:lineTo x="3497" y="5759"/>
                <wp:lineTo x="3702" y="7507"/>
                <wp:lineTo x="2880" y="8124"/>
                <wp:lineTo x="2468" y="8639"/>
                <wp:lineTo x="2468" y="9564"/>
                <wp:lineTo x="9153" y="10798"/>
                <wp:lineTo x="9667" y="11004"/>
                <wp:lineTo x="8536" y="11724"/>
                <wp:lineTo x="8536" y="12444"/>
                <wp:lineTo x="7096" y="13164"/>
                <wp:lineTo x="5656" y="14089"/>
                <wp:lineTo x="5553" y="14706"/>
                <wp:lineTo x="6170" y="15735"/>
                <wp:lineTo x="6582" y="16043"/>
                <wp:lineTo x="13369" y="17380"/>
                <wp:lineTo x="14706" y="17380"/>
                <wp:lineTo x="15118" y="19026"/>
                <wp:lineTo x="15118" y="19643"/>
                <wp:lineTo x="15426" y="20671"/>
                <wp:lineTo x="15529" y="20877"/>
                <wp:lineTo x="16249" y="20877"/>
                <wp:lineTo x="16660" y="20671"/>
                <wp:lineTo x="17586" y="19437"/>
                <wp:lineTo x="17586" y="19026"/>
                <wp:lineTo x="16969" y="17380"/>
                <wp:lineTo x="16043" y="15735"/>
                <wp:lineTo x="15529" y="14089"/>
                <wp:lineTo x="16455" y="12444"/>
                <wp:lineTo x="16352" y="10798"/>
                <wp:lineTo x="18306" y="9359"/>
                <wp:lineTo x="18511" y="8433"/>
                <wp:lineTo x="17894" y="8022"/>
                <wp:lineTo x="15940" y="7507"/>
                <wp:lineTo x="15323" y="5656"/>
                <wp:lineTo x="15015" y="4936"/>
                <wp:lineTo x="14603" y="4216"/>
                <wp:lineTo x="16557" y="2674"/>
                <wp:lineTo x="16866" y="1234"/>
                <wp:lineTo x="14912" y="926"/>
                <wp:lineTo x="4834" y="720"/>
                <wp:lineTo x="4114" y="72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averse Boy 2.png"/>
                    <pic:cNvPicPr/>
                  </pic:nvPicPr>
                  <pic:blipFill>
                    <a:blip r:embed="rId37" cstate="print">
                      <a:extLst>
                        <a:ext uri="{BEBA8EAE-BF5A-486C-A8C5-ECC9F3942E4B}">
                          <a14:imgProps xmlns:a14="http://schemas.microsoft.com/office/drawing/2010/main">
                            <a14:imgLayer r:embed="rId38">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001135" cy="4001135"/>
                    </a:xfrm>
                    <a:prstGeom prst="rect">
                      <a:avLst/>
                    </a:prstGeom>
                  </pic:spPr>
                </pic:pic>
              </a:graphicData>
            </a:graphic>
            <wp14:sizeRelH relativeFrom="margin">
              <wp14:pctWidth>0</wp14:pctWidth>
            </wp14:sizeRelH>
            <wp14:sizeRelV relativeFrom="margin">
              <wp14:pctHeight>0</wp14:pctHeight>
            </wp14:sizeRelV>
          </wp:anchor>
        </w:drawing>
      </w:r>
    </w:p>
    <w:p w14:paraId="31ABC7D5" w14:textId="77777777" w:rsidR="001A5439" w:rsidRPr="000F56CF" w:rsidRDefault="001A5439" w:rsidP="001A5439">
      <w:pPr>
        <w:widowControl w:val="0"/>
        <w:autoSpaceDE w:val="0"/>
        <w:autoSpaceDN w:val="0"/>
        <w:spacing w:before="0" w:after="0" w:line="240" w:lineRule="auto"/>
        <w:rPr>
          <w:rFonts w:ascii="Montserrat" w:eastAsia="Montserrat" w:hAnsi="Montserrat" w:cs="Montserrat"/>
          <w:b/>
          <w:sz w:val="20"/>
          <w:szCs w:val="20"/>
        </w:rPr>
      </w:pPr>
    </w:p>
    <w:p w14:paraId="261E11DE" w14:textId="77777777" w:rsidR="001A5439" w:rsidRPr="000F56CF" w:rsidRDefault="001A5439" w:rsidP="001A5439">
      <w:pPr>
        <w:widowControl w:val="0"/>
        <w:autoSpaceDE w:val="0"/>
        <w:autoSpaceDN w:val="0"/>
        <w:spacing w:before="0" w:after="0" w:line="240" w:lineRule="auto"/>
        <w:rPr>
          <w:rFonts w:ascii="Montserrat" w:eastAsia="Montserrat" w:hAnsi="Montserrat" w:cs="Montserrat"/>
          <w:b/>
          <w:sz w:val="20"/>
          <w:szCs w:val="20"/>
        </w:rPr>
      </w:pPr>
    </w:p>
    <w:p w14:paraId="6AA0432B" w14:textId="77777777" w:rsidR="001A5439" w:rsidRPr="000F56CF" w:rsidRDefault="001A5439" w:rsidP="001A5439">
      <w:pPr>
        <w:widowControl w:val="0"/>
        <w:autoSpaceDE w:val="0"/>
        <w:autoSpaceDN w:val="0"/>
        <w:spacing w:before="0" w:after="0" w:line="240" w:lineRule="auto"/>
        <w:rPr>
          <w:rFonts w:ascii="Montserrat" w:eastAsia="Montserrat" w:hAnsi="Montserrat" w:cs="Montserrat"/>
          <w:b/>
          <w:sz w:val="20"/>
          <w:szCs w:val="20"/>
        </w:rPr>
      </w:pPr>
      <w:r w:rsidRPr="000F56CF">
        <w:rPr>
          <w:rFonts w:ascii="Calibri" w:eastAsia="Montserrat" w:hAnsi="Calibri" w:cs="Calibri"/>
          <w:b/>
          <w:noProof/>
          <w:sz w:val="20"/>
          <w:szCs w:val="20"/>
        </w:rPr>
        <w:drawing>
          <wp:anchor distT="0" distB="0" distL="114300" distR="114300" simplePos="0" relativeHeight="251738112" behindDoc="0" locked="0" layoutInCell="1" allowOverlap="1" wp14:anchorId="7B26C069" wp14:editId="18B0651F">
            <wp:simplePos x="0" y="0"/>
            <wp:positionH relativeFrom="column">
              <wp:posOffset>-530334</wp:posOffset>
            </wp:positionH>
            <wp:positionV relativeFrom="page">
              <wp:posOffset>4004441</wp:posOffset>
            </wp:positionV>
            <wp:extent cx="2159635" cy="2159635"/>
            <wp:effectExtent l="76200" t="76200" r="88265" b="100266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ttel_v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9635" cy="215963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213DBA70" w14:textId="77777777" w:rsidR="001A5439" w:rsidRPr="000F56CF" w:rsidRDefault="001A5439" w:rsidP="001A5439">
      <w:pPr>
        <w:widowControl w:val="0"/>
        <w:autoSpaceDE w:val="0"/>
        <w:autoSpaceDN w:val="0"/>
        <w:spacing w:before="0" w:after="0" w:line="240" w:lineRule="auto"/>
        <w:rPr>
          <w:rFonts w:ascii="Montserrat" w:eastAsia="Montserrat" w:hAnsi="Montserrat" w:cs="Montserrat"/>
          <w:b/>
          <w:sz w:val="20"/>
          <w:szCs w:val="20"/>
        </w:rPr>
      </w:pPr>
    </w:p>
    <w:p w14:paraId="58263127"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4C389689"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31F3D8CB"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72D0A11C"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48C1A64F"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4815F758"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0DBED239"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6C9393B8"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7496F0D4"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5DA1DFF0"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r w:rsidRPr="000F56CF">
        <w:rPr>
          <w:rFonts w:ascii="Calibri" w:eastAsia="Montserrat" w:hAnsi="Calibri" w:cs="Calibri"/>
          <w:b/>
          <w:noProof/>
          <w:sz w:val="20"/>
          <w:szCs w:val="20"/>
        </w:rPr>
        <w:drawing>
          <wp:anchor distT="0" distB="0" distL="114300" distR="114300" simplePos="0" relativeHeight="251739136" behindDoc="0" locked="0" layoutInCell="1" allowOverlap="1" wp14:anchorId="42241C2C" wp14:editId="7E598984">
            <wp:simplePos x="0" y="0"/>
            <wp:positionH relativeFrom="column">
              <wp:posOffset>1361528</wp:posOffset>
            </wp:positionH>
            <wp:positionV relativeFrom="page">
              <wp:posOffset>5675586</wp:posOffset>
            </wp:positionV>
            <wp:extent cx="1439545" cy="1439545"/>
            <wp:effectExtent l="114300" t="76200" r="103505" b="86550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on-1024.png"/>
                    <pic:cNvPicPr/>
                  </pic:nvPicPr>
                  <pic:blipFill>
                    <a:blip r:embed="rId40">
                      <a:extLst>
                        <a:ext uri="{28A0092B-C50C-407E-A947-70E740481C1C}">
                          <a14:useLocalDpi xmlns:a14="http://schemas.microsoft.com/office/drawing/2010/main" val="0"/>
                        </a:ext>
                      </a:extLst>
                    </a:blip>
                    <a:stretch>
                      <a:fillRect/>
                    </a:stretch>
                  </pic:blipFill>
                  <pic:spPr>
                    <a:xfrm>
                      <a:off x="0" y="0"/>
                      <a:ext cx="1439545" cy="143954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2618DBD2"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22B5D4C4"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34B03600"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r w:rsidRPr="000F56CF">
        <w:rPr>
          <w:rFonts w:ascii="Montserrat" w:eastAsia="Montserrat" w:hAnsi="Montserrat" w:cs="Montserrat"/>
          <w:b/>
          <w:noProof/>
          <w:sz w:val="20"/>
          <w:szCs w:val="20"/>
        </w:rPr>
        <w:drawing>
          <wp:anchor distT="0" distB="0" distL="114300" distR="114300" simplePos="0" relativeHeight="251741184" behindDoc="0" locked="0" layoutInCell="1" allowOverlap="1" wp14:anchorId="4BFD7C5F" wp14:editId="5699263F">
            <wp:simplePos x="0" y="0"/>
            <wp:positionH relativeFrom="column">
              <wp:posOffset>-419976</wp:posOffset>
            </wp:positionH>
            <wp:positionV relativeFrom="page">
              <wp:posOffset>6385034</wp:posOffset>
            </wp:positionV>
            <wp:extent cx="1798320" cy="1801495"/>
            <wp:effectExtent l="76200" t="76200" r="87630" b="9607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on-102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98320" cy="180149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67146CD3"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159FB7CB" w14:textId="4E8F2133"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2B5A91C2" w14:textId="63F982B5"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r w:rsidRPr="000F56CF">
        <w:rPr>
          <w:rFonts w:ascii="Montserrat" w:eastAsia="Montserrat" w:hAnsi="Montserrat" w:cs="Montserrat"/>
          <w:b/>
          <w:noProof/>
          <w:sz w:val="20"/>
          <w:szCs w:val="20"/>
        </w:rPr>
        <mc:AlternateContent>
          <mc:Choice Requires="wps">
            <w:drawing>
              <wp:anchor distT="0" distB="0" distL="114300" distR="114300" simplePos="0" relativeHeight="251773952" behindDoc="0" locked="0" layoutInCell="1" allowOverlap="1" wp14:anchorId="4C5D21A4" wp14:editId="663BBC01">
                <wp:simplePos x="0" y="0"/>
                <wp:positionH relativeFrom="margin">
                  <wp:posOffset>1392555</wp:posOffset>
                </wp:positionH>
                <wp:positionV relativeFrom="page">
                  <wp:posOffset>7011348</wp:posOffset>
                </wp:positionV>
                <wp:extent cx="4737735" cy="1885950"/>
                <wp:effectExtent l="0" t="0" r="0" b="0"/>
                <wp:wrapNone/>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7735" cy="1885950"/>
                        </a:xfrm>
                        <a:prstGeom prst="rect">
                          <a:avLst/>
                        </a:prstGeom>
                        <a:noFill/>
                        <a:ln w="6350">
                          <a:noFill/>
                        </a:ln>
                        <a:effectLst/>
                      </wps:spPr>
                      <wps:txbx>
                        <w:txbxContent>
                          <w:p w14:paraId="35519C46" w14:textId="2355467C" w:rsidR="002107DD" w:rsidRPr="000F56CF" w:rsidRDefault="002107DD" w:rsidP="001A5439">
                            <w:pPr>
                              <w:jc w:val="both"/>
                              <w:rPr>
                                <w:rFonts w:cs="Calibri"/>
                                <w:color w:val="FFFFFF"/>
                                <w:sz w:val="26"/>
                                <w:szCs w:val="26"/>
                              </w:rPr>
                            </w:pPr>
                            <w:r w:rsidRPr="000F56CF">
                              <w:rPr>
                                <w:rFonts w:cs="Calibri"/>
                                <w:color w:val="FFFFFF"/>
                                <w:sz w:val="26"/>
                                <w:szCs w:val="26"/>
                              </w:rPr>
                              <w:t xml:space="preserve">With a perfect blend of the most advanced development technologies and experienced developers, we cater to all your immersive and gaming app development requirements. We have years of experience in creating native and cross-platform solutions for our clients and are now able to transform any idea into reality with utmost precision and high-quality. Our developers are both skilled and experienced in developing 2D, 3D, and </w:t>
                            </w:r>
                            <w:r w:rsidR="0099711C" w:rsidRPr="000F56CF">
                              <w:rPr>
                                <w:rFonts w:cs="Calibri"/>
                                <w:color w:val="FFFFFF"/>
                                <w:sz w:val="26"/>
                                <w:szCs w:val="26"/>
                              </w:rPr>
                              <w:t>high-quality</w:t>
                            </w:r>
                            <w:r w:rsidRPr="000F56CF">
                              <w:rPr>
                                <w:rFonts w:cs="Calibri"/>
                                <w:color w:val="FFFFFF"/>
                                <w:sz w:val="26"/>
                                <w:szCs w:val="26"/>
                              </w:rPr>
                              <w:t xml:space="preserve"> AR/VR apps for all </w:t>
                            </w:r>
                            <w:proofErr w:type="spellStart"/>
                            <w:r w:rsidRPr="000F56CF">
                              <w:rPr>
                                <w:rFonts w:cs="Calibri"/>
                                <w:color w:val="FFFFFF"/>
                                <w:sz w:val="26"/>
                                <w:szCs w:val="26"/>
                              </w:rPr>
                              <w:t>compaitable</w:t>
                            </w:r>
                            <w:proofErr w:type="spellEnd"/>
                            <w:r w:rsidRPr="000F56CF">
                              <w:rPr>
                                <w:rFonts w:cs="Calibri"/>
                                <w:color w:val="FFFFFF"/>
                                <w:sz w:val="26"/>
                                <w:szCs w:val="26"/>
                              </w:rPr>
                              <w:t xml:space="preserve"> platforms.</w:t>
                            </w:r>
                          </w:p>
                          <w:p w14:paraId="16E505AB" w14:textId="77777777" w:rsidR="002107DD" w:rsidRPr="000F56CF" w:rsidRDefault="002107DD" w:rsidP="001A5439">
                            <w:pPr>
                              <w:outlineLvl w:val="0"/>
                              <w:rPr>
                                <w:rFonts w:cs="Calibri"/>
                                <w:caps/>
                                <w:color w:val="FFFFFF"/>
                                <w:szCs w:val="26"/>
                              </w:rPr>
                            </w:pPr>
                          </w:p>
                          <w:p w14:paraId="6B173B99" w14:textId="77777777" w:rsidR="002107DD" w:rsidRPr="000F56CF" w:rsidRDefault="002107DD"/>
                          <w:p w14:paraId="5B7EF031" w14:textId="75564B8C" w:rsidR="002107DD" w:rsidRPr="000F56CF" w:rsidRDefault="002107DD" w:rsidP="001A5439">
                            <w:pPr>
                              <w:jc w:val="both"/>
                              <w:rPr>
                                <w:rFonts w:cs="Calibri"/>
                                <w:color w:val="FFFFFF"/>
                                <w:sz w:val="26"/>
                                <w:szCs w:val="26"/>
                              </w:rPr>
                            </w:pPr>
                            <w:r w:rsidRPr="000F56CF">
                              <w:rPr>
                                <w:rFonts w:cs="Calibri"/>
                                <w:color w:val="FFFFFF"/>
                                <w:sz w:val="26"/>
                                <w:szCs w:val="26"/>
                              </w:rPr>
                              <w:t xml:space="preserve">With a perfect blend of the most advanced development technologies and experienced developers, we cater to all your immersive and gaming app development requirements. We have years of experience in creating native and cross-platform solutions for our clients and are now able to transform any idea into reality with utmost precision and high-quality. Our developers are both skilled and experienced in developing 2D, 3D, and </w:t>
                            </w:r>
                            <w:proofErr w:type="gramStart"/>
                            <w:r w:rsidRPr="000F56CF">
                              <w:rPr>
                                <w:rFonts w:cs="Calibri"/>
                                <w:color w:val="FFFFFF"/>
                                <w:sz w:val="26"/>
                                <w:szCs w:val="26"/>
                              </w:rPr>
                              <w:t>high quality</w:t>
                            </w:r>
                            <w:proofErr w:type="gramEnd"/>
                            <w:r w:rsidRPr="000F56CF">
                              <w:rPr>
                                <w:rFonts w:cs="Calibri"/>
                                <w:color w:val="FFFFFF"/>
                                <w:sz w:val="26"/>
                                <w:szCs w:val="26"/>
                              </w:rPr>
                              <w:t xml:space="preserve"> AR/VR apps for all </w:t>
                            </w:r>
                            <w:proofErr w:type="spellStart"/>
                            <w:r w:rsidRPr="000F56CF">
                              <w:rPr>
                                <w:rFonts w:cs="Calibri"/>
                                <w:color w:val="FFFFFF"/>
                                <w:sz w:val="26"/>
                                <w:szCs w:val="26"/>
                              </w:rPr>
                              <w:t>compaitable</w:t>
                            </w:r>
                            <w:proofErr w:type="spellEnd"/>
                            <w:r w:rsidRPr="000F56CF">
                              <w:rPr>
                                <w:rFonts w:cs="Calibri"/>
                                <w:color w:val="FFFFFF"/>
                                <w:sz w:val="26"/>
                                <w:szCs w:val="26"/>
                              </w:rPr>
                              <w:t xml:space="preserve"> platforms.</w:t>
                            </w:r>
                          </w:p>
                          <w:p w14:paraId="2FD17FB0" w14:textId="77777777" w:rsidR="002107DD" w:rsidRPr="000F56CF" w:rsidRDefault="002107DD" w:rsidP="001A5439">
                            <w:pPr>
                              <w:outlineLvl w:val="0"/>
                              <w:rPr>
                                <w:rFonts w:cs="Calibri"/>
                                <w:caps/>
                                <w:color w:val="FFFFFF"/>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1A4" id="Text Box 200" o:spid="_x0000_s1047" type="#_x0000_t202" style="position:absolute;margin-left:109.65pt;margin-top:552.05pt;width:373.05pt;height:148.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" filled="f" stroked="f" strokeweight=".5pt">
                <v:textbox inset=",7.2pt,,0">
                  <w:txbxContent>
                    <w:p w14:paraId="35519C46" w14:textId="2355467C" w:rsidR="002107DD" w:rsidRPr="000F56CF" w:rsidRDefault="002107DD" w:rsidP="001A5439">
                      <w:pPr>
                        <w:jc w:val="both"/>
                        <w:rPr>
                          <w:rFonts w:cs="Calibri"/>
                          <w:color w:val="FFFFFF"/>
                          <w:sz w:val="26"/>
                          <w:szCs w:val="26"/>
                        </w:rPr>
                      </w:pPr>
                      <w:r w:rsidRPr="000F56CF">
                        <w:rPr>
                          <w:rFonts w:cs="Calibri"/>
                          <w:color w:val="FFFFFF"/>
                          <w:sz w:val="26"/>
                          <w:szCs w:val="26"/>
                        </w:rPr>
                        <w:t xml:space="preserve">With a perfect blend of the most advanced development technologies and experienced developers, we cater to all your immersive and gaming app development requirements. We have years of experience in creating native and cross-platform solutions for our clients and are now able to transform any idea into reality with utmost precision and high-quality. Our developers are both skilled and experienced in developing 2D, 3D, and </w:t>
                      </w:r>
                      <w:r w:rsidR="0099711C" w:rsidRPr="000F56CF">
                        <w:rPr>
                          <w:rFonts w:cs="Calibri"/>
                          <w:color w:val="FFFFFF"/>
                          <w:sz w:val="26"/>
                          <w:szCs w:val="26"/>
                        </w:rPr>
                        <w:t>high-quality</w:t>
                      </w:r>
                      <w:r w:rsidRPr="000F56CF">
                        <w:rPr>
                          <w:rFonts w:cs="Calibri"/>
                          <w:color w:val="FFFFFF"/>
                          <w:sz w:val="26"/>
                          <w:szCs w:val="26"/>
                        </w:rPr>
                        <w:t xml:space="preserve"> AR/VR apps for all </w:t>
                      </w:r>
                      <w:proofErr w:type="spellStart"/>
                      <w:r w:rsidRPr="000F56CF">
                        <w:rPr>
                          <w:rFonts w:cs="Calibri"/>
                          <w:color w:val="FFFFFF"/>
                          <w:sz w:val="26"/>
                          <w:szCs w:val="26"/>
                        </w:rPr>
                        <w:t>compaitable</w:t>
                      </w:r>
                      <w:proofErr w:type="spellEnd"/>
                      <w:r w:rsidRPr="000F56CF">
                        <w:rPr>
                          <w:rFonts w:cs="Calibri"/>
                          <w:color w:val="FFFFFF"/>
                          <w:sz w:val="26"/>
                          <w:szCs w:val="26"/>
                        </w:rPr>
                        <w:t xml:space="preserve"> platforms.</w:t>
                      </w:r>
                    </w:p>
                    <w:p w14:paraId="16E505AB" w14:textId="77777777" w:rsidR="002107DD" w:rsidRPr="000F56CF" w:rsidRDefault="002107DD" w:rsidP="001A5439">
                      <w:pPr>
                        <w:outlineLvl w:val="0"/>
                        <w:rPr>
                          <w:rFonts w:cs="Calibri"/>
                          <w:caps/>
                          <w:color w:val="FFFFFF"/>
                          <w:szCs w:val="26"/>
                        </w:rPr>
                      </w:pPr>
                    </w:p>
                    <w:p w14:paraId="6B173B99" w14:textId="77777777" w:rsidR="002107DD" w:rsidRPr="000F56CF" w:rsidRDefault="002107DD"/>
                    <w:p w14:paraId="5B7EF031" w14:textId="75564B8C" w:rsidR="002107DD" w:rsidRPr="000F56CF" w:rsidRDefault="002107DD" w:rsidP="001A5439">
                      <w:pPr>
                        <w:jc w:val="both"/>
                        <w:rPr>
                          <w:rFonts w:cs="Calibri"/>
                          <w:color w:val="FFFFFF"/>
                          <w:sz w:val="26"/>
                          <w:szCs w:val="26"/>
                        </w:rPr>
                      </w:pPr>
                      <w:r w:rsidRPr="000F56CF">
                        <w:rPr>
                          <w:rFonts w:cs="Calibri"/>
                          <w:color w:val="FFFFFF"/>
                          <w:sz w:val="26"/>
                          <w:szCs w:val="26"/>
                        </w:rPr>
                        <w:t xml:space="preserve">With a perfect blend of the most advanced development technologies and experienced developers, we cater to all your immersive and gaming app development requirements. We have years of experience in creating native and cross-platform solutions for our clients and are now able to transform any idea into reality with utmost precision and high-quality. Our developers are both skilled and experienced in developing 2D, 3D, and </w:t>
                      </w:r>
                      <w:proofErr w:type="gramStart"/>
                      <w:r w:rsidRPr="000F56CF">
                        <w:rPr>
                          <w:rFonts w:cs="Calibri"/>
                          <w:color w:val="FFFFFF"/>
                          <w:sz w:val="26"/>
                          <w:szCs w:val="26"/>
                        </w:rPr>
                        <w:t>high quality</w:t>
                      </w:r>
                      <w:proofErr w:type="gramEnd"/>
                      <w:r w:rsidRPr="000F56CF">
                        <w:rPr>
                          <w:rFonts w:cs="Calibri"/>
                          <w:color w:val="FFFFFF"/>
                          <w:sz w:val="26"/>
                          <w:szCs w:val="26"/>
                        </w:rPr>
                        <w:t xml:space="preserve"> AR/VR apps for all </w:t>
                      </w:r>
                      <w:proofErr w:type="spellStart"/>
                      <w:r w:rsidRPr="000F56CF">
                        <w:rPr>
                          <w:rFonts w:cs="Calibri"/>
                          <w:color w:val="FFFFFF"/>
                          <w:sz w:val="26"/>
                          <w:szCs w:val="26"/>
                        </w:rPr>
                        <w:t>compaitable</w:t>
                      </w:r>
                      <w:proofErr w:type="spellEnd"/>
                      <w:r w:rsidRPr="000F56CF">
                        <w:rPr>
                          <w:rFonts w:cs="Calibri"/>
                          <w:color w:val="FFFFFF"/>
                          <w:sz w:val="26"/>
                          <w:szCs w:val="26"/>
                        </w:rPr>
                        <w:t xml:space="preserve"> platforms.</w:t>
                      </w:r>
                    </w:p>
                    <w:p w14:paraId="2FD17FB0" w14:textId="77777777" w:rsidR="002107DD" w:rsidRPr="000F56CF" w:rsidRDefault="002107DD" w:rsidP="001A5439">
                      <w:pPr>
                        <w:outlineLvl w:val="0"/>
                        <w:rPr>
                          <w:rFonts w:cs="Calibri"/>
                          <w:caps/>
                          <w:color w:val="FFFFFF"/>
                          <w:szCs w:val="26"/>
                        </w:rPr>
                      </w:pPr>
                    </w:p>
                  </w:txbxContent>
                </v:textbox>
                <w10:wrap anchorx="margin" anchory="page"/>
              </v:shape>
            </w:pict>
          </mc:Fallback>
        </mc:AlternateContent>
      </w:r>
    </w:p>
    <w:p w14:paraId="4C967CFE" w14:textId="519FD3FC"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4445FAFC" w14:textId="021224F6"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4BBA5FCD" w14:textId="77777777" w:rsidR="001A5439" w:rsidRPr="000F56CF" w:rsidRDefault="001A5439" w:rsidP="001A5439">
      <w:pPr>
        <w:widowControl w:val="0"/>
        <w:autoSpaceDE w:val="0"/>
        <w:autoSpaceDN w:val="0"/>
        <w:spacing w:before="1" w:after="0" w:line="240" w:lineRule="auto"/>
        <w:rPr>
          <w:rFonts w:ascii="Montserrat" w:eastAsia="Montserrat" w:hAnsi="Montserrat" w:cs="Montserrat"/>
          <w:b/>
          <w:sz w:val="22"/>
          <w:szCs w:val="20"/>
        </w:rPr>
      </w:pPr>
    </w:p>
    <w:p w14:paraId="3C6E965C" w14:textId="05494B17" w:rsidR="001A5439" w:rsidRPr="000F56CF" w:rsidRDefault="001A5439" w:rsidP="001A5439">
      <w:pPr>
        <w:widowControl w:val="0"/>
        <w:tabs>
          <w:tab w:val="left" w:pos="2036"/>
        </w:tabs>
        <w:autoSpaceDE w:val="0"/>
        <w:autoSpaceDN w:val="0"/>
        <w:spacing w:before="1" w:after="0" w:line="240" w:lineRule="auto"/>
        <w:rPr>
          <w:rFonts w:ascii="Montserrat" w:eastAsia="Montserrat" w:hAnsi="Montserrat" w:cs="Montserrat"/>
          <w:b/>
          <w:sz w:val="22"/>
          <w:szCs w:val="20"/>
        </w:rPr>
        <w:sectPr w:rsidR="001A5439" w:rsidRPr="000F56CF" w:rsidSect="00C1070B">
          <w:pgSz w:w="11907" w:h="16839" w:code="9"/>
          <w:pgMar w:top="600" w:right="280" w:bottom="960" w:left="1580" w:header="720" w:footer="720" w:gutter="0"/>
          <w:cols w:space="720"/>
          <w:docGrid w:linePitch="299"/>
        </w:sectPr>
      </w:pPr>
      <w:r w:rsidRPr="000F56CF">
        <w:rPr>
          <w:rFonts w:ascii="Montserrat" w:eastAsia="Montserrat" w:hAnsi="Montserrat" w:cs="Montserrat"/>
          <w:noProof/>
          <w:sz w:val="20"/>
          <w:szCs w:val="20"/>
        </w:rPr>
        <mc:AlternateContent>
          <mc:Choice Requires="wps">
            <w:drawing>
              <wp:anchor distT="0" distB="0" distL="114300" distR="114300" simplePos="0" relativeHeight="251792384" behindDoc="0" locked="0" layoutInCell="1" allowOverlap="1" wp14:anchorId="6A995CEE" wp14:editId="2F4A90DF">
                <wp:simplePos x="0" y="0"/>
                <wp:positionH relativeFrom="column">
                  <wp:posOffset>5288318</wp:posOffset>
                </wp:positionH>
                <wp:positionV relativeFrom="page">
                  <wp:posOffset>10017457</wp:posOffset>
                </wp:positionV>
                <wp:extent cx="1228090" cy="545910"/>
                <wp:effectExtent l="0" t="0" r="0" b="698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090" cy="54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664351"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DEPLOYMENT</w:t>
                            </w:r>
                          </w:p>
                          <w:p w14:paraId="2B31559D" w14:textId="77777777" w:rsidR="002107DD" w:rsidRPr="000F56CF" w:rsidRDefault="002107DD"/>
                          <w:p w14:paraId="30FF5C8F" w14:textId="1EAE440D" w:rsidR="002107DD" w:rsidRPr="000F56CF" w:rsidRDefault="002107DD" w:rsidP="001A5439">
                            <w:pPr>
                              <w:jc w:val="center"/>
                              <w:rPr>
                                <w:rFonts w:cs="Calibri"/>
                                <w:b/>
                                <w:color w:val="FFFFFF"/>
                                <w:sz w:val="18"/>
                                <w:szCs w:val="18"/>
                              </w:rPr>
                            </w:pPr>
                            <w:r w:rsidRPr="000F56CF">
                              <w:rPr>
                                <w:rFonts w:cs="Calibri"/>
                                <w:b/>
                                <w:color w:val="FFFFFF"/>
                                <w:sz w:val="18"/>
                                <w:szCs w:val="18"/>
                              </w:rPr>
                              <w:t>DEPLOYMENT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95CEE" id="Text Box 24" o:spid="_x0000_s1048" type="#_x0000_t202" style="position:absolute;margin-left:416.4pt;margin-top:788.8pt;width:96.7pt;height:4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" filled="f" stroked="f" strokeweight=".5pt">
                <v:textbox>
                  <w:txbxContent>
                    <w:p w14:paraId="61664351"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DEPLOYMENT</w:t>
                      </w:r>
                    </w:p>
                    <w:p w14:paraId="2B31559D" w14:textId="77777777" w:rsidR="002107DD" w:rsidRPr="000F56CF" w:rsidRDefault="002107DD"/>
                    <w:p w14:paraId="30FF5C8F" w14:textId="1EAE440D" w:rsidR="002107DD" w:rsidRPr="000F56CF" w:rsidRDefault="002107DD" w:rsidP="001A5439">
                      <w:pPr>
                        <w:jc w:val="center"/>
                        <w:rPr>
                          <w:rFonts w:cs="Calibri"/>
                          <w:b/>
                          <w:color w:val="FFFFFF"/>
                          <w:sz w:val="18"/>
                          <w:szCs w:val="18"/>
                        </w:rPr>
                      </w:pPr>
                      <w:r w:rsidRPr="000F56CF">
                        <w:rPr>
                          <w:rFonts w:cs="Calibri"/>
                          <w:b/>
                          <w:color w:val="FFFFFF"/>
                          <w:sz w:val="18"/>
                          <w:szCs w:val="18"/>
                        </w:rPr>
                        <w:t>DEPLOYMENT</w:t>
                      </w:r>
                    </w:p>
                  </w:txbxContent>
                </v:textbox>
                <w10:wrap anchory="page"/>
              </v:shape>
            </w:pict>
          </mc:Fallback>
        </mc:AlternateContent>
      </w:r>
      <w:r w:rsidRPr="000F56CF">
        <w:rPr>
          <w:rFonts w:ascii="Montserrat" w:eastAsia="Montserrat" w:hAnsi="Montserrat" w:cs="Montserrat"/>
          <w:noProof/>
          <w:sz w:val="20"/>
          <w:szCs w:val="20"/>
        </w:rPr>
        <mc:AlternateContent>
          <mc:Choice Requires="wps">
            <w:drawing>
              <wp:anchor distT="0" distB="0" distL="114300" distR="114300" simplePos="0" relativeHeight="251791360" behindDoc="0" locked="0" layoutInCell="1" allowOverlap="1" wp14:anchorId="4123AEEF" wp14:editId="0F82EFDF">
                <wp:simplePos x="0" y="0"/>
                <wp:positionH relativeFrom="column">
                  <wp:posOffset>4251088</wp:posOffset>
                </wp:positionH>
                <wp:positionV relativeFrom="page">
                  <wp:posOffset>10017457</wp:posOffset>
                </wp:positionV>
                <wp:extent cx="1245235" cy="422938"/>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235" cy="422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63F4840"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TESTING</w:t>
                            </w:r>
                          </w:p>
                          <w:p w14:paraId="14C36F6F" w14:textId="77777777" w:rsidR="002107DD" w:rsidRPr="000F56CF" w:rsidRDefault="002107DD"/>
                          <w:p w14:paraId="2C4FCF33" w14:textId="2896A0EF" w:rsidR="002107DD" w:rsidRPr="000F56CF" w:rsidRDefault="002107DD" w:rsidP="001A5439">
                            <w:pPr>
                              <w:jc w:val="center"/>
                              <w:rPr>
                                <w:rFonts w:cs="Calibri"/>
                                <w:b/>
                                <w:color w:val="FFFFFF"/>
                                <w:sz w:val="18"/>
                                <w:szCs w:val="18"/>
                              </w:rPr>
                            </w:pPr>
                            <w:r w:rsidRPr="000F56CF">
                              <w:rPr>
                                <w:rFonts w:cs="Calibri"/>
                                <w:b/>
                                <w:color w:val="FFFFFF"/>
                                <w:sz w:val="18"/>
                                <w:szCs w:val="18"/>
                              </w:rPr>
                              <w:t>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3AEEF" id="Text Box 17" o:spid="_x0000_s1049" type="#_x0000_t202" style="position:absolute;margin-left:334.75pt;margin-top:788.8pt;width:98.05pt;height:33.3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" filled="f" stroked="f" strokeweight=".5pt">
                <v:textbox>
                  <w:txbxContent>
                    <w:p w14:paraId="163F4840"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TESTING</w:t>
                      </w:r>
                    </w:p>
                    <w:p w14:paraId="14C36F6F" w14:textId="77777777" w:rsidR="002107DD" w:rsidRPr="000F56CF" w:rsidRDefault="002107DD"/>
                    <w:p w14:paraId="2C4FCF33" w14:textId="2896A0EF" w:rsidR="002107DD" w:rsidRPr="000F56CF" w:rsidRDefault="002107DD" w:rsidP="001A5439">
                      <w:pPr>
                        <w:jc w:val="center"/>
                        <w:rPr>
                          <w:rFonts w:cs="Calibri"/>
                          <w:b/>
                          <w:color w:val="FFFFFF"/>
                          <w:sz w:val="18"/>
                          <w:szCs w:val="18"/>
                        </w:rPr>
                      </w:pPr>
                      <w:r w:rsidRPr="000F56CF">
                        <w:rPr>
                          <w:rFonts w:cs="Calibri"/>
                          <w:b/>
                          <w:color w:val="FFFFFF"/>
                          <w:sz w:val="18"/>
                          <w:szCs w:val="18"/>
                        </w:rPr>
                        <w:t>TESTING</w:t>
                      </w:r>
                    </w:p>
                  </w:txbxContent>
                </v:textbox>
                <w10:wrap anchory="page"/>
              </v:shape>
            </w:pict>
          </mc:Fallback>
        </mc:AlternateContent>
      </w:r>
      <w:r w:rsidRPr="000F56CF">
        <w:rPr>
          <w:rFonts w:ascii="Montserrat" w:eastAsia="Montserrat" w:hAnsi="Montserrat" w:cs="Montserrat"/>
          <w:noProof/>
          <w:sz w:val="20"/>
          <w:szCs w:val="20"/>
        </w:rPr>
        <mc:AlternateContent>
          <mc:Choice Requires="wps">
            <w:drawing>
              <wp:anchor distT="0" distB="0" distL="114300" distR="114300" simplePos="0" relativeHeight="251790336" behindDoc="0" locked="0" layoutInCell="1" allowOverlap="1" wp14:anchorId="734D1357" wp14:editId="0E8180D3">
                <wp:simplePos x="0" y="0"/>
                <wp:positionH relativeFrom="column">
                  <wp:posOffset>3091028</wp:posOffset>
                </wp:positionH>
                <wp:positionV relativeFrom="page">
                  <wp:posOffset>9976513</wp:posOffset>
                </wp:positionV>
                <wp:extent cx="1249045" cy="463882"/>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463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ED858D5"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GAME DEVELOPMENT</w:t>
                            </w:r>
                          </w:p>
                          <w:p w14:paraId="3CD4ACE2" w14:textId="77777777" w:rsidR="002107DD" w:rsidRPr="000F56CF" w:rsidRDefault="002107DD"/>
                          <w:p w14:paraId="2E41E51D" w14:textId="45F93B35" w:rsidR="002107DD" w:rsidRPr="000F56CF" w:rsidRDefault="002107DD" w:rsidP="001A5439">
                            <w:pPr>
                              <w:jc w:val="center"/>
                              <w:rPr>
                                <w:rFonts w:cs="Calibri"/>
                                <w:b/>
                                <w:color w:val="FFFFFF"/>
                                <w:sz w:val="18"/>
                                <w:szCs w:val="18"/>
                              </w:rPr>
                            </w:pPr>
                            <w:r w:rsidRPr="000F56CF">
                              <w:rPr>
                                <w:rFonts w:cs="Calibri"/>
                                <w:b/>
                                <w:color w:val="FFFFFF"/>
                                <w:sz w:val="18"/>
                                <w:szCs w:val="18"/>
                              </w:rPr>
                              <w:t>GAME DEVELOPMENT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D1357" id="Text Box 19" o:spid="_x0000_s1050" type="#_x0000_t202" style="position:absolute;margin-left:243.4pt;margin-top:785.55pt;width:98.35pt;height:36.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" filled="f" stroked="f" strokeweight=".5pt">
                <v:textbox>
                  <w:txbxContent>
                    <w:p w14:paraId="2ED858D5"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GAME DEVELOPMENT</w:t>
                      </w:r>
                    </w:p>
                    <w:p w14:paraId="3CD4ACE2" w14:textId="77777777" w:rsidR="002107DD" w:rsidRPr="000F56CF" w:rsidRDefault="002107DD"/>
                    <w:p w14:paraId="2E41E51D" w14:textId="45F93B35" w:rsidR="002107DD" w:rsidRPr="000F56CF" w:rsidRDefault="002107DD" w:rsidP="001A5439">
                      <w:pPr>
                        <w:jc w:val="center"/>
                        <w:rPr>
                          <w:rFonts w:cs="Calibri"/>
                          <w:b/>
                          <w:color w:val="FFFFFF"/>
                          <w:sz w:val="18"/>
                          <w:szCs w:val="18"/>
                        </w:rPr>
                      </w:pPr>
                      <w:r w:rsidRPr="000F56CF">
                        <w:rPr>
                          <w:rFonts w:cs="Calibri"/>
                          <w:b/>
                          <w:color w:val="FFFFFF"/>
                          <w:sz w:val="18"/>
                          <w:szCs w:val="18"/>
                        </w:rPr>
                        <w:t>GAME DEVELOPMENT</w:t>
                      </w:r>
                    </w:p>
                  </w:txbxContent>
                </v:textbox>
                <w10:wrap anchory="page"/>
              </v:shape>
            </w:pict>
          </mc:Fallback>
        </mc:AlternateContent>
      </w:r>
      <w:r w:rsidRPr="000F56CF">
        <w:rPr>
          <w:rFonts w:ascii="Montserrat" w:eastAsia="Montserrat" w:hAnsi="Montserrat" w:cs="Montserrat"/>
          <w:noProof/>
          <w:sz w:val="20"/>
          <w:szCs w:val="20"/>
        </w:rPr>
        <mc:AlternateContent>
          <mc:Choice Requires="wps">
            <w:drawing>
              <wp:anchor distT="0" distB="0" distL="114300" distR="114300" simplePos="0" relativeHeight="251788288" behindDoc="0" locked="0" layoutInCell="1" allowOverlap="1" wp14:anchorId="0458A21F" wp14:editId="57AEAD13">
                <wp:simplePos x="0" y="0"/>
                <wp:positionH relativeFrom="column">
                  <wp:posOffset>1835434</wp:posOffset>
                </wp:positionH>
                <wp:positionV relativeFrom="page">
                  <wp:posOffset>9976513</wp:posOffset>
                </wp:positionV>
                <wp:extent cx="1364615" cy="34671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4615"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E091C8"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GAME DESIGN</w:t>
                            </w:r>
                          </w:p>
                          <w:p w14:paraId="31458019" w14:textId="77777777" w:rsidR="002107DD" w:rsidRPr="000F56CF" w:rsidRDefault="002107DD"/>
                          <w:p w14:paraId="22A3817F" w14:textId="524FFBC6" w:rsidR="002107DD" w:rsidRPr="000F56CF" w:rsidRDefault="002107DD" w:rsidP="001A5439">
                            <w:pPr>
                              <w:jc w:val="center"/>
                              <w:rPr>
                                <w:rFonts w:cs="Calibri"/>
                                <w:b/>
                                <w:color w:val="FFFFFF"/>
                                <w:sz w:val="18"/>
                                <w:szCs w:val="18"/>
                              </w:rPr>
                            </w:pPr>
                            <w:r w:rsidRPr="000F56CF">
                              <w:rPr>
                                <w:rFonts w:cs="Calibri"/>
                                <w:b/>
                                <w:color w:val="FFFFFF"/>
                                <w:sz w:val="18"/>
                                <w:szCs w:val="18"/>
                              </w:rPr>
                              <w:t>GAME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8A21F" id="Text Box 16" o:spid="_x0000_s1051" type="#_x0000_t202" style="position:absolute;margin-left:144.5pt;margin-top:785.55pt;width:107.45pt;height:27.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" filled="f" stroked="f" strokeweight=".5pt">
                <v:textbox>
                  <w:txbxContent>
                    <w:p w14:paraId="3BE091C8"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GAME DESIGN</w:t>
                      </w:r>
                    </w:p>
                    <w:p w14:paraId="31458019" w14:textId="77777777" w:rsidR="002107DD" w:rsidRPr="000F56CF" w:rsidRDefault="002107DD"/>
                    <w:p w14:paraId="22A3817F" w14:textId="524FFBC6" w:rsidR="002107DD" w:rsidRPr="000F56CF" w:rsidRDefault="002107DD" w:rsidP="001A5439">
                      <w:pPr>
                        <w:jc w:val="center"/>
                        <w:rPr>
                          <w:rFonts w:cs="Calibri"/>
                          <w:b/>
                          <w:color w:val="FFFFFF"/>
                          <w:sz w:val="18"/>
                          <w:szCs w:val="18"/>
                        </w:rPr>
                      </w:pPr>
                      <w:r w:rsidRPr="000F56CF">
                        <w:rPr>
                          <w:rFonts w:cs="Calibri"/>
                          <w:b/>
                          <w:color w:val="FFFFFF"/>
                          <w:sz w:val="18"/>
                          <w:szCs w:val="18"/>
                        </w:rPr>
                        <w:t>GAME DESIGN</w:t>
                      </w:r>
                    </w:p>
                  </w:txbxContent>
                </v:textbox>
                <w10:wrap anchory="page"/>
              </v:shape>
            </w:pict>
          </mc:Fallback>
        </mc:AlternateContent>
      </w:r>
      <w:r w:rsidRPr="000F56CF">
        <w:rPr>
          <w:rFonts w:ascii="Montserrat" w:eastAsia="Montserrat" w:hAnsi="Montserrat" w:cs="Montserrat"/>
          <w:noProof/>
          <w:sz w:val="20"/>
          <w:szCs w:val="20"/>
        </w:rPr>
        <mc:AlternateContent>
          <mc:Choice Requires="wps">
            <w:drawing>
              <wp:anchor distT="0" distB="0" distL="114300" distR="114300" simplePos="0" relativeHeight="251787264" behindDoc="0" locked="0" layoutInCell="1" allowOverlap="1" wp14:anchorId="3C2CFD85" wp14:editId="2E0B5C07">
                <wp:simplePos x="0" y="0"/>
                <wp:positionH relativeFrom="column">
                  <wp:posOffset>648079</wp:posOffset>
                </wp:positionH>
                <wp:positionV relativeFrom="page">
                  <wp:posOffset>9962865</wp:posOffset>
                </wp:positionV>
                <wp:extent cx="1301115" cy="360357"/>
                <wp:effectExtent l="0" t="0" r="0" b="190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115" cy="360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2DDF692"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STORYBOARD</w:t>
                            </w:r>
                          </w:p>
                          <w:p w14:paraId="6848F6DC" w14:textId="77777777" w:rsidR="002107DD" w:rsidRPr="000F56CF" w:rsidRDefault="002107DD"/>
                          <w:p w14:paraId="56016E90" w14:textId="52333C20" w:rsidR="002107DD" w:rsidRPr="000F56CF" w:rsidRDefault="002107DD" w:rsidP="001A5439">
                            <w:pPr>
                              <w:jc w:val="center"/>
                              <w:rPr>
                                <w:rFonts w:cs="Calibri"/>
                                <w:b/>
                                <w:color w:val="FFFFFF"/>
                                <w:sz w:val="18"/>
                                <w:szCs w:val="18"/>
                              </w:rPr>
                            </w:pPr>
                            <w:r w:rsidRPr="000F56CF">
                              <w:rPr>
                                <w:rFonts w:cs="Calibri"/>
                                <w:b/>
                                <w:color w:val="FFFFFF"/>
                                <w:sz w:val="18"/>
                                <w:szCs w:val="18"/>
                              </w:rPr>
                              <w:t>STORYBOARD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CFD85" id="Text Box 15" o:spid="_x0000_s1052" type="#_x0000_t202" style="position:absolute;margin-left:51.05pt;margin-top:784.5pt;width:102.45pt;height:28.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" filled="f" stroked="f" strokeweight=".5pt">
                <v:textbox>
                  <w:txbxContent>
                    <w:p w14:paraId="12DDF692"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STORYBOARD</w:t>
                      </w:r>
                    </w:p>
                    <w:p w14:paraId="6848F6DC" w14:textId="77777777" w:rsidR="002107DD" w:rsidRPr="000F56CF" w:rsidRDefault="002107DD"/>
                    <w:p w14:paraId="56016E90" w14:textId="52333C20" w:rsidR="002107DD" w:rsidRPr="000F56CF" w:rsidRDefault="002107DD" w:rsidP="001A5439">
                      <w:pPr>
                        <w:jc w:val="center"/>
                        <w:rPr>
                          <w:rFonts w:cs="Calibri"/>
                          <w:b/>
                          <w:color w:val="FFFFFF"/>
                          <w:sz w:val="18"/>
                          <w:szCs w:val="18"/>
                        </w:rPr>
                      </w:pPr>
                      <w:r w:rsidRPr="000F56CF">
                        <w:rPr>
                          <w:rFonts w:cs="Calibri"/>
                          <w:b/>
                          <w:color w:val="FFFFFF"/>
                          <w:sz w:val="18"/>
                          <w:szCs w:val="18"/>
                        </w:rPr>
                        <w:t>STORYBOARD</w:t>
                      </w:r>
                    </w:p>
                  </w:txbxContent>
                </v:textbox>
                <w10:wrap anchory="page"/>
              </v:shape>
            </w:pict>
          </mc:Fallback>
        </mc:AlternateContent>
      </w:r>
      <w:r w:rsidRPr="000F56CF">
        <w:rPr>
          <w:rFonts w:ascii="Montserrat" w:eastAsia="Montserrat" w:hAnsi="Montserrat" w:cs="Montserrat"/>
          <w:noProof/>
          <w:sz w:val="20"/>
          <w:szCs w:val="20"/>
        </w:rPr>
        <mc:AlternateContent>
          <mc:Choice Requires="wps">
            <w:drawing>
              <wp:anchor distT="0" distB="0" distL="114300" distR="114300" simplePos="0" relativeHeight="251786240" behindDoc="0" locked="0" layoutInCell="1" allowOverlap="1" wp14:anchorId="0C48E4CB" wp14:editId="5A8CCAA8">
                <wp:simplePos x="0" y="0"/>
                <wp:positionH relativeFrom="column">
                  <wp:posOffset>-839527</wp:posOffset>
                </wp:positionH>
                <wp:positionV relativeFrom="page">
                  <wp:posOffset>9935570</wp:posOffset>
                </wp:positionV>
                <wp:extent cx="1597025" cy="504967"/>
                <wp:effectExtent l="0" t="0" r="0" b="952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504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E5D873"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REQUIREMENT GATHERING</w:t>
                            </w:r>
                          </w:p>
                          <w:p w14:paraId="2EAD6BC0" w14:textId="77777777" w:rsidR="002107DD" w:rsidRPr="000F56CF" w:rsidRDefault="002107DD"/>
                          <w:p w14:paraId="3FF828CC" w14:textId="4E0B7286" w:rsidR="002107DD" w:rsidRPr="000F56CF" w:rsidRDefault="002107DD" w:rsidP="001A5439">
                            <w:pPr>
                              <w:jc w:val="center"/>
                              <w:rPr>
                                <w:rFonts w:cs="Calibri"/>
                                <w:b/>
                                <w:color w:val="FFFFFF"/>
                                <w:sz w:val="18"/>
                                <w:szCs w:val="18"/>
                              </w:rPr>
                            </w:pPr>
                            <w:r w:rsidRPr="000F56CF">
                              <w:rPr>
                                <w:rFonts w:cs="Calibri"/>
                                <w:b/>
                                <w:color w:val="FFFFFF"/>
                                <w:sz w:val="18"/>
                                <w:szCs w:val="18"/>
                              </w:rPr>
                              <w:t>REQUIREMENT GATHERING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48E4CB" id="Text Box 23" o:spid="_x0000_s1053" type="#_x0000_t202" style="position:absolute;margin-left:-66.1pt;margin-top:782.35pt;width:125.75pt;height:39.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" filled="f" stroked="f" strokeweight=".5pt">
                <v:textbox>
                  <w:txbxContent>
                    <w:p w14:paraId="0AE5D873" w14:textId="77777777" w:rsidR="002107DD" w:rsidRPr="000F56CF" w:rsidRDefault="002107DD" w:rsidP="001A5439">
                      <w:pPr>
                        <w:jc w:val="center"/>
                        <w:rPr>
                          <w:rFonts w:cs="Calibri"/>
                          <w:b/>
                          <w:color w:val="FFFFFF"/>
                          <w:sz w:val="18"/>
                          <w:szCs w:val="18"/>
                        </w:rPr>
                      </w:pPr>
                      <w:r w:rsidRPr="000F56CF">
                        <w:rPr>
                          <w:rFonts w:cs="Calibri"/>
                          <w:b/>
                          <w:color w:val="FFFFFF"/>
                          <w:sz w:val="18"/>
                          <w:szCs w:val="18"/>
                        </w:rPr>
                        <w:t>REQUIREMENT GATHERING</w:t>
                      </w:r>
                    </w:p>
                    <w:p w14:paraId="2EAD6BC0" w14:textId="77777777" w:rsidR="002107DD" w:rsidRPr="000F56CF" w:rsidRDefault="002107DD"/>
                    <w:p w14:paraId="3FF828CC" w14:textId="4E0B7286" w:rsidR="002107DD" w:rsidRPr="000F56CF" w:rsidRDefault="002107DD" w:rsidP="001A5439">
                      <w:pPr>
                        <w:jc w:val="center"/>
                        <w:rPr>
                          <w:rFonts w:cs="Calibri"/>
                          <w:b/>
                          <w:color w:val="FFFFFF"/>
                          <w:sz w:val="18"/>
                          <w:szCs w:val="18"/>
                        </w:rPr>
                      </w:pPr>
                      <w:r w:rsidRPr="000F56CF">
                        <w:rPr>
                          <w:rFonts w:cs="Calibri"/>
                          <w:b/>
                          <w:color w:val="FFFFFF"/>
                          <w:sz w:val="18"/>
                          <w:szCs w:val="18"/>
                        </w:rPr>
                        <w:t>REQUIREMENT GATHERING</w:t>
                      </w:r>
                    </w:p>
                  </w:txbxContent>
                </v:textbox>
                <w10:wrap anchory="page"/>
              </v:shape>
            </w:pict>
          </mc:Fallback>
        </mc:AlternateContent>
      </w:r>
      <w:r w:rsidRPr="000F56CF">
        <w:rPr>
          <w:rFonts w:ascii="Montserrat" w:eastAsia="Montserrat" w:hAnsi="Montserrat" w:cs="Montserrat"/>
          <w:noProof/>
          <w:sz w:val="20"/>
          <w:szCs w:val="20"/>
        </w:rPr>
        <mc:AlternateContent>
          <mc:Choice Requires="wps">
            <w:drawing>
              <wp:anchor distT="0" distB="0" distL="114300" distR="114300" simplePos="0" relativeHeight="251793408" behindDoc="0" locked="0" layoutInCell="1" allowOverlap="1" wp14:anchorId="5DAF81E6" wp14:editId="174F0955">
                <wp:simplePos x="0" y="0"/>
                <wp:positionH relativeFrom="column">
                  <wp:posOffset>1971912</wp:posOffset>
                </wp:positionH>
                <wp:positionV relativeFrom="page">
                  <wp:posOffset>9062112</wp:posOffset>
                </wp:positionV>
                <wp:extent cx="1671320" cy="423081"/>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1320" cy="423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237DF" w14:textId="77777777" w:rsidR="002107DD" w:rsidRPr="000F56CF" w:rsidRDefault="002107DD" w:rsidP="001A5439">
                            <w:pPr>
                              <w:rPr>
                                <w:rStyle w:val="IntenseEmphasis2"/>
                                <w:rFonts w:ascii="Aileron Bold" w:hAnsi="Aileron Bold"/>
                                <w:b/>
                                <w:i w:val="0"/>
                                <w:color w:val="F79646"/>
                                <w:sz w:val="36"/>
                                <w:szCs w:val="44"/>
                              </w:rPr>
                            </w:pPr>
                            <w:r w:rsidRPr="000F56CF">
                              <w:rPr>
                                <w:rStyle w:val="IntenseEmphasis2"/>
                                <w:rFonts w:ascii="Aileron Bold" w:hAnsi="Aileron Bold"/>
                                <w:b/>
                                <w:color w:val="FFFFFF"/>
                                <w:sz w:val="36"/>
                                <w:szCs w:val="44"/>
                              </w:rPr>
                              <w:t>Our</w:t>
                            </w:r>
                            <w:r w:rsidRPr="000F56CF">
                              <w:rPr>
                                <w:rStyle w:val="IntenseEmphasis2"/>
                                <w:rFonts w:ascii="Aileron Bold" w:hAnsi="Aileron Bold"/>
                                <w:b/>
                                <w:color w:val="F79646"/>
                                <w:sz w:val="36"/>
                                <w:szCs w:val="44"/>
                              </w:rPr>
                              <w:t xml:space="preserve"> Process</w:t>
                            </w:r>
                          </w:p>
                          <w:p w14:paraId="0F663DC2" w14:textId="77777777" w:rsidR="002107DD" w:rsidRPr="000F56CF" w:rsidRDefault="002107DD"/>
                          <w:p w14:paraId="131C4E65" w14:textId="605BE37D" w:rsidR="002107DD" w:rsidRPr="000F56CF" w:rsidRDefault="002107DD" w:rsidP="001A5439">
                            <w:pPr>
                              <w:rPr>
                                <w:rStyle w:val="IntenseEmphasis2"/>
                                <w:rFonts w:ascii="Aileron Bold" w:hAnsi="Aileron Bold"/>
                                <w:b/>
                                <w:i w:val="0"/>
                                <w:color w:val="F79646"/>
                                <w:sz w:val="36"/>
                                <w:szCs w:val="44"/>
                              </w:rPr>
                            </w:pPr>
                            <w:r w:rsidRPr="000F56CF">
                              <w:rPr>
                                <w:rStyle w:val="IntenseEmphasis2"/>
                                <w:rFonts w:ascii="Aileron Bold" w:hAnsi="Aileron Bold"/>
                                <w:b/>
                                <w:color w:val="FFFFFF"/>
                                <w:sz w:val="36"/>
                                <w:szCs w:val="44"/>
                              </w:rPr>
                              <w:t>Our</w:t>
                            </w:r>
                            <w:r w:rsidRPr="000F56CF">
                              <w:rPr>
                                <w:rStyle w:val="IntenseEmphasis2"/>
                                <w:rFonts w:ascii="Aileron Bold" w:hAnsi="Aileron Bold"/>
                                <w:b/>
                                <w:color w:val="F79646"/>
                                <w:sz w:val="36"/>
                                <w:szCs w:val="44"/>
                              </w:rPr>
                              <w:t xml:space="preserve">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F81E6" id="Text Box 21" o:spid="_x0000_s1054" type="#_x0000_t202" style="position:absolute;margin-left:155.25pt;margin-top:713.55pt;width:131.6pt;height:33.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" filled="f" stroked="f">
                <v:textbox>
                  <w:txbxContent>
                    <w:p w14:paraId="284237DF" w14:textId="77777777" w:rsidR="002107DD" w:rsidRPr="000F56CF" w:rsidRDefault="002107DD" w:rsidP="001A5439">
                      <w:pPr>
                        <w:rPr>
                          <w:rStyle w:val="IntenseEmphasis2"/>
                          <w:rFonts w:ascii="Aileron Bold" w:hAnsi="Aileron Bold"/>
                          <w:b/>
                          <w:i w:val="0"/>
                          <w:color w:val="F79646"/>
                          <w:sz w:val="36"/>
                          <w:szCs w:val="44"/>
                        </w:rPr>
                      </w:pPr>
                      <w:r w:rsidRPr="000F56CF">
                        <w:rPr>
                          <w:rStyle w:val="IntenseEmphasis2"/>
                          <w:rFonts w:ascii="Aileron Bold" w:hAnsi="Aileron Bold"/>
                          <w:b/>
                          <w:color w:val="FFFFFF"/>
                          <w:sz w:val="36"/>
                          <w:szCs w:val="44"/>
                        </w:rPr>
                        <w:t>Our</w:t>
                      </w:r>
                      <w:r w:rsidRPr="000F56CF">
                        <w:rPr>
                          <w:rStyle w:val="IntenseEmphasis2"/>
                          <w:rFonts w:ascii="Aileron Bold" w:hAnsi="Aileron Bold"/>
                          <w:b/>
                          <w:color w:val="F79646"/>
                          <w:sz w:val="36"/>
                          <w:szCs w:val="44"/>
                        </w:rPr>
                        <w:t xml:space="preserve"> Process</w:t>
                      </w:r>
                    </w:p>
                    <w:p w14:paraId="0F663DC2" w14:textId="77777777" w:rsidR="002107DD" w:rsidRPr="000F56CF" w:rsidRDefault="002107DD"/>
                    <w:p w14:paraId="131C4E65" w14:textId="605BE37D" w:rsidR="002107DD" w:rsidRPr="000F56CF" w:rsidRDefault="002107DD" w:rsidP="001A5439">
                      <w:pPr>
                        <w:rPr>
                          <w:rStyle w:val="IntenseEmphasis2"/>
                          <w:rFonts w:ascii="Aileron Bold" w:hAnsi="Aileron Bold"/>
                          <w:b/>
                          <w:i w:val="0"/>
                          <w:color w:val="F79646"/>
                          <w:sz w:val="36"/>
                          <w:szCs w:val="44"/>
                        </w:rPr>
                      </w:pPr>
                      <w:r w:rsidRPr="000F56CF">
                        <w:rPr>
                          <w:rStyle w:val="IntenseEmphasis2"/>
                          <w:rFonts w:ascii="Aileron Bold" w:hAnsi="Aileron Bold"/>
                          <w:b/>
                          <w:color w:val="FFFFFF"/>
                          <w:sz w:val="36"/>
                          <w:szCs w:val="44"/>
                        </w:rPr>
                        <w:t>Our</w:t>
                      </w:r>
                      <w:r w:rsidRPr="000F56CF">
                        <w:rPr>
                          <w:rStyle w:val="IntenseEmphasis2"/>
                          <w:rFonts w:ascii="Aileron Bold" w:hAnsi="Aileron Bold"/>
                          <w:b/>
                          <w:color w:val="F79646"/>
                          <w:sz w:val="36"/>
                          <w:szCs w:val="44"/>
                        </w:rPr>
                        <w:t xml:space="preserve"> Process</w:t>
                      </w:r>
                    </w:p>
                  </w:txbxContent>
                </v:textbox>
                <w10:wrap anchory="page"/>
              </v:shape>
            </w:pict>
          </mc:Fallback>
        </mc:AlternateContent>
      </w:r>
      <w:r w:rsidRPr="000F56CF">
        <w:rPr>
          <w:rFonts w:ascii="Montserrat" w:eastAsia="Montserrat" w:hAnsi="Montserrat" w:cs="Montserrat"/>
          <w:noProof/>
          <w:sz w:val="20"/>
          <w:szCs w:val="20"/>
        </w:rPr>
        <w:drawing>
          <wp:anchor distT="0" distB="0" distL="114300" distR="114300" simplePos="0" relativeHeight="251780096" behindDoc="0" locked="0" layoutInCell="1" allowOverlap="1" wp14:anchorId="664C7175" wp14:editId="67D276F6">
            <wp:simplePos x="0" y="0"/>
            <wp:positionH relativeFrom="column">
              <wp:posOffset>-136197</wp:posOffset>
            </wp:positionH>
            <wp:positionV relativeFrom="page">
              <wp:posOffset>9490841</wp:posOffset>
            </wp:positionV>
            <wp:extent cx="363220" cy="359410"/>
            <wp:effectExtent l="0" t="0" r="0" b="254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924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220" cy="359410"/>
                    </a:xfrm>
                    <a:prstGeom prst="rect">
                      <a:avLst/>
                    </a:prstGeom>
                    <a:noFill/>
                  </pic:spPr>
                </pic:pic>
              </a:graphicData>
            </a:graphic>
            <wp14:sizeRelH relativeFrom="page">
              <wp14:pctWidth>0</wp14:pctWidth>
            </wp14:sizeRelH>
            <wp14:sizeRelV relativeFrom="page">
              <wp14:pctHeight>0</wp14:pctHeight>
            </wp14:sizeRelV>
          </wp:anchor>
        </w:drawing>
      </w:r>
      <w:r w:rsidRPr="000F56CF">
        <w:rPr>
          <w:rFonts w:ascii="Montserrat" w:eastAsia="Montserrat" w:hAnsi="Montserrat" w:cs="Montserrat"/>
          <w:noProof/>
          <w:sz w:val="20"/>
          <w:szCs w:val="20"/>
        </w:rPr>
        <w:drawing>
          <wp:anchor distT="0" distB="0" distL="114300" distR="114300" simplePos="0" relativeHeight="251785216" behindDoc="0" locked="0" layoutInCell="1" allowOverlap="1" wp14:anchorId="0CE99BA8" wp14:editId="790523F7">
            <wp:simplePos x="0" y="0"/>
            <wp:positionH relativeFrom="column">
              <wp:posOffset>5712810</wp:posOffset>
            </wp:positionH>
            <wp:positionV relativeFrom="page">
              <wp:posOffset>9601200</wp:posOffset>
            </wp:positionV>
            <wp:extent cx="361950" cy="359410"/>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924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950" cy="359410"/>
                    </a:xfrm>
                    <a:prstGeom prst="rect">
                      <a:avLst/>
                    </a:prstGeom>
                    <a:noFill/>
                  </pic:spPr>
                </pic:pic>
              </a:graphicData>
            </a:graphic>
            <wp14:sizeRelH relativeFrom="page">
              <wp14:pctWidth>0</wp14:pctWidth>
            </wp14:sizeRelH>
            <wp14:sizeRelV relativeFrom="page">
              <wp14:pctHeight>0</wp14:pctHeight>
            </wp14:sizeRelV>
          </wp:anchor>
        </w:drawing>
      </w:r>
      <w:r w:rsidRPr="000F56CF">
        <w:rPr>
          <w:rFonts w:ascii="Montserrat" w:eastAsia="Montserrat" w:hAnsi="Montserrat" w:cs="Montserrat"/>
          <w:noProof/>
          <w:sz w:val="20"/>
          <w:szCs w:val="20"/>
        </w:rPr>
        <w:drawing>
          <wp:anchor distT="0" distB="0" distL="114300" distR="114300" simplePos="0" relativeHeight="251784192" behindDoc="0" locked="0" layoutInCell="1" allowOverlap="1" wp14:anchorId="5541B3D0" wp14:editId="549C20C8">
            <wp:simplePos x="0" y="0"/>
            <wp:positionH relativeFrom="column">
              <wp:posOffset>4688052</wp:posOffset>
            </wp:positionH>
            <wp:positionV relativeFrom="page">
              <wp:posOffset>9601200</wp:posOffset>
            </wp:positionV>
            <wp:extent cx="373380" cy="359410"/>
            <wp:effectExtent l="0" t="0" r="762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924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380" cy="359410"/>
                    </a:xfrm>
                    <a:prstGeom prst="rect">
                      <a:avLst/>
                    </a:prstGeom>
                    <a:noFill/>
                  </pic:spPr>
                </pic:pic>
              </a:graphicData>
            </a:graphic>
            <wp14:sizeRelH relativeFrom="page">
              <wp14:pctWidth>0</wp14:pctWidth>
            </wp14:sizeRelH>
            <wp14:sizeRelV relativeFrom="page">
              <wp14:pctHeight>0</wp14:pctHeight>
            </wp14:sizeRelV>
          </wp:anchor>
        </w:drawing>
      </w:r>
      <w:r w:rsidRPr="000F56CF">
        <w:rPr>
          <w:rFonts w:ascii="Montserrat" w:eastAsia="Montserrat" w:hAnsi="Montserrat" w:cs="Montserrat"/>
          <w:noProof/>
          <w:sz w:val="20"/>
          <w:szCs w:val="20"/>
        </w:rPr>
        <w:drawing>
          <wp:anchor distT="0" distB="0" distL="114300" distR="114300" simplePos="0" relativeHeight="251783168" behindDoc="0" locked="0" layoutInCell="1" allowOverlap="1" wp14:anchorId="04A279EB" wp14:editId="682BD701">
            <wp:simplePos x="0" y="0"/>
            <wp:positionH relativeFrom="column">
              <wp:posOffset>3537169</wp:posOffset>
            </wp:positionH>
            <wp:positionV relativeFrom="page">
              <wp:posOffset>9601200</wp:posOffset>
            </wp:positionV>
            <wp:extent cx="359410" cy="359410"/>
            <wp:effectExtent l="0" t="0" r="2540" b="254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924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pic:spPr>
                </pic:pic>
              </a:graphicData>
            </a:graphic>
            <wp14:sizeRelH relativeFrom="page">
              <wp14:pctWidth>0</wp14:pctWidth>
            </wp14:sizeRelH>
            <wp14:sizeRelV relativeFrom="page">
              <wp14:pctHeight>0</wp14:pctHeight>
            </wp14:sizeRelV>
          </wp:anchor>
        </w:drawing>
      </w:r>
      <w:r w:rsidRPr="000F56CF">
        <w:rPr>
          <w:rFonts w:ascii="Montserrat" w:eastAsia="Montserrat" w:hAnsi="Montserrat" w:cs="Montserrat"/>
          <w:noProof/>
          <w:sz w:val="20"/>
          <w:szCs w:val="20"/>
        </w:rPr>
        <w:drawing>
          <wp:anchor distT="0" distB="0" distL="114300" distR="114300" simplePos="0" relativeHeight="251782144" behindDoc="0" locked="0" layoutInCell="1" allowOverlap="1" wp14:anchorId="74E428C3" wp14:editId="6FFCB427">
            <wp:simplePos x="0" y="0"/>
            <wp:positionH relativeFrom="column">
              <wp:posOffset>2338990</wp:posOffset>
            </wp:positionH>
            <wp:positionV relativeFrom="page">
              <wp:posOffset>9538138</wp:posOffset>
            </wp:positionV>
            <wp:extent cx="360680" cy="359410"/>
            <wp:effectExtent l="0" t="0" r="1270" b="254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9242"/>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680" cy="359410"/>
                    </a:xfrm>
                    <a:prstGeom prst="rect">
                      <a:avLst/>
                    </a:prstGeom>
                    <a:noFill/>
                  </pic:spPr>
                </pic:pic>
              </a:graphicData>
            </a:graphic>
            <wp14:sizeRelH relativeFrom="page">
              <wp14:pctWidth>0</wp14:pctWidth>
            </wp14:sizeRelH>
            <wp14:sizeRelV relativeFrom="page">
              <wp14:pctHeight>0</wp14:pctHeight>
            </wp14:sizeRelV>
          </wp:anchor>
        </w:drawing>
      </w:r>
      <w:r w:rsidRPr="000F56CF">
        <w:rPr>
          <w:rFonts w:ascii="Montserrat" w:eastAsia="Montserrat" w:hAnsi="Montserrat" w:cs="Montserrat"/>
          <w:noProof/>
          <w:sz w:val="20"/>
          <w:szCs w:val="20"/>
        </w:rPr>
        <w:drawing>
          <wp:anchor distT="0" distB="0" distL="114300" distR="114300" simplePos="0" relativeHeight="251781120" behindDoc="0" locked="0" layoutInCell="1" allowOverlap="1" wp14:anchorId="4C982AFD" wp14:editId="04B5F844">
            <wp:simplePos x="0" y="0"/>
            <wp:positionH relativeFrom="column">
              <wp:posOffset>1140810</wp:posOffset>
            </wp:positionH>
            <wp:positionV relativeFrom="page">
              <wp:posOffset>9553903</wp:posOffset>
            </wp:positionV>
            <wp:extent cx="360680" cy="359410"/>
            <wp:effectExtent l="0" t="0" r="1270" b="25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9241"/>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680" cy="359410"/>
                    </a:xfrm>
                    <a:prstGeom prst="rect">
                      <a:avLst/>
                    </a:prstGeom>
                    <a:noFill/>
                  </pic:spPr>
                </pic:pic>
              </a:graphicData>
            </a:graphic>
            <wp14:sizeRelH relativeFrom="page">
              <wp14:pctWidth>0</wp14:pctWidth>
            </wp14:sizeRelH>
            <wp14:sizeRelV relativeFrom="page">
              <wp14:pctHeight>0</wp14:pctHeight>
            </wp14:sizeRelV>
          </wp:anchor>
        </w:drawing>
      </w:r>
      <w:r w:rsidRPr="000F56CF">
        <w:rPr>
          <w:rFonts w:ascii="Montserrat" w:eastAsia="Montserrat" w:hAnsi="Montserrat" w:cs="Montserrat"/>
          <w:noProof/>
          <w:sz w:val="20"/>
          <w:szCs w:val="20"/>
        </w:rPr>
        <w:drawing>
          <wp:anchor distT="0" distB="0" distL="114300" distR="114300" simplePos="0" relativeHeight="251736064" behindDoc="0" locked="0" layoutInCell="1" allowOverlap="1" wp14:anchorId="5401FFB3" wp14:editId="6BBB5C4D">
            <wp:simplePos x="0" y="0"/>
            <wp:positionH relativeFrom="column">
              <wp:posOffset>-1003300</wp:posOffset>
            </wp:positionH>
            <wp:positionV relativeFrom="paragraph">
              <wp:posOffset>9150985</wp:posOffset>
            </wp:positionV>
            <wp:extent cx="7553325" cy="81915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anner-removebg-preview.png"/>
                    <pic:cNvPicPr/>
                  </pic:nvPicPr>
                  <pic:blipFill>
                    <a:blip r:embed="rId48">
                      <a:extLst>
                        <a:ext uri="{28A0092B-C50C-407E-A947-70E740481C1C}">
                          <a14:useLocalDpi xmlns:a14="http://schemas.microsoft.com/office/drawing/2010/main" val="0"/>
                        </a:ext>
                      </a:extLst>
                    </a:blip>
                    <a:stretch>
                      <a:fillRect/>
                    </a:stretch>
                  </pic:blipFill>
                  <pic:spPr>
                    <a:xfrm>
                      <a:off x="0" y="0"/>
                      <a:ext cx="7553325" cy="819150"/>
                    </a:xfrm>
                    <a:prstGeom prst="rect">
                      <a:avLst/>
                    </a:prstGeom>
                  </pic:spPr>
                </pic:pic>
              </a:graphicData>
            </a:graphic>
            <wp14:sizeRelH relativeFrom="margin">
              <wp14:pctWidth>0</wp14:pctWidth>
            </wp14:sizeRelH>
          </wp:anchor>
        </w:drawing>
      </w:r>
      <w:r w:rsidRPr="000F56CF">
        <w:rPr>
          <w:rFonts w:ascii="Montserrat" w:eastAsia="Montserrat" w:hAnsi="Montserrat" w:cs="Montserrat"/>
          <w:b/>
          <w:noProof/>
          <w:sz w:val="20"/>
          <w:szCs w:val="20"/>
        </w:rPr>
        <w:drawing>
          <wp:anchor distT="0" distB="0" distL="114300" distR="114300" simplePos="0" relativeHeight="251728896" behindDoc="0" locked="0" layoutInCell="1" allowOverlap="1" wp14:anchorId="0DD0F3DB" wp14:editId="2427D208">
            <wp:simplePos x="0" y="0"/>
            <wp:positionH relativeFrom="column">
              <wp:posOffset>-679450</wp:posOffset>
            </wp:positionH>
            <wp:positionV relativeFrom="paragraph">
              <wp:posOffset>4718685</wp:posOffset>
            </wp:positionV>
            <wp:extent cx="3167380" cy="3167380"/>
            <wp:effectExtent l="76200" t="76200" r="52070" b="117602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on-102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67380" cy="316738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Pr="000F56CF">
        <w:rPr>
          <w:rFonts w:ascii="Montserrat" w:eastAsia="Montserrat" w:hAnsi="Montserrat" w:cs="Montserrat"/>
          <w:noProof/>
          <w:sz w:val="20"/>
          <w:szCs w:val="20"/>
        </w:rPr>
        <mc:AlternateContent>
          <mc:Choice Requires="wps">
            <w:drawing>
              <wp:anchor distT="0" distB="0" distL="114300" distR="114300" simplePos="0" relativeHeight="251772928" behindDoc="0" locked="0" layoutInCell="1" allowOverlap="1" wp14:anchorId="26B13C99" wp14:editId="786E7C31">
                <wp:simplePos x="0" y="0"/>
                <wp:positionH relativeFrom="column">
                  <wp:posOffset>-1003300</wp:posOffset>
                </wp:positionH>
                <wp:positionV relativeFrom="paragraph">
                  <wp:posOffset>8514715</wp:posOffset>
                </wp:positionV>
                <wp:extent cx="7806690" cy="695960"/>
                <wp:effectExtent l="9525" t="7620" r="13335" b="1079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6690" cy="6959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300BD1" id="Rectangle 25" o:spid="_x0000_s1026" style="position:absolute;margin-left:-79pt;margin-top:670.45pt;width:614.7pt;height:54.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"/>
            </w:pict>
          </mc:Fallback>
        </mc:AlternateContent>
      </w:r>
      <w:r w:rsidRPr="000F56CF">
        <w:rPr>
          <w:rFonts w:ascii="Montserrat" w:eastAsia="Montserrat" w:hAnsi="Montserrat" w:cs="Montserrat"/>
          <w:noProof/>
          <w:sz w:val="20"/>
          <w:szCs w:val="20"/>
        </w:rPr>
        <w:drawing>
          <wp:anchor distT="0" distB="0" distL="114300" distR="114300" simplePos="0" relativeHeight="251732992" behindDoc="0" locked="0" layoutInCell="1" allowOverlap="1" wp14:anchorId="419F4FFF" wp14:editId="3D35501B">
            <wp:simplePos x="0" y="0"/>
            <wp:positionH relativeFrom="column">
              <wp:posOffset>4903470</wp:posOffset>
            </wp:positionH>
            <wp:positionV relativeFrom="paragraph">
              <wp:posOffset>8783642</wp:posOffset>
            </wp:positionV>
            <wp:extent cx="1154430" cy="14351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omodo-logo-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54430" cy="143510"/>
                    </a:xfrm>
                    <a:prstGeom prst="rect">
                      <a:avLst/>
                    </a:prstGeom>
                  </pic:spPr>
                </pic:pic>
              </a:graphicData>
            </a:graphic>
            <wp14:sizeRelH relativeFrom="margin">
              <wp14:pctWidth>0</wp14:pctWidth>
            </wp14:sizeRelH>
            <wp14:sizeRelV relativeFrom="margin">
              <wp14:pctHeight>0</wp14:pctHeight>
            </wp14:sizeRelV>
          </wp:anchor>
        </w:drawing>
      </w:r>
      <w:r w:rsidRPr="000F56CF">
        <w:rPr>
          <w:rFonts w:ascii="Montserrat" w:eastAsia="Montserrat" w:hAnsi="Montserrat" w:cs="Montserrat"/>
          <w:noProof/>
          <w:sz w:val="20"/>
          <w:szCs w:val="20"/>
        </w:rPr>
        <w:drawing>
          <wp:anchor distT="0" distB="0" distL="114300" distR="114300" simplePos="0" relativeHeight="251734016" behindDoc="0" locked="0" layoutInCell="1" allowOverlap="1" wp14:anchorId="271D5DDB" wp14:editId="2CA6517C">
            <wp:simplePos x="0" y="0"/>
            <wp:positionH relativeFrom="column">
              <wp:posOffset>3498528</wp:posOffset>
            </wp:positionH>
            <wp:positionV relativeFrom="paragraph">
              <wp:posOffset>8776970</wp:posOffset>
            </wp:positionV>
            <wp:extent cx="1084580" cy="2159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ayer-63-1.png"/>
                    <pic:cNvPicPr/>
                  </pic:nvPicPr>
                  <pic:blipFill>
                    <a:blip r:embed="rId51">
                      <a:extLst>
                        <a:ext uri="{28A0092B-C50C-407E-A947-70E740481C1C}">
                          <a14:useLocalDpi xmlns:a14="http://schemas.microsoft.com/office/drawing/2010/main" val="0"/>
                        </a:ext>
                      </a:extLst>
                    </a:blip>
                    <a:stretch>
                      <a:fillRect/>
                    </a:stretch>
                  </pic:blipFill>
                  <pic:spPr>
                    <a:xfrm>
                      <a:off x="0" y="0"/>
                      <a:ext cx="1084580" cy="215900"/>
                    </a:xfrm>
                    <a:prstGeom prst="rect">
                      <a:avLst/>
                    </a:prstGeom>
                  </pic:spPr>
                </pic:pic>
              </a:graphicData>
            </a:graphic>
            <wp14:sizeRelH relativeFrom="margin">
              <wp14:pctWidth>0</wp14:pctWidth>
            </wp14:sizeRelH>
            <wp14:sizeRelV relativeFrom="margin">
              <wp14:pctHeight>0</wp14:pctHeight>
            </wp14:sizeRelV>
          </wp:anchor>
        </w:drawing>
      </w:r>
      <w:r w:rsidRPr="000F56CF">
        <w:rPr>
          <w:rFonts w:ascii="Montserrat" w:eastAsia="Montserrat" w:hAnsi="Montserrat" w:cs="Montserrat"/>
          <w:noProof/>
          <w:sz w:val="20"/>
          <w:szCs w:val="20"/>
        </w:rPr>
        <w:drawing>
          <wp:anchor distT="0" distB="0" distL="114300" distR="114300" simplePos="0" relativeHeight="251731968" behindDoc="0" locked="0" layoutInCell="1" allowOverlap="1" wp14:anchorId="0390BAFF" wp14:editId="11491EF5">
            <wp:simplePos x="0" y="0"/>
            <wp:positionH relativeFrom="column">
              <wp:posOffset>2625403</wp:posOffset>
            </wp:positionH>
            <wp:positionV relativeFrom="paragraph">
              <wp:posOffset>8578850</wp:posOffset>
            </wp:positionV>
            <wp:extent cx="650875" cy="575945"/>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ayer-60-min-removebg-previe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0875" cy="575945"/>
                    </a:xfrm>
                    <a:prstGeom prst="rect">
                      <a:avLst/>
                    </a:prstGeom>
                  </pic:spPr>
                </pic:pic>
              </a:graphicData>
            </a:graphic>
            <wp14:sizeRelH relativeFrom="margin">
              <wp14:pctWidth>0</wp14:pctWidth>
            </wp14:sizeRelH>
            <wp14:sizeRelV relativeFrom="margin">
              <wp14:pctHeight>0</wp14:pctHeight>
            </wp14:sizeRelV>
          </wp:anchor>
        </w:drawing>
      </w:r>
      <w:r w:rsidRPr="000F56CF">
        <w:rPr>
          <w:rFonts w:ascii="Montserrat" w:eastAsia="Montserrat" w:hAnsi="Montserrat" w:cs="Montserrat"/>
          <w:noProof/>
          <w:sz w:val="20"/>
          <w:szCs w:val="20"/>
        </w:rPr>
        <w:drawing>
          <wp:anchor distT="0" distB="0" distL="114300" distR="114300" simplePos="0" relativeHeight="251730944" behindDoc="0" locked="0" layoutInCell="1" allowOverlap="1" wp14:anchorId="7785331A" wp14:editId="4C065605">
            <wp:simplePos x="0" y="0"/>
            <wp:positionH relativeFrom="column">
              <wp:posOffset>1487483</wp:posOffset>
            </wp:positionH>
            <wp:positionV relativeFrom="paragraph">
              <wp:posOffset>8726805</wp:posOffset>
            </wp:positionV>
            <wp:extent cx="981075" cy="28765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gincourt-Logo-2-min-removebg-preview.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1075" cy="287655"/>
                    </a:xfrm>
                    <a:prstGeom prst="rect">
                      <a:avLst/>
                    </a:prstGeom>
                  </pic:spPr>
                </pic:pic>
              </a:graphicData>
            </a:graphic>
            <wp14:sizeRelH relativeFrom="margin">
              <wp14:pctWidth>0</wp14:pctWidth>
            </wp14:sizeRelH>
            <wp14:sizeRelV relativeFrom="margin">
              <wp14:pctHeight>0</wp14:pctHeight>
            </wp14:sizeRelV>
          </wp:anchor>
        </w:drawing>
      </w:r>
      <w:r w:rsidRPr="000F56CF">
        <w:rPr>
          <w:rFonts w:ascii="Montserrat" w:eastAsia="Montserrat" w:hAnsi="Montserrat" w:cs="Montserrat"/>
          <w:noProof/>
          <w:sz w:val="20"/>
          <w:szCs w:val="20"/>
        </w:rPr>
        <w:drawing>
          <wp:anchor distT="0" distB="0" distL="114300" distR="114300" simplePos="0" relativeHeight="251735040" behindDoc="0" locked="0" layoutInCell="1" allowOverlap="1" wp14:anchorId="2A1ED51C" wp14:editId="7BE25E19">
            <wp:simplePos x="0" y="0"/>
            <wp:positionH relativeFrom="column">
              <wp:posOffset>337479</wp:posOffset>
            </wp:positionH>
            <wp:positionV relativeFrom="paragraph">
              <wp:posOffset>8727127</wp:posOffset>
            </wp:positionV>
            <wp:extent cx="1085091" cy="2880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vision-america.jpg"/>
                    <pic:cNvPicPr/>
                  </pic:nvPicPr>
                  <pic:blipFill>
                    <a:blip r:embed="rId54">
                      <a:extLst>
                        <a:ext uri="{28A0092B-C50C-407E-A947-70E740481C1C}">
                          <a14:useLocalDpi xmlns:a14="http://schemas.microsoft.com/office/drawing/2010/main" val="0"/>
                        </a:ext>
                      </a:extLst>
                    </a:blip>
                    <a:stretch>
                      <a:fillRect/>
                    </a:stretch>
                  </pic:blipFill>
                  <pic:spPr>
                    <a:xfrm>
                      <a:off x="0" y="0"/>
                      <a:ext cx="1085091" cy="288000"/>
                    </a:xfrm>
                    <a:prstGeom prst="rect">
                      <a:avLst/>
                    </a:prstGeom>
                  </pic:spPr>
                </pic:pic>
              </a:graphicData>
            </a:graphic>
            <wp14:sizeRelH relativeFrom="margin">
              <wp14:pctWidth>0</wp14:pctWidth>
            </wp14:sizeRelH>
            <wp14:sizeRelV relativeFrom="margin">
              <wp14:pctHeight>0</wp14:pctHeight>
            </wp14:sizeRelV>
          </wp:anchor>
        </w:drawing>
      </w:r>
      <w:r w:rsidRPr="000F56CF">
        <w:rPr>
          <w:rFonts w:ascii="Montserrat" w:eastAsia="Montserrat" w:hAnsi="Montserrat" w:cs="Montserrat"/>
          <w:noProof/>
          <w:sz w:val="20"/>
          <w:szCs w:val="20"/>
        </w:rPr>
        <w:drawing>
          <wp:anchor distT="0" distB="0" distL="114300" distR="114300" simplePos="0" relativeHeight="251729920" behindDoc="0" locked="0" layoutInCell="1" allowOverlap="1" wp14:anchorId="3640D780" wp14:editId="70980B0F">
            <wp:simplePos x="0" y="0"/>
            <wp:positionH relativeFrom="column">
              <wp:posOffset>-538480</wp:posOffset>
            </wp:positionH>
            <wp:positionV relativeFrom="paragraph">
              <wp:posOffset>8647108</wp:posOffset>
            </wp:positionV>
            <wp:extent cx="662231" cy="4320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onda-logo-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2231" cy="432000"/>
                    </a:xfrm>
                    <a:prstGeom prst="rect">
                      <a:avLst/>
                    </a:prstGeom>
                  </pic:spPr>
                </pic:pic>
              </a:graphicData>
            </a:graphic>
            <wp14:sizeRelH relativeFrom="margin">
              <wp14:pctWidth>0</wp14:pctWidth>
            </wp14:sizeRelH>
            <wp14:sizeRelV relativeFrom="margin">
              <wp14:pctHeight>0</wp14:pctHeight>
            </wp14:sizeRelV>
          </wp:anchor>
        </w:drawing>
      </w:r>
      <w:r w:rsidRPr="000F56CF">
        <w:rPr>
          <w:rFonts w:ascii="Montserrat" w:eastAsia="Montserrat" w:hAnsi="Montserrat" w:cs="Montserrat"/>
          <w:noProof/>
          <w:sz w:val="20"/>
          <w:szCs w:val="20"/>
        </w:rPr>
        <mc:AlternateContent>
          <mc:Choice Requires="wps">
            <w:drawing>
              <wp:anchor distT="0" distB="0" distL="114300" distR="114300" simplePos="0" relativeHeight="251771904" behindDoc="0" locked="0" layoutInCell="1" allowOverlap="1" wp14:anchorId="13ED3C2F" wp14:editId="0F2A82C3">
                <wp:simplePos x="0" y="0"/>
                <wp:positionH relativeFrom="page">
                  <wp:posOffset>6837045</wp:posOffset>
                </wp:positionH>
                <wp:positionV relativeFrom="paragraph">
                  <wp:posOffset>5339715</wp:posOffset>
                </wp:positionV>
                <wp:extent cx="50800" cy="4661535"/>
                <wp:effectExtent l="0" t="4445" r="0" b="127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0" cy="4661535"/>
                        </a:xfrm>
                        <a:prstGeom prst="rect">
                          <a:avLst/>
                        </a:prstGeom>
                        <a:solidFill>
                          <a:srgbClr val="F79646">
                            <a:lumMod val="100000"/>
                            <a:lumOff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AD6020" w14:textId="77777777" w:rsidR="002107DD" w:rsidRPr="000F56CF" w:rsidRDefault="002107DD" w:rsidP="001A5439">
                            <w:r w:rsidRPr="000F56CF">
                              <w:rPr>
                                <w:noProof/>
                              </w:rPr>
                              <w:drawing>
                                <wp:inline distT="0" distB="0" distL="0" distR="0" wp14:anchorId="190F2A10" wp14:editId="75CD5717">
                                  <wp:extent cx="0" cy="0"/>
                                  <wp:effectExtent l="0" t="0" r="0" b="0"/>
                                  <wp:docPr id="929047706" name="Picture 9290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6192FECC" wp14:editId="5F45B23F">
                                  <wp:extent cx="0" cy="0"/>
                                  <wp:effectExtent l="0" t="0" r="0" b="0"/>
                                  <wp:docPr id="1978634868" name="Picture 197863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0FD4086F" wp14:editId="5454533B">
                                  <wp:extent cx="0" cy="0"/>
                                  <wp:effectExtent l="0" t="0" r="0" b="0"/>
                                  <wp:docPr id="1172458391" name="Picture 117245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4209CE28" wp14:editId="0D36B890">
                                  <wp:extent cx="0" cy="0"/>
                                  <wp:effectExtent l="0" t="0" r="0" b="0"/>
                                  <wp:docPr id="191670000" name="Picture 1916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07533299" wp14:editId="1DC8D999">
                                  <wp:extent cx="0" cy="0"/>
                                  <wp:effectExtent l="0" t="0" r="0" b="0"/>
                                  <wp:docPr id="1775975824" name="Picture 177597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3D507708" wp14:editId="52F34D70">
                                  <wp:extent cx="0" cy="0"/>
                                  <wp:effectExtent l="0" t="0" r="0" b="0"/>
                                  <wp:docPr id="2109526269" name="Picture 210952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414D64DF" w14:textId="77777777" w:rsidR="002107DD" w:rsidRPr="000F56CF" w:rsidRDefault="002107DD"/>
                          <w:p w14:paraId="3DE153F0" w14:textId="51239029" w:rsidR="002107DD" w:rsidRPr="000F56CF" w:rsidRDefault="002107DD" w:rsidP="001A5439">
                            <w:r w:rsidRPr="000F56CF">
                              <w:rPr>
                                <w:noProof/>
                              </w:rPr>
                              <w:drawing>
                                <wp:inline distT="0" distB="0" distL="0" distR="0" wp14:anchorId="190F2A10" wp14:editId="75CD5717">
                                  <wp:extent cx="0" cy="0"/>
                                  <wp:effectExtent l="0" t="0" r="0" b="0"/>
                                  <wp:docPr id="2071815749" name="Picture 207181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6192FECC" wp14:editId="5F45B23F">
                                  <wp:extent cx="0" cy="0"/>
                                  <wp:effectExtent l="0" t="0" r="0" b="0"/>
                                  <wp:docPr id="1736714417" name="Picture 17367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0FD4086F" wp14:editId="5454533B">
                                  <wp:extent cx="0" cy="0"/>
                                  <wp:effectExtent l="0" t="0" r="0" b="0"/>
                                  <wp:docPr id="905093249" name="Picture 90509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4209CE28" wp14:editId="0D36B890">
                                  <wp:extent cx="0" cy="0"/>
                                  <wp:effectExtent l="0" t="0" r="0" b="0"/>
                                  <wp:docPr id="453313844" name="Picture 45331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07533299" wp14:editId="1DC8D999">
                                  <wp:extent cx="0" cy="0"/>
                                  <wp:effectExtent l="0" t="0" r="0" b="0"/>
                                  <wp:docPr id="665764906" name="Picture 66576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3D507708" wp14:editId="52F34D70">
                                  <wp:extent cx="0" cy="0"/>
                                  <wp:effectExtent l="0" t="0" r="0" b="0"/>
                                  <wp:docPr id="50145129" name="Picture 5014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ED3C2F" id="Rectangle 2" o:spid="_x0000_s1055" style="position:absolute;margin-left:538.35pt;margin-top:420.45pt;width:4pt;height:367.0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" fillcolor="#f79646" stroked="f">
                <v:textbox>
                  <w:txbxContent>
                    <w:p w14:paraId="27AD6020" w14:textId="77777777" w:rsidR="002107DD" w:rsidRPr="000F56CF" w:rsidRDefault="002107DD" w:rsidP="001A5439">
                      <w:r w:rsidRPr="000F56CF">
                        <w:rPr>
                          <w:noProof/>
                        </w:rPr>
                        <w:drawing>
                          <wp:inline distT="0" distB="0" distL="0" distR="0" wp14:anchorId="190F2A10" wp14:editId="75CD5717">
                            <wp:extent cx="0" cy="0"/>
                            <wp:effectExtent l="0" t="0" r="0" b="0"/>
                            <wp:docPr id="929047706" name="Picture 9290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6192FECC" wp14:editId="5F45B23F">
                            <wp:extent cx="0" cy="0"/>
                            <wp:effectExtent l="0" t="0" r="0" b="0"/>
                            <wp:docPr id="1978634868" name="Picture 197863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0FD4086F" wp14:editId="5454533B">
                            <wp:extent cx="0" cy="0"/>
                            <wp:effectExtent l="0" t="0" r="0" b="0"/>
                            <wp:docPr id="1172458391" name="Picture 117245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4209CE28" wp14:editId="0D36B890">
                            <wp:extent cx="0" cy="0"/>
                            <wp:effectExtent l="0" t="0" r="0" b="0"/>
                            <wp:docPr id="191670000" name="Picture 1916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07533299" wp14:editId="1DC8D999">
                            <wp:extent cx="0" cy="0"/>
                            <wp:effectExtent l="0" t="0" r="0" b="0"/>
                            <wp:docPr id="1775975824" name="Picture 177597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3D507708" wp14:editId="52F34D70">
                            <wp:extent cx="0" cy="0"/>
                            <wp:effectExtent l="0" t="0" r="0" b="0"/>
                            <wp:docPr id="2109526269" name="Picture 210952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414D64DF" w14:textId="77777777" w:rsidR="002107DD" w:rsidRPr="000F56CF" w:rsidRDefault="002107DD"/>
                    <w:p w14:paraId="3DE153F0" w14:textId="51239029" w:rsidR="002107DD" w:rsidRPr="000F56CF" w:rsidRDefault="002107DD" w:rsidP="001A5439">
                      <w:r w:rsidRPr="000F56CF">
                        <w:rPr>
                          <w:noProof/>
                        </w:rPr>
                        <w:drawing>
                          <wp:inline distT="0" distB="0" distL="0" distR="0" wp14:anchorId="190F2A10" wp14:editId="75CD5717">
                            <wp:extent cx="0" cy="0"/>
                            <wp:effectExtent l="0" t="0" r="0" b="0"/>
                            <wp:docPr id="2071815749" name="Picture 207181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6192FECC" wp14:editId="5F45B23F">
                            <wp:extent cx="0" cy="0"/>
                            <wp:effectExtent l="0" t="0" r="0" b="0"/>
                            <wp:docPr id="1736714417" name="Picture 17367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0FD4086F" wp14:editId="5454533B">
                            <wp:extent cx="0" cy="0"/>
                            <wp:effectExtent l="0" t="0" r="0" b="0"/>
                            <wp:docPr id="905093249" name="Picture 90509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4209CE28" wp14:editId="0D36B890">
                            <wp:extent cx="0" cy="0"/>
                            <wp:effectExtent l="0" t="0" r="0" b="0"/>
                            <wp:docPr id="453313844" name="Picture 45331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07533299" wp14:editId="1DC8D999">
                            <wp:extent cx="0" cy="0"/>
                            <wp:effectExtent l="0" t="0" r="0" b="0"/>
                            <wp:docPr id="665764906" name="Picture 66576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0F56CF">
                        <w:rPr>
                          <w:noProof/>
                        </w:rPr>
                        <w:drawing>
                          <wp:inline distT="0" distB="0" distL="0" distR="0" wp14:anchorId="3D507708" wp14:editId="52F34D70">
                            <wp:extent cx="0" cy="0"/>
                            <wp:effectExtent l="0" t="0" r="0" b="0"/>
                            <wp:docPr id="50145129" name="Picture 5014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rect>
            </w:pict>
          </mc:Fallback>
        </mc:AlternateContent>
      </w:r>
    </w:p>
    <w:p w14:paraId="41F983D3" w14:textId="77777777" w:rsidR="0003299C" w:rsidRDefault="00656934" w:rsidP="00226E73">
      <w:pPr>
        <w:pStyle w:val="Heading2"/>
        <w:rPr>
          <w:noProof/>
        </w:rPr>
      </w:pPr>
      <w:bookmarkStart w:id="0" w:name="_Toc169792326"/>
      <w:bookmarkStart w:id="1" w:name="_Toc169881508"/>
      <w:bookmarkStart w:id="2" w:name="_Toc170495774"/>
      <w:bookmarkStart w:id="3" w:name="_Toc170744430"/>
      <w:bookmarkStart w:id="4" w:name="_Toc177740319"/>
      <w:bookmarkStart w:id="5" w:name="_Toc179376003"/>
      <w:bookmarkStart w:id="6" w:name="_Toc179394968"/>
      <w:bookmarkStart w:id="7" w:name="_Toc194588766"/>
      <w:bookmarkStart w:id="8" w:name="_Toc533069515"/>
      <w:r w:rsidRPr="000F56CF">
        <w:rPr>
          <w:rStyle w:val="Hyperlink"/>
          <w:b/>
          <w:i/>
          <w:color w:val="ED7D31" w:themeColor="accent2"/>
        </w:rPr>
        <w:lastRenderedPageBreak/>
        <w:t>Table of</w:t>
      </w:r>
      <w:r w:rsidRPr="000F56CF">
        <w:rPr>
          <w:rStyle w:val="Hyperlink"/>
          <w:i/>
          <w:color w:val="ED7D31" w:themeColor="accent2"/>
        </w:rPr>
        <w:t xml:space="preserve"> </w:t>
      </w:r>
      <w:r w:rsidRPr="000F56CF">
        <w:rPr>
          <w:rStyle w:val="Hyperlink"/>
          <w:b/>
          <w:i/>
          <w:color w:val="auto"/>
        </w:rPr>
        <w:t>Contents</w:t>
      </w:r>
      <w:bookmarkEnd w:id="0"/>
      <w:bookmarkEnd w:id="1"/>
      <w:bookmarkEnd w:id="2"/>
      <w:bookmarkEnd w:id="3"/>
      <w:bookmarkEnd w:id="4"/>
      <w:bookmarkEnd w:id="5"/>
      <w:bookmarkEnd w:id="6"/>
      <w:bookmarkEnd w:id="7"/>
      <w:r w:rsidRPr="000F56CF">
        <w:rPr>
          <w:rStyle w:val="Hyperlink"/>
          <w:i/>
          <w:color w:val="ED7D31" w:themeColor="accent2"/>
        </w:rPr>
        <w:fldChar w:fldCharType="begin"/>
      </w:r>
      <w:r w:rsidRPr="000F56CF">
        <w:rPr>
          <w:rStyle w:val="Hyperlink"/>
          <w:i/>
          <w:color w:val="ED7D31" w:themeColor="accent2"/>
        </w:rPr>
        <w:instrText xml:space="preserve"> TOC \o "1-1" \h \z \u </w:instrText>
      </w:r>
      <w:r w:rsidRPr="000F56CF">
        <w:rPr>
          <w:rStyle w:val="Hyperlink"/>
          <w:i/>
          <w:color w:val="ED7D31" w:themeColor="accent2"/>
        </w:rPr>
        <w:fldChar w:fldCharType="separate"/>
      </w:r>
    </w:p>
    <w:p w14:paraId="1C430BAC" w14:textId="0F6373E7"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42" w:history="1">
        <w:r w:rsidRPr="00287EAC">
          <w:rPr>
            <w:rStyle w:val="Hyperlink"/>
            <w:noProof/>
          </w:rPr>
          <w:t>Revision History</w:t>
        </w:r>
        <w:r>
          <w:rPr>
            <w:noProof/>
            <w:webHidden/>
          </w:rPr>
          <w:tab/>
        </w:r>
        <w:r>
          <w:rPr>
            <w:noProof/>
            <w:webHidden/>
          </w:rPr>
          <w:fldChar w:fldCharType="begin"/>
        </w:r>
        <w:r>
          <w:rPr>
            <w:noProof/>
            <w:webHidden/>
          </w:rPr>
          <w:instrText xml:space="preserve"> PAGEREF _Toc216377642 \h </w:instrText>
        </w:r>
        <w:r>
          <w:rPr>
            <w:noProof/>
            <w:webHidden/>
          </w:rPr>
        </w:r>
        <w:r>
          <w:rPr>
            <w:noProof/>
            <w:webHidden/>
          </w:rPr>
          <w:fldChar w:fldCharType="separate"/>
        </w:r>
        <w:r w:rsidR="0019711E">
          <w:rPr>
            <w:noProof/>
            <w:webHidden/>
          </w:rPr>
          <w:t>4</w:t>
        </w:r>
        <w:r>
          <w:rPr>
            <w:noProof/>
            <w:webHidden/>
          </w:rPr>
          <w:fldChar w:fldCharType="end"/>
        </w:r>
      </w:hyperlink>
    </w:p>
    <w:p w14:paraId="53238D0A" w14:textId="6779DFE9"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43" w:history="1">
        <w:r w:rsidRPr="00287EAC">
          <w:rPr>
            <w:rStyle w:val="Hyperlink"/>
            <w:noProof/>
          </w:rPr>
          <w:t>Project Description</w:t>
        </w:r>
        <w:r>
          <w:rPr>
            <w:noProof/>
            <w:webHidden/>
          </w:rPr>
          <w:tab/>
        </w:r>
        <w:r>
          <w:rPr>
            <w:noProof/>
            <w:webHidden/>
          </w:rPr>
          <w:fldChar w:fldCharType="begin"/>
        </w:r>
        <w:r>
          <w:rPr>
            <w:noProof/>
            <w:webHidden/>
          </w:rPr>
          <w:instrText xml:space="preserve"> PAGEREF _Toc216377643 \h </w:instrText>
        </w:r>
        <w:r>
          <w:rPr>
            <w:noProof/>
            <w:webHidden/>
          </w:rPr>
        </w:r>
        <w:r>
          <w:rPr>
            <w:noProof/>
            <w:webHidden/>
          </w:rPr>
          <w:fldChar w:fldCharType="separate"/>
        </w:r>
        <w:r w:rsidR="0019711E">
          <w:rPr>
            <w:noProof/>
            <w:webHidden/>
          </w:rPr>
          <w:t>5</w:t>
        </w:r>
        <w:r>
          <w:rPr>
            <w:noProof/>
            <w:webHidden/>
          </w:rPr>
          <w:fldChar w:fldCharType="end"/>
        </w:r>
      </w:hyperlink>
    </w:p>
    <w:p w14:paraId="15E6A462" w14:textId="2FEF832A"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44" w:history="1">
        <w:r w:rsidRPr="00287EAC">
          <w:rPr>
            <w:rStyle w:val="Hyperlink"/>
            <w:rFonts w:ascii="Calibri" w:eastAsiaTheme="majorEastAsia" w:hAnsi="Calibri" w:cstheme="majorBidi"/>
            <w:noProof/>
          </w:rPr>
          <w:t>Scope of Work</w:t>
        </w:r>
        <w:r>
          <w:rPr>
            <w:noProof/>
            <w:webHidden/>
          </w:rPr>
          <w:tab/>
        </w:r>
        <w:r>
          <w:rPr>
            <w:noProof/>
            <w:webHidden/>
          </w:rPr>
          <w:fldChar w:fldCharType="begin"/>
        </w:r>
        <w:r>
          <w:rPr>
            <w:noProof/>
            <w:webHidden/>
          </w:rPr>
          <w:instrText xml:space="preserve"> PAGEREF _Toc216377644 \h </w:instrText>
        </w:r>
        <w:r>
          <w:rPr>
            <w:noProof/>
            <w:webHidden/>
          </w:rPr>
        </w:r>
        <w:r>
          <w:rPr>
            <w:noProof/>
            <w:webHidden/>
          </w:rPr>
          <w:fldChar w:fldCharType="separate"/>
        </w:r>
        <w:r w:rsidR="0019711E">
          <w:rPr>
            <w:noProof/>
            <w:webHidden/>
          </w:rPr>
          <w:t>8</w:t>
        </w:r>
        <w:r>
          <w:rPr>
            <w:noProof/>
            <w:webHidden/>
          </w:rPr>
          <w:fldChar w:fldCharType="end"/>
        </w:r>
      </w:hyperlink>
    </w:p>
    <w:p w14:paraId="4C3CFEB8" w14:textId="7859CA04"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45" w:history="1">
        <w:r w:rsidRPr="00287EAC">
          <w:rPr>
            <w:rStyle w:val="Hyperlink"/>
            <w:rFonts w:ascii="Calibri" w:eastAsiaTheme="majorEastAsia" w:hAnsi="Calibri" w:cstheme="majorBidi"/>
            <w:noProof/>
          </w:rPr>
          <w:t>Implementation Estimates</w:t>
        </w:r>
        <w:r>
          <w:rPr>
            <w:noProof/>
            <w:webHidden/>
          </w:rPr>
          <w:tab/>
        </w:r>
        <w:r>
          <w:rPr>
            <w:noProof/>
            <w:webHidden/>
          </w:rPr>
          <w:fldChar w:fldCharType="begin"/>
        </w:r>
        <w:r>
          <w:rPr>
            <w:noProof/>
            <w:webHidden/>
          </w:rPr>
          <w:instrText xml:space="preserve"> PAGEREF _Toc216377645 \h </w:instrText>
        </w:r>
        <w:r>
          <w:rPr>
            <w:noProof/>
            <w:webHidden/>
          </w:rPr>
        </w:r>
        <w:r>
          <w:rPr>
            <w:noProof/>
            <w:webHidden/>
          </w:rPr>
          <w:fldChar w:fldCharType="separate"/>
        </w:r>
        <w:r w:rsidR="0019711E">
          <w:rPr>
            <w:noProof/>
            <w:webHidden/>
          </w:rPr>
          <w:t>14</w:t>
        </w:r>
        <w:r>
          <w:rPr>
            <w:noProof/>
            <w:webHidden/>
          </w:rPr>
          <w:fldChar w:fldCharType="end"/>
        </w:r>
      </w:hyperlink>
    </w:p>
    <w:p w14:paraId="5B04BEBF" w14:textId="700CC931"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46" w:history="1">
        <w:r w:rsidRPr="00287EAC">
          <w:rPr>
            <w:rStyle w:val="Hyperlink"/>
            <w:noProof/>
          </w:rPr>
          <w:t>Payment Schedule</w:t>
        </w:r>
        <w:r>
          <w:rPr>
            <w:noProof/>
            <w:webHidden/>
          </w:rPr>
          <w:tab/>
        </w:r>
        <w:r>
          <w:rPr>
            <w:noProof/>
            <w:webHidden/>
          </w:rPr>
          <w:fldChar w:fldCharType="begin"/>
        </w:r>
        <w:r>
          <w:rPr>
            <w:noProof/>
            <w:webHidden/>
          </w:rPr>
          <w:instrText xml:space="preserve"> PAGEREF _Toc216377646 \h </w:instrText>
        </w:r>
        <w:r>
          <w:rPr>
            <w:noProof/>
            <w:webHidden/>
          </w:rPr>
        </w:r>
        <w:r>
          <w:rPr>
            <w:noProof/>
            <w:webHidden/>
          </w:rPr>
          <w:fldChar w:fldCharType="separate"/>
        </w:r>
        <w:r w:rsidR="0019711E">
          <w:rPr>
            <w:noProof/>
            <w:webHidden/>
          </w:rPr>
          <w:t>14</w:t>
        </w:r>
        <w:r>
          <w:rPr>
            <w:noProof/>
            <w:webHidden/>
          </w:rPr>
          <w:fldChar w:fldCharType="end"/>
        </w:r>
      </w:hyperlink>
    </w:p>
    <w:p w14:paraId="6016806C" w14:textId="579C64EF"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47" w:history="1">
        <w:r w:rsidRPr="00287EAC">
          <w:rPr>
            <w:rStyle w:val="Hyperlink"/>
            <w:noProof/>
          </w:rPr>
          <w:t>Resource Utilization</w:t>
        </w:r>
        <w:r>
          <w:rPr>
            <w:noProof/>
            <w:webHidden/>
          </w:rPr>
          <w:tab/>
        </w:r>
        <w:r>
          <w:rPr>
            <w:noProof/>
            <w:webHidden/>
          </w:rPr>
          <w:fldChar w:fldCharType="begin"/>
        </w:r>
        <w:r>
          <w:rPr>
            <w:noProof/>
            <w:webHidden/>
          </w:rPr>
          <w:instrText xml:space="preserve"> PAGEREF _Toc216377647 \h </w:instrText>
        </w:r>
        <w:r>
          <w:rPr>
            <w:noProof/>
            <w:webHidden/>
          </w:rPr>
        </w:r>
        <w:r>
          <w:rPr>
            <w:noProof/>
            <w:webHidden/>
          </w:rPr>
          <w:fldChar w:fldCharType="separate"/>
        </w:r>
        <w:r w:rsidR="0019711E">
          <w:rPr>
            <w:noProof/>
            <w:webHidden/>
          </w:rPr>
          <w:t>15</w:t>
        </w:r>
        <w:r>
          <w:rPr>
            <w:noProof/>
            <w:webHidden/>
          </w:rPr>
          <w:fldChar w:fldCharType="end"/>
        </w:r>
      </w:hyperlink>
    </w:p>
    <w:p w14:paraId="5A49A3AC" w14:textId="135D9286"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48" w:history="1">
        <w:r w:rsidRPr="00287EAC">
          <w:rPr>
            <w:rStyle w:val="Hyperlink"/>
            <w:noProof/>
          </w:rPr>
          <w:t>Technology Specifications</w:t>
        </w:r>
        <w:r>
          <w:rPr>
            <w:noProof/>
            <w:webHidden/>
          </w:rPr>
          <w:tab/>
        </w:r>
        <w:r>
          <w:rPr>
            <w:noProof/>
            <w:webHidden/>
          </w:rPr>
          <w:fldChar w:fldCharType="begin"/>
        </w:r>
        <w:r>
          <w:rPr>
            <w:noProof/>
            <w:webHidden/>
          </w:rPr>
          <w:instrText xml:space="preserve"> PAGEREF _Toc216377648 \h </w:instrText>
        </w:r>
        <w:r>
          <w:rPr>
            <w:noProof/>
            <w:webHidden/>
          </w:rPr>
        </w:r>
        <w:r>
          <w:rPr>
            <w:noProof/>
            <w:webHidden/>
          </w:rPr>
          <w:fldChar w:fldCharType="separate"/>
        </w:r>
        <w:r w:rsidR="0019711E">
          <w:rPr>
            <w:noProof/>
            <w:webHidden/>
          </w:rPr>
          <w:t>15</w:t>
        </w:r>
        <w:r>
          <w:rPr>
            <w:noProof/>
            <w:webHidden/>
          </w:rPr>
          <w:fldChar w:fldCharType="end"/>
        </w:r>
      </w:hyperlink>
    </w:p>
    <w:p w14:paraId="5618E1AA" w14:textId="0CBBE563"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49" w:history="1">
        <w:r w:rsidRPr="00287EAC">
          <w:rPr>
            <w:rStyle w:val="Hyperlink"/>
            <w:noProof/>
          </w:rPr>
          <w:t>Client Receivables</w:t>
        </w:r>
        <w:r>
          <w:rPr>
            <w:noProof/>
            <w:webHidden/>
          </w:rPr>
          <w:tab/>
        </w:r>
        <w:r>
          <w:rPr>
            <w:noProof/>
            <w:webHidden/>
          </w:rPr>
          <w:fldChar w:fldCharType="begin"/>
        </w:r>
        <w:r>
          <w:rPr>
            <w:noProof/>
            <w:webHidden/>
          </w:rPr>
          <w:instrText xml:space="preserve"> PAGEREF _Toc216377649 \h </w:instrText>
        </w:r>
        <w:r>
          <w:rPr>
            <w:noProof/>
            <w:webHidden/>
          </w:rPr>
        </w:r>
        <w:r>
          <w:rPr>
            <w:noProof/>
            <w:webHidden/>
          </w:rPr>
          <w:fldChar w:fldCharType="separate"/>
        </w:r>
        <w:r w:rsidR="0019711E">
          <w:rPr>
            <w:noProof/>
            <w:webHidden/>
          </w:rPr>
          <w:t>16</w:t>
        </w:r>
        <w:r>
          <w:rPr>
            <w:noProof/>
            <w:webHidden/>
          </w:rPr>
          <w:fldChar w:fldCharType="end"/>
        </w:r>
      </w:hyperlink>
    </w:p>
    <w:p w14:paraId="13960AFB" w14:textId="1B490708"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50" w:history="1">
        <w:r w:rsidRPr="00287EAC">
          <w:rPr>
            <w:rStyle w:val="Hyperlink"/>
            <w:noProof/>
          </w:rPr>
          <w:t>Deliverables</w:t>
        </w:r>
        <w:r>
          <w:rPr>
            <w:noProof/>
            <w:webHidden/>
          </w:rPr>
          <w:tab/>
        </w:r>
        <w:r>
          <w:rPr>
            <w:noProof/>
            <w:webHidden/>
          </w:rPr>
          <w:fldChar w:fldCharType="begin"/>
        </w:r>
        <w:r>
          <w:rPr>
            <w:noProof/>
            <w:webHidden/>
          </w:rPr>
          <w:instrText xml:space="preserve"> PAGEREF _Toc216377650 \h </w:instrText>
        </w:r>
        <w:r>
          <w:rPr>
            <w:noProof/>
            <w:webHidden/>
          </w:rPr>
        </w:r>
        <w:r>
          <w:rPr>
            <w:noProof/>
            <w:webHidden/>
          </w:rPr>
          <w:fldChar w:fldCharType="separate"/>
        </w:r>
        <w:r w:rsidR="0019711E">
          <w:rPr>
            <w:noProof/>
            <w:webHidden/>
          </w:rPr>
          <w:t>16</w:t>
        </w:r>
        <w:r>
          <w:rPr>
            <w:noProof/>
            <w:webHidden/>
          </w:rPr>
          <w:fldChar w:fldCharType="end"/>
        </w:r>
      </w:hyperlink>
    </w:p>
    <w:p w14:paraId="7E2FF8F3" w14:textId="0DF5F7FA"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51" w:history="1">
        <w:r w:rsidRPr="00287EAC">
          <w:rPr>
            <w:rStyle w:val="Hyperlink"/>
            <w:noProof/>
          </w:rPr>
          <w:t>Important Points</w:t>
        </w:r>
        <w:r>
          <w:rPr>
            <w:noProof/>
            <w:webHidden/>
          </w:rPr>
          <w:tab/>
        </w:r>
        <w:r>
          <w:rPr>
            <w:noProof/>
            <w:webHidden/>
          </w:rPr>
          <w:fldChar w:fldCharType="begin"/>
        </w:r>
        <w:r>
          <w:rPr>
            <w:noProof/>
            <w:webHidden/>
          </w:rPr>
          <w:instrText xml:space="preserve"> PAGEREF _Toc216377651 \h </w:instrText>
        </w:r>
        <w:r>
          <w:rPr>
            <w:noProof/>
            <w:webHidden/>
          </w:rPr>
        </w:r>
        <w:r>
          <w:rPr>
            <w:noProof/>
            <w:webHidden/>
          </w:rPr>
          <w:fldChar w:fldCharType="separate"/>
        </w:r>
        <w:r w:rsidR="0019711E">
          <w:rPr>
            <w:noProof/>
            <w:webHidden/>
          </w:rPr>
          <w:t>17</w:t>
        </w:r>
        <w:r>
          <w:rPr>
            <w:noProof/>
            <w:webHidden/>
          </w:rPr>
          <w:fldChar w:fldCharType="end"/>
        </w:r>
      </w:hyperlink>
    </w:p>
    <w:p w14:paraId="116E8435" w14:textId="4549834F"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52" w:history="1">
        <w:r w:rsidRPr="00287EAC">
          <w:rPr>
            <w:rStyle w:val="Hyperlink"/>
            <w:noProof/>
          </w:rPr>
          <w:t>Change Request Process</w:t>
        </w:r>
        <w:r>
          <w:rPr>
            <w:noProof/>
            <w:webHidden/>
          </w:rPr>
          <w:tab/>
        </w:r>
        <w:r>
          <w:rPr>
            <w:noProof/>
            <w:webHidden/>
          </w:rPr>
          <w:fldChar w:fldCharType="begin"/>
        </w:r>
        <w:r>
          <w:rPr>
            <w:noProof/>
            <w:webHidden/>
          </w:rPr>
          <w:instrText xml:space="preserve"> PAGEREF _Toc216377652 \h </w:instrText>
        </w:r>
        <w:r>
          <w:rPr>
            <w:noProof/>
            <w:webHidden/>
          </w:rPr>
        </w:r>
        <w:r>
          <w:rPr>
            <w:noProof/>
            <w:webHidden/>
          </w:rPr>
          <w:fldChar w:fldCharType="separate"/>
        </w:r>
        <w:r w:rsidR="0019711E">
          <w:rPr>
            <w:noProof/>
            <w:webHidden/>
          </w:rPr>
          <w:t>17</w:t>
        </w:r>
        <w:r>
          <w:rPr>
            <w:noProof/>
            <w:webHidden/>
          </w:rPr>
          <w:fldChar w:fldCharType="end"/>
        </w:r>
      </w:hyperlink>
    </w:p>
    <w:p w14:paraId="57D29788" w14:textId="03E24AC1"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53" w:history="1">
        <w:r w:rsidRPr="00287EAC">
          <w:rPr>
            <w:rStyle w:val="Hyperlink"/>
            <w:rFonts w:ascii="Calibri" w:eastAsiaTheme="majorEastAsia" w:hAnsi="Calibri" w:cstheme="majorBidi"/>
            <w:noProof/>
          </w:rPr>
          <w:t>Software Development Life Cycle:</w:t>
        </w:r>
        <w:r>
          <w:rPr>
            <w:noProof/>
            <w:webHidden/>
          </w:rPr>
          <w:tab/>
        </w:r>
        <w:r>
          <w:rPr>
            <w:noProof/>
            <w:webHidden/>
          </w:rPr>
          <w:fldChar w:fldCharType="begin"/>
        </w:r>
        <w:r>
          <w:rPr>
            <w:noProof/>
            <w:webHidden/>
          </w:rPr>
          <w:instrText xml:space="preserve"> PAGEREF _Toc216377653 \h </w:instrText>
        </w:r>
        <w:r>
          <w:rPr>
            <w:noProof/>
            <w:webHidden/>
          </w:rPr>
        </w:r>
        <w:r>
          <w:rPr>
            <w:noProof/>
            <w:webHidden/>
          </w:rPr>
          <w:fldChar w:fldCharType="separate"/>
        </w:r>
        <w:r w:rsidR="0019711E">
          <w:rPr>
            <w:noProof/>
            <w:webHidden/>
          </w:rPr>
          <w:t>18</w:t>
        </w:r>
        <w:r>
          <w:rPr>
            <w:noProof/>
            <w:webHidden/>
          </w:rPr>
          <w:fldChar w:fldCharType="end"/>
        </w:r>
      </w:hyperlink>
    </w:p>
    <w:p w14:paraId="450C11AD" w14:textId="776A0F36"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54" w:history="1">
        <w:r w:rsidRPr="00287EAC">
          <w:rPr>
            <w:rStyle w:val="Hyperlink"/>
            <w:rFonts w:ascii="Calibri" w:eastAsiaTheme="majorEastAsia" w:hAnsi="Calibri" w:cs="Calibri"/>
            <w:noProof/>
          </w:rPr>
          <w:t>CMMI</w:t>
        </w:r>
        <w:r>
          <w:rPr>
            <w:noProof/>
            <w:webHidden/>
          </w:rPr>
          <w:tab/>
        </w:r>
        <w:r>
          <w:rPr>
            <w:noProof/>
            <w:webHidden/>
          </w:rPr>
          <w:fldChar w:fldCharType="begin"/>
        </w:r>
        <w:r>
          <w:rPr>
            <w:noProof/>
            <w:webHidden/>
          </w:rPr>
          <w:instrText xml:space="preserve"> PAGEREF _Toc216377654 \h </w:instrText>
        </w:r>
        <w:r>
          <w:rPr>
            <w:noProof/>
            <w:webHidden/>
          </w:rPr>
        </w:r>
        <w:r>
          <w:rPr>
            <w:noProof/>
            <w:webHidden/>
          </w:rPr>
          <w:fldChar w:fldCharType="separate"/>
        </w:r>
        <w:r w:rsidR="0019711E">
          <w:rPr>
            <w:noProof/>
            <w:webHidden/>
          </w:rPr>
          <w:t>23</w:t>
        </w:r>
        <w:r>
          <w:rPr>
            <w:noProof/>
            <w:webHidden/>
          </w:rPr>
          <w:fldChar w:fldCharType="end"/>
        </w:r>
      </w:hyperlink>
    </w:p>
    <w:p w14:paraId="7B0EE872" w14:textId="4F9BF9DF" w:rsidR="0003299C" w:rsidRDefault="0003299C">
      <w:pPr>
        <w:pStyle w:val="TOC1"/>
        <w:tabs>
          <w:tab w:val="right" w:leader="dot" w:pos="9628"/>
        </w:tabs>
        <w:rPr>
          <w:rFonts w:eastAsiaTheme="minorEastAsia" w:cstheme="minorBidi"/>
          <w:b w:val="0"/>
          <w:bCs w:val="0"/>
          <w:caps w:val="0"/>
          <w:noProof/>
          <w:kern w:val="2"/>
          <w:sz w:val="24"/>
          <w:szCs w:val="24"/>
          <w:lang w:eastAsia="en-GB"/>
          <w14:ligatures w14:val="standardContextual"/>
        </w:rPr>
      </w:pPr>
      <w:hyperlink w:anchor="_Toc216377655" w:history="1">
        <w:r w:rsidRPr="00287EAC">
          <w:rPr>
            <w:rStyle w:val="Hyperlink"/>
            <w:rFonts w:ascii="Calibri" w:eastAsiaTheme="majorEastAsia" w:hAnsi="Calibri" w:cs="Calibri"/>
            <w:noProof/>
          </w:rPr>
          <w:t>Our clients</w:t>
        </w:r>
        <w:r>
          <w:rPr>
            <w:noProof/>
            <w:webHidden/>
          </w:rPr>
          <w:tab/>
        </w:r>
        <w:r>
          <w:rPr>
            <w:noProof/>
            <w:webHidden/>
          </w:rPr>
          <w:fldChar w:fldCharType="begin"/>
        </w:r>
        <w:r>
          <w:rPr>
            <w:noProof/>
            <w:webHidden/>
          </w:rPr>
          <w:instrText xml:space="preserve"> PAGEREF _Toc216377655 \h </w:instrText>
        </w:r>
        <w:r>
          <w:rPr>
            <w:noProof/>
            <w:webHidden/>
          </w:rPr>
        </w:r>
        <w:r>
          <w:rPr>
            <w:noProof/>
            <w:webHidden/>
          </w:rPr>
          <w:fldChar w:fldCharType="separate"/>
        </w:r>
        <w:r w:rsidR="0019711E">
          <w:rPr>
            <w:noProof/>
            <w:webHidden/>
          </w:rPr>
          <w:t>26</w:t>
        </w:r>
        <w:r>
          <w:rPr>
            <w:noProof/>
            <w:webHidden/>
          </w:rPr>
          <w:fldChar w:fldCharType="end"/>
        </w:r>
      </w:hyperlink>
    </w:p>
    <w:p w14:paraId="5DD35A3C" w14:textId="2343E68A" w:rsidR="007F12D8" w:rsidRPr="000F56CF" w:rsidRDefault="00656934">
      <w:pPr>
        <w:pStyle w:val="Caption"/>
        <w:tabs>
          <w:tab w:val="left" w:pos="426"/>
        </w:tabs>
        <w:rPr>
          <w:rFonts w:ascii="Calibri" w:hAnsi="Calibri" w:cs="Calibri"/>
        </w:rPr>
      </w:pPr>
      <w:r w:rsidRPr="000F56CF">
        <w:rPr>
          <w:rStyle w:val="Hyperlink"/>
          <w:rFonts w:ascii="Calibri" w:hAnsi="Calibri" w:cs="Calibri"/>
          <w:b/>
          <w:i w:val="0"/>
          <w:color w:val="579199"/>
          <w:sz w:val="56"/>
          <w:szCs w:val="56"/>
          <w:u w:val="none"/>
        </w:rPr>
        <w:fldChar w:fldCharType="end"/>
      </w:r>
    </w:p>
    <w:p w14:paraId="1039A969" w14:textId="77777777" w:rsidR="007F12D8" w:rsidRPr="000F56CF" w:rsidRDefault="007F12D8">
      <w:pPr>
        <w:tabs>
          <w:tab w:val="left" w:pos="426"/>
        </w:tabs>
        <w:rPr>
          <w:rFonts w:ascii="Calibri" w:hAnsi="Calibri" w:cs="Calibri"/>
        </w:rPr>
      </w:pPr>
    </w:p>
    <w:p w14:paraId="0F24CD0E" w14:textId="77777777" w:rsidR="007F12D8" w:rsidRPr="000F56CF" w:rsidRDefault="007F12D8">
      <w:pPr>
        <w:tabs>
          <w:tab w:val="left" w:pos="426"/>
        </w:tabs>
        <w:rPr>
          <w:rFonts w:ascii="Calibri" w:hAnsi="Calibri" w:cs="Calibri"/>
        </w:rPr>
      </w:pPr>
    </w:p>
    <w:p w14:paraId="11DB5680" w14:textId="77777777" w:rsidR="007F12D8" w:rsidRPr="000F56CF" w:rsidRDefault="007F12D8">
      <w:pPr>
        <w:tabs>
          <w:tab w:val="left" w:pos="426"/>
        </w:tabs>
        <w:rPr>
          <w:rFonts w:ascii="Calibri" w:hAnsi="Calibri" w:cs="Calibri"/>
        </w:rPr>
      </w:pPr>
    </w:p>
    <w:p w14:paraId="269219C2" w14:textId="77777777" w:rsidR="007F12D8" w:rsidRPr="000F56CF" w:rsidRDefault="007F12D8">
      <w:pPr>
        <w:tabs>
          <w:tab w:val="left" w:pos="426"/>
        </w:tabs>
        <w:rPr>
          <w:rFonts w:ascii="Calibri" w:hAnsi="Calibri" w:cs="Calibri"/>
        </w:rPr>
      </w:pPr>
    </w:p>
    <w:p w14:paraId="4DF2F63A" w14:textId="3E61C013" w:rsidR="007F12D8" w:rsidRPr="000F56CF" w:rsidRDefault="007F12D8">
      <w:pPr>
        <w:tabs>
          <w:tab w:val="left" w:pos="426"/>
        </w:tabs>
        <w:spacing w:before="0" w:after="0" w:line="240" w:lineRule="auto"/>
        <w:rPr>
          <w:rFonts w:ascii="Calibri" w:eastAsia="Arial Unicode MS" w:hAnsi="Calibri" w:cs="Calibri"/>
          <w:b/>
          <w:iCs/>
          <w:color w:val="ED7D31" w:themeColor="accent2"/>
          <w:sz w:val="56"/>
          <w:szCs w:val="56"/>
          <w:lang w:eastAsia="ar-SA"/>
        </w:rPr>
      </w:pPr>
    </w:p>
    <w:p w14:paraId="0350B24D" w14:textId="77777777" w:rsidR="00B22B85" w:rsidRDefault="00B22B85">
      <w:pPr>
        <w:spacing w:before="0" w:after="0" w:line="240" w:lineRule="auto"/>
        <w:rPr>
          <w:rFonts w:ascii="Calibri" w:eastAsiaTheme="majorEastAsia" w:hAnsi="Calibri" w:cstheme="majorBidi"/>
          <w:b/>
          <w:bCs/>
          <w:color w:val="ED7D31" w:themeColor="accent2"/>
          <w:sz w:val="56"/>
          <w:szCs w:val="32"/>
        </w:rPr>
      </w:pPr>
      <w:r>
        <w:rPr>
          <w:bCs/>
        </w:rPr>
        <w:br w:type="page"/>
      </w:r>
    </w:p>
    <w:p w14:paraId="7CDCE53C" w14:textId="6C9AA249" w:rsidR="007F12D8" w:rsidRPr="000F56CF" w:rsidRDefault="00656934" w:rsidP="00B611F6">
      <w:pPr>
        <w:pStyle w:val="Heading1"/>
        <w:rPr>
          <w:b w:val="0"/>
          <w:bCs/>
          <w:i/>
          <w:color w:val="000000" w:themeColor="text1"/>
        </w:rPr>
      </w:pPr>
      <w:bookmarkStart w:id="9" w:name="_Toc216377642"/>
      <w:r w:rsidRPr="000F56CF">
        <w:rPr>
          <w:bCs/>
        </w:rPr>
        <w:lastRenderedPageBreak/>
        <w:t>Revision</w:t>
      </w:r>
      <w:r w:rsidRPr="000F56CF">
        <w:rPr>
          <w:b w:val="0"/>
          <w:bCs/>
        </w:rPr>
        <w:t xml:space="preserve"> </w:t>
      </w:r>
      <w:r w:rsidRPr="000F56CF">
        <w:rPr>
          <w:bCs/>
          <w:color w:val="000000" w:themeColor="text1"/>
        </w:rPr>
        <w:t>History</w:t>
      </w:r>
      <w:bookmarkEnd w:id="9"/>
    </w:p>
    <w:tbl>
      <w:tblPr>
        <w:tblStyle w:val="TableGrid"/>
        <w:tblW w:w="9771"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977"/>
        <w:gridCol w:w="1403"/>
        <w:gridCol w:w="4111"/>
        <w:gridCol w:w="1559"/>
        <w:gridCol w:w="1721"/>
      </w:tblGrid>
      <w:tr w:rsidR="007F12D8" w:rsidRPr="000F56CF" w14:paraId="7F5826CC" w14:textId="77777777">
        <w:trPr>
          <w:trHeight w:val="417"/>
        </w:trPr>
        <w:tc>
          <w:tcPr>
            <w:tcW w:w="977" w:type="dxa"/>
            <w:shd w:val="clear" w:color="auto" w:fill="000000" w:themeFill="text1"/>
            <w:vAlign w:val="center"/>
          </w:tcPr>
          <w:p w14:paraId="41532AA7" w14:textId="77777777" w:rsidR="007F12D8" w:rsidRPr="000F56CF" w:rsidRDefault="00656934">
            <w:pPr>
              <w:tabs>
                <w:tab w:val="left" w:pos="426"/>
              </w:tabs>
              <w:spacing w:after="0" w:line="240" w:lineRule="auto"/>
              <w:jc w:val="center"/>
              <w:rPr>
                <w:rFonts w:ascii="Calibri" w:hAnsi="Calibri" w:cs="Calibri"/>
                <w:b/>
                <w:color w:val="FFFFFF" w:themeColor="background1"/>
                <w:szCs w:val="24"/>
              </w:rPr>
            </w:pPr>
            <w:r w:rsidRPr="000F56CF">
              <w:rPr>
                <w:rFonts w:ascii="Calibri" w:hAnsi="Calibri" w:cs="Calibri"/>
                <w:b/>
                <w:color w:val="FFFFFF" w:themeColor="background1"/>
                <w:szCs w:val="24"/>
              </w:rPr>
              <w:t>Version</w:t>
            </w:r>
          </w:p>
        </w:tc>
        <w:tc>
          <w:tcPr>
            <w:tcW w:w="1403" w:type="dxa"/>
            <w:shd w:val="clear" w:color="auto" w:fill="000000" w:themeFill="text1"/>
            <w:vAlign w:val="center"/>
          </w:tcPr>
          <w:p w14:paraId="2E982C40" w14:textId="77777777" w:rsidR="007F12D8" w:rsidRPr="000F56CF" w:rsidRDefault="00656934">
            <w:pPr>
              <w:tabs>
                <w:tab w:val="left" w:pos="426"/>
              </w:tabs>
              <w:spacing w:after="0" w:line="240" w:lineRule="auto"/>
              <w:jc w:val="center"/>
              <w:rPr>
                <w:rFonts w:ascii="Calibri" w:hAnsi="Calibri" w:cs="Calibri"/>
                <w:b/>
                <w:color w:val="FFFFFF" w:themeColor="background1"/>
                <w:szCs w:val="24"/>
              </w:rPr>
            </w:pPr>
            <w:r w:rsidRPr="000F56CF">
              <w:rPr>
                <w:rFonts w:ascii="Calibri" w:hAnsi="Calibri" w:cs="Calibri"/>
                <w:b/>
                <w:color w:val="FFFFFF" w:themeColor="background1"/>
                <w:szCs w:val="24"/>
              </w:rPr>
              <w:t>Date</w:t>
            </w:r>
          </w:p>
        </w:tc>
        <w:tc>
          <w:tcPr>
            <w:tcW w:w="4111" w:type="dxa"/>
            <w:shd w:val="clear" w:color="auto" w:fill="000000" w:themeFill="text1"/>
            <w:vAlign w:val="center"/>
          </w:tcPr>
          <w:p w14:paraId="1EE65617" w14:textId="77777777" w:rsidR="007F12D8" w:rsidRPr="000F56CF" w:rsidRDefault="00656934">
            <w:pPr>
              <w:tabs>
                <w:tab w:val="left" w:pos="426"/>
              </w:tabs>
              <w:spacing w:after="0" w:line="240" w:lineRule="auto"/>
              <w:jc w:val="center"/>
              <w:rPr>
                <w:rFonts w:ascii="Calibri" w:hAnsi="Calibri" w:cs="Calibri"/>
                <w:b/>
                <w:color w:val="FFFFFF" w:themeColor="background1"/>
                <w:szCs w:val="24"/>
              </w:rPr>
            </w:pPr>
            <w:r w:rsidRPr="000F56CF">
              <w:rPr>
                <w:rFonts w:ascii="Calibri" w:hAnsi="Calibri" w:cs="Calibri"/>
                <w:b/>
                <w:color w:val="FFFFFF" w:themeColor="background1"/>
                <w:szCs w:val="24"/>
              </w:rPr>
              <w:t>Description</w:t>
            </w:r>
          </w:p>
        </w:tc>
        <w:tc>
          <w:tcPr>
            <w:tcW w:w="1559" w:type="dxa"/>
            <w:shd w:val="clear" w:color="auto" w:fill="000000" w:themeFill="text1"/>
            <w:vAlign w:val="center"/>
          </w:tcPr>
          <w:p w14:paraId="058164BC" w14:textId="77777777" w:rsidR="007F12D8" w:rsidRPr="000F56CF" w:rsidRDefault="00656934">
            <w:pPr>
              <w:tabs>
                <w:tab w:val="left" w:pos="426"/>
              </w:tabs>
              <w:spacing w:after="0" w:line="240" w:lineRule="auto"/>
              <w:jc w:val="center"/>
              <w:rPr>
                <w:rFonts w:ascii="Calibri" w:hAnsi="Calibri" w:cs="Calibri"/>
                <w:b/>
                <w:color w:val="FFFFFF" w:themeColor="background1"/>
                <w:szCs w:val="24"/>
              </w:rPr>
            </w:pPr>
            <w:r w:rsidRPr="000F56CF">
              <w:rPr>
                <w:rFonts w:ascii="Calibri" w:hAnsi="Calibri" w:cs="Calibri"/>
                <w:b/>
                <w:color w:val="FFFFFF" w:themeColor="background1"/>
                <w:szCs w:val="24"/>
              </w:rPr>
              <w:t>Prepared by</w:t>
            </w:r>
          </w:p>
        </w:tc>
        <w:tc>
          <w:tcPr>
            <w:tcW w:w="1721" w:type="dxa"/>
            <w:shd w:val="clear" w:color="auto" w:fill="000000" w:themeFill="text1"/>
            <w:vAlign w:val="center"/>
          </w:tcPr>
          <w:p w14:paraId="50023280" w14:textId="77777777" w:rsidR="007F12D8" w:rsidRPr="000F56CF" w:rsidRDefault="00656934">
            <w:pPr>
              <w:tabs>
                <w:tab w:val="left" w:pos="426"/>
              </w:tabs>
              <w:spacing w:after="0" w:line="240" w:lineRule="auto"/>
              <w:jc w:val="center"/>
              <w:rPr>
                <w:rFonts w:ascii="Calibri" w:hAnsi="Calibri" w:cs="Calibri"/>
                <w:b/>
                <w:color w:val="FFFFFF" w:themeColor="background1"/>
                <w:szCs w:val="24"/>
              </w:rPr>
            </w:pPr>
            <w:r w:rsidRPr="000F56CF">
              <w:rPr>
                <w:rFonts w:ascii="Calibri" w:hAnsi="Calibri" w:cs="Calibri"/>
                <w:b/>
                <w:color w:val="FFFFFF" w:themeColor="background1"/>
                <w:szCs w:val="24"/>
              </w:rPr>
              <w:t>Reviewed by</w:t>
            </w:r>
          </w:p>
        </w:tc>
      </w:tr>
      <w:tr w:rsidR="007F12D8" w:rsidRPr="000F56CF" w14:paraId="385A5B29" w14:textId="77777777">
        <w:trPr>
          <w:trHeight w:val="434"/>
        </w:trPr>
        <w:tc>
          <w:tcPr>
            <w:tcW w:w="977" w:type="dxa"/>
            <w:shd w:val="clear" w:color="auto" w:fill="D9D9D9" w:themeFill="background1" w:themeFillShade="D9"/>
            <w:vAlign w:val="center"/>
          </w:tcPr>
          <w:p w14:paraId="73D55931" w14:textId="77777777" w:rsidR="007F12D8" w:rsidRPr="000F56CF" w:rsidRDefault="00656934">
            <w:pPr>
              <w:tabs>
                <w:tab w:val="left" w:pos="426"/>
              </w:tabs>
              <w:jc w:val="center"/>
            </w:pPr>
            <w:r w:rsidRPr="000F56CF">
              <w:t>1.0</w:t>
            </w:r>
          </w:p>
        </w:tc>
        <w:tc>
          <w:tcPr>
            <w:tcW w:w="1403" w:type="dxa"/>
            <w:shd w:val="clear" w:color="auto" w:fill="D9D9D9" w:themeFill="background1" w:themeFillShade="D9"/>
            <w:vAlign w:val="center"/>
          </w:tcPr>
          <w:p w14:paraId="5ACB9B05" w14:textId="5B8D35E2" w:rsidR="007F12D8" w:rsidRPr="000F56CF" w:rsidRDefault="0099711C" w:rsidP="00074B97">
            <w:pPr>
              <w:tabs>
                <w:tab w:val="left" w:pos="426"/>
              </w:tabs>
              <w:jc w:val="center"/>
            </w:pPr>
            <w:r>
              <w:t>01</w:t>
            </w:r>
            <w:r w:rsidR="00A702BC" w:rsidRPr="000F56CF">
              <w:t>-</w:t>
            </w:r>
            <w:r w:rsidR="00DC341D" w:rsidRPr="000F56CF">
              <w:t>1</w:t>
            </w:r>
            <w:r>
              <w:t>2</w:t>
            </w:r>
            <w:r w:rsidR="009703C3" w:rsidRPr="000F56CF">
              <w:t>-202</w:t>
            </w:r>
            <w:r w:rsidR="00B849C3" w:rsidRPr="000F56CF">
              <w:t>5</w:t>
            </w:r>
          </w:p>
        </w:tc>
        <w:tc>
          <w:tcPr>
            <w:tcW w:w="4111" w:type="dxa"/>
            <w:shd w:val="clear" w:color="auto" w:fill="D9D9D9" w:themeFill="background1" w:themeFillShade="D9"/>
            <w:vAlign w:val="center"/>
          </w:tcPr>
          <w:p w14:paraId="5006F026" w14:textId="4D34C167" w:rsidR="007F12D8" w:rsidRPr="000F56CF" w:rsidRDefault="00CE05E8">
            <w:pPr>
              <w:tabs>
                <w:tab w:val="left" w:pos="426"/>
              </w:tabs>
              <w:jc w:val="center"/>
            </w:pPr>
            <w:r w:rsidRPr="000F56CF">
              <w:t>Initial Understanding</w:t>
            </w:r>
            <w:r w:rsidR="00656934" w:rsidRPr="000F56CF">
              <w:t xml:space="preserve"> Document</w:t>
            </w:r>
            <w:r w:rsidR="00F77B4F" w:rsidRPr="000F56CF">
              <w:t xml:space="preserve"> and Estimations</w:t>
            </w:r>
          </w:p>
        </w:tc>
        <w:tc>
          <w:tcPr>
            <w:tcW w:w="1559" w:type="dxa"/>
            <w:shd w:val="clear" w:color="auto" w:fill="D9D9D9" w:themeFill="background1" w:themeFillShade="D9"/>
            <w:vAlign w:val="center"/>
          </w:tcPr>
          <w:p w14:paraId="3537B9C6" w14:textId="77777777" w:rsidR="007F12D8" w:rsidRPr="000F56CF" w:rsidRDefault="00656934">
            <w:pPr>
              <w:tabs>
                <w:tab w:val="left" w:pos="426"/>
              </w:tabs>
              <w:jc w:val="center"/>
            </w:pPr>
            <w:r w:rsidRPr="000F56CF">
              <w:t>Varun Chaudhary</w:t>
            </w:r>
          </w:p>
        </w:tc>
        <w:tc>
          <w:tcPr>
            <w:tcW w:w="1721" w:type="dxa"/>
            <w:shd w:val="clear" w:color="auto" w:fill="D9D9D9" w:themeFill="background1" w:themeFillShade="D9"/>
            <w:vAlign w:val="center"/>
          </w:tcPr>
          <w:p w14:paraId="35DE9DD9" w14:textId="5D57367B" w:rsidR="007F12D8" w:rsidRPr="000F56CF" w:rsidRDefault="002777D9">
            <w:pPr>
              <w:tabs>
                <w:tab w:val="left" w:pos="426"/>
              </w:tabs>
              <w:jc w:val="center"/>
            </w:pPr>
            <w:r w:rsidRPr="000F56CF">
              <w:t>Mohit</w:t>
            </w:r>
            <w:r w:rsidR="00795373" w:rsidRPr="000F56CF">
              <w:t xml:space="preserve"> Kumar</w:t>
            </w:r>
          </w:p>
        </w:tc>
      </w:tr>
      <w:tr w:rsidR="006D4F85" w:rsidRPr="000F56CF" w14:paraId="20B4BD19" w14:textId="77777777">
        <w:trPr>
          <w:trHeight w:val="434"/>
        </w:trPr>
        <w:tc>
          <w:tcPr>
            <w:tcW w:w="977" w:type="dxa"/>
            <w:shd w:val="clear" w:color="auto" w:fill="D9D9D9" w:themeFill="background1" w:themeFillShade="D9"/>
            <w:vAlign w:val="center"/>
          </w:tcPr>
          <w:p w14:paraId="180F5D68" w14:textId="0631B962" w:rsidR="006D4F85" w:rsidRPr="000F56CF" w:rsidRDefault="006D4F85" w:rsidP="006D4F85">
            <w:pPr>
              <w:tabs>
                <w:tab w:val="left" w:pos="426"/>
              </w:tabs>
              <w:jc w:val="center"/>
            </w:pPr>
            <w:r>
              <w:t>1.1</w:t>
            </w:r>
          </w:p>
        </w:tc>
        <w:tc>
          <w:tcPr>
            <w:tcW w:w="1403" w:type="dxa"/>
            <w:shd w:val="clear" w:color="auto" w:fill="D9D9D9" w:themeFill="background1" w:themeFillShade="D9"/>
            <w:vAlign w:val="center"/>
          </w:tcPr>
          <w:p w14:paraId="207F1E8C" w14:textId="09B215C0" w:rsidR="006D4F85" w:rsidRDefault="006D4F85" w:rsidP="006D4F85">
            <w:pPr>
              <w:tabs>
                <w:tab w:val="left" w:pos="426"/>
              </w:tabs>
              <w:jc w:val="center"/>
            </w:pPr>
            <w:r>
              <w:t>02-12-2025</w:t>
            </w:r>
          </w:p>
        </w:tc>
        <w:tc>
          <w:tcPr>
            <w:tcW w:w="4111" w:type="dxa"/>
            <w:shd w:val="clear" w:color="auto" w:fill="D9D9D9" w:themeFill="background1" w:themeFillShade="D9"/>
            <w:vAlign w:val="center"/>
          </w:tcPr>
          <w:p w14:paraId="47C3AA70" w14:textId="1EE7581B" w:rsidR="006D4F85" w:rsidRPr="000F56CF" w:rsidRDefault="006D4F85" w:rsidP="006D4F85">
            <w:pPr>
              <w:tabs>
                <w:tab w:val="left" w:pos="426"/>
              </w:tabs>
              <w:jc w:val="center"/>
            </w:pPr>
            <w:r w:rsidRPr="00BB5A8B">
              <w:t>Amendments to the scope</w:t>
            </w:r>
          </w:p>
        </w:tc>
        <w:tc>
          <w:tcPr>
            <w:tcW w:w="1559" w:type="dxa"/>
            <w:shd w:val="clear" w:color="auto" w:fill="D9D9D9" w:themeFill="background1" w:themeFillShade="D9"/>
            <w:vAlign w:val="center"/>
          </w:tcPr>
          <w:p w14:paraId="386E72C4" w14:textId="3EF48213" w:rsidR="006D4F85" w:rsidRPr="000F56CF" w:rsidRDefault="006D4F85" w:rsidP="006D4F85">
            <w:pPr>
              <w:tabs>
                <w:tab w:val="left" w:pos="426"/>
              </w:tabs>
              <w:jc w:val="center"/>
            </w:pPr>
            <w:r w:rsidRPr="000F56CF">
              <w:t>Varun Chaudhary</w:t>
            </w:r>
          </w:p>
        </w:tc>
        <w:tc>
          <w:tcPr>
            <w:tcW w:w="1721" w:type="dxa"/>
            <w:shd w:val="clear" w:color="auto" w:fill="D9D9D9" w:themeFill="background1" w:themeFillShade="D9"/>
            <w:vAlign w:val="center"/>
          </w:tcPr>
          <w:p w14:paraId="00358826" w14:textId="452EFBE0" w:rsidR="006D4F85" w:rsidRPr="000F56CF" w:rsidRDefault="006D4F85" w:rsidP="006D4F85">
            <w:pPr>
              <w:tabs>
                <w:tab w:val="left" w:pos="426"/>
              </w:tabs>
              <w:jc w:val="center"/>
            </w:pPr>
            <w:r w:rsidRPr="000F56CF">
              <w:t>Mohit Kumar</w:t>
            </w:r>
          </w:p>
        </w:tc>
      </w:tr>
      <w:tr w:rsidR="0052181C" w:rsidRPr="000F56CF" w14:paraId="7D06C83C" w14:textId="77777777">
        <w:trPr>
          <w:trHeight w:val="434"/>
        </w:trPr>
        <w:tc>
          <w:tcPr>
            <w:tcW w:w="977" w:type="dxa"/>
            <w:shd w:val="clear" w:color="auto" w:fill="D9D9D9" w:themeFill="background1" w:themeFillShade="D9"/>
            <w:vAlign w:val="center"/>
          </w:tcPr>
          <w:p w14:paraId="2F8439BD" w14:textId="1F20287A" w:rsidR="0052181C" w:rsidRDefault="0052181C" w:rsidP="006D4F85">
            <w:pPr>
              <w:tabs>
                <w:tab w:val="left" w:pos="426"/>
              </w:tabs>
              <w:jc w:val="center"/>
            </w:pPr>
            <w:r>
              <w:t>1.2</w:t>
            </w:r>
          </w:p>
        </w:tc>
        <w:tc>
          <w:tcPr>
            <w:tcW w:w="1403" w:type="dxa"/>
            <w:shd w:val="clear" w:color="auto" w:fill="D9D9D9" w:themeFill="background1" w:themeFillShade="D9"/>
            <w:vAlign w:val="center"/>
          </w:tcPr>
          <w:p w14:paraId="7EA7E76A" w14:textId="28321F7A" w:rsidR="0052181C" w:rsidRDefault="0052181C" w:rsidP="006D4F85">
            <w:pPr>
              <w:tabs>
                <w:tab w:val="left" w:pos="426"/>
              </w:tabs>
              <w:jc w:val="center"/>
            </w:pPr>
            <w:r>
              <w:t>11</w:t>
            </w:r>
            <w:r>
              <w:t>-12-2025</w:t>
            </w:r>
          </w:p>
        </w:tc>
        <w:tc>
          <w:tcPr>
            <w:tcW w:w="4111" w:type="dxa"/>
            <w:shd w:val="clear" w:color="auto" w:fill="D9D9D9" w:themeFill="background1" w:themeFillShade="D9"/>
            <w:vAlign w:val="center"/>
          </w:tcPr>
          <w:p w14:paraId="0A65D2F5" w14:textId="2C632B73" w:rsidR="0052181C" w:rsidRPr="00517B24" w:rsidRDefault="0052181C" w:rsidP="006D4F85">
            <w:pPr>
              <w:tabs>
                <w:tab w:val="left" w:pos="426"/>
              </w:tabs>
              <w:jc w:val="center"/>
              <w:rPr>
                <w:highlight w:val="cyan"/>
              </w:rPr>
            </w:pPr>
            <w:r>
              <w:rPr>
                <w:highlight w:val="cyan"/>
              </w:rPr>
              <w:t xml:space="preserve"> </w:t>
            </w:r>
            <w:r w:rsidR="00BB5A8B">
              <w:rPr>
                <w:highlight w:val="cyan"/>
              </w:rPr>
              <w:t>Updated Scope</w:t>
            </w:r>
            <w:r w:rsidR="00B42FFF">
              <w:rPr>
                <w:highlight w:val="cyan"/>
              </w:rPr>
              <w:t xml:space="preserve"> of Work</w:t>
            </w:r>
          </w:p>
        </w:tc>
        <w:tc>
          <w:tcPr>
            <w:tcW w:w="1559" w:type="dxa"/>
            <w:shd w:val="clear" w:color="auto" w:fill="D9D9D9" w:themeFill="background1" w:themeFillShade="D9"/>
            <w:vAlign w:val="center"/>
          </w:tcPr>
          <w:p w14:paraId="7F5AC7CF" w14:textId="3891AF69" w:rsidR="0052181C" w:rsidRPr="000F56CF" w:rsidRDefault="00695025" w:rsidP="006D4F85">
            <w:pPr>
              <w:tabs>
                <w:tab w:val="left" w:pos="426"/>
              </w:tabs>
              <w:jc w:val="center"/>
            </w:pPr>
            <w:r w:rsidRPr="000F56CF">
              <w:t>Varun Chaudhary</w:t>
            </w:r>
          </w:p>
        </w:tc>
        <w:tc>
          <w:tcPr>
            <w:tcW w:w="1721" w:type="dxa"/>
            <w:shd w:val="clear" w:color="auto" w:fill="D9D9D9" w:themeFill="background1" w:themeFillShade="D9"/>
            <w:vAlign w:val="center"/>
          </w:tcPr>
          <w:p w14:paraId="58B042FD" w14:textId="44CE0ECC" w:rsidR="0052181C" w:rsidRPr="000F56CF" w:rsidRDefault="00695025" w:rsidP="006D4F85">
            <w:pPr>
              <w:tabs>
                <w:tab w:val="left" w:pos="426"/>
              </w:tabs>
              <w:jc w:val="center"/>
            </w:pPr>
            <w:r w:rsidRPr="000F56CF">
              <w:t>Mohit Kumar</w:t>
            </w:r>
          </w:p>
        </w:tc>
      </w:tr>
      <w:bookmarkEnd w:id="8"/>
    </w:tbl>
    <w:p w14:paraId="6F10A19C" w14:textId="77777777" w:rsidR="00B22B85" w:rsidRDefault="00B22B85">
      <w:pPr>
        <w:tabs>
          <w:tab w:val="left" w:pos="426"/>
        </w:tabs>
        <w:rPr>
          <w:rFonts w:ascii="Calibri" w:eastAsiaTheme="majorEastAsia" w:hAnsi="Calibri" w:cs="Calibri"/>
          <w:b/>
          <w:color w:val="ED7D31" w:themeColor="accent2"/>
          <w:sz w:val="56"/>
          <w:szCs w:val="32"/>
        </w:rPr>
      </w:pPr>
    </w:p>
    <w:p w14:paraId="7717F18D" w14:textId="77777777" w:rsidR="00B22B85" w:rsidRDefault="00B22B85">
      <w:pPr>
        <w:spacing w:before="0" w:after="0" w:line="240" w:lineRule="auto"/>
        <w:rPr>
          <w:rFonts w:ascii="Calibri" w:eastAsiaTheme="majorEastAsia" w:hAnsi="Calibri" w:cs="Calibri"/>
          <w:b/>
          <w:color w:val="ED7D31" w:themeColor="accent2"/>
          <w:sz w:val="56"/>
          <w:szCs w:val="32"/>
        </w:rPr>
      </w:pPr>
      <w:r>
        <w:rPr>
          <w:rFonts w:ascii="Calibri" w:eastAsiaTheme="majorEastAsia" w:hAnsi="Calibri" w:cs="Calibri"/>
          <w:b/>
          <w:color w:val="ED7D31" w:themeColor="accent2"/>
          <w:sz w:val="56"/>
          <w:szCs w:val="32"/>
        </w:rPr>
        <w:br w:type="page"/>
      </w:r>
    </w:p>
    <w:p w14:paraId="6CEB503F" w14:textId="6C14DABA" w:rsidR="007F12D8" w:rsidRPr="000F56CF" w:rsidRDefault="00656934">
      <w:pPr>
        <w:tabs>
          <w:tab w:val="left" w:pos="426"/>
        </w:tabs>
        <w:rPr>
          <w:rFonts w:ascii="Calibri" w:eastAsiaTheme="majorEastAsia" w:hAnsi="Calibri" w:cs="Calibri"/>
          <w:b/>
          <w:color w:val="ED7D31" w:themeColor="accent2"/>
          <w:sz w:val="56"/>
          <w:szCs w:val="32"/>
        </w:rPr>
      </w:pPr>
      <w:r w:rsidRPr="000F56CF">
        <w:rPr>
          <w:rFonts w:ascii="Calibri" w:eastAsiaTheme="majorEastAsia" w:hAnsi="Calibri" w:cs="Calibri"/>
          <w:b/>
          <w:noProof/>
          <w:color w:val="ED7D31" w:themeColor="accent2"/>
          <w:sz w:val="56"/>
          <w:szCs w:val="32"/>
        </w:rPr>
        <w:lastRenderedPageBreak/>
        <mc:AlternateContent>
          <mc:Choice Requires="wps">
            <w:drawing>
              <wp:anchor distT="45720" distB="45720" distL="114300" distR="114300" simplePos="0" relativeHeight="251679744" behindDoc="0" locked="0" layoutInCell="1" allowOverlap="1" wp14:anchorId="28B4433A" wp14:editId="73811ED9">
                <wp:simplePos x="0" y="0"/>
                <wp:positionH relativeFrom="margin">
                  <wp:posOffset>-44450</wp:posOffset>
                </wp:positionH>
                <wp:positionV relativeFrom="paragraph">
                  <wp:posOffset>513715</wp:posOffset>
                </wp:positionV>
                <wp:extent cx="6254750" cy="3337560"/>
                <wp:effectExtent l="0" t="0" r="0" b="0"/>
                <wp:wrapSquare wrapText="bothSides"/>
                <wp:docPr id="4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0" cy="3337560"/>
                        </a:xfrm>
                        <a:prstGeom prst="rect">
                          <a:avLst/>
                        </a:prstGeom>
                        <a:noFill/>
                        <a:ln>
                          <a:noFill/>
                        </a:ln>
                      </wps:spPr>
                      <wps:txbx>
                        <w:txbxContent>
                          <w:p w14:paraId="349CBE6A" w14:textId="77777777" w:rsidR="002107DD" w:rsidRPr="000F56CF" w:rsidRDefault="002107DD">
                            <w:pPr>
                              <w:spacing w:after="0" w:line="276" w:lineRule="auto"/>
                              <w:jc w:val="both"/>
                              <w:rPr>
                                <w:rFonts w:cstheme="minorHAnsi"/>
                                <w:color w:val="FFFFFF" w:themeColor="background1"/>
                              </w:rPr>
                            </w:pPr>
                          </w:p>
                          <w:p w14:paraId="7C41A87E" w14:textId="77777777" w:rsidR="002107DD" w:rsidRPr="000F56CF" w:rsidRDefault="002107DD">
                            <w:pPr>
                              <w:spacing w:after="0" w:line="276" w:lineRule="auto"/>
                              <w:jc w:val="both"/>
                              <w:rPr>
                                <w:rFonts w:ascii="Calibri Light" w:hAnsi="Calibri Light" w:cstheme="minorHAnsi"/>
                                <w:color w:val="FFFFFF" w:themeColor="background1"/>
                                <w:szCs w:val="24"/>
                              </w:rPr>
                            </w:pPr>
                            <w:r w:rsidRPr="000F56CF">
                              <w:rPr>
                                <w:rFonts w:ascii="Calibri Light" w:hAnsi="Calibri Light" w:cstheme="minorHAnsi"/>
                                <w:color w:val="FFFFFF" w:themeColor="background1"/>
                                <w:szCs w:val="24"/>
                              </w:rPr>
                              <w:t>This document outlines the general scope of your project based on the requirements provided and discussions to date. The main objective at this stage is to ensure that all parties agree upon the general scope, budget and schedule of the project prior to commencing work on a time &amp; materials basis.</w:t>
                            </w:r>
                          </w:p>
                          <w:p w14:paraId="6D0B7E0F" w14:textId="77777777" w:rsidR="002107DD" w:rsidRPr="000F56CF" w:rsidRDefault="002107DD">
                            <w:pPr>
                              <w:spacing w:after="0" w:line="276" w:lineRule="auto"/>
                              <w:jc w:val="both"/>
                              <w:rPr>
                                <w:rFonts w:ascii="Calibri Light" w:hAnsi="Calibri Light" w:cstheme="minorHAnsi"/>
                                <w:b/>
                                <w:color w:val="FFFFFF" w:themeColor="background1"/>
                                <w:szCs w:val="24"/>
                              </w:rPr>
                            </w:pPr>
                          </w:p>
                          <w:p w14:paraId="1274258D" w14:textId="77777777" w:rsidR="002107DD" w:rsidRPr="000F56CF" w:rsidRDefault="002107DD">
                            <w:pPr>
                              <w:spacing w:after="0" w:line="276" w:lineRule="auto"/>
                              <w:jc w:val="both"/>
                              <w:rPr>
                                <w:rFonts w:ascii="Calibri Light" w:hAnsi="Calibri Light" w:cstheme="minorHAnsi"/>
                                <w:b/>
                                <w:color w:val="FFFFFF" w:themeColor="background1"/>
                                <w:szCs w:val="24"/>
                              </w:rPr>
                            </w:pPr>
                            <w:r w:rsidRPr="000F56CF">
                              <w:rPr>
                                <w:rFonts w:ascii="Calibri Light" w:hAnsi="Calibri Light" w:cstheme="minorHAnsi"/>
                                <w:b/>
                                <w:color w:val="FFFFFF" w:themeColor="background1"/>
                                <w:szCs w:val="24"/>
                              </w:rPr>
                              <w:t>Clients are urged to ensure that all details contained within this document are clear and fully meet their requirements before any work commences. Timescales mentioned only cover the scope listed, if these changes, costs and timings will change accordingly.</w:t>
                            </w:r>
                          </w:p>
                          <w:p w14:paraId="0CD15955" w14:textId="77777777" w:rsidR="002107DD" w:rsidRPr="000F56CF" w:rsidRDefault="002107DD">
                            <w:pPr>
                              <w:spacing w:after="0" w:line="276" w:lineRule="auto"/>
                              <w:jc w:val="both"/>
                              <w:rPr>
                                <w:rFonts w:ascii="Calibri Light" w:hAnsi="Calibri Light" w:cstheme="minorHAnsi"/>
                                <w:color w:val="FFFFFF" w:themeColor="background1"/>
                                <w:szCs w:val="24"/>
                              </w:rPr>
                            </w:pPr>
                          </w:p>
                          <w:p w14:paraId="565CD3D1" w14:textId="77777777" w:rsidR="002107DD" w:rsidRPr="000F56CF" w:rsidRDefault="002107DD">
                            <w:pPr>
                              <w:spacing w:after="0" w:line="276" w:lineRule="auto"/>
                              <w:jc w:val="both"/>
                              <w:rPr>
                                <w:rFonts w:ascii="Calibri Light" w:hAnsi="Calibri Light" w:cstheme="minorHAnsi"/>
                                <w:color w:val="FFFFFF" w:themeColor="background1"/>
                                <w:szCs w:val="24"/>
                              </w:rPr>
                            </w:pPr>
                            <w:r w:rsidRPr="000F56CF">
                              <w:rPr>
                                <w:rFonts w:ascii="Calibri Light" w:hAnsi="Calibri Light" w:cstheme="minorHAnsi"/>
                                <w:color w:val="FFFFFF" w:themeColor="background1"/>
                                <w:szCs w:val="24"/>
                              </w:rPr>
                              <w:t xml:space="preserve">Once you are happy, we will progress into the next stages. This may include further detailing requirements and functionality or it may go straight into design/development. This will depend on the nature of the project. </w:t>
                            </w:r>
                            <w:bookmarkStart w:id="10" w:name="__RefHeading__3142_1437505557"/>
                            <w:bookmarkEnd w:id="10"/>
                          </w:p>
                          <w:p w14:paraId="4236CCC5" w14:textId="77777777" w:rsidR="002107DD" w:rsidRPr="000F56CF" w:rsidRDefault="002107DD"/>
                        </w:txbxContent>
                      </wps:txbx>
                      <wps:bodyPr rot="0" vert="horz" wrap="square" lIns="91440" tIns="45720" rIns="91440" bIns="45720" anchor="ctr" anchorCtr="0" upright="1">
                        <a:noAutofit/>
                      </wps:bodyPr>
                    </wps:wsp>
                  </a:graphicData>
                </a:graphic>
              </wp:anchor>
            </w:drawing>
          </mc:Choice>
          <mc:Fallback>
            <w:pict>
              <v:shape w14:anchorId="28B4433A" id="Text Box 11" o:spid="_x0000_s1056" type="#_x0000_t202" style="position:absolute;margin-left:-3.5pt;margin-top:40.45pt;width:492.5pt;height:262.8pt;z-index:251679744;visibility:visible;mso-wrap-style:square;mso-wrap-distance-left:9pt;mso-wrap-distance-top:3.6pt;mso-wrap-distance-right:9pt;mso-wrap-distance-bottom:3.6pt;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" filled="f" stroked="f">
                <v:textbox>
                  <w:txbxContent>
                    <w:p w14:paraId="349CBE6A" w14:textId="77777777" w:rsidR="002107DD" w:rsidRPr="000F56CF" w:rsidRDefault="002107DD">
                      <w:pPr>
                        <w:spacing w:after="0" w:line="276" w:lineRule="auto"/>
                        <w:jc w:val="both"/>
                        <w:rPr>
                          <w:rFonts w:cstheme="minorHAnsi"/>
                          <w:color w:val="FFFFFF" w:themeColor="background1"/>
                        </w:rPr>
                      </w:pPr>
                    </w:p>
                    <w:p w14:paraId="7C41A87E" w14:textId="77777777" w:rsidR="002107DD" w:rsidRPr="000F56CF" w:rsidRDefault="002107DD">
                      <w:pPr>
                        <w:spacing w:after="0" w:line="276" w:lineRule="auto"/>
                        <w:jc w:val="both"/>
                        <w:rPr>
                          <w:rFonts w:ascii="Calibri Light" w:hAnsi="Calibri Light" w:cstheme="minorHAnsi"/>
                          <w:color w:val="FFFFFF" w:themeColor="background1"/>
                          <w:szCs w:val="24"/>
                        </w:rPr>
                      </w:pPr>
                      <w:r w:rsidRPr="000F56CF">
                        <w:rPr>
                          <w:rFonts w:ascii="Calibri Light" w:hAnsi="Calibri Light" w:cstheme="minorHAnsi"/>
                          <w:color w:val="FFFFFF" w:themeColor="background1"/>
                          <w:szCs w:val="24"/>
                        </w:rPr>
                        <w:t>This document outlines the general scope of your project based on the requirements provided and discussions to date. The main objective at this stage is to ensure that all parties agree upon the general scope, budget and schedule of the project prior to commencing work on a time &amp; materials basis.</w:t>
                      </w:r>
                    </w:p>
                    <w:p w14:paraId="6D0B7E0F" w14:textId="77777777" w:rsidR="002107DD" w:rsidRPr="000F56CF" w:rsidRDefault="002107DD">
                      <w:pPr>
                        <w:spacing w:after="0" w:line="276" w:lineRule="auto"/>
                        <w:jc w:val="both"/>
                        <w:rPr>
                          <w:rFonts w:ascii="Calibri Light" w:hAnsi="Calibri Light" w:cstheme="minorHAnsi"/>
                          <w:b/>
                          <w:color w:val="FFFFFF" w:themeColor="background1"/>
                          <w:szCs w:val="24"/>
                        </w:rPr>
                      </w:pPr>
                    </w:p>
                    <w:p w14:paraId="1274258D" w14:textId="77777777" w:rsidR="002107DD" w:rsidRPr="000F56CF" w:rsidRDefault="002107DD">
                      <w:pPr>
                        <w:spacing w:after="0" w:line="276" w:lineRule="auto"/>
                        <w:jc w:val="both"/>
                        <w:rPr>
                          <w:rFonts w:ascii="Calibri Light" w:hAnsi="Calibri Light" w:cstheme="minorHAnsi"/>
                          <w:b/>
                          <w:color w:val="FFFFFF" w:themeColor="background1"/>
                          <w:szCs w:val="24"/>
                        </w:rPr>
                      </w:pPr>
                      <w:r w:rsidRPr="000F56CF">
                        <w:rPr>
                          <w:rFonts w:ascii="Calibri Light" w:hAnsi="Calibri Light" w:cstheme="minorHAnsi"/>
                          <w:b/>
                          <w:color w:val="FFFFFF" w:themeColor="background1"/>
                          <w:szCs w:val="24"/>
                        </w:rPr>
                        <w:t>Clients are urged to ensure that all details contained within this document are clear and fully meet their requirements before any work commences. Timescales mentioned only cover the scope listed, if these changes, costs and timings will change accordingly.</w:t>
                      </w:r>
                    </w:p>
                    <w:p w14:paraId="0CD15955" w14:textId="77777777" w:rsidR="002107DD" w:rsidRPr="000F56CF" w:rsidRDefault="002107DD">
                      <w:pPr>
                        <w:spacing w:after="0" w:line="276" w:lineRule="auto"/>
                        <w:jc w:val="both"/>
                        <w:rPr>
                          <w:rFonts w:ascii="Calibri Light" w:hAnsi="Calibri Light" w:cstheme="minorHAnsi"/>
                          <w:color w:val="FFFFFF" w:themeColor="background1"/>
                          <w:szCs w:val="24"/>
                        </w:rPr>
                      </w:pPr>
                    </w:p>
                    <w:p w14:paraId="565CD3D1" w14:textId="77777777" w:rsidR="002107DD" w:rsidRPr="000F56CF" w:rsidRDefault="002107DD">
                      <w:pPr>
                        <w:spacing w:after="0" w:line="276" w:lineRule="auto"/>
                        <w:jc w:val="both"/>
                        <w:rPr>
                          <w:rFonts w:ascii="Calibri Light" w:hAnsi="Calibri Light" w:cstheme="minorHAnsi"/>
                          <w:color w:val="FFFFFF" w:themeColor="background1"/>
                          <w:szCs w:val="24"/>
                        </w:rPr>
                      </w:pPr>
                      <w:r w:rsidRPr="000F56CF">
                        <w:rPr>
                          <w:rFonts w:ascii="Calibri Light" w:hAnsi="Calibri Light" w:cstheme="minorHAnsi"/>
                          <w:color w:val="FFFFFF" w:themeColor="background1"/>
                          <w:szCs w:val="24"/>
                        </w:rPr>
                        <w:t xml:space="preserve">Once you are happy, we will progress into the next stages. This may include further detailing requirements and functionality or it may go straight into design/development. This will depend on the nature of the project. </w:t>
                      </w:r>
                      <w:bookmarkStart w:id="11" w:name="__RefHeading__3142_1437505557"/>
                      <w:bookmarkEnd w:id="11"/>
                    </w:p>
                    <w:p w14:paraId="4236CCC5" w14:textId="77777777" w:rsidR="002107DD" w:rsidRPr="000F56CF" w:rsidRDefault="002107DD"/>
                  </w:txbxContent>
                </v:textbox>
                <w10:wrap type="square" anchorx="margin"/>
              </v:shape>
            </w:pict>
          </mc:Fallback>
        </mc:AlternateContent>
      </w:r>
      <w:r w:rsidRPr="000F56CF">
        <w:rPr>
          <w:rFonts w:ascii="Calibri" w:eastAsiaTheme="majorEastAsia" w:hAnsi="Calibri" w:cs="Calibri"/>
          <w:b/>
          <w:noProof/>
          <w:color w:val="ED7D31" w:themeColor="accent2"/>
          <w:sz w:val="56"/>
          <w:szCs w:val="32"/>
        </w:rPr>
        <mc:AlternateContent>
          <mc:Choice Requires="wps">
            <w:drawing>
              <wp:anchor distT="0" distB="0" distL="114300" distR="114300" simplePos="0" relativeHeight="251678720" behindDoc="0" locked="0" layoutInCell="1" allowOverlap="1" wp14:anchorId="2B8A2450" wp14:editId="6D9FC91B">
                <wp:simplePos x="0" y="0"/>
                <wp:positionH relativeFrom="page">
                  <wp:align>right</wp:align>
                </wp:positionH>
                <wp:positionV relativeFrom="paragraph">
                  <wp:posOffset>579120</wp:posOffset>
                </wp:positionV>
                <wp:extent cx="7549515" cy="3508375"/>
                <wp:effectExtent l="0" t="0" r="0" b="0"/>
                <wp:wrapNone/>
                <wp:docPr id="43"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9515" cy="3508375"/>
                        </a:xfrm>
                        <a:prstGeom prst="rect">
                          <a:avLst/>
                        </a:prstGeom>
                        <a:solidFill>
                          <a:srgbClr val="000000"/>
                        </a:solidFill>
                        <a:ln>
                          <a:noFill/>
                        </a:ln>
                      </wps:spPr>
                      <wps:txbx>
                        <w:txbxContent>
                          <w:p w14:paraId="6AB5A582" w14:textId="77777777" w:rsidR="002107DD" w:rsidRPr="000F56CF" w:rsidRDefault="002107DD">
                            <w:pPr>
                              <w:jc w:val="center"/>
                            </w:pPr>
                          </w:p>
                        </w:txbxContent>
                      </wps:txbx>
                      <wps:bodyPr rot="0" vert="horz" wrap="square" lIns="91440" tIns="45720" rIns="91440" bIns="45720" anchor="ctr" anchorCtr="0" upright="1">
                        <a:noAutofit/>
                      </wps:bodyPr>
                    </wps:wsp>
                  </a:graphicData>
                </a:graphic>
              </wp:anchor>
            </w:drawing>
          </mc:Choice>
          <mc:Fallback>
            <w:pict>
              <v:rect w14:anchorId="2B8A2450" id="Rectangle 58" o:spid="_x0000_s1057" style="position:absolute;margin-left:543.25pt;margin-top:45.6pt;width:594.45pt;height:276.25pt;z-index:251678720;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" fillcolor="black" stroked="f">
                <v:textbox>
                  <w:txbxContent>
                    <w:p w14:paraId="6AB5A582" w14:textId="77777777" w:rsidR="002107DD" w:rsidRPr="000F56CF" w:rsidRDefault="002107DD">
                      <w:pPr>
                        <w:jc w:val="center"/>
                      </w:pPr>
                    </w:p>
                  </w:txbxContent>
                </v:textbox>
                <w10:wrap anchorx="page"/>
              </v:rect>
            </w:pict>
          </mc:Fallback>
        </mc:AlternateContent>
      </w:r>
      <w:r w:rsidRPr="000F56CF">
        <w:rPr>
          <w:rFonts w:ascii="Calibri" w:eastAsiaTheme="majorEastAsia" w:hAnsi="Calibri" w:cs="Calibri"/>
          <w:b/>
          <w:color w:val="ED7D31" w:themeColor="accent2"/>
          <w:sz w:val="56"/>
          <w:szCs w:val="32"/>
        </w:rPr>
        <w:t xml:space="preserve">Purpose </w:t>
      </w:r>
      <w:r w:rsidRPr="000F56CF">
        <w:rPr>
          <w:rFonts w:ascii="Calibri" w:eastAsiaTheme="majorEastAsia" w:hAnsi="Calibri" w:cs="Calibri"/>
          <w:sz w:val="56"/>
          <w:szCs w:val="32"/>
        </w:rPr>
        <w:t>of the Document</w:t>
      </w:r>
      <w:r w:rsidRPr="000F56CF">
        <w:rPr>
          <w:rFonts w:ascii="Calibri" w:eastAsiaTheme="majorEastAsia" w:hAnsi="Calibri" w:cs="Calibri"/>
          <w:b/>
          <w:color w:val="ED7D31" w:themeColor="accent2"/>
          <w:sz w:val="56"/>
          <w:szCs w:val="32"/>
        </w:rPr>
        <w:tab/>
      </w:r>
    </w:p>
    <w:p w14:paraId="1A72673E" w14:textId="77777777" w:rsidR="007F12D8" w:rsidRPr="000F56CF" w:rsidRDefault="007F12D8">
      <w:pPr>
        <w:tabs>
          <w:tab w:val="left" w:pos="426"/>
        </w:tabs>
      </w:pPr>
    </w:p>
    <w:p w14:paraId="31EF6DCC" w14:textId="5961CDD0" w:rsidR="007F12D8" w:rsidRPr="000F56CF" w:rsidRDefault="00656934">
      <w:pPr>
        <w:pStyle w:val="Heading1"/>
        <w:tabs>
          <w:tab w:val="left" w:pos="426"/>
        </w:tabs>
      </w:pPr>
      <w:bookmarkStart w:id="12" w:name="_Toc216377643"/>
      <w:r w:rsidRPr="000F56CF">
        <w:t xml:space="preserve">Project </w:t>
      </w:r>
      <w:r w:rsidRPr="000F56CF">
        <w:rPr>
          <w:b w:val="0"/>
          <w:color w:val="auto"/>
        </w:rPr>
        <w:t>Description</w:t>
      </w:r>
      <w:bookmarkEnd w:id="12"/>
    </w:p>
    <w:p w14:paraId="439CF427" w14:textId="4DC68352" w:rsidR="001228A1" w:rsidRPr="001228A1" w:rsidRDefault="001228A1" w:rsidP="001228A1">
      <w:pPr>
        <w:pStyle w:val="NormalWeb"/>
        <w:rPr>
          <w:lang w:val="en-GB"/>
        </w:rPr>
      </w:pPr>
      <w:bookmarkStart w:id="13" w:name="_Toc152076219"/>
      <w:bookmarkStart w:id="14" w:name="_Toc108689111"/>
      <w:bookmarkStart w:id="15" w:name="_Toc64476698"/>
      <w:bookmarkStart w:id="16" w:name="_Toc97559553"/>
      <w:r w:rsidRPr="001228A1">
        <w:rPr>
          <w:lang w:val="en-GB"/>
        </w:rPr>
        <w:t>Based on the client's requirements, this project will deliver a browser-based interactive "Where in the World?" quiz game designed specifically for a finance conference taking place in Monaco in late January. The experience will run as a microsite that allows all delegates to participate instantly through a QR code, without installing any application or requiring formal registration.</w:t>
      </w:r>
    </w:p>
    <w:p w14:paraId="774F5F4C" w14:textId="7EAD17F0" w:rsidR="001228A1" w:rsidRPr="00C667C9" w:rsidRDefault="001228A1" w:rsidP="001228A1">
      <w:pPr>
        <w:pStyle w:val="NormalWeb"/>
        <w:rPr>
          <w:lang w:val="en-GB"/>
        </w:rPr>
      </w:pPr>
      <w:r w:rsidRPr="001228A1">
        <w:rPr>
          <w:lang w:val="en-GB"/>
        </w:rPr>
        <w:t xml:space="preserve">A clue will appear on the main event screen, indicating a country somewhere in the world. Delegates will open the microsite on their mobile phones or tablets, </w:t>
      </w:r>
      <w:r w:rsidRPr="00C667C9">
        <w:rPr>
          <w:b/>
          <w:bCs/>
          <w:lang w:val="en-GB"/>
        </w:rPr>
        <w:t xml:space="preserve">enter a nickname to join, and select their answer from </w:t>
      </w:r>
      <w:r w:rsidR="00494BAA" w:rsidRPr="00C667C9">
        <w:rPr>
          <w:b/>
          <w:bCs/>
          <w:lang w:val="en-GB"/>
        </w:rPr>
        <w:t>multiple-choice</w:t>
      </w:r>
      <w:r w:rsidRPr="00C667C9">
        <w:rPr>
          <w:b/>
          <w:bCs/>
          <w:lang w:val="en-GB"/>
        </w:rPr>
        <w:t xml:space="preserve"> options (A, B, C, or D). </w:t>
      </w:r>
      <w:r w:rsidRPr="001228A1">
        <w:rPr>
          <w:lang w:val="en-GB"/>
        </w:rPr>
        <w:t xml:space="preserve">Once all participants have submitted their responses, or once the round timer has ended, the host will reveal the correct answer on the big screen along with a world map showing the location. After each round, </w:t>
      </w:r>
      <w:r w:rsidRPr="00C667C9">
        <w:rPr>
          <w:b/>
          <w:bCs/>
          <w:lang w:val="en-GB"/>
        </w:rPr>
        <w:t xml:space="preserve">a live leaderboard displaying the top 10 players </w:t>
      </w:r>
      <w:r w:rsidRPr="00C667C9">
        <w:rPr>
          <w:lang w:val="en-GB"/>
        </w:rPr>
        <w:t>will be shown based on their scores.</w:t>
      </w:r>
    </w:p>
    <w:p w14:paraId="3B07CC5D" w14:textId="77777777" w:rsidR="001228A1" w:rsidRPr="001228A1" w:rsidRDefault="001228A1" w:rsidP="001228A1">
      <w:pPr>
        <w:pStyle w:val="NormalWeb"/>
        <w:rPr>
          <w:lang w:val="en-GB"/>
        </w:rPr>
      </w:pPr>
      <w:r w:rsidRPr="001228A1">
        <w:rPr>
          <w:lang w:val="en-GB"/>
        </w:rPr>
        <w:t>The content for each round — including clues, answer options, correct answers, and the number of rounds — will be predefined and supplied by the client. Since the purpose is to run the game for a single event, all questions and correct answers will be set in advance and do not require an admin panel for management.</w:t>
      </w:r>
    </w:p>
    <w:p w14:paraId="3537D90A" w14:textId="77777777" w:rsidR="001228A1" w:rsidRPr="001228A1" w:rsidRDefault="001228A1" w:rsidP="001228A1">
      <w:pPr>
        <w:pStyle w:val="NormalWeb"/>
        <w:rPr>
          <w:lang w:val="en-GB"/>
        </w:rPr>
      </w:pPr>
      <w:r w:rsidRPr="001228A1">
        <w:rPr>
          <w:lang w:val="en-GB"/>
        </w:rPr>
        <w:lastRenderedPageBreak/>
        <w:t>The system will include a simple host interface to control the flow of the session, move between rounds, trigger the reveal of results, display the correct answer with the map, and show the leaderboard. Delegates will enter only a nickname to participate, keeping the experience simple and accessible.</w:t>
      </w:r>
    </w:p>
    <w:p w14:paraId="4FFA6A0A" w14:textId="3A8E1286" w:rsidR="002C0322" w:rsidRPr="002C0322" w:rsidRDefault="001228A1" w:rsidP="001228A1">
      <w:pPr>
        <w:pStyle w:val="NormalWeb"/>
      </w:pPr>
      <w:r w:rsidRPr="001228A1">
        <w:rPr>
          <w:lang w:val="en-GB"/>
        </w:rPr>
        <w:t xml:space="preserve">This solution focuses on reliability and ease of access during the live event, supporting a large audience (potentially 150–300 participants) simultaneously. The scoring system will award points for correct answers, with </w:t>
      </w:r>
      <w:r w:rsidRPr="00C667C9">
        <w:rPr>
          <w:b/>
          <w:bCs/>
          <w:lang w:val="en-GB"/>
        </w:rPr>
        <w:t>faster responses ranked higher in case of a tie.</w:t>
      </w:r>
      <w:r w:rsidRPr="001228A1">
        <w:rPr>
          <w:lang w:val="en-GB"/>
        </w:rPr>
        <w:t xml:space="preserve"> The final experience will be fast, lightweight, visually consistent with the event branding, and designed to avoid technical risk on the day of the conference.</w:t>
      </w:r>
    </w:p>
    <w:p w14:paraId="246D039A" w14:textId="79A59DCD" w:rsidR="00E91DBD" w:rsidRPr="000F56CF" w:rsidRDefault="00E91DBD" w:rsidP="00AD33BC">
      <w:pPr>
        <w:pStyle w:val="NormalWeb"/>
        <w:rPr>
          <w:sz w:val="28"/>
          <w:lang w:val="en-GB"/>
        </w:rPr>
      </w:pPr>
      <w:r w:rsidRPr="000F56CF">
        <w:rPr>
          <w:b/>
          <w:color w:val="ED7D31" w:themeColor="accent2"/>
          <w:sz w:val="28"/>
          <w:lang w:val="en-GB"/>
        </w:rPr>
        <w:t>Purpose</w:t>
      </w:r>
      <w:r w:rsidRPr="000F56CF">
        <w:rPr>
          <w:color w:val="ED7D31" w:themeColor="accent2"/>
          <w:sz w:val="28"/>
          <w:lang w:val="en-GB"/>
        </w:rPr>
        <w:t xml:space="preserve"> </w:t>
      </w:r>
      <w:r w:rsidRPr="000F56CF">
        <w:rPr>
          <w:b/>
          <w:color w:val="ED7D31" w:themeColor="accent2"/>
          <w:sz w:val="28"/>
          <w:lang w:val="en-GB"/>
        </w:rPr>
        <w:t>of</w:t>
      </w:r>
      <w:r w:rsidRPr="000F56CF">
        <w:rPr>
          <w:color w:val="ED7D31" w:themeColor="accent2"/>
          <w:sz w:val="28"/>
          <w:lang w:val="en-GB"/>
        </w:rPr>
        <w:t xml:space="preserve"> </w:t>
      </w:r>
      <w:r w:rsidRPr="000F56CF">
        <w:rPr>
          <w:b/>
          <w:color w:val="ED7D31" w:themeColor="accent2"/>
          <w:sz w:val="28"/>
          <w:lang w:val="en-GB"/>
        </w:rPr>
        <w:t>the</w:t>
      </w:r>
      <w:r w:rsidRPr="000F56CF">
        <w:rPr>
          <w:color w:val="ED7D31" w:themeColor="accent2"/>
          <w:sz w:val="28"/>
          <w:lang w:val="en-GB"/>
        </w:rPr>
        <w:t xml:space="preserve"> </w:t>
      </w:r>
      <w:r w:rsidRPr="000F56CF">
        <w:rPr>
          <w:b/>
          <w:color w:val="ED7D31" w:themeColor="accent2"/>
          <w:sz w:val="28"/>
          <w:lang w:val="en-GB"/>
        </w:rPr>
        <w:t>Project</w:t>
      </w:r>
    </w:p>
    <w:p w14:paraId="77B070CB" w14:textId="413F66C4" w:rsidR="00B656C2" w:rsidRPr="00B656C2" w:rsidRDefault="00B656C2" w:rsidP="00B656C2">
      <w:pPr>
        <w:pStyle w:val="NormalWeb"/>
      </w:pPr>
      <w:r w:rsidRPr="00B656C2">
        <w:t>The purpose of this project is to create a simple, reliable, and fully browser-based interactive game that enhances audience engagement during a finance conference in Monaco. The client aims to run a real-time “Where in the World?” country-guessing challenge where delegates participate instantly using their mobile devices, without the need for app installation, registration, or sharing personal information.</w:t>
      </w:r>
    </w:p>
    <w:p w14:paraId="7A514E46" w14:textId="7F543676" w:rsidR="00074977" w:rsidRPr="00B656C2" w:rsidRDefault="00B656C2" w:rsidP="00B656C2">
      <w:pPr>
        <w:pStyle w:val="NormalWeb"/>
        <w:rPr>
          <w:lang w:val="en-GB"/>
        </w:rPr>
      </w:pPr>
      <w:r w:rsidRPr="00B656C2">
        <w:rPr>
          <w:lang w:val="en-GB"/>
        </w:rPr>
        <w:t>The solution is intended to provide a seamless live experience that scales to a large audience, supports fast participation, and avoids technical complexity on the day of the event. By keeping all content predefined and static, the focus remains on delivering a polished, stable, and accessible interaction that can be run by the conference host with minimal effort.</w:t>
      </w:r>
    </w:p>
    <w:p w14:paraId="2E0A2BCB" w14:textId="74D0D423" w:rsidR="00E91DBD" w:rsidRPr="000069FE" w:rsidRDefault="00E91DBD" w:rsidP="000069FE">
      <w:pPr>
        <w:pStyle w:val="NormalWeb"/>
        <w:rPr>
          <w:b/>
          <w:color w:val="ED7D31" w:themeColor="accent2"/>
          <w:sz w:val="28"/>
          <w:lang w:val="en-GB"/>
        </w:rPr>
      </w:pPr>
      <w:r w:rsidRPr="000069FE">
        <w:rPr>
          <w:b/>
          <w:color w:val="ED7D31" w:themeColor="accent2"/>
          <w:sz w:val="28"/>
          <w:lang w:val="en-GB"/>
        </w:rPr>
        <w:t>Key Features</w:t>
      </w:r>
    </w:p>
    <w:p w14:paraId="2142A589" w14:textId="77777777" w:rsidR="00B656C2" w:rsidRPr="00B656C2" w:rsidRDefault="00B656C2">
      <w:pPr>
        <w:numPr>
          <w:ilvl w:val="0"/>
          <w:numId w:val="12"/>
        </w:numPr>
        <w:spacing w:before="100" w:beforeAutospacing="1" w:after="100" w:afterAutospacing="1" w:line="360" w:lineRule="auto"/>
        <w:jc w:val="both"/>
        <w:rPr>
          <w:rFonts w:eastAsia="Times New Roman"/>
          <w:bCs/>
          <w:szCs w:val="24"/>
        </w:rPr>
      </w:pPr>
      <w:r w:rsidRPr="00B656C2">
        <w:rPr>
          <w:rFonts w:eastAsia="Times New Roman"/>
          <w:b/>
          <w:szCs w:val="24"/>
        </w:rPr>
        <w:t>QR-Based</w:t>
      </w:r>
      <w:r w:rsidRPr="00B656C2">
        <w:rPr>
          <w:rFonts w:eastAsia="Times New Roman"/>
          <w:bCs/>
          <w:szCs w:val="24"/>
        </w:rPr>
        <w:t xml:space="preserve"> </w:t>
      </w:r>
      <w:r w:rsidRPr="00B656C2">
        <w:rPr>
          <w:rFonts w:eastAsia="Times New Roman"/>
          <w:b/>
          <w:szCs w:val="24"/>
        </w:rPr>
        <w:t>Instant Access</w:t>
      </w:r>
    </w:p>
    <w:p w14:paraId="14D54D97" w14:textId="77777777" w:rsidR="00B656C2" w:rsidRPr="00B656C2" w:rsidRDefault="00B656C2">
      <w:pPr>
        <w:numPr>
          <w:ilvl w:val="1"/>
          <w:numId w:val="12"/>
        </w:numPr>
        <w:spacing w:before="100" w:beforeAutospacing="1" w:after="100" w:afterAutospacing="1" w:line="360" w:lineRule="auto"/>
        <w:jc w:val="both"/>
        <w:rPr>
          <w:rFonts w:eastAsia="Times New Roman"/>
          <w:bCs/>
          <w:szCs w:val="24"/>
        </w:rPr>
      </w:pPr>
      <w:r w:rsidRPr="00B656C2">
        <w:rPr>
          <w:rFonts w:eastAsia="Times New Roman"/>
          <w:bCs/>
          <w:szCs w:val="24"/>
        </w:rPr>
        <w:t>Delegates will join the game by scanning a QR code displayed on the main screen, opening a mobile-optimised browser experience.</w:t>
      </w:r>
    </w:p>
    <w:p w14:paraId="560E6502" w14:textId="20ECD23C" w:rsidR="00B656C2" w:rsidRPr="006E13C2" w:rsidRDefault="006E13C2">
      <w:pPr>
        <w:numPr>
          <w:ilvl w:val="0"/>
          <w:numId w:val="12"/>
        </w:numPr>
        <w:spacing w:before="100" w:beforeAutospacing="1" w:after="100" w:afterAutospacing="1" w:line="360" w:lineRule="auto"/>
        <w:jc w:val="both"/>
        <w:rPr>
          <w:rFonts w:eastAsia="Times New Roman"/>
          <w:bCs/>
          <w:szCs w:val="24"/>
          <w:highlight w:val="cyan"/>
        </w:rPr>
      </w:pPr>
      <w:r w:rsidRPr="006E13C2">
        <w:rPr>
          <w:rFonts w:eastAsia="Times New Roman"/>
          <w:b/>
          <w:szCs w:val="24"/>
          <w:highlight w:val="cyan"/>
        </w:rPr>
        <w:t>Nickname Entry (NEW)</w:t>
      </w:r>
    </w:p>
    <w:p w14:paraId="215303A8" w14:textId="77777777" w:rsidR="006E13C2" w:rsidRPr="00874EEF" w:rsidRDefault="006E13C2" w:rsidP="006E13C2">
      <w:pPr>
        <w:numPr>
          <w:ilvl w:val="1"/>
          <w:numId w:val="12"/>
        </w:numPr>
        <w:spacing w:before="100" w:beforeAutospacing="1" w:after="100" w:afterAutospacing="1" w:line="360" w:lineRule="auto"/>
        <w:jc w:val="both"/>
        <w:rPr>
          <w:rFonts w:eastAsia="Times New Roman"/>
          <w:bCs/>
          <w:szCs w:val="24"/>
          <w:highlight w:val="cyan"/>
        </w:rPr>
      </w:pPr>
      <w:r w:rsidRPr="00874EEF">
        <w:rPr>
          <w:rFonts w:eastAsia="Times New Roman"/>
          <w:bCs/>
          <w:szCs w:val="24"/>
          <w:highlight w:val="cyan"/>
        </w:rPr>
        <w:t>Upon joining, each delegate will enter a nickname (display name) to identify themselves on the leaderboard. No email, phone number, or personal details will be required.</w:t>
      </w:r>
    </w:p>
    <w:p w14:paraId="707CBB0F" w14:textId="3FDCA330" w:rsidR="00B656C2" w:rsidRPr="006E13C2" w:rsidRDefault="006E13C2">
      <w:pPr>
        <w:numPr>
          <w:ilvl w:val="0"/>
          <w:numId w:val="12"/>
        </w:numPr>
        <w:spacing w:before="100" w:beforeAutospacing="1" w:after="100" w:afterAutospacing="1" w:line="360" w:lineRule="auto"/>
        <w:jc w:val="both"/>
        <w:rPr>
          <w:rFonts w:eastAsia="Times New Roman"/>
          <w:bCs/>
          <w:szCs w:val="24"/>
          <w:highlight w:val="cyan"/>
        </w:rPr>
      </w:pPr>
      <w:r w:rsidRPr="006E13C2">
        <w:rPr>
          <w:rFonts w:eastAsia="Times New Roman"/>
          <w:b/>
          <w:szCs w:val="24"/>
          <w:highlight w:val="cyan"/>
        </w:rPr>
        <w:t>Multiple Choice Answers (NEW)</w:t>
      </w:r>
    </w:p>
    <w:p w14:paraId="5815415D" w14:textId="77777777" w:rsidR="006E13C2" w:rsidRPr="00874EEF" w:rsidRDefault="006E13C2" w:rsidP="006E13C2">
      <w:pPr>
        <w:numPr>
          <w:ilvl w:val="1"/>
          <w:numId w:val="12"/>
        </w:numPr>
        <w:spacing w:before="100" w:beforeAutospacing="1" w:after="100" w:afterAutospacing="1" w:line="360" w:lineRule="auto"/>
        <w:jc w:val="both"/>
        <w:rPr>
          <w:rFonts w:eastAsia="Times New Roman"/>
          <w:bCs/>
          <w:szCs w:val="24"/>
          <w:highlight w:val="cyan"/>
        </w:rPr>
      </w:pPr>
      <w:r w:rsidRPr="00874EEF">
        <w:rPr>
          <w:rFonts w:eastAsia="Times New Roman"/>
          <w:bCs/>
          <w:szCs w:val="24"/>
          <w:highlight w:val="cyan"/>
        </w:rPr>
        <w:t>Each question will present four answer options (A, B, C, D) on the player's mobile device. The delegate will select one option before the timer ends.</w:t>
      </w:r>
    </w:p>
    <w:p w14:paraId="1EC8883C" w14:textId="23A0DC23" w:rsidR="00B656C2" w:rsidRPr="00531D52" w:rsidRDefault="00531D52">
      <w:pPr>
        <w:numPr>
          <w:ilvl w:val="0"/>
          <w:numId w:val="12"/>
        </w:numPr>
        <w:spacing w:before="100" w:beforeAutospacing="1" w:after="100" w:afterAutospacing="1" w:line="360" w:lineRule="auto"/>
        <w:jc w:val="both"/>
        <w:rPr>
          <w:rFonts w:eastAsia="Times New Roman"/>
          <w:bCs/>
          <w:szCs w:val="24"/>
          <w:highlight w:val="cyan"/>
        </w:rPr>
      </w:pPr>
      <w:r w:rsidRPr="00531D52">
        <w:rPr>
          <w:rFonts w:eastAsia="Times New Roman"/>
          <w:b/>
          <w:szCs w:val="24"/>
          <w:highlight w:val="cyan"/>
        </w:rPr>
        <w:t>Answer Change Allowed</w:t>
      </w:r>
    </w:p>
    <w:p w14:paraId="76515E89" w14:textId="77777777" w:rsidR="00531D52" w:rsidRPr="00874EEF" w:rsidRDefault="00531D52" w:rsidP="00531D52">
      <w:pPr>
        <w:numPr>
          <w:ilvl w:val="1"/>
          <w:numId w:val="12"/>
        </w:numPr>
        <w:spacing w:before="100" w:beforeAutospacing="1" w:after="100" w:afterAutospacing="1" w:line="360" w:lineRule="auto"/>
        <w:jc w:val="both"/>
        <w:rPr>
          <w:rFonts w:eastAsia="Times New Roman"/>
          <w:bCs/>
          <w:szCs w:val="24"/>
          <w:highlight w:val="cyan"/>
        </w:rPr>
      </w:pPr>
      <w:r w:rsidRPr="00874EEF">
        <w:rPr>
          <w:rFonts w:eastAsia="Times New Roman"/>
          <w:bCs/>
          <w:szCs w:val="24"/>
          <w:highlight w:val="cyan"/>
        </w:rPr>
        <w:t>Delegates will be able to change their selected option until the timer runs out. The last selected answer will be submitted automatically.</w:t>
      </w:r>
    </w:p>
    <w:p w14:paraId="47380941" w14:textId="77777777" w:rsidR="00531D52" w:rsidRPr="00531D52" w:rsidRDefault="00531D52" w:rsidP="00531D52">
      <w:pPr>
        <w:numPr>
          <w:ilvl w:val="0"/>
          <w:numId w:val="12"/>
        </w:numPr>
        <w:spacing w:before="100" w:beforeAutospacing="1" w:after="100" w:afterAutospacing="1" w:line="360" w:lineRule="auto"/>
        <w:jc w:val="both"/>
        <w:rPr>
          <w:rFonts w:eastAsia="Times New Roman"/>
          <w:b/>
          <w:szCs w:val="24"/>
          <w:highlight w:val="cyan"/>
        </w:rPr>
      </w:pPr>
      <w:r w:rsidRPr="00531D52">
        <w:rPr>
          <w:rFonts w:eastAsia="Times New Roman"/>
          <w:b/>
          <w:szCs w:val="24"/>
          <w:highlight w:val="cyan"/>
        </w:rPr>
        <w:lastRenderedPageBreak/>
        <w:t>Static World Map on Big Screen</w:t>
      </w:r>
    </w:p>
    <w:p w14:paraId="508D6ACC" w14:textId="5DF91151" w:rsidR="00531D52" w:rsidRPr="00874EEF" w:rsidRDefault="00531D52" w:rsidP="00531D52">
      <w:pPr>
        <w:numPr>
          <w:ilvl w:val="1"/>
          <w:numId w:val="12"/>
        </w:numPr>
        <w:spacing w:before="100" w:beforeAutospacing="1" w:after="100" w:afterAutospacing="1" w:line="360" w:lineRule="auto"/>
        <w:jc w:val="both"/>
        <w:rPr>
          <w:rFonts w:eastAsia="Times New Roman"/>
          <w:bCs/>
          <w:szCs w:val="24"/>
          <w:highlight w:val="cyan"/>
        </w:rPr>
      </w:pPr>
      <w:r w:rsidRPr="00874EEF">
        <w:rPr>
          <w:rFonts w:eastAsia="Times New Roman"/>
          <w:bCs/>
          <w:szCs w:val="24"/>
          <w:highlight w:val="cyan"/>
        </w:rPr>
        <w:t>A custom-designed, static world map will be displayed on the big screen when revealing the correct answer. The map will highlight the correct country location.</w:t>
      </w:r>
    </w:p>
    <w:p w14:paraId="5F326963" w14:textId="5D53227E" w:rsidR="00B656C2" w:rsidRPr="00531D52" w:rsidRDefault="00531D52">
      <w:pPr>
        <w:numPr>
          <w:ilvl w:val="0"/>
          <w:numId w:val="12"/>
        </w:numPr>
        <w:spacing w:before="100" w:beforeAutospacing="1" w:after="100" w:afterAutospacing="1" w:line="360" w:lineRule="auto"/>
        <w:jc w:val="both"/>
        <w:rPr>
          <w:rFonts w:eastAsia="Times New Roman"/>
          <w:bCs/>
          <w:szCs w:val="24"/>
          <w:highlight w:val="cyan"/>
        </w:rPr>
      </w:pPr>
      <w:r w:rsidRPr="00531D52">
        <w:rPr>
          <w:rFonts w:eastAsia="Times New Roman"/>
          <w:b/>
          <w:szCs w:val="24"/>
          <w:highlight w:val="cyan"/>
        </w:rPr>
        <w:t>Live Leaderboard - Top 10 (NEW)</w:t>
      </w:r>
    </w:p>
    <w:p w14:paraId="7C7344A9" w14:textId="77777777" w:rsidR="00531D52" w:rsidRPr="00874EEF" w:rsidRDefault="00531D52" w:rsidP="00531D52">
      <w:pPr>
        <w:numPr>
          <w:ilvl w:val="1"/>
          <w:numId w:val="12"/>
        </w:numPr>
        <w:spacing w:before="100" w:beforeAutospacing="1" w:after="100" w:afterAutospacing="1" w:line="360" w:lineRule="auto"/>
        <w:jc w:val="both"/>
        <w:rPr>
          <w:rFonts w:eastAsia="Times New Roman"/>
          <w:bCs/>
          <w:szCs w:val="24"/>
          <w:highlight w:val="cyan"/>
        </w:rPr>
      </w:pPr>
      <w:r w:rsidRPr="00874EEF">
        <w:rPr>
          <w:rFonts w:eastAsia="Times New Roman"/>
          <w:bCs/>
          <w:szCs w:val="24"/>
          <w:highlight w:val="cyan"/>
        </w:rPr>
        <w:t>After each round, the big screen will display the top 10 players based on their cumulative scores. This creates a competitive element and encourages continued participation.</w:t>
      </w:r>
    </w:p>
    <w:p w14:paraId="3564AE45" w14:textId="05BFEFFE" w:rsidR="00531D52" w:rsidRPr="00531D52" w:rsidRDefault="00531D52" w:rsidP="00531D52">
      <w:pPr>
        <w:numPr>
          <w:ilvl w:val="0"/>
          <w:numId w:val="12"/>
        </w:numPr>
        <w:spacing w:before="100" w:beforeAutospacing="1" w:after="100" w:afterAutospacing="1" w:line="360" w:lineRule="auto"/>
        <w:jc w:val="both"/>
        <w:rPr>
          <w:rFonts w:eastAsia="Times New Roman"/>
          <w:b/>
          <w:szCs w:val="24"/>
          <w:highlight w:val="cyan"/>
        </w:rPr>
      </w:pPr>
      <w:r w:rsidRPr="00531D52">
        <w:rPr>
          <w:rFonts w:eastAsia="Times New Roman"/>
          <w:b/>
          <w:szCs w:val="24"/>
          <w:highlight w:val="cyan"/>
        </w:rPr>
        <w:t>Admin</w:t>
      </w:r>
      <w:r w:rsidRPr="00531D52">
        <w:rPr>
          <w:rFonts w:eastAsia="Times New Roman"/>
          <w:b/>
          <w:szCs w:val="24"/>
          <w:highlight w:val="cyan"/>
        </w:rPr>
        <w:t xml:space="preserve"> Questions Management </w:t>
      </w:r>
    </w:p>
    <w:p w14:paraId="64050EAB" w14:textId="7CB014DB" w:rsidR="006D4F85" w:rsidRPr="006D4F85" w:rsidRDefault="006D4F85">
      <w:pPr>
        <w:numPr>
          <w:ilvl w:val="1"/>
          <w:numId w:val="12"/>
        </w:numPr>
        <w:spacing w:before="100" w:beforeAutospacing="1" w:after="100" w:afterAutospacing="1" w:line="360" w:lineRule="auto"/>
        <w:jc w:val="both"/>
        <w:rPr>
          <w:rFonts w:eastAsia="Times New Roman"/>
          <w:bCs/>
          <w:szCs w:val="24"/>
          <w:highlight w:val="cyan"/>
        </w:rPr>
      </w:pPr>
      <w:r w:rsidRPr="006D4F85">
        <w:rPr>
          <w:rFonts w:eastAsia="Times New Roman"/>
          <w:bCs/>
          <w:szCs w:val="24"/>
          <w:highlight w:val="cyan"/>
        </w:rPr>
        <w:t xml:space="preserve">Admin will be able to add, edit, </w:t>
      </w:r>
      <w:r w:rsidR="00E230F9">
        <w:rPr>
          <w:rFonts w:eastAsia="Times New Roman"/>
          <w:bCs/>
          <w:szCs w:val="24"/>
          <w:highlight w:val="cyan"/>
        </w:rPr>
        <w:t xml:space="preserve">and </w:t>
      </w:r>
      <w:r w:rsidRPr="006D4F85">
        <w:rPr>
          <w:rFonts w:eastAsia="Times New Roman"/>
          <w:bCs/>
          <w:szCs w:val="24"/>
          <w:highlight w:val="cyan"/>
        </w:rPr>
        <w:t>remove questions &amp; answers</w:t>
      </w:r>
    </w:p>
    <w:p w14:paraId="2A622BB9" w14:textId="056B4EC2" w:rsidR="001F505B" w:rsidRPr="001F505B" w:rsidRDefault="001F505B">
      <w:pPr>
        <w:numPr>
          <w:ilvl w:val="0"/>
          <w:numId w:val="12"/>
        </w:numPr>
        <w:spacing w:before="100" w:beforeAutospacing="1" w:after="100" w:afterAutospacing="1" w:line="360" w:lineRule="auto"/>
        <w:jc w:val="both"/>
        <w:rPr>
          <w:rFonts w:eastAsia="Times New Roman"/>
          <w:b/>
          <w:szCs w:val="24"/>
          <w:highlight w:val="cyan"/>
        </w:rPr>
      </w:pPr>
      <w:r w:rsidRPr="001F505B">
        <w:rPr>
          <w:rFonts w:eastAsia="Times New Roman"/>
          <w:b/>
          <w:szCs w:val="24"/>
          <w:highlight w:val="cyan"/>
        </w:rPr>
        <w:t>Speed-Based Tie Breaker (NEW)</w:t>
      </w:r>
    </w:p>
    <w:p w14:paraId="33147BEB" w14:textId="77777777" w:rsidR="001F505B" w:rsidRPr="00874EEF" w:rsidRDefault="001F505B" w:rsidP="001F505B">
      <w:pPr>
        <w:numPr>
          <w:ilvl w:val="1"/>
          <w:numId w:val="12"/>
        </w:numPr>
        <w:spacing w:before="100" w:beforeAutospacing="1" w:after="100" w:afterAutospacing="1" w:line="360" w:lineRule="auto"/>
        <w:jc w:val="both"/>
        <w:rPr>
          <w:rFonts w:eastAsia="Times New Roman"/>
          <w:bCs/>
          <w:szCs w:val="24"/>
          <w:highlight w:val="cyan"/>
        </w:rPr>
      </w:pPr>
      <w:r w:rsidRPr="00874EEF">
        <w:rPr>
          <w:rFonts w:eastAsia="Times New Roman"/>
          <w:bCs/>
          <w:szCs w:val="24"/>
          <w:highlight w:val="cyan"/>
        </w:rPr>
        <w:t>If two or more players have the same score, the player who answered faster will be ranked higher on the leaderboard.</w:t>
      </w:r>
    </w:p>
    <w:p w14:paraId="503EC457" w14:textId="77777777" w:rsidR="001F505B" w:rsidRPr="001F505B" w:rsidRDefault="001F505B" w:rsidP="001F505B">
      <w:pPr>
        <w:numPr>
          <w:ilvl w:val="0"/>
          <w:numId w:val="12"/>
        </w:numPr>
        <w:spacing w:before="100" w:beforeAutospacing="1" w:after="100" w:afterAutospacing="1" w:line="360" w:lineRule="auto"/>
        <w:jc w:val="both"/>
        <w:rPr>
          <w:rFonts w:eastAsia="Times New Roman"/>
          <w:b/>
          <w:szCs w:val="24"/>
        </w:rPr>
      </w:pPr>
      <w:r w:rsidRPr="001F505B">
        <w:rPr>
          <w:rFonts w:eastAsia="Times New Roman"/>
          <w:b/>
          <w:szCs w:val="24"/>
        </w:rPr>
        <w:t>Predefined Questions and Answers</w:t>
      </w:r>
    </w:p>
    <w:p w14:paraId="4C0F6FF8" w14:textId="3BA2E8C1" w:rsidR="001F505B" w:rsidRPr="001F505B" w:rsidRDefault="001F505B" w:rsidP="001F505B">
      <w:pPr>
        <w:numPr>
          <w:ilvl w:val="1"/>
          <w:numId w:val="12"/>
        </w:numPr>
        <w:spacing w:before="100" w:beforeAutospacing="1" w:after="100" w:afterAutospacing="1" w:line="360" w:lineRule="auto"/>
        <w:jc w:val="both"/>
        <w:rPr>
          <w:rFonts w:eastAsia="Times New Roman"/>
          <w:bCs/>
          <w:szCs w:val="24"/>
        </w:rPr>
      </w:pPr>
      <w:r w:rsidRPr="001F505B">
        <w:rPr>
          <w:rFonts w:eastAsia="Times New Roman"/>
          <w:bCs/>
          <w:szCs w:val="24"/>
        </w:rPr>
        <w:t xml:space="preserve">All clues, answer options, correct answers, and round content will be supplied in advance by the client. </w:t>
      </w:r>
    </w:p>
    <w:p w14:paraId="5E8FA606" w14:textId="1838D2B1" w:rsidR="00B656C2" w:rsidRPr="00B656C2" w:rsidRDefault="00B656C2">
      <w:pPr>
        <w:numPr>
          <w:ilvl w:val="0"/>
          <w:numId w:val="12"/>
        </w:numPr>
        <w:spacing w:before="100" w:beforeAutospacing="1" w:after="100" w:afterAutospacing="1" w:line="360" w:lineRule="auto"/>
        <w:jc w:val="both"/>
        <w:rPr>
          <w:rFonts w:eastAsia="Times New Roman"/>
          <w:bCs/>
          <w:szCs w:val="24"/>
        </w:rPr>
      </w:pPr>
      <w:r w:rsidRPr="00B656C2">
        <w:rPr>
          <w:rFonts w:eastAsia="Times New Roman"/>
          <w:b/>
          <w:szCs w:val="24"/>
        </w:rPr>
        <w:t>Host-Controlled</w:t>
      </w:r>
      <w:r w:rsidRPr="00B656C2">
        <w:rPr>
          <w:rFonts w:eastAsia="Times New Roman"/>
          <w:bCs/>
          <w:szCs w:val="24"/>
        </w:rPr>
        <w:t xml:space="preserve"> </w:t>
      </w:r>
      <w:r w:rsidRPr="00B656C2">
        <w:rPr>
          <w:rFonts w:eastAsia="Times New Roman"/>
          <w:b/>
          <w:szCs w:val="24"/>
        </w:rPr>
        <w:t>Session Flow</w:t>
      </w:r>
    </w:p>
    <w:p w14:paraId="47E10C5F" w14:textId="38BB708B" w:rsidR="00B656C2" w:rsidRPr="00B656C2" w:rsidRDefault="00B656C2">
      <w:pPr>
        <w:numPr>
          <w:ilvl w:val="1"/>
          <w:numId w:val="12"/>
        </w:numPr>
        <w:spacing w:before="100" w:beforeAutospacing="1" w:after="100" w:afterAutospacing="1" w:line="360" w:lineRule="auto"/>
        <w:jc w:val="both"/>
        <w:rPr>
          <w:rFonts w:eastAsia="Times New Roman"/>
          <w:bCs/>
          <w:szCs w:val="24"/>
        </w:rPr>
      </w:pPr>
      <w:r w:rsidRPr="00B656C2">
        <w:rPr>
          <w:rFonts w:eastAsia="Times New Roman"/>
          <w:bCs/>
          <w:szCs w:val="24"/>
        </w:rPr>
        <w:t>A simple host interface will allow the presenter to move between rounds</w:t>
      </w:r>
      <w:r w:rsidR="00EA4C7A">
        <w:rPr>
          <w:rFonts w:eastAsia="Times New Roman"/>
          <w:bCs/>
          <w:szCs w:val="24"/>
        </w:rPr>
        <w:t>/next question</w:t>
      </w:r>
      <w:r w:rsidRPr="00B656C2">
        <w:rPr>
          <w:rFonts w:eastAsia="Times New Roman"/>
          <w:bCs/>
          <w:szCs w:val="24"/>
        </w:rPr>
        <w:t>, trigger the reveal of results, and display correct answers on the main event screen.</w:t>
      </w:r>
    </w:p>
    <w:p w14:paraId="236D9514" w14:textId="77777777" w:rsidR="00B656C2" w:rsidRPr="00B656C2" w:rsidRDefault="00B656C2">
      <w:pPr>
        <w:numPr>
          <w:ilvl w:val="0"/>
          <w:numId w:val="12"/>
        </w:numPr>
        <w:spacing w:before="100" w:beforeAutospacing="1" w:after="100" w:afterAutospacing="1" w:line="360" w:lineRule="auto"/>
        <w:jc w:val="both"/>
        <w:rPr>
          <w:rFonts w:eastAsia="Times New Roman"/>
          <w:bCs/>
          <w:szCs w:val="24"/>
        </w:rPr>
      </w:pPr>
      <w:r w:rsidRPr="00B656C2">
        <w:rPr>
          <w:rFonts w:eastAsia="Times New Roman"/>
          <w:b/>
          <w:szCs w:val="24"/>
        </w:rPr>
        <w:t>Large-Audience</w:t>
      </w:r>
      <w:r w:rsidRPr="00B656C2">
        <w:rPr>
          <w:rFonts w:eastAsia="Times New Roman"/>
          <w:bCs/>
          <w:szCs w:val="24"/>
        </w:rPr>
        <w:t xml:space="preserve"> </w:t>
      </w:r>
      <w:r w:rsidRPr="00B656C2">
        <w:rPr>
          <w:rFonts w:eastAsia="Times New Roman"/>
          <w:b/>
          <w:szCs w:val="24"/>
        </w:rPr>
        <w:t>Support</w:t>
      </w:r>
    </w:p>
    <w:p w14:paraId="6C9DC043" w14:textId="6A2E57AD" w:rsidR="002821C3" w:rsidRPr="00B656C2" w:rsidRDefault="00B656C2">
      <w:pPr>
        <w:numPr>
          <w:ilvl w:val="1"/>
          <w:numId w:val="12"/>
        </w:numPr>
        <w:spacing w:before="100" w:beforeAutospacing="1" w:after="100" w:afterAutospacing="1" w:line="360" w:lineRule="auto"/>
        <w:jc w:val="both"/>
        <w:rPr>
          <w:rFonts w:eastAsia="Times New Roman"/>
          <w:bCs/>
          <w:szCs w:val="24"/>
        </w:rPr>
      </w:pPr>
      <w:r w:rsidRPr="00B656C2">
        <w:rPr>
          <w:rFonts w:eastAsia="Times New Roman"/>
          <w:bCs/>
          <w:szCs w:val="24"/>
        </w:rPr>
        <w:t>The system will support approximately 150–300 concurrent participants, ensuring smooth responsiveness during peak load.</w:t>
      </w:r>
      <w:r w:rsidR="002821C3" w:rsidRPr="00B656C2">
        <w:rPr>
          <w:rFonts w:ascii="Calibri" w:eastAsia="Calibri" w:hAnsi="Calibri" w:cs="Calibri"/>
          <w:b/>
          <w:bCs/>
          <w:color w:val="000000"/>
          <w:szCs w:val="24"/>
          <w:u w:color="000000"/>
          <w:lang w:eastAsia="en-GB"/>
        </w:rPr>
        <w:br w:type="page"/>
      </w:r>
    </w:p>
    <w:p w14:paraId="688D9E5D" w14:textId="0D5434A9" w:rsidR="007F12D8" w:rsidRPr="000F56CF" w:rsidRDefault="00656934">
      <w:pPr>
        <w:keepNext/>
        <w:keepLines/>
        <w:pBdr>
          <w:bottom w:val="single" w:sz="12" w:space="1" w:color="000000" w:themeColor="text1"/>
        </w:pBdr>
        <w:tabs>
          <w:tab w:val="left" w:pos="426"/>
        </w:tabs>
        <w:spacing w:before="240" w:after="0"/>
        <w:outlineLvl w:val="0"/>
        <w:rPr>
          <w:rFonts w:ascii="Calibri" w:eastAsiaTheme="majorEastAsia" w:hAnsi="Calibri" w:cstheme="majorBidi"/>
          <w:b/>
          <w:color w:val="ED7D31" w:themeColor="accent2"/>
          <w:sz w:val="56"/>
          <w:szCs w:val="32"/>
        </w:rPr>
      </w:pPr>
      <w:bookmarkStart w:id="17" w:name="_Hlk167720608"/>
      <w:bookmarkStart w:id="18" w:name="_Toc216377644"/>
      <w:r w:rsidRPr="000F56CF">
        <w:rPr>
          <w:rFonts w:ascii="Calibri" w:eastAsiaTheme="majorEastAsia" w:hAnsi="Calibri" w:cstheme="majorBidi"/>
          <w:b/>
          <w:color w:val="ED7D31" w:themeColor="accent2"/>
          <w:sz w:val="56"/>
          <w:szCs w:val="32"/>
        </w:rPr>
        <w:lastRenderedPageBreak/>
        <w:t xml:space="preserve">Scope </w:t>
      </w:r>
      <w:r w:rsidRPr="000F56CF">
        <w:rPr>
          <w:rFonts w:ascii="Calibri" w:eastAsiaTheme="majorEastAsia" w:hAnsi="Calibri" w:cstheme="majorBidi"/>
          <w:color w:val="000000" w:themeColor="text1"/>
          <w:sz w:val="56"/>
          <w:szCs w:val="32"/>
        </w:rPr>
        <w:t>of Work</w:t>
      </w:r>
      <w:bookmarkEnd w:id="13"/>
      <w:bookmarkEnd w:id="14"/>
      <w:bookmarkEnd w:id="18"/>
      <w:r w:rsidRPr="000F56CF">
        <w:rPr>
          <w:rFonts w:ascii="Calibri" w:eastAsiaTheme="majorEastAsia" w:hAnsi="Calibri" w:cstheme="majorBidi"/>
          <w:color w:val="000000" w:themeColor="text1"/>
          <w:sz w:val="56"/>
          <w:szCs w:val="32"/>
        </w:rPr>
        <w:t xml:space="preserve"> </w:t>
      </w:r>
    </w:p>
    <w:bookmarkEnd w:id="17"/>
    <w:p w14:paraId="6A965D29" w14:textId="37649FD7" w:rsidR="00545A9C" w:rsidRPr="000F56CF" w:rsidRDefault="00545A9C" w:rsidP="00545A9C">
      <w:pPr>
        <w:spacing w:before="0" w:after="0" w:line="240" w:lineRule="auto"/>
        <w:rPr>
          <w:rFonts w:ascii="Calibri" w:hAnsi="Calibri" w:cs="Calibri"/>
          <w:color w:val="000000" w:themeColor="text1"/>
        </w:rPr>
      </w:pPr>
      <w:r w:rsidRPr="000F56CF">
        <w:rPr>
          <w:rFonts w:ascii="Calibri" w:hAnsi="Calibri" w:cs="Calibri"/>
          <w:color w:val="000000" w:themeColor="text1"/>
        </w:rPr>
        <w:t xml:space="preserve">This section enumerates all the features outline for development within the scope of this project. </w:t>
      </w:r>
    </w:p>
    <w:p w14:paraId="3DDFE9A8" w14:textId="77777777" w:rsidR="00154554" w:rsidRPr="000F56CF" w:rsidRDefault="00154554" w:rsidP="00545A9C">
      <w:pPr>
        <w:spacing w:before="0" w:after="0" w:line="240" w:lineRule="auto"/>
        <w:rPr>
          <w:rFonts w:ascii="Calibri" w:hAnsi="Calibri" w:cs="Calibri"/>
          <w:color w:val="000000" w:themeColor="text1"/>
        </w:rPr>
      </w:pPr>
    </w:p>
    <w:p w14:paraId="61554FBA" w14:textId="0B873287" w:rsidR="00154554" w:rsidRPr="000F56CF" w:rsidRDefault="00154554" w:rsidP="00B044E4">
      <w:pPr>
        <w:keepNext/>
        <w:keepLines/>
        <w:numPr>
          <w:ilvl w:val="0"/>
          <w:numId w:val="2"/>
        </w:numPr>
        <w:tabs>
          <w:tab w:val="left" w:pos="426"/>
        </w:tabs>
        <w:spacing w:before="40" w:after="0" w:line="276" w:lineRule="auto"/>
        <w:outlineLvl w:val="1"/>
        <w:rPr>
          <w:rFonts w:ascii="Calibri" w:eastAsiaTheme="majorEastAsia" w:hAnsi="Calibri" w:cstheme="majorBidi"/>
          <w:color w:val="ED7D31" w:themeColor="accent2"/>
          <w:sz w:val="32"/>
          <w:szCs w:val="26"/>
        </w:rPr>
      </w:pPr>
      <w:r w:rsidRPr="000F56CF">
        <w:rPr>
          <w:rFonts w:ascii="Calibri" w:eastAsiaTheme="majorEastAsia" w:hAnsi="Calibri" w:cstheme="majorBidi"/>
          <w:color w:val="ED7D31" w:themeColor="accent2"/>
          <w:sz w:val="32"/>
          <w:szCs w:val="26"/>
        </w:rPr>
        <w:t>User Types</w:t>
      </w:r>
    </w:p>
    <w:p w14:paraId="05C70F8D" w14:textId="105A286B" w:rsidR="00EA5FB0" w:rsidRPr="000F56CF" w:rsidRDefault="002A2405" w:rsidP="00B044E4">
      <w:pPr>
        <w:numPr>
          <w:ilvl w:val="0"/>
          <w:numId w:val="3"/>
        </w:numPr>
        <w:tabs>
          <w:tab w:val="left" w:pos="426"/>
          <w:tab w:val="left" w:pos="720"/>
        </w:tabs>
        <w:contextualSpacing/>
        <w:jc w:val="both"/>
        <w:rPr>
          <w:rFonts w:ascii="Calibri" w:eastAsia="Times New Roman" w:hAnsi="Calibri" w:cs="Calibri"/>
          <w:b/>
          <w:bCs/>
          <w:color w:val="0E101A"/>
          <w:lang w:eastAsia="en-IN"/>
        </w:rPr>
      </w:pPr>
      <w:r w:rsidRPr="002A2405">
        <w:rPr>
          <w:b/>
        </w:rPr>
        <w:t>Host / Presenter</w:t>
      </w:r>
    </w:p>
    <w:p w14:paraId="2EF12382" w14:textId="77777777" w:rsidR="002A2405" w:rsidRPr="002A2405" w:rsidRDefault="002A2405" w:rsidP="002A2405">
      <w:pPr>
        <w:numPr>
          <w:ilvl w:val="1"/>
          <w:numId w:val="3"/>
        </w:numPr>
        <w:tabs>
          <w:tab w:val="left" w:pos="426"/>
          <w:tab w:val="left" w:pos="720"/>
        </w:tabs>
        <w:contextualSpacing/>
        <w:jc w:val="both"/>
        <w:rPr>
          <w:rFonts w:ascii="Calibri" w:eastAsia="Times New Roman" w:hAnsi="Calibri" w:cs="Calibri"/>
          <w:bCs/>
          <w:color w:val="0E101A"/>
          <w:lang w:eastAsia="en-IN"/>
        </w:rPr>
      </w:pPr>
      <w:r w:rsidRPr="002A2405">
        <w:rPr>
          <w:rFonts w:ascii="Calibri" w:eastAsia="Times New Roman" w:hAnsi="Calibri" w:cs="Calibri"/>
          <w:bCs/>
          <w:color w:val="0E101A"/>
          <w:lang w:eastAsia="en-IN"/>
        </w:rPr>
        <w:t>The Host is responsible for running the live session during the conference. They will control the flow of the game, move between rounds, display clues on the main event screen, and reveal results.</w:t>
      </w:r>
    </w:p>
    <w:p w14:paraId="73EC0339" w14:textId="77777777" w:rsidR="002A2405" w:rsidRPr="002A2405" w:rsidRDefault="002A2405" w:rsidP="002A2405">
      <w:pPr>
        <w:numPr>
          <w:ilvl w:val="1"/>
          <w:numId w:val="3"/>
        </w:numPr>
        <w:tabs>
          <w:tab w:val="left" w:pos="426"/>
          <w:tab w:val="left" w:pos="720"/>
        </w:tabs>
        <w:contextualSpacing/>
        <w:jc w:val="both"/>
        <w:rPr>
          <w:rFonts w:ascii="Calibri" w:eastAsia="Times New Roman" w:hAnsi="Calibri" w:cs="Calibri"/>
          <w:bCs/>
          <w:color w:val="0E101A"/>
          <w:lang w:eastAsia="en-IN"/>
        </w:rPr>
      </w:pPr>
      <w:r w:rsidRPr="002A2405">
        <w:rPr>
          <w:rFonts w:ascii="Calibri" w:eastAsia="Times New Roman" w:hAnsi="Calibri" w:cs="Calibri"/>
          <w:bCs/>
          <w:color w:val="0E101A"/>
          <w:lang w:eastAsia="en-IN"/>
        </w:rPr>
        <w:t>Key actions:</w:t>
      </w:r>
    </w:p>
    <w:p w14:paraId="204CC420" w14:textId="77777777" w:rsidR="002A2405" w:rsidRPr="002A2405" w:rsidRDefault="002A2405" w:rsidP="002A2405">
      <w:pPr>
        <w:numPr>
          <w:ilvl w:val="2"/>
          <w:numId w:val="3"/>
        </w:numPr>
        <w:tabs>
          <w:tab w:val="left" w:pos="426"/>
          <w:tab w:val="left" w:pos="720"/>
        </w:tabs>
        <w:contextualSpacing/>
        <w:jc w:val="both"/>
        <w:rPr>
          <w:rFonts w:ascii="Calibri" w:eastAsia="Times New Roman" w:hAnsi="Calibri" w:cs="Calibri"/>
          <w:bCs/>
          <w:color w:val="0E101A"/>
          <w:lang w:eastAsia="en-IN"/>
        </w:rPr>
      </w:pPr>
      <w:r w:rsidRPr="002A2405">
        <w:rPr>
          <w:rFonts w:ascii="Calibri" w:eastAsia="Times New Roman" w:hAnsi="Calibri" w:cs="Calibri"/>
          <w:bCs/>
          <w:color w:val="0E101A"/>
          <w:lang w:eastAsia="en-IN"/>
        </w:rPr>
        <w:t>Open the host panel</w:t>
      </w:r>
    </w:p>
    <w:p w14:paraId="5161BA09" w14:textId="77777777" w:rsidR="002A2405" w:rsidRPr="002A2405" w:rsidRDefault="002A2405" w:rsidP="002A2405">
      <w:pPr>
        <w:numPr>
          <w:ilvl w:val="2"/>
          <w:numId w:val="3"/>
        </w:numPr>
        <w:tabs>
          <w:tab w:val="left" w:pos="426"/>
          <w:tab w:val="left" w:pos="720"/>
        </w:tabs>
        <w:contextualSpacing/>
        <w:jc w:val="both"/>
        <w:rPr>
          <w:rFonts w:ascii="Calibri" w:eastAsia="Times New Roman" w:hAnsi="Calibri" w:cs="Calibri"/>
          <w:bCs/>
          <w:color w:val="0E101A"/>
          <w:lang w:eastAsia="en-IN"/>
        </w:rPr>
      </w:pPr>
      <w:r w:rsidRPr="002A2405">
        <w:rPr>
          <w:rFonts w:ascii="Calibri" w:eastAsia="Times New Roman" w:hAnsi="Calibri" w:cs="Calibri"/>
          <w:bCs/>
          <w:color w:val="0E101A"/>
          <w:lang w:eastAsia="en-IN"/>
        </w:rPr>
        <w:t>Start each round</w:t>
      </w:r>
    </w:p>
    <w:p w14:paraId="5CF273AE" w14:textId="77777777" w:rsidR="002A2405" w:rsidRPr="002A2405" w:rsidRDefault="002A2405" w:rsidP="002A2405">
      <w:pPr>
        <w:numPr>
          <w:ilvl w:val="2"/>
          <w:numId w:val="3"/>
        </w:numPr>
        <w:tabs>
          <w:tab w:val="left" w:pos="426"/>
          <w:tab w:val="left" w:pos="720"/>
        </w:tabs>
        <w:contextualSpacing/>
        <w:jc w:val="both"/>
        <w:rPr>
          <w:rFonts w:ascii="Calibri" w:eastAsia="Times New Roman" w:hAnsi="Calibri" w:cs="Calibri"/>
          <w:bCs/>
          <w:color w:val="0E101A"/>
          <w:lang w:eastAsia="en-IN"/>
        </w:rPr>
      </w:pPr>
      <w:r w:rsidRPr="002A2405">
        <w:rPr>
          <w:rFonts w:ascii="Calibri" w:eastAsia="Times New Roman" w:hAnsi="Calibri" w:cs="Calibri"/>
          <w:bCs/>
          <w:color w:val="0E101A"/>
          <w:lang w:eastAsia="en-IN"/>
        </w:rPr>
        <w:t>Display the clue on the main screen</w:t>
      </w:r>
    </w:p>
    <w:p w14:paraId="05C3C6FA" w14:textId="77777777" w:rsidR="002A2405" w:rsidRPr="002A2405" w:rsidRDefault="002A2405" w:rsidP="002A2405">
      <w:pPr>
        <w:numPr>
          <w:ilvl w:val="2"/>
          <w:numId w:val="3"/>
        </w:numPr>
        <w:tabs>
          <w:tab w:val="left" w:pos="426"/>
          <w:tab w:val="left" w:pos="720"/>
        </w:tabs>
        <w:contextualSpacing/>
        <w:jc w:val="both"/>
        <w:rPr>
          <w:rFonts w:ascii="Calibri" w:eastAsia="Times New Roman" w:hAnsi="Calibri" w:cs="Calibri"/>
          <w:bCs/>
          <w:color w:val="0E101A"/>
          <w:lang w:eastAsia="en-IN"/>
        </w:rPr>
      </w:pPr>
      <w:r w:rsidRPr="002A2405">
        <w:rPr>
          <w:rFonts w:ascii="Calibri" w:eastAsia="Times New Roman" w:hAnsi="Calibri" w:cs="Calibri"/>
          <w:bCs/>
          <w:color w:val="0E101A"/>
          <w:lang w:eastAsia="en-IN"/>
        </w:rPr>
        <w:t>Trigger the result reveal</w:t>
      </w:r>
    </w:p>
    <w:p w14:paraId="4D16E30A" w14:textId="37555A16" w:rsidR="002A2405" w:rsidRDefault="002A2405" w:rsidP="002A2405">
      <w:pPr>
        <w:numPr>
          <w:ilvl w:val="2"/>
          <w:numId w:val="3"/>
        </w:numPr>
        <w:tabs>
          <w:tab w:val="left" w:pos="426"/>
          <w:tab w:val="left" w:pos="720"/>
        </w:tabs>
        <w:contextualSpacing/>
        <w:jc w:val="both"/>
        <w:rPr>
          <w:rFonts w:ascii="Calibri" w:eastAsia="Times New Roman" w:hAnsi="Calibri" w:cs="Calibri"/>
          <w:bCs/>
          <w:color w:val="0E101A"/>
          <w:lang w:eastAsia="en-IN"/>
        </w:rPr>
      </w:pPr>
      <w:r w:rsidRPr="002A2405">
        <w:rPr>
          <w:rFonts w:ascii="Calibri" w:eastAsia="Times New Roman" w:hAnsi="Calibri" w:cs="Calibri"/>
          <w:bCs/>
          <w:color w:val="0E101A"/>
          <w:lang w:eastAsia="en-IN"/>
        </w:rPr>
        <w:t>Move to the next round</w:t>
      </w:r>
    </w:p>
    <w:p w14:paraId="615EEE2D" w14:textId="75E14F05" w:rsidR="00404A3A" w:rsidRPr="001A6575" w:rsidRDefault="00404A3A" w:rsidP="00404A3A">
      <w:pPr>
        <w:tabs>
          <w:tab w:val="left" w:pos="426"/>
          <w:tab w:val="left" w:pos="720"/>
        </w:tabs>
        <w:contextualSpacing/>
        <w:jc w:val="center"/>
        <w:rPr>
          <w:rFonts w:ascii="Calibri" w:eastAsia="Times New Roman" w:hAnsi="Calibri" w:cs="Calibri"/>
          <w:bCs/>
          <w:color w:val="0E101A"/>
          <w:lang w:eastAsia="en-IN"/>
        </w:rPr>
      </w:pPr>
      <w:r>
        <w:rPr>
          <w:rFonts w:ascii="Calibri" w:eastAsia="Times New Roman" w:hAnsi="Calibri" w:cs="Calibri"/>
          <w:bCs/>
          <w:noProof/>
          <w:color w:val="0E101A"/>
          <w:lang w:eastAsia="en-IN"/>
        </w:rPr>
        <w:drawing>
          <wp:inline distT="0" distB="0" distL="0" distR="0" wp14:anchorId="5FA16408" wp14:editId="524794FC">
            <wp:extent cx="5019181" cy="4686300"/>
            <wp:effectExtent l="0" t="0" r="0" b="0"/>
            <wp:docPr id="1792010721" name="Picture 45"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0721" name="Picture 45" descr="A diagram of a program&#10;&#10;AI-generated content may be incorrect."/>
                    <pic:cNvPicPr/>
                  </pic:nvPicPr>
                  <pic:blipFill rotWithShape="1">
                    <a:blip r:embed="rId57" cstate="print">
                      <a:extLst>
                        <a:ext uri="{28A0092B-C50C-407E-A947-70E740481C1C}">
                          <a14:useLocalDpi xmlns:a14="http://schemas.microsoft.com/office/drawing/2010/main" val="0"/>
                        </a:ext>
                      </a:extLst>
                    </a:blip>
                    <a:srcRect t="10232" b="4610"/>
                    <a:stretch>
                      <a:fillRect/>
                    </a:stretch>
                  </pic:blipFill>
                  <pic:spPr bwMode="auto">
                    <a:xfrm>
                      <a:off x="0" y="0"/>
                      <a:ext cx="5047265" cy="4712521"/>
                    </a:xfrm>
                    <a:prstGeom prst="rect">
                      <a:avLst/>
                    </a:prstGeom>
                    <a:ln>
                      <a:noFill/>
                    </a:ln>
                    <a:extLst>
                      <a:ext uri="{53640926-AAD7-44D8-BBD7-CCE9431645EC}">
                        <a14:shadowObscured xmlns:a14="http://schemas.microsoft.com/office/drawing/2010/main"/>
                      </a:ext>
                    </a:extLst>
                  </pic:spPr>
                </pic:pic>
              </a:graphicData>
            </a:graphic>
          </wp:inline>
        </w:drawing>
      </w:r>
    </w:p>
    <w:p w14:paraId="2D835A46" w14:textId="77777777" w:rsidR="003A43B8" w:rsidRDefault="003A43B8">
      <w:pPr>
        <w:spacing w:before="0" w:after="0" w:line="240" w:lineRule="auto"/>
        <w:rPr>
          <w:rFonts w:ascii="Calibri" w:eastAsia="Times New Roman" w:hAnsi="Calibri" w:cs="Calibri"/>
          <w:b/>
          <w:bCs/>
          <w:color w:val="0E101A"/>
          <w:lang w:eastAsia="en-IN"/>
        </w:rPr>
      </w:pPr>
      <w:r>
        <w:rPr>
          <w:rFonts w:ascii="Calibri" w:eastAsia="Times New Roman" w:hAnsi="Calibri" w:cs="Calibri"/>
          <w:b/>
          <w:bCs/>
          <w:color w:val="0E101A"/>
          <w:lang w:eastAsia="en-IN"/>
        </w:rPr>
        <w:br w:type="page"/>
      </w:r>
    </w:p>
    <w:p w14:paraId="5E59D757" w14:textId="1A5E44D5" w:rsidR="008A3C45" w:rsidRPr="000F56CF" w:rsidRDefault="003D5637" w:rsidP="00B044E4">
      <w:pPr>
        <w:numPr>
          <w:ilvl w:val="0"/>
          <w:numId w:val="3"/>
        </w:numPr>
        <w:tabs>
          <w:tab w:val="left" w:pos="426"/>
          <w:tab w:val="left" w:pos="720"/>
        </w:tabs>
        <w:contextualSpacing/>
        <w:jc w:val="both"/>
        <w:rPr>
          <w:rFonts w:ascii="Calibri" w:eastAsia="Times New Roman" w:hAnsi="Calibri" w:cs="Calibri"/>
          <w:b/>
          <w:bCs/>
          <w:color w:val="0E101A"/>
          <w:lang w:eastAsia="en-IN"/>
        </w:rPr>
      </w:pPr>
      <w:r w:rsidRPr="003D5637">
        <w:rPr>
          <w:rFonts w:ascii="Calibri" w:eastAsia="Times New Roman" w:hAnsi="Calibri" w:cs="Calibri"/>
          <w:b/>
          <w:bCs/>
          <w:color w:val="0E101A"/>
          <w:lang w:eastAsia="en-IN"/>
        </w:rPr>
        <w:lastRenderedPageBreak/>
        <w:t xml:space="preserve">Participant / Delegate </w:t>
      </w:r>
    </w:p>
    <w:p w14:paraId="4E5FE0B3" w14:textId="70DF8E64" w:rsidR="00831576" w:rsidRPr="00831576" w:rsidRDefault="00831576" w:rsidP="00831576">
      <w:pPr>
        <w:numPr>
          <w:ilvl w:val="1"/>
          <w:numId w:val="3"/>
        </w:numPr>
        <w:tabs>
          <w:tab w:val="left" w:pos="426"/>
          <w:tab w:val="left" w:pos="720"/>
        </w:tabs>
        <w:contextualSpacing/>
        <w:jc w:val="both"/>
        <w:rPr>
          <w:rFonts w:ascii="Calibri" w:eastAsia="Times New Roman" w:hAnsi="Calibri" w:cs="Calibri"/>
          <w:bCs/>
          <w:color w:val="0E101A"/>
          <w:lang w:eastAsia="en-IN"/>
        </w:rPr>
      </w:pPr>
      <w:r w:rsidRPr="00831576">
        <w:rPr>
          <w:rFonts w:ascii="Calibri" w:eastAsia="Times New Roman" w:hAnsi="Calibri" w:cs="Calibri"/>
          <w:bCs/>
          <w:color w:val="0E101A"/>
          <w:lang w:eastAsia="en-IN"/>
        </w:rPr>
        <w:t>Uses the second tablet connected via Wi-Fi Direct or local network.</w:t>
      </w:r>
    </w:p>
    <w:p w14:paraId="792A7C2D" w14:textId="77777777" w:rsidR="003D5637" w:rsidRPr="003D5637" w:rsidRDefault="003D5637" w:rsidP="003D5637">
      <w:pPr>
        <w:numPr>
          <w:ilvl w:val="1"/>
          <w:numId w:val="3"/>
        </w:numPr>
        <w:tabs>
          <w:tab w:val="left" w:pos="426"/>
          <w:tab w:val="left" w:pos="720"/>
        </w:tabs>
        <w:contextualSpacing/>
        <w:jc w:val="both"/>
        <w:rPr>
          <w:rFonts w:ascii="Calibri" w:eastAsia="Times New Roman" w:hAnsi="Calibri" w:cs="Calibri"/>
          <w:bCs/>
          <w:color w:val="0E101A"/>
          <w:lang w:eastAsia="en-IN"/>
        </w:rPr>
      </w:pPr>
      <w:r w:rsidRPr="003D5637">
        <w:rPr>
          <w:rFonts w:ascii="Calibri" w:eastAsia="Times New Roman" w:hAnsi="Calibri" w:cs="Calibri"/>
          <w:bCs/>
          <w:color w:val="0E101A"/>
          <w:lang w:eastAsia="en-IN"/>
        </w:rPr>
        <w:t>The Participant is any attendee at the event using their mobile device or tablet to play the game. They join anonymously via a QR code and interact only with the mobile browser interface.</w:t>
      </w:r>
    </w:p>
    <w:p w14:paraId="6DEAB2B8" w14:textId="77777777" w:rsidR="003D5637" w:rsidRPr="003D5637" w:rsidRDefault="003D5637" w:rsidP="003D5637">
      <w:pPr>
        <w:numPr>
          <w:ilvl w:val="1"/>
          <w:numId w:val="3"/>
        </w:numPr>
        <w:tabs>
          <w:tab w:val="left" w:pos="426"/>
          <w:tab w:val="left" w:pos="720"/>
        </w:tabs>
        <w:contextualSpacing/>
        <w:jc w:val="both"/>
        <w:rPr>
          <w:rFonts w:ascii="Calibri" w:eastAsia="Times New Roman" w:hAnsi="Calibri" w:cs="Calibri"/>
          <w:bCs/>
          <w:color w:val="0E101A"/>
          <w:lang w:eastAsia="en-IN"/>
        </w:rPr>
      </w:pPr>
      <w:r w:rsidRPr="003D5637">
        <w:rPr>
          <w:rFonts w:ascii="Calibri" w:eastAsia="Times New Roman" w:hAnsi="Calibri" w:cs="Calibri"/>
          <w:bCs/>
          <w:color w:val="0E101A"/>
          <w:lang w:eastAsia="en-IN"/>
        </w:rPr>
        <w:t>Key actions:</w:t>
      </w:r>
    </w:p>
    <w:p w14:paraId="5FD73E18" w14:textId="77777777" w:rsidR="003D5637" w:rsidRDefault="003D5637" w:rsidP="003D5637">
      <w:pPr>
        <w:numPr>
          <w:ilvl w:val="2"/>
          <w:numId w:val="3"/>
        </w:numPr>
        <w:tabs>
          <w:tab w:val="left" w:pos="426"/>
          <w:tab w:val="left" w:pos="720"/>
        </w:tabs>
        <w:contextualSpacing/>
        <w:jc w:val="both"/>
        <w:rPr>
          <w:rFonts w:ascii="Calibri" w:eastAsia="Times New Roman" w:hAnsi="Calibri" w:cs="Calibri"/>
          <w:bCs/>
          <w:color w:val="0E101A"/>
          <w:lang w:eastAsia="en-IN"/>
        </w:rPr>
      </w:pPr>
      <w:r w:rsidRPr="003D5637">
        <w:rPr>
          <w:rFonts w:ascii="Calibri" w:eastAsia="Times New Roman" w:hAnsi="Calibri" w:cs="Calibri"/>
          <w:bCs/>
          <w:color w:val="0E101A"/>
          <w:lang w:eastAsia="en-IN"/>
        </w:rPr>
        <w:t>Scan the QR code to join</w:t>
      </w:r>
    </w:p>
    <w:p w14:paraId="7BB317CF" w14:textId="77777777" w:rsidR="00EC2086" w:rsidRPr="00EC2086" w:rsidRDefault="00EC2086" w:rsidP="00EC2086">
      <w:pPr>
        <w:numPr>
          <w:ilvl w:val="2"/>
          <w:numId w:val="3"/>
        </w:numPr>
        <w:tabs>
          <w:tab w:val="left" w:pos="426"/>
          <w:tab w:val="left" w:pos="720"/>
        </w:tabs>
        <w:contextualSpacing/>
        <w:jc w:val="both"/>
        <w:rPr>
          <w:rFonts w:ascii="Calibri" w:eastAsia="Times New Roman" w:hAnsi="Calibri" w:cs="Calibri"/>
          <w:bCs/>
          <w:color w:val="0E101A"/>
          <w:lang w:eastAsia="en-IN"/>
        </w:rPr>
      </w:pPr>
      <w:r w:rsidRPr="00EC2086">
        <w:rPr>
          <w:rFonts w:ascii="Calibri" w:eastAsia="Times New Roman" w:hAnsi="Calibri" w:cs="Calibri"/>
          <w:bCs/>
          <w:color w:val="0E101A"/>
          <w:lang w:eastAsia="en-IN"/>
        </w:rPr>
        <w:t>Enter a nickname</w:t>
      </w:r>
    </w:p>
    <w:p w14:paraId="18DB4B34" w14:textId="77777777" w:rsidR="00EC2086" w:rsidRPr="00EC2086" w:rsidRDefault="00EC2086" w:rsidP="00EC2086">
      <w:pPr>
        <w:numPr>
          <w:ilvl w:val="2"/>
          <w:numId w:val="3"/>
        </w:numPr>
        <w:tabs>
          <w:tab w:val="left" w:pos="426"/>
          <w:tab w:val="left" w:pos="720"/>
        </w:tabs>
        <w:contextualSpacing/>
        <w:jc w:val="both"/>
        <w:rPr>
          <w:rFonts w:ascii="Calibri" w:eastAsia="Times New Roman" w:hAnsi="Calibri" w:cs="Calibri"/>
          <w:bCs/>
          <w:color w:val="0E101A"/>
          <w:lang w:eastAsia="en-IN"/>
        </w:rPr>
      </w:pPr>
      <w:r w:rsidRPr="00EC2086">
        <w:rPr>
          <w:rFonts w:ascii="Calibri" w:eastAsia="Times New Roman" w:hAnsi="Calibri" w:cs="Calibri"/>
          <w:bCs/>
          <w:color w:val="0E101A"/>
          <w:lang w:eastAsia="en-IN"/>
        </w:rPr>
        <w:t>Select an answer (A, B, C, or D)</w:t>
      </w:r>
    </w:p>
    <w:p w14:paraId="2FE0C709" w14:textId="241A9909" w:rsidR="00EC2086" w:rsidRPr="00EC2086" w:rsidRDefault="00EC2086" w:rsidP="00EC2086">
      <w:pPr>
        <w:numPr>
          <w:ilvl w:val="2"/>
          <w:numId w:val="3"/>
        </w:numPr>
        <w:tabs>
          <w:tab w:val="left" w:pos="426"/>
          <w:tab w:val="left" w:pos="720"/>
        </w:tabs>
        <w:contextualSpacing/>
        <w:jc w:val="both"/>
        <w:rPr>
          <w:rFonts w:ascii="Calibri" w:eastAsia="Times New Roman" w:hAnsi="Calibri" w:cs="Calibri"/>
          <w:bCs/>
          <w:color w:val="0E101A"/>
          <w:lang w:eastAsia="en-IN"/>
        </w:rPr>
      </w:pPr>
      <w:r w:rsidRPr="00EC2086">
        <w:rPr>
          <w:rFonts w:ascii="Calibri" w:eastAsia="Times New Roman" w:hAnsi="Calibri" w:cs="Calibri"/>
          <w:bCs/>
          <w:color w:val="0E101A"/>
          <w:lang w:eastAsia="en-IN"/>
        </w:rPr>
        <w:t xml:space="preserve">Change answer if needed before </w:t>
      </w:r>
      <w:r>
        <w:rPr>
          <w:rFonts w:ascii="Calibri" w:eastAsia="Times New Roman" w:hAnsi="Calibri" w:cs="Calibri"/>
          <w:bCs/>
          <w:color w:val="0E101A"/>
          <w:lang w:eastAsia="en-IN"/>
        </w:rPr>
        <w:t xml:space="preserve">the </w:t>
      </w:r>
      <w:r w:rsidRPr="00EC2086">
        <w:rPr>
          <w:rFonts w:ascii="Calibri" w:eastAsia="Times New Roman" w:hAnsi="Calibri" w:cs="Calibri"/>
          <w:bCs/>
          <w:color w:val="0E101A"/>
          <w:lang w:eastAsia="en-IN"/>
        </w:rPr>
        <w:t>timer ends</w:t>
      </w:r>
    </w:p>
    <w:p w14:paraId="5D406023" w14:textId="77777777" w:rsidR="00EC2086" w:rsidRPr="00EC2086" w:rsidRDefault="00EC2086" w:rsidP="00EC2086">
      <w:pPr>
        <w:numPr>
          <w:ilvl w:val="2"/>
          <w:numId w:val="3"/>
        </w:numPr>
        <w:tabs>
          <w:tab w:val="left" w:pos="426"/>
          <w:tab w:val="left" w:pos="720"/>
        </w:tabs>
        <w:contextualSpacing/>
        <w:jc w:val="both"/>
        <w:rPr>
          <w:rFonts w:ascii="Calibri" w:eastAsia="Times New Roman" w:hAnsi="Calibri" w:cs="Calibri"/>
          <w:bCs/>
          <w:color w:val="0E101A"/>
          <w:lang w:eastAsia="en-IN"/>
        </w:rPr>
      </w:pPr>
      <w:r w:rsidRPr="00EC2086">
        <w:rPr>
          <w:rFonts w:ascii="Calibri" w:eastAsia="Times New Roman" w:hAnsi="Calibri" w:cs="Calibri"/>
          <w:bCs/>
          <w:color w:val="0E101A"/>
          <w:lang w:eastAsia="en-IN"/>
        </w:rPr>
        <w:t>View the leaderboard on the big screen</w:t>
      </w:r>
    </w:p>
    <w:p w14:paraId="02994471" w14:textId="77777777" w:rsidR="00AE3292" w:rsidRDefault="00AE3292" w:rsidP="00AE3292">
      <w:pPr>
        <w:tabs>
          <w:tab w:val="left" w:pos="426"/>
          <w:tab w:val="left" w:pos="720"/>
        </w:tabs>
        <w:ind w:left="3240"/>
        <w:contextualSpacing/>
        <w:jc w:val="both"/>
        <w:rPr>
          <w:rFonts w:ascii="Calibri" w:eastAsia="Times New Roman" w:hAnsi="Calibri" w:cs="Calibri"/>
          <w:bCs/>
          <w:color w:val="0E101A"/>
          <w:lang w:eastAsia="en-IN"/>
        </w:rPr>
      </w:pPr>
    </w:p>
    <w:p w14:paraId="48A3143D" w14:textId="0DD4FF76" w:rsidR="008D1651" w:rsidRPr="003D5637" w:rsidRDefault="008D1651" w:rsidP="008D1651">
      <w:pPr>
        <w:tabs>
          <w:tab w:val="left" w:pos="426"/>
          <w:tab w:val="left" w:pos="720"/>
        </w:tabs>
        <w:contextualSpacing/>
        <w:jc w:val="both"/>
        <w:rPr>
          <w:rFonts w:ascii="Calibri" w:eastAsia="Times New Roman" w:hAnsi="Calibri" w:cs="Calibri"/>
          <w:bCs/>
          <w:color w:val="0E101A"/>
          <w:lang w:eastAsia="en-IN"/>
        </w:rPr>
      </w:pPr>
      <w:r>
        <w:rPr>
          <w:rFonts w:ascii="Calibri" w:eastAsia="Times New Roman" w:hAnsi="Calibri" w:cs="Calibri"/>
          <w:bCs/>
          <w:noProof/>
          <w:color w:val="0E101A"/>
          <w:lang w:eastAsia="en-IN"/>
        </w:rPr>
        <w:drawing>
          <wp:inline distT="0" distB="0" distL="0" distR="0" wp14:anchorId="3F59159A" wp14:editId="4923F2D2">
            <wp:extent cx="6393180" cy="5249838"/>
            <wp:effectExtent l="0" t="0" r="7620" b="8255"/>
            <wp:docPr id="20021014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01412" name="Picture 43"/>
                    <pic:cNvPicPr/>
                  </pic:nvPicPr>
                  <pic:blipFill rotWithShape="1">
                    <a:blip r:embed="rId58">
                      <a:extLst>
                        <a:ext uri="{28A0092B-C50C-407E-A947-70E740481C1C}">
                          <a14:useLocalDpi xmlns:a14="http://schemas.microsoft.com/office/drawing/2010/main" val="0"/>
                        </a:ext>
                      </a:extLst>
                    </a:blip>
                    <a:srcRect t="7014" b="8067"/>
                    <a:stretch>
                      <a:fillRect/>
                    </a:stretch>
                  </pic:blipFill>
                  <pic:spPr bwMode="auto">
                    <a:xfrm>
                      <a:off x="0" y="0"/>
                      <a:ext cx="6396423" cy="5252501"/>
                    </a:xfrm>
                    <a:prstGeom prst="rect">
                      <a:avLst/>
                    </a:prstGeom>
                    <a:ln>
                      <a:noFill/>
                    </a:ln>
                    <a:extLst>
                      <a:ext uri="{53640926-AAD7-44D8-BBD7-CCE9431645EC}">
                        <a14:shadowObscured xmlns:a14="http://schemas.microsoft.com/office/drawing/2010/main"/>
                      </a:ext>
                    </a:extLst>
                  </pic:spPr>
                </pic:pic>
              </a:graphicData>
            </a:graphic>
          </wp:inline>
        </w:drawing>
      </w:r>
    </w:p>
    <w:p w14:paraId="29AC9EEE" w14:textId="77777777" w:rsidR="008A3C45" w:rsidRPr="00794613" w:rsidRDefault="008A3C45" w:rsidP="008A3C45">
      <w:pPr>
        <w:tabs>
          <w:tab w:val="left" w:pos="426"/>
          <w:tab w:val="left" w:pos="720"/>
        </w:tabs>
        <w:ind w:left="1800"/>
        <w:contextualSpacing/>
        <w:jc w:val="both"/>
        <w:rPr>
          <w:rFonts w:ascii="Calibri" w:eastAsia="Times New Roman" w:hAnsi="Calibri" w:cs="Calibri"/>
          <w:bCs/>
          <w:color w:val="0E101A"/>
          <w:lang w:val="en-US" w:eastAsia="en-IN"/>
        </w:rPr>
      </w:pPr>
    </w:p>
    <w:p w14:paraId="61B78729" w14:textId="455B4968" w:rsidR="00601E8E" w:rsidRPr="00AE3292" w:rsidRDefault="00601E8E" w:rsidP="00AE3292">
      <w:pPr>
        <w:tabs>
          <w:tab w:val="left" w:pos="426"/>
          <w:tab w:val="left" w:pos="720"/>
        </w:tabs>
        <w:contextualSpacing/>
        <w:rPr>
          <w:rFonts w:ascii="Calibri" w:eastAsia="Times New Roman" w:hAnsi="Calibri" w:cs="Calibri"/>
          <w:bCs/>
          <w:color w:val="0E101A"/>
          <w:lang w:eastAsia="en-IN"/>
        </w:rPr>
      </w:pPr>
      <w:bookmarkStart w:id="19" w:name="_Hlk168071401"/>
    </w:p>
    <w:p w14:paraId="601BDF21" w14:textId="40C879B7" w:rsidR="00F80CD4" w:rsidRPr="000F56CF" w:rsidRDefault="000D4B54" w:rsidP="00B044E4">
      <w:pPr>
        <w:keepNext/>
        <w:keepLines/>
        <w:numPr>
          <w:ilvl w:val="0"/>
          <w:numId w:val="2"/>
        </w:numPr>
        <w:tabs>
          <w:tab w:val="left" w:pos="426"/>
        </w:tabs>
        <w:spacing w:before="40" w:after="0" w:line="276" w:lineRule="auto"/>
        <w:outlineLvl w:val="1"/>
        <w:rPr>
          <w:rFonts w:ascii="Calibri" w:eastAsiaTheme="majorEastAsia" w:hAnsi="Calibri" w:cstheme="majorBidi"/>
          <w:color w:val="ED7D31" w:themeColor="accent2"/>
          <w:sz w:val="32"/>
          <w:szCs w:val="26"/>
        </w:rPr>
      </w:pPr>
      <w:r>
        <w:rPr>
          <w:rFonts w:ascii="Calibri" w:eastAsiaTheme="majorEastAsia" w:hAnsi="Calibri" w:cstheme="majorBidi"/>
          <w:color w:val="ED7D31" w:themeColor="accent2"/>
          <w:sz w:val="32"/>
          <w:szCs w:val="26"/>
        </w:rPr>
        <w:lastRenderedPageBreak/>
        <w:t>Microsite</w:t>
      </w:r>
      <w:r w:rsidR="001E2838" w:rsidRPr="000F56CF">
        <w:rPr>
          <w:rFonts w:ascii="Calibri" w:eastAsiaTheme="majorEastAsia" w:hAnsi="Calibri" w:cstheme="majorBidi"/>
          <w:color w:val="ED7D31" w:themeColor="accent2"/>
          <w:sz w:val="32"/>
          <w:szCs w:val="26"/>
        </w:rPr>
        <w:t xml:space="preserve"> Features</w:t>
      </w:r>
    </w:p>
    <w:bookmarkEnd w:id="19"/>
    <w:p w14:paraId="0A1DBA39" w14:textId="43ED7DB3" w:rsidR="001E2838" w:rsidRPr="000F56CF" w:rsidRDefault="000D4B54" w:rsidP="008D593F">
      <w:pPr>
        <w:pStyle w:val="ListParagraph"/>
      </w:pPr>
      <w:r w:rsidRPr="000D4B54">
        <w:t>QR Landing Page (Participant – Mobile)</w:t>
      </w:r>
      <w:r>
        <w:t xml:space="preserve"> </w:t>
      </w:r>
    </w:p>
    <w:p w14:paraId="13D130CC" w14:textId="17F494CF"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Pr>
          <w:rFonts w:ascii="Calibri" w:eastAsia="Times New Roman" w:hAnsi="Calibri" w:cs="Calibri"/>
          <w:color w:val="0E101A"/>
          <w:lang w:eastAsia="en-IN"/>
        </w:rPr>
        <w:t>The user</w:t>
      </w:r>
      <w:r w:rsidRPr="000D4B54">
        <w:rPr>
          <w:rFonts w:ascii="Calibri" w:eastAsia="Times New Roman" w:hAnsi="Calibri" w:cs="Calibri"/>
          <w:color w:val="0E101A"/>
          <w:lang w:eastAsia="en-IN"/>
        </w:rPr>
        <w:t xml:space="preserve"> will scan the QR code shown on the big screen.</w:t>
      </w:r>
    </w:p>
    <w:p w14:paraId="38770E42" w14:textId="77777777"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User will be redirected to a mobile-optimised landing page.</w:t>
      </w:r>
    </w:p>
    <w:p w14:paraId="7B5BD7FD" w14:textId="77777777"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User will see a short welcome message.</w:t>
      </w:r>
    </w:p>
    <w:p w14:paraId="1B5FAFAA" w14:textId="77777777" w:rsidR="000D4B54" w:rsidRDefault="000D4B54" w:rsidP="006F0CB3">
      <w:pPr>
        <w:numPr>
          <w:ilvl w:val="1"/>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User will see a simple “Waiting for host to begin” state.</w:t>
      </w:r>
    </w:p>
    <w:p w14:paraId="505D1B5E" w14:textId="77777777" w:rsidR="006F0CB3" w:rsidRPr="006F0CB3" w:rsidRDefault="006F0CB3" w:rsidP="006F0CB3">
      <w:pPr>
        <w:numPr>
          <w:ilvl w:val="0"/>
          <w:numId w:val="3"/>
        </w:numPr>
        <w:tabs>
          <w:tab w:val="left" w:pos="426"/>
          <w:tab w:val="left" w:pos="720"/>
        </w:tabs>
        <w:contextualSpacing/>
        <w:jc w:val="both"/>
        <w:rPr>
          <w:rFonts w:ascii="Calibri" w:eastAsia="Times New Roman" w:hAnsi="Calibri" w:cs="Calibri"/>
          <w:color w:val="0E101A"/>
          <w:lang w:eastAsia="en-IN"/>
        </w:rPr>
      </w:pPr>
      <w:r w:rsidRPr="006F0CB3">
        <w:rPr>
          <w:rFonts w:ascii="Calibri" w:eastAsia="Times New Roman" w:hAnsi="Calibri" w:cs="Calibri"/>
          <w:color w:val="0E101A"/>
          <w:lang w:eastAsia="en-IN"/>
        </w:rPr>
        <w:t>The user will see an input field to enter their nickname.</w:t>
      </w:r>
    </w:p>
    <w:p w14:paraId="5734A11D" w14:textId="77777777"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User will not enter any personal details.</w:t>
      </w:r>
    </w:p>
    <w:p w14:paraId="7054A347" w14:textId="77777777"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User will not register or sign in.</w:t>
      </w:r>
    </w:p>
    <w:p w14:paraId="1CC2227B" w14:textId="11342791" w:rsid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 xml:space="preserve">Page will automatically move to the next screen when </w:t>
      </w:r>
      <w:r w:rsidR="007E032D">
        <w:rPr>
          <w:rFonts w:ascii="Calibri" w:eastAsia="Times New Roman" w:hAnsi="Calibri" w:cs="Calibri"/>
          <w:color w:val="0E101A"/>
          <w:lang w:eastAsia="en-IN"/>
        </w:rPr>
        <w:t xml:space="preserve">the </w:t>
      </w:r>
      <w:r w:rsidRPr="000D4B54">
        <w:rPr>
          <w:rFonts w:ascii="Calibri" w:eastAsia="Times New Roman" w:hAnsi="Calibri" w:cs="Calibri"/>
          <w:color w:val="0E101A"/>
          <w:lang w:eastAsia="en-IN"/>
        </w:rPr>
        <w:t>host starts Round 1.</w:t>
      </w:r>
    </w:p>
    <w:p w14:paraId="4D002F47" w14:textId="77777777" w:rsidR="007E032D" w:rsidRDefault="007E032D" w:rsidP="007E032D">
      <w:pPr>
        <w:tabs>
          <w:tab w:val="left" w:pos="426"/>
          <w:tab w:val="left" w:pos="720"/>
        </w:tabs>
        <w:ind w:left="1800"/>
        <w:contextualSpacing/>
        <w:jc w:val="both"/>
        <w:rPr>
          <w:rFonts w:ascii="Calibri" w:eastAsia="Times New Roman" w:hAnsi="Calibri" w:cs="Calibri"/>
          <w:color w:val="0E101A"/>
          <w:lang w:eastAsia="en-IN"/>
        </w:rPr>
      </w:pPr>
    </w:p>
    <w:p w14:paraId="769D52CE" w14:textId="719DBC96" w:rsidR="006D281B" w:rsidRDefault="006D281B" w:rsidP="006D281B">
      <w:pPr>
        <w:tabs>
          <w:tab w:val="left" w:pos="426"/>
          <w:tab w:val="left" w:pos="720"/>
        </w:tabs>
        <w:contextualSpacing/>
        <w:jc w:val="both"/>
        <w:rPr>
          <w:rFonts w:ascii="Calibri" w:eastAsia="Times New Roman" w:hAnsi="Calibri" w:cs="Calibri"/>
          <w:color w:val="0E101A"/>
          <w:lang w:eastAsia="en-IN"/>
        </w:rPr>
      </w:pPr>
      <w:r>
        <w:rPr>
          <w:rFonts w:ascii="Calibri" w:eastAsia="Times New Roman" w:hAnsi="Calibri" w:cs="Calibri"/>
          <w:noProof/>
          <w:color w:val="0E101A"/>
          <w:lang w:eastAsia="en-IN"/>
        </w:rPr>
        <w:drawing>
          <wp:inline distT="0" distB="0" distL="0" distR="0" wp14:anchorId="4B58ACD8" wp14:editId="1B229FEC">
            <wp:extent cx="6126480" cy="3445906"/>
            <wp:effectExtent l="0" t="0" r="7620" b="2540"/>
            <wp:docPr id="282956879"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6879" name="Picture 44"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39592" cy="3453281"/>
                    </a:xfrm>
                    <a:prstGeom prst="rect">
                      <a:avLst/>
                    </a:prstGeom>
                  </pic:spPr>
                </pic:pic>
              </a:graphicData>
            </a:graphic>
          </wp:inline>
        </w:drawing>
      </w:r>
    </w:p>
    <w:p w14:paraId="1127F5C0" w14:textId="01BEE0F2" w:rsidR="003B33A8" w:rsidRPr="00D73C6C" w:rsidRDefault="003B33A8" w:rsidP="003B33A8">
      <w:pPr>
        <w:tabs>
          <w:tab w:val="left" w:pos="426"/>
          <w:tab w:val="left" w:pos="720"/>
        </w:tabs>
        <w:contextualSpacing/>
        <w:jc w:val="center"/>
        <w:rPr>
          <w:rFonts w:ascii="Calibri" w:eastAsia="Times New Roman" w:hAnsi="Calibri" w:cs="Calibri"/>
          <w:color w:val="0E101A"/>
          <w:lang w:eastAsia="en-IN"/>
        </w:rPr>
      </w:pPr>
    </w:p>
    <w:p w14:paraId="41E724F0" w14:textId="6EBC9435" w:rsidR="005031F7" w:rsidRDefault="005031F7" w:rsidP="005031F7">
      <w:pPr>
        <w:ind w:left="2160" w:firstLine="720"/>
      </w:pPr>
      <w:r w:rsidRPr="005031F7">
        <w:t>Screen:</w:t>
      </w:r>
      <w:r w:rsidR="00401AD5">
        <w:t xml:space="preserve"> Landing Page of Big</w:t>
      </w:r>
      <w:r w:rsidR="00DE628D">
        <w:t xml:space="preserve"> Screen</w:t>
      </w:r>
    </w:p>
    <w:p w14:paraId="79232428" w14:textId="5842CDC9" w:rsidR="000D136E" w:rsidRPr="00027903" w:rsidRDefault="000D4B54" w:rsidP="008D593F">
      <w:pPr>
        <w:pStyle w:val="ListParagraph"/>
        <w:rPr>
          <w:highlight w:val="cyan"/>
        </w:rPr>
      </w:pPr>
      <w:r w:rsidRPr="00027903">
        <w:rPr>
          <w:highlight w:val="cyan"/>
        </w:rPr>
        <w:t xml:space="preserve">Clue </w:t>
      </w:r>
      <w:r w:rsidR="00D86338" w:rsidRPr="00027903">
        <w:rPr>
          <w:highlight w:val="cyan"/>
        </w:rPr>
        <w:t xml:space="preserve">+ Answer Screen </w:t>
      </w:r>
      <w:r w:rsidRPr="00027903">
        <w:rPr>
          <w:highlight w:val="cyan"/>
        </w:rPr>
        <w:t xml:space="preserve">(Participant – Mobile) </w:t>
      </w:r>
    </w:p>
    <w:p w14:paraId="3C930C92" w14:textId="77777777" w:rsidR="00D86338" w:rsidRPr="00D86338" w:rsidRDefault="00D86338" w:rsidP="00D86338">
      <w:pPr>
        <w:numPr>
          <w:ilvl w:val="0"/>
          <w:numId w:val="3"/>
        </w:numPr>
        <w:tabs>
          <w:tab w:val="left" w:pos="426"/>
          <w:tab w:val="left" w:pos="720"/>
        </w:tabs>
        <w:contextualSpacing/>
        <w:jc w:val="both"/>
        <w:rPr>
          <w:rFonts w:ascii="Calibri" w:eastAsia="Times New Roman" w:hAnsi="Calibri" w:cs="Calibri"/>
          <w:color w:val="0E101A"/>
          <w:lang w:eastAsia="en-IN"/>
        </w:rPr>
      </w:pPr>
      <w:r w:rsidRPr="00D86338">
        <w:rPr>
          <w:rFonts w:ascii="Calibri" w:eastAsia="Times New Roman" w:hAnsi="Calibri" w:cs="Calibri"/>
          <w:color w:val="0E101A"/>
          <w:lang w:eastAsia="en-IN"/>
        </w:rPr>
        <w:t>The user will see the clue text at the top of the screen.</w:t>
      </w:r>
    </w:p>
    <w:p w14:paraId="70561EBE" w14:textId="77777777" w:rsidR="00D86338" w:rsidRPr="00D86338" w:rsidRDefault="00D86338" w:rsidP="00D86338">
      <w:pPr>
        <w:numPr>
          <w:ilvl w:val="0"/>
          <w:numId w:val="3"/>
        </w:numPr>
        <w:tabs>
          <w:tab w:val="left" w:pos="426"/>
          <w:tab w:val="left" w:pos="720"/>
        </w:tabs>
        <w:contextualSpacing/>
        <w:jc w:val="both"/>
        <w:rPr>
          <w:rFonts w:ascii="Calibri" w:eastAsia="Times New Roman" w:hAnsi="Calibri" w:cs="Calibri"/>
          <w:color w:val="0E101A"/>
          <w:lang w:eastAsia="en-IN"/>
        </w:rPr>
      </w:pPr>
      <w:r w:rsidRPr="00D86338">
        <w:rPr>
          <w:rFonts w:ascii="Calibri" w:eastAsia="Times New Roman" w:hAnsi="Calibri" w:cs="Calibri"/>
          <w:color w:val="0E101A"/>
          <w:lang w:eastAsia="en-IN"/>
        </w:rPr>
        <w:t>The user will see a countdown timer showing remaining time.</w:t>
      </w:r>
    </w:p>
    <w:p w14:paraId="32E659D5" w14:textId="77777777" w:rsidR="00D86338" w:rsidRPr="00D86338" w:rsidRDefault="00D86338" w:rsidP="00D86338">
      <w:pPr>
        <w:numPr>
          <w:ilvl w:val="0"/>
          <w:numId w:val="3"/>
        </w:numPr>
        <w:tabs>
          <w:tab w:val="left" w:pos="426"/>
          <w:tab w:val="left" w:pos="720"/>
        </w:tabs>
        <w:contextualSpacing/>
        <w:jc w:val="both"/>
        <w:rPr>
          <w:rFonts w:ascii="Calibri" w:eastAsia="Times New Roman" w:hAnsi="Calibri" w:cs="Calibri"/>
          <w:color w:val="0E101A"/>
          <w:lang w:eastAsia="en-IN"/>
        </w:rPr>
      </w:pPr>
      <w:r w:rsidRPr="00D86338">
        <w:rPr>
          <w:rFonts w:ascii="Calibri" w:eastAsia="Times New Roman" w:hAnsi="Calibri" w:cs="Calibri"/>
          <w:color w:val="0E101A"/>
          <w:lang w:eastAsia="en-IN"/>
        </w:rPr>
        <w:t>The user will see four answer options displayed as buttons (A, B, C, D).</w:t>
      </w:r>
    </w:p>
    <w:p w14:paraId="4A110F21" w14:textId="77777777" w:rsidR="00D86338" w:rsidRPr="00D86338" w:rsidRDefault="00D86338" w:rsidP="00D86338">
      <w:pPr>
        <w:numPr>
          <w:ilvl w:val="0"/>
          <w:numId w:val="3"/>
        </w:numPr>
        <w:tabs>
          <w:tab w:val="left" w:pos="426"/>
          <w:tab w:val="left" w:pos="720"/>
        </w:tabs>
        <w:contextualSpacing/>
        <w:jc w:val="both"/>
        <w:rPr>
          <w:rFonts w:ascii="Calibri" w:eastAsia="Times New Roman" w:hAnsi="Calibri" w:cs="Calibri"/>
          <w:color w:val="0E101A"/>
          <w:lang w:eastAsia="en-IN"/>
        </w:rPr>
      </w:pPr>
      <w:r w:rsidRPr="00D86338">
        <w:rPr>
          <w:rFonts w:ascii="Calibri" w:eastAsia="Times New Roman" w:hAnsi="Calibri" w:cs="Calibri"/>
          <w:color w:val="0E101A"/>
          <w:lang w:eastAsia="en-IN"/>
        </w:rPr>
        <w:t>The user will tap on one option to select it.</w:t>
      </w:r>
    </w:p>
    <w:p w14:paraId="0B7E3B29" w14:textId="77777777" w:rsidR="00D86338" w:rsidRPr="00D86338" w:rsidRDefault="00D86338" w:rsidP="00D86338">
      <w:pPr>
        <w:numPr>
          <w:ilvl w:val="0"/>
          <w:numId w:val="3"/>
        </w:numPr>
        <w:tabs>
          <w:tab w:val="left" w:pos="426"/>
          <w:tab w:val="left" w:pos="720"/>
        </w:tabs>
        <w:contextualSpacing/>
        <w:jc w:val="both"/>
        <w:rPr>
          <w:rFonts w:ascii="Calibri" w:eastAsia="Times New Roman" w:hAnsi="Calibri" w:cs="Calibri"/>
          <w:color w:val="0E101A"/>
          <w:lang w:eastAsia="en-IN"/>
        </w:rPr>
      </w:pPr>
      <w:r w:rsidRPr="00D86338">
        <w:rPr>
          <w:rFonts w:ascii="Calibri" w:eastAsia="Times New Roman" w:hAnsi="Calibri" w:cs="Calibri"/>
          <w:color w:val="0E101A"/>
          <w:lang w:eastAsia="en-IN"/>
        </w:rPr>
        <w:t>The selected option will be highlighted.</w:t>
      </w:r>
    </w:p>
    <w:p w14:paraId="04B04307" w14:textId="77777777" w:rsidR="00D86338" w:rsidRPr="00D86338" w:rsidRDefault="00D86338" w:rsidP="00D86338">
      <w:pPr>
        <w:numPr>
          <w:ilvl w:val="0"/>
          <w:numId w:val="3"/>
        </w:numPr>
        <w:tabs>
          <w:tab w:val="left" w:pos="426"/>
          <w:tab w:val="left" w:pos="720"/>
        </w:tabs>
        <w:contextualSpacing/>
        <w:jc w:val="both"/>
        <w:rPr>
          <w:rFonts w:ascii="Calibri" w:eastAsia="Times New Roman" w:hAnsi="Calibri" w:cs="Calibri"/>
          <w:color w:val="0E101A"/>
          <w:lang w:eastAsia="en-IN"/>
        </w:rPr>
      </w:pPr>
      <w:r w:rsidRPr="00D86338">
        <w:rPr>
          <w:rFonts w:ascii="Calibri" w:eastAsia="Times New Roman" w:hAnsi="Calibri" w:cs="Calibri"/>
          <w:color w:val="0E101A"/>
          <w:lang w:eastAsia="en-IN"/>
        </w:rPr>
        <w:lastRenderedPageBreak/>
        <w:t>The user will be able to tap a different option to change their answer.</w:t>
      </w:r>
    </w:p>
    <w:p w14:paraId="78764E03" w14:textId="790820AE" w:rsidR="00D86338" w:rsidRPr="000D4B54" w:rsidRDefault="00D86338" w:rsidP="00D86338">
      <w:pPr>
        <w:numPr>
          <w:ilvl w:val="0"/>
          <w:numId w:val="3"/>
        </w:numPr>
        <w:tabs>
          <w:tab w:val="left" w:pos="426"/>
          <w:tab w:val="left" w:pos="720"/>
        </w:tabs>
        <w:contextualSpacing/>
        <w:jc w:val="both"/>
        <w:rPr>
          <w:rFonts w:ascii="Calibri" w:eastAsia="Times New Roman" w:hAnsi="Calibri" w:cs="Calibri"/>
          <w:color w:val="0E101A"/>
          <w:lang w:eastAsia="en-IN"/>
        </w:rPr>
      </w:pPr>
      <w:r w:rsidRPr="00D86338">
        <w:rPr>
          <w:rFonts w:ascii="Calibri" w:eastAsia="Times New Roman" w:hAnsi="Calibri" w:cs="Calibri"/>
          <w:color w:val="0E101A"/>
          <w:lang w:eastAsia="en-IN"/>
        </w:rPr>
        <w:t>The last selected option before the timer ends will be submitted automatically</w:t>
      </w:r>
    </w:p>
    <w:p w14:paraId="42D6FDA8" w14:textId="5C46C0D3" w:rsidR="00F14E1F" w:rsidRDefault="00F14E1F" w:rsidP="00F14E1F">
      <w:pPr>
        <w:tabs>
          <w:tab w:val="left" w:pos="426"/>
          <w:tab w:val="left" w:pos="720"/>
        </w:tabs>
        <w:contextualSpacing/>
        <w:jc w:val="center"/>
        <w:rPr>
          <w:rFonts w:ascii="Calibri" w:eastAsia="Times New Roman" w:hAnsi="Calibri" w:cs="Calibri"/>
          <w:color w:val="0E101A"/>
          <w:lang w:eastAsia="en-IN"/>
        </w:rPr>
      </w:pPr>
      <w:r w:rsidRPr="003B33A8">
        <w:rPr>
          <w:rFonts w:ascii="Calibri" w:eastAsia="Times New Roman" w:hAnsi="Calibri" w:cs="Calibri"/>
          <w:noProof/>
          <w:color w:val="0E101A"/>
          <w:lang w:eastAsia="en-IN"/>
        </w:rPr>
        <w:drawing>
          <wp:inline distT="0" distB="0" distL="0" distR="0" wp14:anchorId="216041DC" wp14:editId="429404B5">
            <wp:extent cx="1740960" cy="3599997"/>
            <wp:effectExtent l="0" t="0" r="0" b="635"/>
            <wp:docPr id="106402976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29765" name="Picture 1" descr="A screenshot of a cell phone&#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40960" cy="3599997"/>
                    </a:xfrm>
                    <a:prstGeom prst="rect">
                      <a:avLst/>
                    </a:prstGeom>
                  </pic:spPr>
                </pic:pic>
              </a:graphicData>
            </a:graphic>
          </wp:inline>
        </w:drawing>
      </w:r>
    </w:p>
    <w:p w14:paraId="1D717C9D" w14:textId="79CDFDD3" w:rsidR="00D86338" w:rsidRDefault="00F14E1F" w:rsidP="00D86338">
      <w:pPr>
        <w:ind w:left="2160" w:firstLine="720"/>
      </w:pPr>
      <w:r w:rsidRPr="005031F7">
        <w:t>Screen: Player Join Screen (Mobile)</w:t>
      </w:r>
    </w:p>
    <w:p w14:paraId="7210DE9B" w14:textId="4E4DE5B0" w:rsidR="001A33AB" w:rsidRPr="000F56CF" w:rsidRDefault="000D4B54" w:rsidP="008D593F">
      <w:pPr>
        <w:pStyle w:val="ListParagraph"/>
      </w:pPr>
      <w:r w:rsidRPr="000D4B54">
        <w:t>Submission Waiting Screen (Participant – Mobile)</w:t>
      </w:r>
    </w:p>
    <w:p w14:paraId="7887D597" w14:textId="77777777" w:rsidR="000D4B54" w:rsidRDefault="000D4B54" w:rsidP="000D4B54">
      <w:pPr>
        <w:numPr>
          <w:ilvl w:val="0"/>
          <w:numId w:val="3"/>
        </w:numPr>
        <w:tabs>
          <w:tab w:val="left" w:pos="426"/>
          <w:tab w:val="left" w:pos="720"/>
        </w:tabs>
        <w:contextualSpacing/>
        <w:jc w:val="both"/>
      </w:pPr>
      <w:r>
        <w:t>User will see a waiting message after submitting.</w:t>
      </w:r>
    </w:p>
    <w:p w14:paraId="0E19F9AB" w14:textId="77777777" w:rsidR="000D4B54" w:rsidRDefault="000D4B54" w:rsidP="000D4B54">
      <w:pPr>
        <w:numPr>
          <w:ilvl w:val="0"/>
          <w:numId w:val="3"/>
        </w:numPr>
        <w:tabs>
          <w:tab w:val="left" w:pos="426"/>
          <w:tab w:val="left" w:pos="720"/>
        </w:tabs>
        <w:contextualSpacing/>
        <w:jc w:val="both"/>
      </w:pPr>
      <w:r>
        <w:t>User will not be able to change their answer.</w:t>
      </w:r>
    </w:p>
    <w:p w14:paraId="158BD9AF" w14:textId="77777777" w:rsidR="000D4B54" w:rsidRDefault="000D4B54" w:rsidP="000D4B54">
      <w:pPr>
        <w:numPr>
          <w:ilvl w:val="0"/>
          <w:numId w:val="3"/>
        </w:numPr>
        <w:tabs>
          <w:tab w:val="left" w:pos="426"/>
          <w:tab w:val="left" w:pos="720"/>
        </w:tabs>
        <w:contextualSpacing/>
        <w:jc w:val="both"/>
      </w:pPr>
      <w:r>
        <w:t>Screen will auto-transition to the next round when host moves forward.</w:t>
      </w:r>
    </w:p>
    <w:p w14:paraId="1F993EAF" w14:textId="541E5204" w:rsidR="00144007" w:rsidRPr="000F56CF" w:rsidRDefault="000D4B54" w:rsidP="008D593F">
      <w:pPr>
        <w:pStyle w:val="ListParagraph"/>
      </w:pPr>
      <w:r w:rsidRPr="000D4B54">
        <w:t>Host Dashboard – Home (Host – Laptop)</w:t>
      </w:r>
      <w:r w:rsidR="00125010">
        <w:t xml:space="preserve"> </w:t>
      </w:r>
    </w:p>
    <w:p w14:paraId="5AC6933A" w14:textId="77777777"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Host will open a secure URL on a laptop.</w:t>
      </w:r>
    </w:p>
    <w:p w14:paraId="361119BA" w14:textId="77777777"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Host will see a simple list of rounds (Round 1, Round 2, etc.).</w:t>
      </w:r>
    </w:p>
    <w:p w14:paraId="3B2047C5" w14:textId="77777777"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Host will see options: “Start Round”, “Show Clue”, “Reveal Results”, “Next Round”.</w:t>
      </w:r>
    </w:p>
    <w:p w14:paraId="2525E1A7" w14:textId="4F0E1EDC" w:rsidR="00125010" w:rsidRDefault="00D61AB1"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D61AB1">
        <w:rPr>
          <w:rFonts w:ascii="Calibri" w:eastAsia="Times New Roman" w:hAnsi="Calibri" w:cs="Calibri"/>
          <w:color w:val="0E101A"/>
          <w:lang w:eastAsia="en-IN"/>
        </w:rPr>
        <w:t>The host screen will be cast or mirrored to the main event display, allowing the clue and results to be shown to all delegates</w:t>
      </w:r>
      <w:r w:rsidR="000D4B54" w:rsidRPr="000D4B54">
        <w:rPr>
          <w:rFonts w:ascii="Calibri" w:eastAsia="Times New Roman" w:hAnsi="Calibri" w:cs="Calibri"/>
          <w:color w:val="0E101A"/>
          <w:lang w:eastAsia="en-IN"/>
        </w:rPr>
        <w:t>.</w:t>
      </w:r>
    </w:p>
    <w:p w14:paraId="15886C7E" w14:textId="14FE1615" w:rsidR="00F14E1F" w:rsidRDefault="00F14E1F" w:rsidP="00F14E1F">
      <w:pPr>
        <w:tabs>
          <w:tab w:val="left" w:pos="426"/>
          <w:tab w:val="left" w:pos="720"/>
        </w:tabs>
        <w:contextualSpacing/>
        <w:jc w:val="center"/>
        <w:rPr>
          <w:rFonts w:ascii="Calibri" w:eastAsia="Times New Roman" w:hAnsi="Calibri" w:cs="Calibri"/>
          <w:color w:val="0E101A"/>
          <w:lang w:eastAsia="en-IN"/>
        </w:rPr>
      </w:pPr>
      <w:r w:rsidRPr="003B33A8">
        <w:rPr>
          <w:rFonts w:ascii="Calibri" w:eastAsia="Times New Roman" w:hAnsi="Calibri" w:cs="Calibri"/>
          <w:noProof/>
          <w:color w:val="0E101A"/>
          <w:lang w:eastAsia="en-IN"/>
        </w:rPr>
        <w:lastRenderedPageBreak/>
        <w:drawing>
          <wp:inline distT="0" distB="0" distL="0" distR="0" wp14:anchorId="72A1D66D" wp14:editId="332A0403">
            <wp:extent cx="6096000" cy="3657600"/>
            <wp:effectExtent l="0" t="0" r="0" b="0"/>
            <wp:docPr id="13371176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17660" name="Picture 1" descr="A screen 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96489" cy="3657893"/>
                    </a:xfrm>
                    <a:prstGeom prst="rect">
                      <a:avLst/>
                    </a:prstGeom>
                  </pic:spPr>
                </pic:pic>
              </a:graphicData>
            </a:graphic>
          </wp:inline>
        </w:drawing>
      </w:r>
    </w:p>
    <w:p w14:paraId="1574148B" w14:textId="53203CC8" w:rsidR="00F14E1F" w:rsidRDefault="00F14E1F" w:rsidP="00F14E1F">
      <w:pPr>
        <w:ind w:left="720" w:hanging="360"/>
        <w:jc w:val="center"/>
      </w:pPr>
      <w:r w:rsidRPr="005031F7">
        <w:t>Screen: Host Control Panel (Desktop/Laptop)</w:t>
      </w:r>
    </w:p>
    <w:p w14:paraId="1F996346" w14:textId="07D38592" w:rsidR="003B33A8" w:rsidRDefault="003B33A8" w:rsidP="003B33A8">
      <w:pPr>
        <w:tabs>
          <w:tab w:val="left" w:pos="426"/>
          <w:tab w:val="left" w:pos="720"/>
        </w:tabs>
        <w:contextualSpacing/>
        <w:jc w:val="both"/>
      </w:pPr>
      <w:r w:rsidRPr="003B33A8">
        <w:rPr>
          <w:noProof/>
        </w:rPr>
        <w:drawing>
          <wp:inline distT="0" distB="0" distL="0" distR="0" wp14:anchorId="58B7F459" wp14:editId="4391432E">
            <wp:extent cx="6120130" cy="3442573"/>
            <wp:effectExtent l="0" t="0" r="0" b="5715"/>
            <wp:docPr id="52567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0845"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3442573"/>
                    </a:xfrm>
                    <a:prstGeom prst="rect">
                      <a:avLst/>
                    </a:prstGeom>
                  </pic:spPr>
                </pic:pic>
              </a:graphicData>
            </a:graphic>
          </wp:inline>
        </w:drawing>
      </w:r>
    </w:p>
    <w:p w14:paraId="1500E99C" w14:textId="53BD912A" w:rsidR="00CD42F4" w:rsidRPr="00125010" w:rsidRDefault="005031F7" w:rsidP="00CD42F4">
      <w:pPr>
        <w:tabs>
          <w:tab w:val="left" w:pos="426"/>
          <w:tab w:val="left" w:pos="720"/>
        </w:tabs>
        <w:contextualSpacing/>
        <w:jc w:val="center"/>
      </w:pPr>
      <w:r w:rsidRPr="005031F7">
        <w:t>Screen: Big Screen - Results Summary (Projector View)</w:t>
      </w:r>
    </w:p>
    <w:p w14:paraId="437E46ED" w14:textId="0D06BA9E" w:rsidR="007074C4" w:rsidRPr="000F56CF" w:rsidRDefault="007074C4" w:rsidP="003B33A8">
      <w:pPr>
        <w:tabs>
          <w:tab w:val="left" w:pos="426"/>
          <w:tab w:val="left" w:pos="720"/>
        </w:tabs>
        <w:contextualSpacing/>
        <w:rPr>
          <w:rFonts w:ascii="Calibri" w:eastAsia="Times New Roman" w:hAnsi="Calibri" w:cs="Calibri"/>
          <w:color w:val="0E101A"/>
          <w:lang w:eastAsia="en-IN"/>
        </w:rPr>
      </w:pPr>
    </w:p>
    <w:p w14:paraId="3A81D46C" w14:textId="7AEB7217" w:rsidR="000928C2" w:rsidRPr="000F56CF" w:rsidRDefault="000D4B54" w:rsidP="008D593F">
      <w:pPr>
        <w:pStyle w:val="ListParagraph"/>
      </w:pPr>
      <w:r w:rsidRPr="000D4B54">
        <w:lastRenderedPageBreak/>
        <w:t>Host Dashboard – Round Control (Host – Laptop)</w:t>
      </w:r>
      <w:r>
        <w:t xml:space="preserve"> </w:t>
      </w:r>
    </w:p>
    <w:p w14:paraId="251D44A9" w14:textId="77777777"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Host will click “Start Round”.</w:t>
      </w:r>
    </w:p>
    <w:p w14:paraId="1B274B1F" w14:textId="77777777"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Host will click “Display Clue” which shows the clue on the big screen.</w:t>
      </w:r>
    </w:p>
    <w:p w14:paraId="4F542196" w14:textId="77777777"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Host will see a simple counter of how many responses have been submitted (e.g., “145/200 answers received”).</w:t>
      </w:r>
    </w:p>
    <w:p w14:paraId="3B6FE8EE" w14:textId="77777777" w:rsidR="000D4B54" w:rsidRP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Host will wait for enough submissions or for a set timer.</w:t>
      </w:r>
    </w:p>
    <w:p w14:paraId="1EF81512" w14:textId="0DB25776" w:rsidR="000D4B54" w:rsidRDefault="000D4B54" w:rsidP="000D4B54">
      <w:pPr>
        <w:numPr>
          <w:ilvl w:val="0"/>
          <w:numId w:val="3"/>
        </w:numPr>
        <w:tabs>
          <w:tab w:val="left" w:pos="426"/>
          <w:tab w:val="left" w:pos="720"/>
        </w:tabs>
        <w:contextualSpacing/>
        <w:jc w:val="both"/>
        <w:rPr>
          <w:rFonts w:ascii="Calibri" w:eastAsia="Times New Roman" w:hAnsi="Calibri" w:cs="Calibri"/>
          <w:color w:val="0E101A"/>
          <w:lang w:eastAsia="en-IN"/>
        </w:rPr>
      </w:pPr>
      <w:r w:rsidRPr="000D4B54">
        <w:rPr>
          <w:rFonts w:ascii="Calibri" w:eastAsia="Times New Roman" w:hAnsi="Calibri" w:cs="Calibri"/>
          <w:color w:val="0E101A"/>
          <w:lang w:eastAsia="en-IN"/>
        </w:rPr>
        <w:t>Host will then click “Reveal Results”.</w:t>
      </w:r>
    </w:p>
    <w:p w14:paraId="644063FF" w14:textId="5E3059FE" w:rsidR="00F14E1F" w:rsidRPr="001A2EB4" w:rsidRDefault="00F14E1F" w:rsidP="00F14E1F">
      <w:pPr>
        <w:tabs>
          <w:tab w:val="left" w:pos="426"/>
          <w:tab w:val="left" w:pos="720"/>
        </w:tabs>
        <w:contextualSpacing/>
        <w:jc w:val="both"/>
        <w:rPr>
          <w:rFonts w:ascii="Calibri" w:eastAsia="Times New Roman" w:hAnsi="Calibri" w:cs="Calibri"/>
          <w:color w:val="0E101A"/>
          <w:lang w:eastAsia="en-IN"/>
        </w:rPr>
      </w:pPr>
      <w:r w:rsidRPr="003B33A8">
        <w:rPr>
          <w:noProof/>
        </w:rPr>
        <w:drawing>
          <wp:inline distT="0" distB="0" distL="0" distR="0" wp14:anchorId="7FF93C1D" wp14:editId="262DBBFB">
            <wp:extent cx="6119706" cy="3442335"/>
            <wp:effectExtent l="0" t="0" r="0" b="5715"/>
            <wp:docPr id="53335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58192"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9706" cy="3442335"/>
                    </a:xfrm>
                    <a:prstGeom prst="rect">
                      <a:avLst/>
                    </a:prstGeom>
                  </pic:spPr>
                </pic:pic>
              </a:graphicData>
            </a:graphic>
          </wp:inline>
        </w:drawing>
      </w:r>
    </w:p>
    <w:p w14:paraId="3E607179" w14:textId="5A83588D" w:rsidR="00B65B5E" w:rsidRPr="00027903" w:rsidRDefault="00B65B5E" w:rsidP="00B65B5E">
      <w:pPr>
        <w:pStyle w:val="ListParagraph"/>
        <w:rPr>
          <w:highlight w:val="cyan"/>
        </w:rPr>
      </w:pPr>
      <w:bookmarkStart w:id="20" w:name="_Toc159839325"/>
      <w:r w:rsidRPr="00027903">
        <w:rPr>
          <w:highlight w:val="cyan"/>
        </w:rPr>
        <w:t>Leaderboard Control (NEW)</w:t>
      </w:r>
    </w:p>
    <w:p w14:paraId="7709A264" w14:textId="129620CC" w:rsidR="00B65B5E" w:rsidRPr="00B65B5E" w:rsidRDefault="00B65B5E" w:rsidP="00B65B5E">
      <w:pPr>
        <w:numPr>
          <w:ilvl w:val="0"/>
          <w:numId w:val="3"/>
        </w:numPr>
        <w:tabs>
          <w:tab w:val="left" w:pos="426"/>
          <w:tab w:val="left" w:pos="720"/>
        </w:tabs>
        <w:contextualSpacing/>
        <w:jc w:val="both"/>
        <w:rPr>
          <w:rFonts w:ascii="Calibri" w:eastAsia="Times New Roman" w:hAnsi="Calibri" w:cs="Calibri"/>
          <w:color w:val="0E101A"/>
          <w:lang w:eastAsia="en-IN"/>
        </w:rPr>
      </w:pPr>
      <w:r w:rsidRPr="00B65B5E">
        <w:rPr>
          <w:rFonts w:ascii="Calibri" w:eastAsia="Times New Roman" w:hAnsi="Calibri" w:cs="Calibri"/>
          <w:color w:val="0E101A"/>
          <w:lang w:eastAsia="en-IN"/>
        </w:rPr>
        <w:t>The host will click "Show Leaderboard" to display the top 10 players.</w:t>
      </w:r>
    </w:p>
    <w:p w14:paraId="47A7D016" w14:textId="33E059EF" w:rsidR="00B65B5E" w:rsidRPr="00B65B5E" w:rsidRDefault="00B65B5E" w:rsidP="00B65B5E">
      <w:pPr>
        <w:numPr>
          <w:ilvl w:val="0"/>
          <w:numId w:val="3"/>
        </w:numPr>
        <w:tabs>
          <w:tab w:val="left" w:pos="426"/>
          <w:tab w:val="left" w:pos="720"/>
        </w:tabs>
        <w:contextualSpacing/>
        <w:jc w:val="both"/>
        <w:rPr>
          <w:rFonts w:ascii="Calibri" w:eastAsia="Times New Roman" w:hAnsi="Calibri" w:cs="Calibri"/>
          <w:color w:val="0E101A"/>
          <w:lang w:eastAsia="en-IN"/>
        </w:rPr>
      </w:pPr>
      <w:r w:rsidRPr="00B65B5E">
        <w:rPr>
          <w:rFonts w:ascii="Calibri" w:eastAsia="Times New Roman" w:hAnsi="Calibri" w:cs="Calibri"/>
          <w:color w:val="0E101A"/>
          <w:lang w:eastAsia="en-IN"/>
        </w:rPr>
        <w:t>The host will see the top 10 players ranked by score.</w:t>
      </w:r>
    </w:p>
    <w:p w14:paraId="0BE6BC47" w14:textId="74E8BC99" w:rsidR="00B65B5E" w:rsidRPr="00B65B5E" w:rsidRDefault="00B65B5E" w:rsidP="00B65B5E">
      <w:pPr>
        <w:numPr>
          <w:ilvl w:val="0"/>
          <w:numId w:val="3"/>
        </w:numPr>
        <w:tabs>
          <w:tab w:val="left" w:pos="426"/>
          <w:tab w:val="left" w:pos="720"/>
        </w:tabs>
        <w:contextualSpacing/>
        <w:jc w:val="both"/>
        <w:rPr>
          <w:rFonts w:ascii="Calibri" w:eastAsia="Times New Roman" w:hAnsi="Calibri" w:cs="Calibri"/>
          <w:color w:val="0E101A"/>
          <w:lang w:eastAsia="en-IN"/>
        </w:rPr>
      </w:pPr>
      <w:r w:rsidRPr="00B65B5E">
        <w:rPr>
          <w:rFonts w:ascii="Calibri" w:eastAsia="Times New Roman" w:hAnsi="Calibri" w:cs="Calibri"/>
          <w:color w:val="0E101A"/>
          <w:lang w:eastAsia="en-IN"/>
        </w:rPr>
        <w:t>The host will click "Next Round" to proceed.</w:t>
      </w:r>
    </w:p>
    <w:p w14:paraId="7EC423B0" w14:textId="2A1F3189" w:rsidR="00F14E1F" w:rsidRPr="00B65B5E" w:rsidRDefault="00B65B5E" w:rsidP="00B65B5E">
      <w:pPr>
        <w:numPr>
          <w:ilvl w:val="0"/>
          <w:numId w:val="3"/>
        </w:numPr>
        <w:tabs>
          <w:tab w:val="left" w:pos="426"/>
          <w:tab w:val="left" w:pos="720"/>
        </w:tabs>
        <w:contextualSpacing/>
        <w:jc w:val="both"/>
        <w:rPr>
          <w:rFonts w:ascii="Calibri" w:eastAsia="Times New Roman" w:hAnsi="Calibri" w:cs="Calibri"/>
          <w:color w:val="0E101A"/>
          <w:lang w:eastAsia="en-IN"/>
        </w:rPr>
      </w:pPr>
      <w:r w:rsidRPr="00B65B5E">
        <w:rPr>
          <w:rFonts w:ascii="Calibri" w:eastAsia="Times New Roman" w:hAnsi="Calibri" w:cs="Calibri"/>
          <w:color w:val="0E101A"/>
          <w:lang w:eastAsia="en-IN"/>
        </w:rPr>
        <w:t>After the final round, the host will click "End Game" to show final standings.</w:t>
      </w:r>
    </w:p>
    <w:p w14:paraId="3362773E" w14:textId="77777777" w:rsidR="00884D35" w:rsidRDefault="00884D35">
      <w:pPr>
        <w:spacing w:before="0" w:after="0" w:line="240" w:lineRule="auto"/>
        <w:rPr>
          <w:rFonts w:ascii="Calibri" w:eastAsiaTheme="majorEastAsia" w:hAnsi="Calibri" w:cstheme="majorBidi"/>
          <w:b/>
          <w:color w:val="ED7D31" w:themeColor="accent2"/>
          <w:sz w:val="56"/>
          <w:szCs w:val="32"/>
        </w:rPr>
      </w:pPr>
      <w:r>
        <w:rPr>
          <w:rFonts w:ascii="Calibri" w:eastAsiaTheme="majorEastAsia" w:hAnsi="Calibri" w:cstheme="majorBidi"/>
          <w:b/>
          <w:color w:val="ED7D31" w:themeColor="accent2"/>
          <w:sz w:val="56"/>
          <w:szCs w:val="32"/>
        </w:rPr>
        <w:br w:type="page"/>
      </w:r>
    </w:p>
    <w:p w14:paraId="03AD8236" w14:textId="7BE8F741" w:rsidR="00935D28" w:rsidRPr="000F56CF" w:rsidRDefault="00E035B0" w:rsidP="00935D28">
      <w:pPr>
        <w:keepNext/>
        <w:keepLines/>
        <w:pBdr>
          <w:bottom w:val="single" w:sz="12" w:space="1" w:color="000000" w:themeColor="text1"/>
        </w:pBdr>
        <w:tabs>
          <w:tab w:val="left" w:pos="426"/>
        </w:tabs>
        <w:spacing w:before="240" w:after="0"/>
        <w:outlineLvl w:val="0"/>
        <w:rPr>
          <w:rFonts w:ascii="Calibri" w:eastAsiaTheme="majorEastAsia" w:hAnsi="Calibri" w:cstheme="majorBidi"/>
          <w:b/>
          <w:color w:val="ED7D31" w:themeColor="accent2"/>
          <w:sz w:val="56"/>
          <w:szCs w:val="32"/>
        </w:rPr>
      </w:pPr>
      <w:bookmarkStart w:id="21" w:name="_Toc216377645"/>
      <w:r>
        <w:rPr>
          <w:rFonts w:ascii="Calibri" w:eastAsiaTheme="majorEastAsia" w:hAnsi="Calibri" w:cstheme="majorBidi"/>
          <w:b/>
          <w:color w:val="ED7D31" w:themeColor="accent2"/>
          <w:sz w:val="56"/>
          <w:szCs w:val="32"/>
        </w:rPr>
        <w:lastRenderedPageBreak/>
        <w:t>Implementation</w:t>
      </w:r>
      <w:r w:rsidR="00935D28" w:rsidRPr="000F56CF">
        <w:rPr>
          <w:rFonts w:ascii="Calibri" w:eastAsiaTheme="majorEastAsia" w:hAnsi="Calibri" w:cstheme="majorBidi"/>
          <w:b/>
          <w:color w:val="ED7D31" w:themeColor="accent2"/>
          <w:sz w:val="56"/>
          <w:szCs w:val="32"/>
        </w:rPr>
        <w:t xml:space="preserve"> </w:t>
      </w:r>
      <w:r w:rsidR="00935D28" w:rsidRPr="000F56CF">
        <w:rPr>
          <w:rFonts w:ascii="Calibri" w:eastAsiaTheme="majorEastAsia" w:hAnsi="Calibri" w:cstheme="majorBidi"/>
          <w:sz w:val="56"/>
          <w:szCs w:val="32"/>
        </w:rPr>
        <w:t>Estimate</w:t>
      </w:r>
      <w:r w:rsidR="00CC64AD">
        <w:rPr>
          <w:rFonts w:ascii="Calibri" w:eastAsiaTheme="majorEastAsia" w:hAnsi="Calibri" w:cstheme="majorBidi"/>
          <w:sz w:val="56"/>
          <w:szCs w:val="32"/>
        </w:rPr>
        <w:t>s</w:t>
      </w:r>
      <w:bookmarkEnd w:id="21"/>
    </w:p>
    <w:tbl>
      <w:tblPr>
        <w:tblStyle w:val="TableGrid"/>
        <w:tblW w:w="977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516"/>
        <w:gridCol w:w="3260"/>
      </w:tblGrid>
      <w:tr w:rsidR="00E035B0" w14:paraId="72F51A39" w14:textId="77777777" w:rsidTr="00CC0C72">
        <w:trPr>
          <w:trHeight w:val="567"/>
        </w:trPr>
        <w:tc>
          <w:tcPr>
            <w:tcW w:w="65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7D31" w:themeFill="accent2"/>
            <w:vAlign w:val="center"/>
          </w:tcPr>
          <w:p w14:paraId="6D9CB966" w14:textId="77777777" w:rsidR="00E035B0" w:rsidRDefault="00E035B0" w:rsidP="00CC0C72">
            <w:pPr>
              <w:rPr>
                <w:rFonts w:cstheme="minorHAnsi"/>
                <w:color w:val="FFFFFF" w:themeColor="background1"/>
                <w:sz w:val="28"/>
                <w:lang w:eastAsia="en-IN"/>
              </w:rPr>
            </w:pPr>
            <w:r>
              <w:rPr>
                <w:rFonts w:cstheme="minorHAnsi"/>
                <w:color w:val="FFFFFF" w:themeColor="background1"/>
                <w:sz w:val="28"/>
                <w:lang w:eastAsia="en-IN"/>
              </w:rPr>
              <w:t xml:space="preserve">Estimated Delivery Timeline </w:t>
            </w:r>
            <w:r w:rsidRPr="002B65DF">
              <w:rPr>
                <w:rFonts w:cstheme="minorHAnsi"/>
                <w:i/>
                <w:iCs/>
                <w:color w:val="FFFFFF" w:themeColor="background1"/>
                <w:sz w:val="28"/>
                <w:lang w:eastAsia="en-IN"/>
              </w:rPr>
              <w:t>(with multiple resources)</w:t>
            </w:r>
          </w:p>
        </w:tc>
        <w:tc>
          <w:tcPr>
            <w:tcW w:w="32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D7D31" w:themeFill="accent2"/>
            <w:vAlign w:val="center"/>
          </w:tcPr>
          <w:p w14:paraId="30817F15" w14:textId="23116907" w:rsidR="00E035B0" w:rsidRPr="00E035B0" w:rsidRDefault="00C64BAB" w:rsidP="00CC0C72">
            <w:pPr>
              <w:jc w:val="center"/>
              <w:rPr>
                <w:rFonts w:cstheme="minorHAnsi"/>
                <w:b/>
                <w:bCs/>
                <w:color w:val="FFFFFF" w:themeColor="background1"/>
                <w:sz w:val="28"/>
                <w:lang w:eastAsia="en-IN"/>
              </w:rPr>
            </w:pPr>
            <w:r>
              <w:rPr>
                <w:rFonts w:cstheme="minorHAnsi"/>
                <w:b/>
                <w:bCs/>
                <w:color w:val="FFFFFF" w:themeColor="background1"/>
                <w:sz w:val="28"/>
                <w:lang w:eastAsia="en-IN"/>
              </w:rPr>
              <w:t>3.</w:t>
            </w:r>
            <w:r w:rsidR="00C91103">
              <w:rPr>
                <w:rFonts w:cstheme="minorHAnsi"/>
                <w:b/>
                <w:bCs/>
                <w:color w:val="FFFFFF" w:themeColor="background1"/>
                <w:sz w:val="28"/>
                <w:lang w:eastAsia="en-IN"/>
              </w:rPr>
              <w:t>8</w:t>
            </w:r>
            <w:r w:rsidR="00E035B0" w:rsidRPr="00E035B0">
              <w:rPr>
                <w:rFonts w:cstheme="minorHAnsi"/>
                <w:b/>
                <w:bCs/>
                <w:color w:val="FFFFFF" w:themeColor="background1"/>
                <w:sz w:val="28"/>
                <w:lang w:eastAsia="en-IN"/>
              </w:rPr>
              <w:t xml:space="preserve"> Weeks</w:t>
            </w:r>
          </w:p>
        </w:tc>
      </w:tr>
      <w:tr w:rsidR="00E035B0" w14:paraId="360231A4" w14:textId="77777777" w:rsidTr="00CC0C72">
        <w:trPr>
          <w:trHeight w:val="564"/>
        </w:trPr>
        <w:tc>
          <w:tcPr>
            <w:tcW w:w="65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hideMark/>
          </w:tcPr>
          <w:p w14:paraId="3FFBF57E" w14:textId="64C80484" w:rsidR="00E035B0" w:rsidRDefault="00E035B0" w:rsidP="00CC0C72">
            <w:pPr>
              <w:rPr>
                <w:b/>
                <w:color w:val="FFFFFF" w:themeColor="background1"/>
                <w:szCs w:val="24"/>
                <w:lang w:eastAsia="en-IN"/>
              </w:rPr>
            </w:pPr>
            <w:r>
              <w:rPr>
                <w:rFonts w:cstheme="minorHAnsi"/>
                <w:color w:val="FFFFFF" w:themeColor="background1"/>
                <w:sz w:val="28"/>
                <w:lang w:eastAsia="en-IN"/>
              </w:rPr>
              <w:t xml:space="preserve">Estimated Cost </w:t>
            </w:r>
            <w:r w:rsidRPr="00E035B0">
              <w:rPr>
                <w:rFonts w:cstheme="minorHAnsi"/>
                <w:i/>
                <w:iCs/>
                <w:color w:val="FFFFFF" w:themeColor="background1"/>
                <w:sz w:val="28"/>
                <w:lang w:eastAsia="en-IN"/>
              </w:rPr>
              <w:t>(</w:t>
            </w:r>
            <w:r>
              <w:rPr>
                <w:rFonts w:cstheme="minorHAnsi"/>
                <w:i/>
                <w:iCs/>
                <w:color w:val="FFFFFF" w:themeColor="background1"/>
                <w:sz w:val="28"/>
                <w:lang w:eastAsia="en-IN"/>
              </w:rPr>
              <w:t>B</w:t>
            </w:r>
            <w:r w:rsidRPr="00E035B0">
              <w:rPr>
                <w:rFonts w:cstheme="minorHAnsi"/>
                <w:i/>
                <w:iCs/>
                <w:color w:val="FFFFFF" w:themeColor="background1"/>
                <w:sz w:val="28"/>
                <w:lang w:eastAsia="en-IN"/>
              </w:rPr>
              <w:t xml:space="preserve">lack Friday </w:t>
            </w:r>
            <w:r w:rsidR="00C64BAB">
              <w:rPr>
                <w:rFonts w:cstheme="minorHAnsi"/>
                <w:i/>
                <w:iCs/>
                <w:color w:val="FFFFFF" w:themeColor="background1"/>
                <w:sz w:val="28"/>
                <w:lang w:eastAsia="en-IN"/>
              </w:rPr>
              <w:t>O</w:t>
            </w:r>
            <w:r w:rsidRPr="00E035B0">
              <w:rPr>
                <w:rFonts w:cstheme="minorHAnsi"/>
                <w:i/>
                <w:iCs/>
                <w:color w:val="FFFFFF" w:themeColor="background1"/>
                <w:sz w:val="28"/>
                <w:lang w:eastAsia="en-IN"/>
              </w:rPr>
              <w:t>ffer)</w:t>
            </w:r>
          </w:p>
        </w:tc>
        <w:tc>
          <w:tcPr>
            <w:tcW w:w="32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vAlign w:val="center"/>
            <w:hideMark/>
          </w:tcPr>
          <w:p w14:paraId="4005B51F" w14:textId="7AA9E7CD" w:rsidR="00E035B0" w:rsidRPr="00E035B0" w:rsidRDefault="00E035B0" w:rsidP="00CC0C72">
            <w:pPr>
              <w:jc w:val="center"/>
              <w:rPr>
                <w:b/>
                <w:bCs/>
                <w:color w:val="FFFFFF" w:themeColor="background1"/>
                <w:szCs w:val="24"/>
                <w:lang w:eastAsia="en-IN"/>
              </w:rPr>
            </w:pPr>
            <w:r w:rsidRPr="00E035B0">
              <w:rPr>
                <w:rFonts w:cstheme="minorHAnsi"/>
                <w:b/>
                <w:bCs/>
                <w:color w:val="FFFFFF" w:themeColor="background1"/>
                <w:sz w:val="28"/>
                <w:lang w:eastAsia="en-IN"/>
              </w:rPr>
              <w:t>£</w:t>
            </w:r>
            <w:r w:rsidR="00C91103">
              <w:rPr>
                <w:rFonts w:cstheme="minorHAnsi"/>
                <w:b/>
                <w:bCs/>
                <w:color w:val="FFFFFF" w:themeColor="background1"/>
                <w:sz w:val="28"/>
                <w:lang w:eastAsia="en-IN"/>
              </w:rPr>
              <w:t>6232</w:t>
            </w:r>
            <w:r w:rsidRPr="00E035B0">
              <w:rPr>
                <w:rFonts w:cstheme="minorHAnsi"/>
                <w:b/>
                <w:bCs/>
                <w:color w:val="FFFFFF" w:themeColor="background1"/>
                <w:sz w:val="28"/>
                <w:lang w:eastAsia="en-IN"/>
              </w:rPr>
              <w:t xml:space="preserve"> + VAT</w:t>
            </w:r>
          </w:p>
        </w:tc>
      </w:tr>
    </w:tbl>
    <w:p w14:paraId="20F2BBB6" w14:textId="77777777" w:rsidR="00E035B0" w:rsidRDefault="00E035B0" w:rsidP="00E035B0">
      <w:pPr>
        <w:jc w:val="center"/>
        <w:rPr>
          <w:rFonts w:cstheme="minorHAnsi"/>
          <w:color w:val="000000" w:themeColor="text1"/>
          <w:szCs w:val="28"/>
        </w:rPr>
      </w:pPr>
      <w:r w:rsidRPr="002655D0">
        <w:rPr>
          <w:rFonts w:cstheme="minorHAnsi"/>
          <w:color w:val="000000" w:themeColor="text1"/>
          <w:szCs w:val="28"/>
        </w:rPr>
        <w:t>The above Estimate(s) are valid for 30 days from the date of issue</w:t>
      </w:r>
    </w:p>
    <w:p w14:paraId="09E6269B" w14:textId="0933D01A" w:rsidR="00C64BAB" w:rsidRPr="00AB551D" w:rsidRDefault="00C64BAB" w:rsidP="00E035B0">
      <w:pPr>
        <w:jc w:val="center"/>
        <w:rPr>
          <w:rFonts w:cstheme="minorHAnsi"/>
          <w:b/>
          <w:bCs/>
          <w:i/>
          <w:iCs/>
          <w:color w:val="000000" w:themeColor="text1"/>
          <w:szCs w:val="28"/>
        </w:rPr>
      </w:pPr>
      <w:r w:rsidRPr="00AB551D">
        <w:rPr>
          <w:rFonts w:cstheme="minorHAnsi"/>
          <w:b/>
          <w:bCs/>
          <w:i/>
          <w:iCs/>
          <w:color w:val="000000" w:themeColor="text1"/>
          <w:szCs w:val="28"/>
        </w:rPr>
        <w:t>***Dotsquares offers a 30-Day Warranty Period post completion, with any bugs/issues being resolved at no additional cost</w:t>
      </w:r>
      <w:r w:rsidR="00CC4CAF">
        <w:rPr>
          <w:rFonts w:cstheme="minorHAnsi"/>
          <w:b/>
          <w:bCs/>
          <w:i/>
          <w:iCs/>
          <w:color w:val="000000" w:themeColor="text1"/>
          <w:szCs w:val="28"/>
        </w:rPr>
        <w:t xml:space="preserve"> within the period</w:t>
      </w:r>
      <w:r w:rsidRPr="00AB551D">
        <w:rPr>
          <w:rFonts w:cstheme="minorHAnsi"/>
          <w:b/>
          <w:bCs/>
          <w:i/>
          <w:iCs/>
          <w:color w:val="000000" w:themeColor="text1"/>
          <w:szCs w:val="28"/>
        </w:rPr>
        <w:t>***</w:t>
      </w:r>
    </w:p>
    <w:p w14:paraId="1B17F422" w14:textId="77777777" w:rsidR="00E035B0" w:rsidRDefault="00E035B0" w:rsidP="00E035B0">
      <w:pPr>
        <w:pStyle w:val="Heading1"/>
        <w:rPr>
          <w:color w:val="000000" w:themeColor="text1"/>
        </w:rPr>
      </w:pPr>
      <w:bookmarkStart w:id="22" w:name="_Toc169187745"/>
      <w:bookmarkStart w:id="23" w:name="_Toc150184540"/>
      <w:bookmarkStart w:id="24" w:name="_Toc147855900"/>
      <w:bookmarkStart w:id="25" w:name="_Toc145595781"/>
      <w:bookmarkStart w:id="26" w:name="_Toc126866693"/>
      <w:bookmarkStart w:id="27" w:name="_Toc143537985"/>
      <w:bookmarkStart w:id="28" w:name="_Toc144422102"/>
      <w:bookmarkStart w:id="29" w:name="_Toc171702868"/>
      <w:bookmarkStart w:id="30" w:name="_Toc172795800"/>
      <w:bookmarkStart w:id="31" w:name="_Toc179823747"/>
      <w:bookmarkStart w:id="32" w:name="_Toc179825735"/>
      <w:bookmarkStart w:id="33" w:name="_Toc182576848"/>
      <w:bookmarkStart w:id="34" w:name="_Toc187340736"/>
      <w:bookmarkStart w:id="35" w:name="_Toc188036266"/>
      <w:bookmarkStart w:id="36" w:name="_Toc189244678"/>
      <w:bookmarkStart w:id="37" w:name="_Toc199402858"/>
      <w:bookmarkStart w:id="38" w:name="_Toc199425869"/>
      <w:bookmarkStart w:id="39" w:name="_Toc209550418"/>
      <w:bookmarkStart w:id="40" w:name="_Toc216377646"/>
      <w:r w:rsidRPr="008B2599">
        <w:t>Payment</w:t>
      </w:r>
      <w:r w:rsidRPr="008B2599">
        <w:rPr>
          <w:color w:val="000000" w:themeColor="text1"/>
        </w:rPr>
        <w:t xml:space="preserve"> Schedule</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00FD8CFB" w14:textId="77777777" w:rsidR="00E035B0" w:rsidRPr="00F90039" w:rsidRDefault="00E035B0" w:rsidP="00E035B0">
      <w:pPr>
        <w:rPr>
          <w:rFonts w:cstheme="minorHAnsi"/>
          <w:b/>
          <w:bCs/>
          <w:u w:val="single"/>
        </w:rPr>
      </w:pPr>
      <w:r w:rsidRPr="00F90039">
        <w:rPr>
          <w:rFonts w:cstheme="minorHAnsi"/>
          <w:b/>
          <w:bCs/>
          <w:u w:val="single"/>
        </w:rPr>
        <w:t>Option 1: Fortnightly/Bi-Weekly</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5"/>
        <w:gridCol w:w="4394"/>
      </w:tblGrid>
      <w:tr w:rsidR="00E035B0" w:rsidRPr="003806BA" w14:paraId="30807C1B" w14:textId="77777777" w:rsidTr="00C64BAB">
        <w:trPr>
          <w:trHeight w:val="580"/>
        </w:trPr>
        <w:tc>
          <w:tcPr>
            <w:tcW w:w="5245" w:type="dxa"/>
            <w:shd w:val="clear" w:color="auto" w:fill="ED7D31"/>
            <w:tcMar>
              <w:top w:w="0" w:type="dxa"/>
              <w:left w:w="108" w:type="dxa"/>
              <w:bottom w:w="0" w:type="dxa"/>
              <w:right w:w="108" w:type="dxa"/>
            </w:tcMar>
            <w:vAlign w:val="center"/>
            <w:hideMark/>
          </w:tcPr>
          <w:p w14:paraId="1A161762" w14:textId="77777777" w:rsidR="00E035B0" w:rsidRPr="003806BA" w:rsidRDefault="00E035B0" w:rsidP="00CC0C72">
            <w:pPr>
              <w:spacing w:line="240" w:lineRule="auto"/>
              <w:jc w:val="center"/>
              <w:rPr>
                <w:rFonts w:eastAsia="Times New Roman" w:cstheme="minorHAnsi"/>
                <w:b/>
                <w:color w:val="FFFFFF" w:themeColor="background1"/>
                <w:szCs w:val="24"/>
                <w:lang w:val="en-IN" w:eastAsia="en-IN"/>
              </w:rPr>
            </w:pPr>
            <w:r>
              <w:rPr>
                <w:rFonts w:eastAsia="Times New Roman" w:cstheme="minorHAnsi"/>
                <w:b/>
                <w:color w:val="FFFFFF" w:themeColor="background1"/>
                <w:szCs w:val="24"/>
                <w:lang w:val="en-IN" w:eastAsia="en-IN"/>
              </w:rPr>
              <w:t>Duration</w:t>
            </w:r>
          </w:p>
        </w:tc>
        <w:tc>
          <w:tcPr>
            <w:tcW w:w="4394" w:type="dxa"/>
            <w:shd w:val="clear" w:color="auto" w:fill="ED7D31"/>
            <w:vAlign w:val="center"/>
          </w:tcPr>
          <w:p w14:paraId="792FF51D" w14:textId="7D959DAE" w:rsidR="00E035B0" w:rsidRPr="00E035B0" w:rsidRDefault="00E035B0" w:rsidP="00E035B0">
            <w:pPr>
              <w:spacing w:line="240" w:lineRule="auto"/>
              <w:jc w:val="center"/>
              <w:rPr>
                <w:rFonts w:eastAsia="Times New Roman" w:cstheme="minorHAnsi"/>
                <w:b/>
                <w:color w:val="FFFFFF" w:themeColor="background1"/>
                <w:szCs w:val="24"/>
                <w:lang w:val="en-IN" w:eastAsia="en-IN"/>
              </w:rPr>
            </w:pPr>
            <w:r>
              <w:rPr>
                <w:rFonts w:eastAsia="Times New Roman" w:cstheme="minorHAnsi"/>
                <w:b/>
                <w:color w:val="FFFFFF" w:themeColor="background1"/>
                <w:szCs w:val="24"/>
                <w:lang w:val="en-IN" w:eastAsia="en-IN"/>
              </w:rPr>
              <w:t xml:space="preserve">Amount </w:t>
            </w:r>
            <w:r w:rsidR="00826FD7" w:rsidRPr="00826FD7">
              <w:rPr>
                <w:rFonts w:eastAsia="Times New Roman" w:cstheme="minorHAnsi"/>
                <w:b/>
                <w:i/>
                <w:iCs/>
                <w:color w:val="FFFFFF" w:themeColor="background1"/>
                <w:sz w:val="22"/>
                <w:lang w:val="en-IN" w:eastAsia="en-IN"/>
              </w:rPr>
              <w:t>(</w:t>
            </w:r>
            <w:proofErr w:type="spellStart"/>
            <w:r w:rsidR="00826FD7" w:rsidRPr="00826FD7">
              <w:rPr>
                <w:rFonts w:eastAsia="Times New Roman" w:cstheme="minorHAnsi"/>
                <w:b/>
                <w:i/>
                <w:iCs/>
                <w:color w:val="FFFFFF" w:themeColor="background1"/>
                <w:sz w:val="22"/>
                <w:lang w:val="en-IN" w:eastAsia="en-IN"/>
              </w:rPr>
              <w:t>exc</w:t>
            </w:r>
            <w:proofErr w:type="spellEnd"/>
            <w:r w:rsidR="00826FD7" w:rsidRPr="00826FD7">
              <w:rPr>
                <w:rFonts w:eastAsia="Times New Roman" w:cstheme="minorHAnsi"/>
                <w:b/>
                <w:i/>
                <w:iCs/>
                <w:color w:val="FFFFFF" w:themeColor="background1"/>
                <w:sz w:val="22"/>
                <w:lang w:val="en-IN" w:eastAsia="en-IN"/>
              </w:rPr>
              <w:t xml:space="preserve"> VAT)</w:t>
            </w:r>
          </w:p>
        </w:tc>
      </w:tr>
      <w:tr w:rsidR="00E035B0" w:rsidRPr="008364A7" w14:paraId="581333F4" w14:textId="77777777" w:rsidTr="00C64BAB">
        <w:trPr>
          <w:trHeight w:val="120"/>
        </w:trPr>
        <w:tc>
          <w:tcPr>
            <w:tcW w:w="5245" w:type="dxa"/>
            <w:shd w:val="clear" w:color="auto" w:fill="FFFFFF" w:themeFill="background1"/>
            <w:tcMar>
              <w:top w:w="0" w:type="dxa"/>
              <w:left w:w="108" w:type="dxa"/>
              <w:bottom w:w="0" w:type="dxa"/>
              <w:right w:w="108" w:type="dxa"/>
            </w:tcMar>
            <w:vAlign w:val="center"/>
          </w:tcPr>
          <w:p w14:paraId="4C25D420" w14:textId="77777777" w:rsidR="00E035B0" w:rsidRPr="003806BA" w:rsidRDefault="00E035B0" w:rsidP="00CC0C72">
            <w:pPr>
              <w:spacing w:line="240" w:lineRule="auto"/>
              <w:jc w:val="center"/>
              <w:rPr>
                <w:rFonts w:eastAsia="Times New Roman" w:cstheme="minorHAnsi"/>
                <w:bCs/>
                <w:szCs w:val="24"/>
                <w:lang w:val="en-IN" w:eastAsia="en-IN"/>
              </w:rPr>
            </w:pPr>
            <w:r>
              <w:rPr>
                <w:rFonts w:eastAsia="Times New Roman" w:cstheme="minorHAnsi"/>
                <w:bCs/>
                <w:szCs w:val="24"/>
                <w:lang w:val="en-IN" w:eastAsia="en-IN"/>
              </w:rPr>
              <w:t>Week 0-2</w:t>
            </w:r>
          </w:p>
        </w:tc>
        <w:tc>
          <w:tcPr>
            <w:tcW w:w="4394" w:type="dxa"/>
            <w:shd w:val="clear" w:color="auto" w:fill="FFFFFF" w:themeFill="background1"/>
          </w:tcPr>
          <w:p w14:paraId="6247B1EE" w14:textId="20CAACC7" w:rsidR="00E035B0" w:rsidRPr="003806BA" w:rsidRDefault="00E035B0" w:rsidP="00CC0C72">
            <w:pPr>
              <w:spacing w:line="240" w:lineRule="auto"/>
              <w:jc w:val="center"/>
              <w:rPr>
                <w:rFonts w:eastAsia="Times New Roman" w:cstheme="minorHAnsi"/>
                <w:bCs/>
                <w:szCs w:val="24"/>
                <w:lang w:val="en-IN" w:eastAsia="en-IN"/>
              </w:rPr>
            </w:pPr>
            <w:r>
              <w:rPr>
                <w:rFonts w:eastAsia="Times New Roman" w:cstheme="minorHAnsi"/>
                <w:bCs/>
                <w:szCs w:val="24"/>
                <w:lang w:val="en-IN" w:eastAsia="en-IN"/>
              </w:rPr>
              <w:t>£</w:t>
            </w:r>
            <w:r w:rsidR="00C91103">
              <w:rPr>
                <w:rFonts w:eastAsia="Times New Roman" w:cstheme="minorHAnsi"/>
                <w:bCs/>
                <w:szCs w:val="24"/>
                <w:lang w:val="en-IN" w:eastAsia="en-IN"/>
              </w:rPr>
              <w:t>3280</w:t>
            </w:r>
          </w:p>
        </w:tc>
      </w:tr>
      <w:tr w:rsidR="00E035B0" w:rsidRPr="008364A7" w14:paraId="317F1652" w14:textId="77777777" w:rsidTr="00C64BAB">
        <w:trPr>
          <w:trHeight w:val="120"/>
        </w:trPr>
        <w:tc>
          <w:tcPr>
            <w:tcW w:w="5245" w:type="dxa"/>
            <w:shd w:val="clear" w:color="auto" w:fill="FFFFFF" w:themeFill="background1"/>
            <w:tcMar>
              <w:top w:w="0" w:type="dxa"/>
              <w:left w:w="108" w:type="dxa"/>
              <w:bottom w:w="0" w:type="dxa"/>
              <w:right w:w="108" w:type="dxa"/>
            </w:tcMar>
            <w:vAlign w:val="center"/>
          </w:tcPr>
          <w:p w14:paraId="73BCE9D6" w14:textId="0C6FD672" w:rsidR="00E035B0" w:rsidRDefault="00E035B0" w:rsidP="00CC0C72">
            <w:pPr>
              <w:spacing w:line="240" w:lineRule="auto"/>
              <w:jc w:val="center"/>
              <w:rPr>
                <w:rFonts w:eastAsia="Times New Roman" w:cstheme="minorHAnsi"/>
                <w:bCs/>
                <w:szCs w:val="24"/>
                <w:lang w:val="en-IN" w:eastAsia="en-IN"/>
              </w:rPr>
            </w:pPr>
            <w:r>
              <w:rPr>
                <w:rFonts w:eastAsia="Times New Roman" w:cstheme="minorHAnsi"/>
                <w:bCs/>
                <w:szCs w:val="24"/>
                <w:lang w:val="en-IN" w:eastAsia="en-IN"/>
              </w:rPr>
              <w:t>Week 2-</w:t>
            </w:r>
            <w:r w:rsidR="00C64BAB">
              <w:rPr>
                <w:rFonts w:eastAsia="Times New Roman" w:cstheme="minorHAnsi"/>
                <w:bCs/>
                <w:szCs w:val="24"/>
                <w:lang w:val="en-IN" w:eastAsia="en-IN"/>
              </w:rPr>
              <w:t>3.</w:t>
            </w:r>
            <w:r w:rsidR="00C91103">
              <w:rPr>
                <w:rFonts w:eastAsia="Times New Roman" w:cstheme="minorHAnsi"/>
                <w:bCs/>
                <w:szCs w:val="24"/>
                <w:lang w:val="en-IN" w:eastAsia="en-IN"/>
              </w:rPr>
              <w:t>8</w:t>
            </w:r>
          </w:p>
        </w:tc>
        <w:tc>
          <w:tcPr>
            <w:tcW w:w="4394" w:type="dxa"/>
            <w:shd w:val="clear" w:color="auto" w:fill="FFFFFF" w:themeFill="background1"/>
          </w:tcPr>
          <w:p w14:paraId="31639A8C" w14:textId="2D2093C1" w:rsidR="00E035B0" w:rsidRPr="003806BA" w:rsidRDefault="00E035B0" w:rsidP="00CC0C72">
            <w:pPr>
              <w:spacing w:line="240" w:lineRule="auto"/>
              <w:jc w:val="center"/>
              <w:rPr>
                <w:rFonts w:eastAsia="Times New Roman" w:cstheme="minorHAnsi"/>
                <w:bCs/>
                <w:szCs w:val="24"/>
                <w:lang w:val="en-IN" w:eastAsia="en-IN"/>
              </w:rPr>
            </w:pPr>
            <w:r>
              <w:rPr>
                <w:rFonts w:eastAsia="Times New Roman" w:cstheme="minorHAnsi"/>
                <w:bCs/>
                <w:szCs w:val="24"/>
                <w:lang w:val="en-IN" w:eastAsia="en-IN"/>
              </w:rPr>
              <w:t>£</w:t>
            </w:r>
            <w:r w:rsidR="00C91103">
              <w:rPr>
                <w:rFonts w:eastAsia="Times New Roman" w:cstheme="minorHAnsi"/>
                <w:bCs/>
                <w:szCs w:val="24"/>
                <w:lang w:val="en-IN" w:eastAsia="en-IN"/>
              </w:rPr>
              <w:t>2952</w:t>
            </w:r>
          </w:p>
        </w:tc>
      </w:tr>
    </w:tbl>
    <w:p w14:paraId="7249D6F3" w14:textId="77777777" w:rsidR="00E035B0" w:rsidRDefault="00E035B0" w:rsidP="00E035B0">
      <w:pPr>
        <w:rPr>
          <w:rFonts w:cstheme="minorHAnsi"/>
        </w:rPr>
      </w:pPr>
    </w:p>
    <w:p w14:paraId="15C8293B" w14:textId="77777777" w:rsidR="00E035B0" w:rsidRPr="00F90039" w:rsidRDefault="00E035B0" w:rsidP="00E035B0">
      <w:pPr>
        <w:rPr>
          <w:rFonts w:cstheme="minorHAnsi"/>
          <w:b/>
          <w:bCs/>
          <w:u w:val="single"/>
        </w:rPr>
      </w:pPr>
      <w:r w:rsidRPr="00F90039">
        <w:rPr>
          <w:rFonts w:cstheme="minorHAnsi"/>
          <w:b/>
          <w:bCs/>
          <w:u w:val="single"/>
        </w:rPr>
        <w:t xml:space="preserve">Option </w:t>
      </w:r>
      <w:r>
        <w:rPr>
          <w:rFonts w:cstheme="minorHAnsi"/>
          <w:b/>
          <w:bCs/>
          <w:u w:val="single"/>
        </w:rPr>
        <w:t>2</w:t>
      </w:r>
      <w:r w:rsidRPr="00F90039">
        <w:rPr>
          <w:rFonts w:cstheme="minorHAnsi"/>
          <w:b/>
          <w:bCs/>
          <w:u w:val="single"/>
        </w:rPr>
        <w:t xml:space="preserve">: </w:t>
      </w:r>
      <w:r>
        <w:rPr>
          <w:rFonts w:cstheme="minorHAnsi"/>
          <w:b/>
          <w:bCs/>
          <w:u w:val="single"/>
        </w:rPr>
        <w:t>Month</w:t>
      </w:r>
      <w:r w:rsidRPr="00F90039">
        <w:rPr>
          <w:rFonts w:cstheme="minorHAnsi"/>
          <w:b/>
          <w:bCs/>
          <w:u w:val="single"/>
        </w:rPr>
        <w:t>ly</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5"/>
        <w:gridCol w:w="4394"/>
      </w:tblGrid>
      <w:tr w:rsidR="00C64BAB" w:rsidRPr="003806BA" w14:paraId="105FB0B6" w14:textId="77777777" w:rsidTr="00C64BAB">
        <w:trPr>
          <w:trHeight w:val="580"/>
        </w:trPr>
        <w:tc>
          <w:tcPr>
            <w:tcW w:w="5245" w:type="dxa"/>
            <w:shd w:val="clear" w:color="auto" w:fill="ED7D31"/>
            <w:tcMar>
              <w:top w:w="0" w:type="dxa"/>
              <w:left w:w="108" w:type="dxa"/>
              <w:bottom w:w="0" w:type="dxa"/>
              <w:right w:w="108" w:type="dxa"/>
            </w:tcMar>
            <w:vAlign w:val="center"/>
            <w:hideMark/>
          </w:tcPr>
          <w:p w14:paraId="3AE28723" w14:textId="77777777" w:rsidR="00C64BAB" w:rsidRPr="003806BA" w:rsidRDefault="00C64BAB" w:rsidP="00CC0C72">
            <w:pPr>
              <w:spacing w:line="240" w:lineRule="auto"/>
              <w:jc w:val="center"/>
              <w:rPr>
                <w:rFonts w:eastAsia="Times New Roman" w:cstheme="minorHAnsi"/>
                <w:b/>
                <w:color w:val="FFFFFF" w:themeColor="background1"/>
                <w:szCs w:val="24"/>
                <w:lang w:val="en-IN" w:eastAsia="en-IN"/>
              </w:rPr>
            </w:pPr>
            <w:r>
              <w:rPr>
                <w:rFonts w:eastAsia="Times New Roman" w:cstheme="minorHAnsi"/>
                <w:b/>
                <w:color w:val="FFFFFF" w:themeColor="background1"/>
                <w:szCs w:val="24"/>
                <w:lang w:val="en-IN" w:eastAsia="en-IN"/>
              </w:rPr>
              <w:t>Duration</w:t>
            </w:r>
          </w:p>
        </w:tc>
        <w:tc>
          <w:tcPr>
            <w:tcW w:w="4394" w:type="dxa"/>
            <w:shd w:val="clear" w:color="auto" w:fill="ED7D31"/>
            <w:vAlign w:val="center"/>
          </w:tcPr>
          <w:p w14:paraId="5358A9EC" w14:textId="0B484B32" w:rsidR="00C64BAB" w:rsidRPr="003806BA" w:rsidRDefault="00C64BAB" w:rsidP="00C64BAB">
            <w:pPr>
              <w:spacing w:line="240" w:lineRule="auto"/>
              <w:jc w:val="center"/>
              <w:rPr>
                <w:rFonts w:eastAsia="Times New Roman" w:cstheme="minorHAnsi"/>
                <w:b/>
                <w:color w:val="FFFFFF" w:themeColor="background1"/>
                <w:szCs w:val="24"/>
                <w:lang w:val="en-IN" w:eastAsia="en-IN"/>
              </w:rPr>
            </w:pPr>
            <w:r>
              <w:rPr>
                <w:rFonts w:eastAsia="Times New Roman" w:cstheme="minorHAnsi"/>
                <w:b/>
                <w:color w:val="FFFFFF" w:themeColor="background1"/>
                <w:szCs w:val="24"/>
                <w:lang w:val="en-IN" w:eastAsia="en-IN"/>
              </w:rPr>
              <w:t>Amount</w:t>
            </w:r>
            <w:r w:rsidR="00826FD7" w:rsidRPr="00826FD7">
              <w:rPr>
                <w:rFonts w:eastAsia="Times New Roman" w:cstheme="minorHAnsi"/>
                <w:b/>
                <w:i/>
                <w:iCs/>
                <w:color w:val="FFFFFF" w:themeColor="background1"/>
                <w:szCs w:val="24"/>
                <w:lang w:val="en-IN" w:eastAsia="en-IN"/>
              </w:rPr>
              <w:t xml:space="preserve"> (</w:t>
            </w:r>
            <w:proofErr w:type="spellStart"/>
            <w:r w:rsidR="00826FD7" w:rsidRPr="00826FD7">
              <w:rPr>
                <w:rFonts w:eastAsia="Times New Roman" w:cstheme="minorHAnsi"/>
                <w:b/>
                <w:i/>
                <w:iCs/>
                <w:color w:val="FFFFFF" w:themeColor="background1"/>
                <w:szCs w:val="24"/>
                <w:lang w:val="en-IN" w:eastAsia="en-IN"/>
              </w:rPr>
              <w:t>exc</w:t>
            </w:r>
            <w:proofErr w:type="spellEnd"/>
            <w:r w:rsidR="00826FD7" w:rsidRPr="00826FD7">
              <w:rPr>
                <w:rFonts w:eastAsia="Times New Roman" w:cstheme="minorHAnsi"/>
                <w:b/>
                <w:i/>
                <w:iCs/>
                <w:color w:val="FFFFFF" w:themeColor="background1"/>
                <w:szCs w:val="24"/>
                <w:lang w:val="en-IN" w:eastAsia="en-IN"/>
              </w:rPr>
              <w:t xml:space="preserve"> VAT)</w:t>
            </w:r>
          </w:p>
        </w:tc>
      </w:tr>
      <w:tr w:rsidR="00C64BAB" w:rsidRPr="008364A7" w14:paraId="6C0DECD2" w14:textId="77777777" w:rsidTr="00C64BAB">
        <w:trPr>
          <w:trHeight w:val="120"/>
        </w:trPr>
        <w:tc>
          <w:tcPr>
            <w:tcW w:w="5245" w:type="dxa"/>
            <w:shd w:val="clear" w:color="auto" w:fill="FFFFFF" w:themeFill="background1"/>
            <w:tcMar>
              <w:top w:w="0" w:type="dxa"/>
              <w:left w:w="108" w:type="dxa"/>
              <w:bottom w:w="0" w:type="dxa"/>
              <w:right w:w="108" w:type="dxa"/>
            </w:tcMar>
            <w:vAlign w:val="center"/>
          </w:tcPr>
          <w:p w14:paraId="420AF5E2" w14:textId="52B6B555" w:rsidR="00C64BAB" w:rsidRPr="003806BA" w:rsidRDefault="00C64BAB" w:rsidP="00CC0C72">
            <w:pPr>
              <w:spacing w:line="240" w:lineRule="auto"/>
              <w:jc w:val="center"/>
              <w:rPr>
                <w:rFonts w:eastAsia="Times New Roman" w:cstheme="minorHAnsi"/>
                <w:bCs/>
                <w:szCs w:val="24"/>
                <w:lang w:val="en-IN" w:eastAsia="en-IN"/>
              </w:rPr>
            </w:pPr>
            <w:r>
              <w:rPr>
                <w:rFonts w:eastAsia="Times New Roman" w:cstheme="minorHAnsi"/>
                <w:bCs/>
                <w:szCs w:val="24"/>
                <w:lang w:val="en-IN" w:eastAsia="en-IN"/>
              </w:rPr>
              <w:t>Week 0-</w:t>
            </w:r>
            <w:r w:rsidR="00F70945">
              <w:rPr>
                <w:rFonts w:eastAsia="Times New Roman" w:cstheme="minorHAnsi"/>
                <w:bCs/>
                <w:szCs w:val="24"/>
                <w:lang w:val="en-IN" w:eastAsia="en-IN"/>
              </w:rPr>
              <w:t>3.</w:t>
            </w:r>
            <w:r w:rsidR="00C91103">
              <w:rPr>
                <w:rFonts w:eastAsia="Times New Roman" w:cstheme="minorHAnsi"/>
                <w:bCs/>
                <w:szCs w:val="24"/>
                <w:lang w:val="en-IN" w:eastAsia="en-IN"/>
              </w:rPr>
              <w:t>8</w:t>
            </w:r>
          </w:p>
        </w:tc>
        <w:tc>
          <w:tcPr>
            <w:tcW w:w="4394" w:type="dxa"/>
            <w:shd w:val="clear" w:color="auto" w:fill="FFFFFF" w:themeFill="background1"/>
          </w:tcPr>
          <w:p w14:paraId="3987A8AF" w14:textId="5299FB31" w:rsidR="00C64BAB" w:rsidRPr="003806BA" w:rsidRDefault="00C64BAB" w:rsidP="00CC0C72">
            <w:pPr>
              <w:spacing w:line="240" w:lineRule="auto"/>
              <w:jc w:val="center"/>
              <w:rPr>
                <w:rFonts w:eastAsia="Times New Roman" w:cstheme="minorHAnsi"/>
                <w:bCs/>
                <w:szCs w:val="24"/>
                <w:lang w:val="en-IN" w:eastAsia="en-IN"/>
              </w:rPr>
            </w:pPr>
            <w:r>
              <w:rPr>
                <w:rFonts w:eastAsia="Times New Roman" w:cstheme="minorHAnsi"/>
                <w:bCs/>
                <w:szCs w:val="24"/>
                <w:lang w:val="en-IN" w:eastAsia="en-IN"/>
              </w:rPr>
              <w:t>£</w:t>
            </w:r>
            <w:r w:rsidR="00C91103">
              <w:rPr>
                <w:rFonts w:eastAsia="Times New Roman" w:cstheme="minorHAnsi"/>
                <w:bCs/>
                <w:szCs w:val="24"/>
                <w:lang w:val="en-IN" w:eastAsia="en-IN"/>
              </w:rPr>
              <w:t>6232</w:t>
            </w:r>
          </w:p>
        </w:tc>
      </w:tr>
      <w:bookmarkEnd w:id="20"/>
    </w:tbl>
    <w:p w14:paraId="780C71C7" w14:textId="77777777" w:rsidR="00C64BAB" w:rsidRDefault="00C64BAB" w:rsidP="00C64BAB"/>
    <w:p w14:paraId="29842E38" w14:textId="77777777" w:rsidR="00C64BAB" w:rsidRDefault="00C64BAB" w:rsidP="00C64BAB"/>
    <w:p w14:paraId="153434FF" w14:textId="77777777" w:rsidR="00C64BAB" w:rsidRPr="00C64BAB" w:rsidRDefault="00C64BAB" w:rsidP="00C64BAB"/>
    <w:p w14:paraId="5E7D9510" w14:textId="0E1382A6" w:rsidR="00070A43" w:rsidRPr="000F56CF" w:rsidRDefault="00070A43" w:rsidP="00070A43">
      <w:pPr>
        <w:pStyle w:val="Heading1"/>
        <w:tabs>
          <w:tab w:val="left" w:pos="426"/>
        </w:tabs>
      </w:pPr>
      <w:bookmarkStart w:id="41" w:name="_Toc216377647"/>
      <w:r w:rsidRPr="000F56CF">
        <w:lastRenderedPageBreak/>
        <w:t xml:space="preserve">Resource </w:t>
      </w:r>
      <w:r w:rsidRPr="000F56CF">
        <w:rPr>
          <w:b w:val="0"/>
          <w:color w:val="auto"/>
        </w:rPr>
        <w:t>Utilization</w:t>
      </w:r>
      <w:bookmarkEnd w:id="41"/>
    </w:p>
    <w:tbl>
      <w:tblPr>
        <w:tblStyle w:val="TableGrid1"/>
        <w:tblW w:w="5000" w:type="pct"/>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ayout w:type="fixed"/>
        <w:tblLook w:val="04A0" w:firstRow="1" w:lastRow="0" w:firstColumn="1" w:lastColumn="0" w:noHBand="0" w:noVBand="1"/>
      </w:tblPr>
      <w:tblGrid>
        <w:gridCol w:w="874"/>
        <w:gridCol w:w="4266"/>
        <w:gridCol w:w="4438"/>
      </w:tblGrid>
      <w:tr w:rsidR="00070A43" w:rsidRPr="000F56CF" w14:paraId="495D7CFB" w14:textId="77777777" w:rsidTr="00E70411">
        <w:trPr>
          <w:trHeight w:val="222"/>
        </w:trPr>
        <w:tc>
          <w:tcPr>
            <w:tcW w:w="456" w:type="pct"/>
            <w:shd w:val="clear" w:color="auto" w:fill="000000" w:themeFill="text1"/>
            <w:vAlign w:val="center"/>
          </w:tcPr>
          <w:p w14:paraId="12CC6EBE" w14:textId="77777777" w:rsidR="00070A43" w:rsidRPr="000F56CF" w:rsidRDefault="00070A43" w:rsidP="00E70411">
            <w:pPr>
              <w:tabs>
                <w:tab w:val="left" w:pos="426"/>
              </w:tabs>
              <w:spacing w:line="240" w:lineRule="auto"/>
              <w:jc w:val="center"/>
              <w:rPr>
                <w:rFonts w:ascii="Calibri" w:hAnsi="Calibri" w:cs="Calibri"/>
                <w:b/>
                <w:color w:val="FFFFFF" w:themeColor="background1"/>
                <w:szCs w:val="24"/>
              </w:rPr>
            </w:pPr>
            <w:r w:rsidRPr="000F56CF">
              <w:rPr>
                <w:rFonts w:ascii="Calibri" w:hAnsi="Calibri" w:cs="Calibri"/>
                <w:b/>
                <w:color w:val="FFFFFF" w:themeColor="background1"/>
                <w:szCs w:val="24"/>
              </w:rPr>
              <w:t>S.no.</w:t>
            </w:r>
          </w:p>
        </w:tc>
        <w:tc>
          <w:tcPr>
            <w:tcW w:w="2227" w:type="pct"/>
            <w:shd w:val="clear" w:color="auto" w:fill="000000" w:themeFill="text1"/>
            <w:vAlign w:val="center"/>
          </w:tcPr>
          <w:p w14:paraId="47C12007" w14:textId="77777777" w:rsidR="00070A43" w:rsidRPr="000F56CF" w:rsidRDefault="00070A43" w:rsidP="00E70411">
            <w:pPr>
              <w:tabs>
                <w:tab w:val="left" w:pos="426"/>
              </w:tabs>
              <w:spacing w:line="240" w:lineRule="auto"/>
              <w:jc w:val="center"/>
              <w:rPr>
                <w:rFonts w:ascii="Calibri" w:hAnsi="Calibri" w:cs="Calibri"/>
                <w:b/>
                <w:color w:val="FFFFFF" w:themeColor="background1"/>
                <w:szCs w:val="24"/>
              </w:rPr>
            </w:pPr>
            <w:r w:rsidRPr="000F56CF">
              <w:rPr>
                <w:rFonts w:ascii="Calibri" w:hAnsi="Calibri" w:cs="Calibri"/>
                <w:b/>
                <w:color w:val="FFFFFF" w:themeColor="background1"/>
                <w:szCs w:val="24"/>
              </w:rPr>
              <w:t>Profile</w:t>
            </w:r>
          </w:p>
        </w:tc>
        <w:tc>
          <w:tcPr>
            <w:tcW w:w="2317" w:type="pct"/>
            <w:shd w:val="clear" w:color="auto" w:fill="000000" w:themeFill="text1"/>
          </w:tcPr>
          <w:p w14:paraId="56F67E70" w14:textId="77777777" w:rsidR="00070A43" w:rsidRPr="000F56CF" w:rsidRDefault="00070A43" w:rsidP="00E70411">
            <w:pPr>
              <w:tabs>
                <w:tab w:val="left" w:pos="426"/>
              </w:tabs>
              <w:spacing w:line="240" w:lineRule="auto"/>
              <w:jc w:val="center"/>
              <w:rPr>
                <w:rFonts w:ascii="Calibri" w:hAnsi="Calibri" w:cs="Calibri"/>
                <w:b/>
                <w:color w:val="FFFFFF" w:themeColor="background1"/>
                <w:szCs w:val="24"/>
              </w:rPr>
            </w:pPr>
            <w:r w:rsidRPr="000F56CF">
              <w:rPr>
                <w:rFonts w:ascii="Calibri" w:hAnsi="Calibri" w:cs="Calibri"/>
                <w:b/>
                <w:color w:val="FFFFFF" w:themeColor="background1"/>
                <w:szCs w:val="24"/>
              </w:rPr>
              <w:t>Nature of engagement</w:t>
            </w:r>
          </w:p>
        </w:tc>
      </w:tr>
      <w:tr w:rsidR="00070A43" w:rsidRPr="000F56CF" w14:paraId="288AA1A6" w14:textId="77777777" w:rsidTr="00070A43">
        <w:trPr>
          <w:trHeight w:val="567"/>
        </w:trPr>
        <w:tc>
          <w:tcPr>
            <w:tcW w:w="456" w:type="pct"/>
            <w:shd w:val="clear" w:color="auto" w:fill="D9D9D9" w:themeFill="background1" w:themeFillShade="D9"/>
            <w:vAlign w:val="center"/>
          </w:tcPr>
          <w:p w14:paraId="22909169" w14:textId="77777777" w:rsidR="00070A43" w:rsidRPr="000F56CF" w:rsidRDefault="00070A43" w:rsidP="00322299">
            <w:pPr>
              <w:tabs>
                <w:tab w:val="left" w:pos="426"/>
              </w:tabs>
              <w:spacing w:after="0" w:line="240" w:lineRule="auto"/>
              <w:jc w:val="center"/>
              <w:rPr>
                <w:rFonts w:ascii="Calibri" w:hAnsi="Calibri" w:cs="Calibri"/>
              </w:rPr>
            </w:pPr>
            <w:r w:rsidRPr="000F56CF">
              <w:rPr>
                <w:rFonts w:ascii="Calibri" w:hAnsi="Calibri" w:cs="Calibri"/>
              </w:rPr>
              <w:t>1.</w:t>
            </w:r>
          </w:p>
        </w:tc>
        <w:tc>
          <w:tcPr>
            <w:tcW w:w="2227" w:type="pct"/>
            <w:shd w:val="clear" w:color="auto" w:fill="D9D9D9" w:themeFill="background1" w:themeFillShade="D9"/>
            <w:vAlign w:val="center"/>
          </w:tcPr>
          <w:p w14:paraId="1F273606" w14:textId="3C1C7E14" w:rsidR="00070A43" w:rsidRPr="000F56CF" w:rsidRDefault="00070A43" w:rsidP="00070A43">
            <w:pPr>
              <w:tabs>
                <w:tab w:val="left" w:pos="426"/>
              </w:tabs>
              <w:suppressAutoHyphens/>
              <w:spacing w:after="0" w:line="276" w:lineRule="auto"/>
              <w:rPr>
                <w:rFonts w:ascii="Calibri" w:eastAsia="Arial Unicode MS" w:hAnsi="Calibri" w:cs="Calibri"/>
                <w:color w:val="0D0D0D" w:themeColor="text1" w:themeTint="F2"/>
                <w:sz w:val="20"/>
                <w:u w:color="000000"/>
                <w:lang w:eastAsia="ar-SA"/>
              </w:rPr>
            </w:pPr>
            <w:r w:rsidRPr="000F56CF">
              <w:rPr>
                <w:rFonts w:ascii="Calibri" w:eastAsia="Arial Unicode MS" w:hAnsi="Calibri" w:cs="Calibri"/>
                <w:color w:val="0D0D0D" w:themeColor="text1" w:themeTint="F2"/>
                <w:u w:color="000000"/>
                <w:lang w:eastAsia="ar-SA"/>
              </w:rPr>
              <w:t xml:space="preserve">One </w:t>
            </w:r>
            <w:r w:rsidR="007057DD">
              <w:rPr>
                <w:rFonts w:ascii="Calibri" w:eastAsia="Arial Unicode MS" w:hAnsi="Calibri" w:cs="Calibri"/>
                <w:color w:val="0D0D0D" w:themeColor="text1" w:themeTint="F2"/>
                <w:u w:color="000000"/>
                <w:lang w:eastAsia="ar-SA"/>
              </w:rPr>
              <w:t>Frontend</w:t>
            </w:r>
            <w:r w:rsidRPr="000F56CF">
              <w:rPr>
                <w:rFonts w:ascii="Calibri" w:eastAsia="Arial Unicode MS" w:hAnsi="Calibri" w:cs="Calibri"/>
                <w:color w:val="0D0D0D" w:themeColor="text1" w:themeTint="F2"/>
                <w:u w:color="000000"/>
                <w:lang w:eastAsia="ar-SA"/>
              </w:rPr>
              <w:t xml:space="preserve"> Developer</w:t>
            </w:r>
          </w:p>
        </w:tc>
        <w:tc>
          <w:tcPr>
            <w:tcW w:w="2317" w:type="pct"/>
            <w:shd w:val="clear" w:color="auto" w:fill="D9D9D9" w:themeFill="background1" w:themeFillShade="D9"/>
          </w:tcPr>
          <w:p w14:paraId="3E504598" w14:textId="76AE96AF" w:rsidR="00070A43" w:rsidRPr="000F56CF" w:rsidRDefault="007057DD" w:rsidP="00070A43">
            <w:pPr>
              <w:tabs>
                <w:tab w:val="left" w:pos="426"/>
              </w:tabs>
              <w:suppressAutoHyphens/>
              <w:spacing w:after="0" w:line="276" w:lineRule="auto"/>
              <w:rPr>
                <w:rFonts w:ascii="Calibri" w:eastAsia="Arial Unicode MS" w:hAnsi="Calibri" w:cs="Calibri"/>
                <w:color w:val="0D0D0D" w:themeColor="text1" w:themeTint="F2"/>
                <w:u w:color="000000"/>
                <w:lang w:eastAsia="ar-SA"/>
              </w:rPr>
            </w:pPr>
            <w:r>
              <w:rPr>
                <w:rFonts w:ascii="Calibri" w:eastAsia="Arial Unicode MS" w:hAnsi="Calibri" w:cs="Calibri"/>
                <w:color w:val="0D0D0D" w:themeColor="text1" w:themeTint="F2"/>
                <w:u w:color="000000"/>
                <w:lang w:eastAsia="ar-SA"/>
              </w:rPr>
              <w:t>Full Time</w:t>
            </w:r>
          </w:p>
        </w:tc>
      </w:tr>
      <w:tr w:rsidR="00DF44AD" w:rsidRPr="000F56CF" w14:paraId="214E806E" w14:textId="77777777" w:rsidTr="00070A43">
        <w:trPr>
          <w:trHeight w:val="567"/>
        </w:trPr>
        <w:tc>
          <w:tcPr>
            <w:tcW w:w="456" w:type="pct"/>
            <w:shd w:val="clear" w:color="auto" w:fill="D9D9D9" w:themeFill="background1" w:themeFillShade="D9"/>
            <w:vAlign w:val="center"/>
          </w:tcPr>
          <w:p w14:paraId="6A20BCE3" w14:textId="28BAB44A" w:rsidR="00DF44AD" w:rsidRPr="000F56CF" w:rsidRDefault="00DF44AD" w:rsidP="00322299">
            <w:pPr>
              <w:tabs>
                <w:tab w:val="left" w:pos="426"/>
              </w:tabs>
              <w:spacing w:after="0" w:line="240" w:lineRule="auto"/>
              <w:jc w:val="center"/>
              <w:rPr>
                <w:rFonts w:ascii="Calibri" w:hAnsi="Calibri" w:cs="Calibri"/>
              </w:rPr>
            </w:pPr>
            <w:r>
              <w:rPr>
                <w:rFonts w:ascii="Calibri" w:hAnsi="Calibri" w:cs="Calibri"/>
              </w:rPr>
              <w:t>2.</w:t>
            </w:r>
          </w:p>
        </w:tc>
        <w:tc>
          <w:tcPr>
            <w:tcW w:w="2227" w:type="pct"/>
            <w:shd w:val="clear" w:color="auto" w:fill="D9D9D9" w:themeFill="background1" w:themeFillShade="D9"/>
            <w:vAlign w:val="center"/>
          </w:tcPr>
          <w:p w14:paraId="04FB4582" w14:textId="137B5683" w:rsidR="00DF44AD" w:rsidRPr="000F56CF" w:rsidRDefault="00DF44AD" w:rsidP="00070A43">
            <w:pPr>
              <w:tabs>
                <w:tab w:val="left" w:pos="426"/>
              </w:tabs>
              <w:suppressAutoHyphens/>
              <w:spacing w:after="0" w:line="276" w:lineRule="auto"/>
              <w:rPr>
                <w:rFonts w:ascii="Calibri" w:eastAsia="Arial Unicode MS" w:hAnsi="Calibri" w:cs="Calibri"/>
                <w:color w:val="0D0D0D" w:themeColor="text1" w:themeTint="F2"/>
                <w:u w:color="000000"/>
                <w:lang w:eastAsia="ar-SA"/>
              </w:rPr>
            </w:pPr>
            <w:r>
              <w:rPr>
                <w:rFonts w:ascii="Calibri" w:eastAsia="Arial Unicode MS" w:hAnsi="Calibri" w:cs="Calibri"/>
                <w:color w:val="0D0D0D" w:themeColor="text1" w:themeTint="F2"/>
                <w:u w:color="000000"/>
                <w:lang w:eastAsia="ar-SA"/>
              </w:rPr>
              <w:t>One Backend Developer</w:t>
            </w:r>
          </w:p>
        </w:tc>
        <w:tc>
          <w:tcPr>
            <w:tcW w:w="2317" w:type="pct"/>
            <w:shd w:val="clear" w:color="auto" w:fill="D9D9D9" w:themeFill="background1" w:themeFillShade="D9"/>
          </w:tcPr>
          <w:p w14:paraId="36A63510" w14:textId="55EB6586" w:rsidR="00DF44AD" w:rsidRPr="000F56CF" w:rsidRDefault="007057DD" w:rsidP="00070A43">
            <w:pPr>
              <w:tabs>
                <w:tab w:val="left" w:pos="426"/>
              </w:tabs>
              <w:suppressAutoHyphens/>
              <w:spacing w:after="0" w:line="276" w:lineRule="auto"/>
              <w:rPr>
                <w:rFonts w:ascii="Calibri" w:eastAsia="Arial Unicode MS" w:hAnsi="Calibri" w:cs="Calibri"/>
                <w:color w:val="0D0D0D" w:themeColor="text1" w:themeTint="F2"/>
                <w:u w:color="000000"/>
                <w:lang w:eastAsia="ar-SA"/>
              </w:rPr>
            </w:pPr>
            <w:r>
              <w:rPr>
                <w:rFonts w:ascii="Calibri" w:eastAsia="Arial Unicode MS" w:hAnsi="Calibri" w:cs="Calibri"/>
                <w:color w:val="0D0D0D" w:themeColor="text1" w:themeTint="F2"/>
                <w:u w:color="000000"/>
                <w:lang w:eastAsia="ar-SA"/>
              </w:rPr>
              <w:t>Partial</w:t>
            </w:r>
          </w:p>
        </w:tc>
      </w:tr>
      <w:tr w:rsidR="00070A43" w:rsidRPr="000F56CF" w14:paraId="543FD235" w14:textId="77777777" w:rsidTr="00070A43">
        <w:trPr>
          <w:trHeight w:val="567"/>
        </w:trPr>
        <w:tc>
          <w:tcPr>
            <w:tcW w:w="456" w:type="pct"/>
            <w:shd w:val="clear" w:color="auto" w:fill="D9D9D9" w:themeFill="background1" w:themeFillShade="D9"/>
            <w:vAlign w:val="center"/>
          </w:tcPr>
          <w:p w14:paraId="263C9462" w14:textId="1C32C32F" w:rsidR="00070A43" w:rsidRPr="000F56CF" w:rsidRDefault="00DF44AD" w:rsidP="00322299">
            <w:pPr>
              <w:tabs>
                <w:tab w:val="left" w:pos="426"/>
              </w:tabs>
              <w:spacing w:after="0" w:line="240" w:lineRule="auto"/>
              <w:jc w:val="center"/>
              <w:rPr>
                <w:rFonts w:ascii="Calibri" w:hAnsi="Calibri" w:cs="Calibri"/>
              </w:rPr>
            </w:pPr>
            <w:r>
              <w:rPr>
                <w:rFonts w:ascii="Calibri" w:hAnsi="Calibri" w:cs="Calibri"/>
              </w:rPr>
              <w:t>3</w:t>
            </w:r>
            <w:r w:rsidR="00070A43" w:rsidRPr="000F56CF">
              <w:rPr>
                <w:rFonts w:ascii="Calibri" w:hAnsi="Calibri" w:cs="Calibri"/>
              </w:rPr>
              <w:t>.</w:t>
            </w:r>
          </w:p>
        </w:tc>
        <w:tc>
          <w:tcPr>
            <w:tcW w:w="2227" w:type="pct"/>
            <w:shd w:val="clear" w:color="auto" w:fill="D9D9D9" w:themeFill="background1" w:themeFillShade="D9"/>
            <w:vAlign w:val="center"/>
          </w:tcPr>
          <w:p w14:paraId="7D1539E2" w14:textId="761608BB" w:rsidR="00070A43" w:rsidRPr="000F56CF" w:rsidRDefault="00070A43" w:rsidP="00070A43">
            <w:pPr>
              <w:tabs>
                <w:tab w:val="left" w:pos="426"/>
              </w:tabs>
              <w:suppressAutoHyphens/>
              <w:spacing w:after="0" w:line="276" w:lineRule="auto"/>
              <w:rPr>
                <w:rFonts w:ascii="Calibri" w:eastAsia="Arial Unicode MS" w:hAnsi="Calibri" w:cs="Calibri"/>
                <w:color w:val="0D0D0D" w:themeColor="text1" w:themeTint="F2"/>
                <w:u w:color="000000"/>
                <w:lang w:eastAsia="ar-SA"/>
              </w:rPr>
            </w:pPr>
            <w:r w:rsidRPr="000F56CF">
              <w:rPr>
                <w:rFonts w:ascii="Calibri" w:eastAsia="Arial Unicode MS" w:hAnsi="Calibri" w:cs="Calibri"/>
                <w:color w:val="0D0D0D" w:themeColor="text1" w:themeTint="F2"/>
                <w:u w:color="000000"/>
                <w:lang w:eastAsia="ar-SA"/>
              </w:rPr>
              <w:t>One Designer</w:t>
            </w:r>
          </w:p>
        </w:tc>
        <w:tc>
          <w:tcPr>
            <w:tcW w:w="2317" w:type="pct"/>
            <w:shd w:val="clear" w:color="auto" w:fill="D9D9D9" w:themeFill="background1" w:themeFillShade="D9"/>
          </w:tcPr>
          <w:p w14:paraId="325A7B7A" w14:textId="77777777" w:rsidR="00070A43" w:rsidRPr="000F56CF" w:rsidRDefault="00070A43" w:rsidP="00070A43">
            <w:pPr>
              <w:tabs>
                <w:tab w:val="left" w:pos="426"/>
              </w:tabs>
              <w:suppressAutoHyphens/>
              <w:spacing w:after="0" w:line="276" w:lineRule="auto"/>
              <w:rPr>
                <w:rFonts w:ascii="Calibri" w:eastAsia="Arial Unicode MS" w:hAnsi="Calibri" w:cs="Calibri"/>
                <w:color w:val="0D0D0D" w:themeColor="text1" w:themeTint="F2"/>
                <w:u w:color="000000"/>
                <w:lang w:eastAsia="ar-SA"/>
              </w:rPr>
            </w:pPr>
            <w:r w:rsidRPr="000F56CF">
              <w:rPr>
                <w:rFonts w:ascii="Calibri" w:eastAsia="Arial Unicode MS" w:hAnsi="Calibri" w:cs="Calibri"/>
                <w:color w:val="0D0D0D" w:themeColor="text1" w:themeTint="F2"/>
                <w:u w:color="000000"/>
                <w:lang w:eastAsia="ar-SA"/>
              </w:rPr>
              <w:t>Partial</w:t>
            </w:r>
          </w:p>
        </w:tc>
      </w:tr>
      <w:tr w:rsidR="00070A43" w:rsidRPr="000F56CF" w14:paraId="0401577E" w14:textId="77777777" w:rsidTr="00070A43">
        <w:trPr>
          <w:trHeight w:val="567"/>
        </w:trPr>
        <w:tc>
          <w:tcPr>
            <w:tcW w:w="456" w:type="pct"/>
            <w:shd w:val="clear" w:color="auto" w:fill="D9D9D9" w:themeFill="background1" w:themeFillShade="D9"/>
            <w:vAlign w:val="center"/>
          </w:tcPr>
          <w:p w14:paraId="2F7021C2" w14:textId="7F3C3B60" w:rsidR="00070A43" w:rsidRPr="000F56CF" w:rsidRDefault="00DF44AD" w:rsidP="00322299">
            <w:pPr>
              <w:tabs>
                <w:tab w:val="left" w:pos="426"/>
              </w:tabs>
              <w:spacing w:after="0" w:line="240" w:lineRule="auto"/>
              <w:jc w:val="center"/>
              <w:rPr>
                <w:rFonts w:ascii="Calibri" w:hAnsi="Calibri" w:cs="Calibri"/>
              </w:rPr>
            </w:pPr>
            <w:r>
              <w:rPr>
                <w:rFonts w:ascii="Calibri" w:hAnsi="Calibri" w:cs="Calibri"/>
              </w:rPr>
              <w:t>4</w:t>
            </w:r>
            <w:r w:rsidR="00070A43" w:rsidRPr="000F56CF">
              <w:rPr>
                <w:rFonts w:ascii="Calibri" w:hAnsi="Calibri" w:cs="Calibri"/>
              </w:rPr>
              <w:t>.</w:t>
            </w:r>
          </w:p>
        </w:tc>
        <w:tc>
          <w:tcPr>
            <w:tcW w:w="2227" w:type="pct"/>
            <w:shd w:val="clear" w:color="auto" w:fill="D9D9D9" w:themeFill="background1" w:themeFillShade="D9"/>
            <w:vAlign w:val="center"/>
          </w:tcPr>
          <w:p w14:paraId="7BCBD588" w14:textId="77777777" w:rsidR="00070A43" w:rsidRPr="000F56CF" w:rsidRDefault="00070A43" w:rsidP="00070A43">
            <w:pPr>
              <w:tabs>
                <w:tab w:val="left" w:pos="426"/>
              </w:tabs>
              <w:suppressAutoHyphens/>
              <w:spacing w:after="0" w:line="276" w:lineRule="auto"/>
              <w:rPr>
                <w:rFonts w:ascii="Calibri" w:eastAsia="Arial Unicode MS" w:hAnsi="Calibri" w:cs="Calibri"/>
                <w:color w:val="0D0D0D" w:themeColor="text1" w:themeTint="F2"/>
                <w:u w:color="000000"/>
                <w:lang w:eastAsia="ar-SA"/>
              </w:rPr>
            </w:pPr>
            <w:r w:rsidRPr="000F56CF">
              <w:rPr>
                <w:rFonts w:ascii="Calibri" w:eastAsia="Arial Unicode MS" w:hAnsi="Calibri" w:cs="Calibri"/>
                <w:color w:val="0D0D0D" w:themeColor="text1" w:themeTint="F2"/>
                <w:u w:color="000000"/>
                <w:lang w:eastAsia="ar-SA"/>
              </w:rPr>
              <w:t>One Business Analyst/ Project Manager</w:t>
            </w:r>
          </w:p>
        </w:tc>
        <w:tc>
          <w:tcPr>
            <w:tcW w:w="2317" w:type="pct"/>
            <w:shd w:val="clear" w:color="auto" w:fill="D9D9D9" w:themeFill="background1" w:themeFillShade="D9"/>
          </w:tcPr>
          <w:p w14:paraId="55CBBC3D" w14:textId="77777777" w:rsidR="00070A43" w:rsidRPr="000F56CF" w:rsidRDefault="00070A43" w:rsidP="00070A43">
            <w:pPr>
              <w:tabs>
                <w:tab w:val="left" w:pos="426"/>
              </w:tabs>
              <w:suppressAutoHyphens/>
              <w:spacing w:after="0" w:line="276" w:lineRule="auto"/>
              <w:rPr>
                <w:rFonts w:ascii="Calibri" w:eastAsia="Arial Unicode MS" w:hAnsi="Calibri" w:cs="Calibri"/>
                <w:color w:val="0D0D0D" w:themeColor="text1" w:themeTint="F2"/>
                <w:u w:color="000000"/>
                <w:lang w:eastAsia="ar-SA"/>
              </w:rPr>
            </w:pPr>
            <w:r w:rsidRPr="000F56CF">
              <w:rPr>
                <w:rFonts w:ascii="Calibri" w:eastAsia="Arial Unicode MS" w:hAnsi="Calibri" w:cs="Calibri"/>
                <w:color w:val="0D0D0D" w:themeColor="text1" w:themeTint="F2"/>
                <w:u w:color="000000"/>
                <w:lang w:eastAsia="ar-SA"/>
              </w:rPr>
              <w:t>Partial</w:t>
            </w:r>
          </w:p>
        </w:tc>
      </w:tr>
      <w:tr w:rsidR="00070A43" w:rsidRPr="000F56CF" w14:paraId="533F271E" w14:textId="77777777" w:rsidTr="00070A43">
        <w:trPr>
          <w:trHeight w:val="567"/>
        </w:trPr>
        <w:tc>
          <w:tcPr>
            <w:tcW w:w="456" w:type="pct"/>
            <w:shd w:val="clear" w:color="auto" w:fill="D9D9D9" w:themeFill="background1" w:themeFillShade="D9"/>
            <w:vAlign w:val="center"/>
          </w:tcPr>
          <w:p w14:paraId="42861C65" w14:textId="67D0381C" w:rsidR="00070A43" w:rsidRPr="000F56CF" w:rsidRDefault="00DF44AD" w:rsidP="00322299">
            <w:pPr>
              <w:tabs>
                <w:tab w:val="left" w:pos="426"/>
              </w:tabs>
              <w:spacing w:after="0" w:line="240" w:lineRule="auto"/>
              <w:jc w:val="center"/>
              <w:rPr>
                <w:rFonts w:ascii="Calibri" w:hAnsi="Calibri" w:cs="Calibri"/>
              </w:rPr>
            </w:pPr>
            <w:r>
              <w:rPr>
                <w:rFonts w:ascii="Calibri" w:hAnsi="Calibri" w:cs="Calibri"/>
              </w:rPr>
              <w:t>5</w:t>
            </w:r>
            <w:r w:rsidR="00070A43" w:rsidRPr="000F56CF">
              <w:rPr>
                <w:rFonts w:ascii="Calibri" w:hAnsi="Calibri" w:cs="Calibri"/>
              </w:rPr>
              <w:t>.</w:t>
            </w:r>
          </w:p>
        </w:tc>
        <w:tc>
          <w:tcPr>
            <w:tcW w:w="2227" w:type="pct"/>
            <w:shd w:val="clear" w:color="auto" w:fill="D9D9D9" w:themeFill="background1" w:themeFillShade="D9"/>
            <w:vAlign w:val="center"/>
          </w:tcPr>
          <w:p w14:paraId="2DFC1B32" w14:textId="77777777" w:rsidR="00070A43" w:rsidRPr="000F56CF" w:rsidRDefault="00070A43" w:rsidP="00070A43">
            <w:pPr>
              <w:tabs>
                <w:tab w:val="left" w:pos="426"/>
              </w:tabs>
              <w:suppressAutoHyphens/>
              <w:spacing w:after="0" w:line="276" w:lineRule="auto"/>
              <w:rPr>
                <w:rFonts w:ascii="Calibri" w:eastAsia="Arial Unicode MS" w:hAnsi="Calibri" w:cs="Calibri"/>
                <w:color w:val="0D0D0D" w:themeColor="text1" w:themeTint="F2"/>
                <w:u w:color="000000"/>
                <w:lang w:eastAsia="ar-SA"/>
              </w:rPr>
            </w:pPr>
            <w:r w:rsidRPr="000F56CF">
              <w:rPr>
                <w:rFonts w:ascii="Calibri" w:eastAsia="Arial Unicode MS" w:hAnsi="Calibri" w:cs="Calibri"/>
                <w:color w:val="0D0D0D" w:themeColor="text1" w:themeTint="F2"/>
                <w:u w:color="000000"/>
                <w:lang w:eastAsia="ar-SA"/>
              </w:rPr>
              <w:t>One Quality Analyst</w:t>
            </w:r>
          </w:p>
        </w:tc>
        <w:tc>
          <w:tcPr>
            <w:tcW w:w="2317" w:type="pct"/>
            <w:shd w:val="clear" w:color="auto" w:fill="D9D9D9" w:themeFill="background1" w:themeFillShade="D9"/>
          </w:tcPr>
          <w:p w14:paraId="3BAC1219" w14:textId="77777777" w:rsidR="00070A43" w:rsidRPr="000F56CF" w:rsidRDefault="00070A43" w:rsidP="00070A43">
            <w:pPr>
              <w:tabs>
                <w:tab w:val="left" w:pos="426"/>
              </w:tabs>
              <w:suppressAutoHyphens/>
              <w:spacing w:after="0" w:line="276" w:lineRule="auto"/>
              <w:rPr>
                <w:rFonts w:ascii="Calibri" w:eastAsia="Arial Unicode MS" w:hAnsi="Calibri" w:cs="Calibri"/>
                <w:color w:val="0D0D0D" w:themeColor="text1" w:themeTint="F2"/>
                <w:u w:color="000000"/>
                <w:lang w:eastAsia="ar-SA"/>
              </w:rPr>
            </w:pPr>
            <w:r w:rsidRPr="000F56CF">
              <w:rPr>
                <w:rFonts w:ascii="Calibri" w:eastAsia="Arial Unicode MS" w:hAnsi="Calibri" w:cs="Calibri"/>
                <w:color w:val="0D0D0D" w:themeColor="text1" w:themeTint="F2"/>
                <w:u w:color="000000"/>
                <w:lang w:eastAsia="ar-SA"/>
              </w:rPr>
              <w:t>Partial</w:t>
            </w:r>
          </w:p>
        </w:tc>
      </w:tr>
    </w:tbl>
    <w:p w14:paraId="3F45CC9F" w14:textId="65C51083" w:rsidR="007F12D8" w:rsidRPr="000F56CF" w:rsidRDefault="00656934">
      <w:pPr>
        <w:pStyle w:val="Heading1"/>
        <w:tabs>
          <w:tab w:val="left" w:pos="426"/>
        </w:tabs>
        <w:rPr>
          <w:rFonts w:cs="Calibri"/>
        </w:rPr>
      </w:pPr>
      <w:bookmarkStart w:id="42" w:name="_Toc216377648"/>
      <w:r w:rsidRPr="000F56CF">
        <w:t xml:space="preserve">Technology </w:t>
      </w:r>
      <w:r w:rsidRPr="000F56CF">
        <w:rPr>
          <w:b w:val="0"/>
          <w:color w:val="auto"/>
        </w:rPr>
        <w:t>Specifications</w:t>
      </w:r>
      <w:bookmarkEnd w:id="15"/>
      <w:bookmarkEnd w:id="16"/>
      <w:bookmarkEnd w:id="42"/>
    </w:p>
    <w:tbl>
      <w:tblPr>
        <w:tblStyle w:val="TableGrid"/>
        <w:tblW w:w="9751"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4790"/>
        <w:gridCol w:w="4961"/>
      </w:tblGrid>
      <w:tr w:rsidR="007F12D8" w:rsidRPr="000F56CF" w14:paraId="58A864C9" w14:textId="77777777">
        <w:trPr>
          <w:trHeight w:val="417"/>
        </w:trPr>
        <w:tc>
          <w:tcPr>
            <w:tcW w:w="4790" w:type="dxa"/>
            <w:shd w:val="clear" w:color="auto" w:fill="000000" w:themeFill="text1"/>
            <w:vAlign w:val="center"/>
          </w:tcPr>
          <w:p w14:paraId="73C7CB06" w14:textId="77777777" w:rsidR="007F12D8" w:rsidRPr="000F56CF" w:rsidRDefault="00656934">
            <w:pPr>
              <w:tabs>
                <w:tab w:val="left" w:pos="426"/>
              </w:tabs>
              <w:spacing w:after="0" w:line="240" w:lineRule="auto"/>
              <w:jc w:val="center"/>
              <w:rPr>
                <w:rFonts w:ascii="Calibri" w:hAnsi="Calibri" w:cs="Calibri"/>
                <w:b/>
                <w:color w:val="FFFFFF" w:themeColor="background1"/>
                <w:szCs w:val="24"/>
              </w:rPr>
            </w:pPr>
            <w:r w:rsidRPr="000F56CF">
              <w:rPr>
                <w:rFonts w:ascii="Calibri" w:hAnsi="Calibri" w:cs="Calibri"/>
                <w:b/>
                <w:color w:val="FFFFFF" w:themeColor="background1"/>
                <w:szCs w:val="24"/>
              </w:rPr>
              <w:t>Component</w:t>
            </w:r>
          </w:p>
        </w:tc>
        <w:tc>
          <w:tcPr>
            <w:tcW w:w="4961" w:type="dxa"/>
            <w:shd w:val="clear" w:color="auto" w:fill="000000" w:themeFill="text1"/>
            <w:vAlign w:val="center"/>
          </w:tcPr>
          <w:p w14:paraId="52C48829" w14:textId="77777777" w:rsidR="007F12D8" w:rsidRPr="000F56CF" w:rsidRDefault="00656934">
            <w:pPr>
              <w:tabs>
                <w:tab w:val="left" w:pos="426"/>
              </w:tabs>
              <w:spacing w:after="0" w:line="240" w:lineRule="auto"/>
              <w:jc w:val="center"/>
              <w:rPr>
                <w:rFonts w:ascii="Calibri" w:hAnsi="Calibri" w:cs="Calibri"/>
                <w:b/>
                <w:color w:val="FFFFFF" w:themeColor="background1"/>
                <w:szCs w:val="24"/>
              </w:rPr>
            </w:pPr>
            <w:r w:rsidRPr="000F56CF">
              <w:rPr>
                <w:rFonts w:ascii="Calibri" w:hAnsi="Calibri" w:cs="Calibri"/>
                <w:b/>
                <w:color w:val="FFFFFF" w:themeColor="background1"/>
                <w:szCs w:val="24"/>
              </w:rPr>
              <w:t>Technology</w:t>
            </w:r>
          </w:p>
        </w:tc>
      </w:tr>
      <w:tr w:rsidR="007F12D8" w:rsidRPr="000F56CF" w14:paraId="48EDF800" w14:textId="77777777">
        <w:trPr>
          <w:trHeight w:val="434"/>
        </w:trPr>
        <w:tc>
          <w:tcPr>
            <w:tcW w:w="4790" w:type="dxa"/>
            <w:shd w:val="clear" w:color="auto" w:fill="D9D9D9" w:themeFill="background1" w:themeFillShade="D9"/>
            <w:vAlign w:val="center"/>
          </w:tcPr>
          <w:p w14:paraId="4F2F4F55" w14:textId="1CA72767" w:rsidR="007F12D8" w:rsidRPr="000F56CF" w:rsidRDefault="00356046">
            <w:pPr>
              <w:tabs>
                <w:tab w:val="left" w:pos="426"/>
              </w:tabs>
              <w:spacing w:after="0" w:line="276" w:lineRule="auto"/>
              <w:jc w:val="center"/>
              <w:rPr>
                <w:rFonts w:ascii="Calibri" w:hAnsi="Calibri" w:cs="Calibri"/>
                <w:color w:val="000000" w:themeColor="text1"/>
              </w:rPr>
            </w:pPr>
            <w:r w:rsidRPr="000F56CF">
              <w:rPr>
                <w:rFonts w:ascii="Calibri" w:hAnsi="Calibri" w:cs="Calibri"/>
                <w:color w:val="000000" w:themeColor="text1"/>
              </w:rPr>
              <w:t>Platform</w:t>
            </w:r>
          </w:p>
        </w:tc>
        <w:tc>
          <w:tcPr>
            <w:tcW w:w="4961" w:type="dxa"/>
            <w:shd w:val="clear" w:color="auto" w:fill="D9D9D9" w:themeFill="background1" w:themeFillShade="D9"/>
            <w:vAlign w:val="center"/>
          </w:tcPr>
          <w:p w14:paraId="65034153" w14:textId="16110AB8" w:rsidR="007F12D8" w:rsidRPr="000F56CF" w:rsidRDefault="00CE7EB4" w:rsidP="002420AD">
            <w:pPr>
              <w:tabs>
                <w:tab w:val="left" w:pos="426"/>
              </w:tabs>
              <w:spacing w:after="0" w:line="276" w:lineRule="auto"/>
              <w:jc w:val="center"/>
              <w:rPr>
                <w:rFonts w:ascii="Calibri" w:hAnsi="Calibri" w:cs="Calibri"/>
                <w:color w:val="000000" w:themeColor="text1"/>
              </w:rPr>
            </w:pPr>
            <w:r w:rsidRPr="00CE7EB4">
              <w:rPr>
                <w:rFonts w:ascii="Calibri" w:hAnsi="Calibri" w:cs="Calibri"/>
                <w:color w:val="000000" w:themeColor="text1"/>
              </w:rPr>
              <w:t xml:space="preserve">Mobile &amp; Tablet Browsers </w:t>
            </w:r>
          </w:p>
        </w:tc>
      </w:tr>
      <w:tr w:rsidR="004C1906" w:rsidRPr="000F56CF" w14:paraId="34BF27DC" w14:textId="77777777">
        <w:trPr>
          <w:trHeight w:val="434"/>
        </w:trPr>
        <w:tc>
          <w:tcPr>
            <w:tcW w:w="4790" w:type="dxa"/>
            <w:shd w:val="clear" w:color="auto" w:fill="D9D9D9" w:themeFill="background1" w:themeFillShade="D9"/>
            <w:vAlign w:val="center"/>
          </w:tcPr>
          <w:p w14:paraId="6986628D" w14:textId="396D52CE" w:rsidR="004C1906" w:rsidRPr="000F56CF" w:rsidRDefault="004C1906" w:rsidP="004C1906">
            <w:pPr>
              <w:tabs>
                <w:tab w:val="left" w:pos="426"/>
              </w:tabs>
              <w:spacing w:after="0" w:line="276" w:lineRule="auto"/>
              <w:jc w:val="center"/>
              <w:rPr>
                <w:rFonts w:ascii="Calibri" w:hAnsi="Calibri" w:cs="Calibri"/>
                <w:color w:val="000000" w:themeColor="text1"/>
              </w:rPr>
            </w:pPr>
            <w:r w:rsidRPr="000F56CF">
              <w:rPr>
                <w:rFonts w:ascii="Calibri" w:hAnsi="Calibri" w:cs="Calibri"/>
                <w:color w:val="000000" w:themeColor="text1"/>
              </w:rPr>
              <w:t>Frontend Development</w:t>
            </w:r>
          </w:p>
        </w:tc>
        <w:tc>
          <w:tcPr>
            <w:tcW w:w="4961" w:type="dxa"/>
            <w:shd w:val="clear" w:color="auto" w:fill="D9D9D9" w:themeFill="background1" w:themeFillShade="D9"/>
            <w:vAlign w:val="center"/>
          </w:tcPr>
          <w:p w14:paraId="637FB13C" w14:textId="16EB61B2" w:rsidR="004C1906" w:rsidRPr="000F56CF" w:rsidRDefault="00CE7EB4" w:rsidP="004C1906">
            <w:pPr>
              <w:tabs>
                <w:tab w:val="left" w:pos="426"/>
              </w:tabs>
              <w:spacing w:after="0" w:line="276" w:lineRule="auto"/>
              <w:jc w:val="center"/>
              <w:rPr>
                <w:rFonts w:ascii="Calibri" w:hAnsi="Calibri" w:cs="Calibri"/>
                <w:color w:val="000000" w:themeColor="text1"/>
              </w:rPr>
            </w:pPr>
            <w:r w:rsidRPr="00CE7EB4">
              <w:rPr>
                <w:rFonts w:ascii="Calibri" w:hAnsi="Calibri" w:cs="Calibri"/>
                <w:color w:val="000000" w:themeColor="text1"/>
              </w:rPr>
              <w:t>React JS</w:t>
            </w:r>
          </w:p>
        </w:tc>
      </w:tr>
      <w:tr w:rsidR="008F1017" w:rsidRPr="000F56CF" w14:paraId="4B48476F" w14:textId="77777777">
        <w:trPr>
          <w:trHeight w:val="434"/>
        </w:trPr>
        <w:tc>
          <w:tcPr>
            <w:tcW w:w="4790" w:type="dxa"/>
            <w:shd w:val="clear" w:color="auto" w:fill="D9D9D9" w:themeFill="background1" w:themeFillShade="D9"/>
            <w:vAlign w:val="center"/>
          </w:tcPr>
          <w:p w14:paraId="69429A0A" w14:textId="5C97E438" w:rsidR="008F1017" w:rsidRPr="000F56CF" w:rsidRDefault="00CE7EB4" w:rsidP="004C1906">
            <w:pPr>
              <w:tabs>
                <w:tab w:val="left" w:pos="426"/>
              </w:tabs>
              <w:spacing w:after="0" w:line="276" w:lineRule="auto"/>
              <w:jc w:val="center"/>
              <w:rPr>
                <w:rFonts w:ascii="Calibri" w:hAnsi="Calibri" w:cs="Calibri"/>
                <w:color w:val="000000" w:themeColor="text1"/>
              </w:rPr>
            </w:pPr>
            <w:r w:rsidRPr="00CE7EB4">
              <w:rPr>
                <w:rFonts w:ascii="Calibri" w:hAnsi="Calibri" w:cs="Calibri"/>
                <w:color w:val="000000" w:themeColor="text1"/>
              </w:rPr>
              <w:t>Backend Development</w:t>
            </w:r>
          </w:p>
        </w:tc>
        <w:tc>
          <w:tcPr>
            <w:tcW w:w="4961" w:type="dxa"/>
            <w:shd w:val="clear" w:color="auto" w:fill="D9D9D9" w:themeFill="background1" w:themeFillShade="D9"/>
            <w:vAlign w:val="center"/>
          </w:tcPr>
          <w:p w14:paraId="3B1C6480" w14:textId="1265401C" w:rsidR="008F1017" w:rsidRPr="002D5539" w:rsidRDefault="00CE7EB4" w:rsidP="004C1906">
            <w:pPr>
              <w:tabs>
                <w:tab w:val="left" w:pos="426"/>
              </w:tabs>
              <w:spacing w:after="0" w:line="276" w:lineRule="auto"/>
              <w:jc w:val="center"/>
              <w:rPr>
                <w:rFonts w:ascii="Calibri" w:hAnsi="Calibri" w:cs="Calibri"/>
                <w:color w:val="000000" w:themeColor="text1"/>
              </w:rPr>
            </w:pPr>
            <w:r>
              <w:rPr>
                <w:rFonts w:ascii="Calibri" w:hAnsi="Calibri" w:cs="Calibri"/>
                <w:color w:val="000000" w:themeColor="text1"/>
              </w:rPr>
              <w:t>Laravel/</w:t>
            </w:r>
            <w:r w:rsidRPr="00CE7EB4">
              <w:rPr>
                <w:rFonts w:ascii="Calibri" w:hAnsi="Calibri" w:cs="Calibri"/>
                <w:color w:val="000000" w:themeColor="text1"/>
              </w:rPr>
              <w:t>Node.js</w:t>
            </w:r>
          </w:p>
        </w:tc>
      </w:tr>
      <w:tr w:rsidR="007F12D8" w:rsidRPr="000F56CF" w14:paraId="574E4C97" w14:textId="77777777">
        <w:trPr>
          <w:trHeight w:val="434"/>
        </w:trPr>
        <w:tc>
          <w:tcPr>
            <w:tcW w:w="4790" w:type="dxa"/>
            <w:shd w:val="clear" w:color="auto" w:fill="D9D9D9" w:themeFill="background1" w:themeFillShade="D9"/>
            <w:vAlign w:val="center"/>
          </w:tcPr>
          <w:p w14:paraId="6C4FF296" w14:textId="5D4A9A43" w:rsidR="007F12D8" w:rsidRPr="000F56CF" w:rsidRDefault="00CE7EB4" w:rsidP="00BE0256">
            <w:pPr>
              <w:tabs>
                <w:tab w:val="left" w:pos="426"/>
              </w:tabs>
              <w:spacing w:after="0" w:line="276" w:lineRule="auto"/>
              <w:jc w:val="center"/>
              <w:rPr>
                <w:rFonts w:ascii="Calibri" w:hAnsi="Calibri" w:cs="Calibri"/>
                <w:color w:val="000000" w:themeColor="text1"/>
              </w:rPr>
            </w:pPr>
            <w:r w:rsidRPr="00CE7EB4">
              <w:rPr>
                <w:rFonts w:ascii="Calibri" w:hAnsi="Calibri" w:cs="Calibri"/>
                <w:color w:val="000000" w:themeColor="text1"/>
              </w:rPr>
              <w:t>Real-Time Communication</w:t>
            </w:r>
          </w:p>
        </w:tc>
        <w:tc>
          <w:tcPr>
            <w:tcW w:w="4961" w:type="dxa"/>
            <w:shd w:val="clear" w:color="auto" w:fill="D9D9D9" w:themeFill="background1" w:themeFillShade="D9"/>
            <w:vAlign w:val="center"/>
          </w:tcPr>
          <w:p w14:paraId="521A557C" w14:textId="1040DAB6" w:rsidR="007F12D8" w:rsidRPr="000F56CF" w:rsidRDefault="00773E94" w:rsidP="00A61EBC">
            <w:pPr>
              <w:tabs>
                <w:tab w:val="left" w:pos="426"/>
              </w:tabs>
              <w:spacing w:after="0" w:line="276" w:lineRule="auto"/>
              <w:jc w:val="center"/>
              <w:rPr>
                <w:rFonts w:ascii="Calibri" w:hAnsi="Calibri" w:cs="Calibri"/>
                <w:color w:val="000000" w:themeColor="text1"/>
              </w:rPr>
            </w:pPr>
            <w:r w:rsidRPr="00CE7EB4">
              <w:rPr>
                <w:rFonts w:ascii="Calibri" w:hAnsi="Calibri" w:cs="Calibri"/>
                <w:color w:val="000000" w:themeColor="text1"/>
              </w:rPr>
              <w:t>WebSocket’s</w:t>
            </w:r>
          </w:p>
        </w:tc>
      </w:tr>
      <w:tr w:rsidR="007F12D8" w:rsidRPr="000F56CF" w14:paraId="140B8EE6" w14:textId="77777777">
        <w:trPr>
          <w:trHeight w:val="434"/>
        </w:trPr>
        <w:tc>
          <w:tcPr>
            <w:tcW w:w="4790" w:type="dxa"/>
            <w:shd w:val="clear" w:color="auto" w:fill="D9D9D9" w:themeFill="background1" w:themeFillShade="D9"/>
            <w:vAlign w:val="center"/>
          </w:tcPr>
          <w:p w14:paraId="7BA5B7A7" w14:textId="77777777" w:rsidR="007F12D8" w:rsidRPr="000F56CF" w:rsidRDefault="00656934">
            <w:pPr>
              <w:tabs>
                <w:tab w:val="left" w:pos="426"/>
              </w:tabs>
              <w:spacing w:after="0" w:line="276" w:lineRule="auto"/>
              <w:jc w:val="center"/>
              <w:rPr>
                <w:rFonts w:ascii="Calibri" w:hAnsi="Calibri" w:cs="Calibri"/>
                <w:color w:val="000000" w:themeColor="text1"/>
              </w:rPr>
            </w:pPr>
            <w:r w:rsidRPr="000F56CF">
              <w:rPr>
                <w:rFonts w:ascii="Calibri" w:hAnsi="Calibri" w:cs="Calibri"/>
                <w:color w:val="000000" w:themeColor="text1"/>
              </w:rPr>
              <w:t>Programming Language</w:t>
            </w:r>
          </w:p>
        </w:tc>
        <w:tc>
          <w:tcPr>
            <w:tcW w:w="4961" w:type="dxa"/>
            <w:shd w:val="clear" w:color="auto" w:fill="D9D9D9" w:themeFill="background1" w:themeFillShade="D9"/>
            <w:vAlign w:val="center"/>
          </w:tcPr>
          <w:p w14:paraId="1F83882B" w14:textId="1E241E64" w:rsidR="007F12D8" w:rsidRPr="000F56CF" w:rsidRDefault="00CE7EB4">
            <w:pPr>
              <w:tabs>
                <w:tab w:val="left" w:pos="426"/>
              </w:tabs>
              <w:spacing w:after="0" w:line="276" w:lineRule="auto"/>
              <w:jc w:val="center"/>
              <w:rPr>
                <w:rFonts w:ascii="Calibri" w:hAnsi="Calibri" w:cs="Calibri"/>
                <w:color w:val="000000" w:themeColor="text1"/>
              </w:rPr>
            </w:pPr>
            <w:r w:rsidRPr="00CE7EB4">
              <w:rPr>
                <w:rFonts w:ascii="Calibri" w:hAnsi="Calibri" w:cs="Calibri"/>
                <w:color w:val="000000" w:themeColor="text1"/>
              </w:rPr>
              <w:t>JavaScript</w:t>
            </w:r>
          </w:p>
        </w:tc>
      </w:tr>
      <w:tr w:rsidR="00BE0256" w:rsidRPr="000F56CF" w14:paraId="4CE09231" w14:textId="77777777">
        <w:trPr>
          <w:trHeight w:val="434"/>
        </w:trPr>
        <w:tc>
          <w:tcPr>
            <w:tcW w:w="4790" w:type="dxa"/>
            <w:shd w:val="clear" w:color="auto" w:fill="D9D9D9" w:themeFill="background1" w:themeFillShade="D9"/>
            <w:vAlign w:val="center"/>
          </w:tcPr>
          <w:p w14:paraId="6A1523F2" w14:textId="23BAEED6" w:rsidR="00BE0256" w:rsidRPr="000F56CF" w:rsidRDefault="00434323">
            <w:pPr>
              <w:tabs>
                <w:tab w:val="left" w:pos="426"/>
              </w:tabs>
              <w:spacing w:after="0" w:line="276" w:lineRule="auto"/>
              <w:jc w:val="center"/>
              <w:rPr>
                <w:rFonts w:ascii="Calibri" w:hAnsi="Calibri" w:cs="Calibri"/>
                <w:color w:val="000000" w:themeColor="text1"/>
              </w:rPr>
            </w:pPr>
            <w:r w:rsidRPr="00434323">
              <w:rPr>
                <w:rFonts w:ascii="Calibri" w:hAnsi="Calibri" w:cs="Calibri"/>
                <w:color w:val="000000" w:themeColor="text1"/>
              </w:rPr>
              <w:t>Design Tools</w:t>
            </w:r>
          </w:p>
        </w:tc>
        <w:tc>
          <w:tcPr>
            <w:tcW w:w="4961" w:type="dxa"/>
            <w:shd w:val="clear" w:color="auto" w:fill="D9D9D9" w:themeFill="background1" w:themeFillShade="D9"/>
            <w:vAlign w:val="center"/>
          </w:tcPr>
          <w:p w14:paraId="4810F054" w14:textId="79826119" w:rsidR="00BE0256" w:rsidRPr="000F56CF" w:rsidRDefault="00434323">
            <w:pPr>
              <w:tabs>
                <w:tab w:val="left" w:pos="426"/>
              </w:tabs>
              <w:spacing w:after="0" w:line="276" w:lineRule="auto"/>
              <w:jc w:val="center"/>
              <w:rPr>
                <w:rFonts w:ascii="Calibri" w:hAnsi="Calibri" w:cs="Calibri"/>
                <w:color w:val="000000" w:themeColor="text1"/>
              </w:rPr>
            </w:pPr>
            <w:r w:rsidRPr="00434323">
              <w:rPr>
                <w:rFonts w:ascii="Calibri" w:hAnsi="Calibri" w:cs="Calibri"/>
                <w:color w:val="000000" w:themeColor="text1"/>
              </w:rPr>
              <w:t>Figma, Adobe Photoshop</w:t>
            </w:r>
          </w:p>
        </w:tc>
      </w:tr>
    </w:tbl>
    <w:p w14:paraId="01CE7506" w14:textId="21E9EF04" w:rsidR="001606E6" w:rsidRPr="000F56CF" w:rsidRDefault="00656934" w:rsidP="00BB48A2">
      <w:pPr>
        <w:tabs>
          <w:tab w:val="left" w:pos="426"/>
        </w:tabs>
        <w:jc w:val="both"/>
        <w:rPr>
          <w:b/>
          <w:sz w:val="28"/>
        </w:rPr>
      </w:pPr>
      <w:r w:rsidRPr="000F56CF">
        <w:rPr>
          <w:b/>
          <w:sz w:val="28"/>
        </w:rPr>
        <w:t>We have provided our technology suggestions based on the requirements provided and our experience with the best way of reali</w:t>
      </w:r>
      <w:r w:rsidR="00B05691">
        <w:rPr>
          <w:b/>
          <w:sz w:val="28"/>
        </w:rPr>
        <w:t>s</w:t>
      </w:r>
      <w:r w:rsidRPr="000F56CF">
        <w:rPr>
          <w:b/>
          <w:sz w:val="28"/>
        </w:rPr>
        <w:t xml:space="preserve">ing these. If you have any specific technical requirements or would like us to explore other options, please just get in touch to let us know. </w:t>
      </w:r>
    </w:p>
    <w:p w14:paraId="3352B7E1" w14:textId="7A524413" w:rsidR="007F12D8" w:rsidRPr="000F56CF" w:rsidRDefault="00656934">
      <w:pPr>
        <w:pStyle w:val="Heading1"/>
        <w:tabs>
          <w:tab w:val="left" w:pos="426"/>
          <w:tab w:val="left" w:pos="4164"/>
        </w:tabs>
      </w:pPr>
      <w:bookmarkStart w:id="43" w:name="_Toc216377649"/>
      <w:r w:rsidRPr="000F56CF">
        <w:lastRenderedPageBreak/>
        <w:t>Client Receivables</w:t>
      </w:r>
      <w:bookmarkEnd w:id="43"/>
      <w:r w:rsidRPr="000F56CF">
        <w:tab/>
      </w:r>
    </w:p>
    <w:tbl>
      <w:tblPr>
        <w:tblStyle w:val="TableGrid"/>
        <w:tblW w:w="9751"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1104"/>
        <w:gridCol w:w="3969"/>
        <w:gridCol w:w="4678"/>
      </w:tblGrid>
      <w:tr w:rsidR="007F12D8" w:rsidRPr="000F56CF" w14:paraId="47872365" w14:textId="77777777">
        <w:trPr>
          <w:trHeight w:val="417"/>
        </w:trPr>
        <w:tc>
          <w:tcPr>
            <w:tcW w:w="1104" w:type="dxa"/>
            <w:shd w:val="clear" w:color="auto" w:fill="000000" w:themeFill="text1"/>
            <w:vAlign w:val="center"/>
          </w:tcPr>
          <w:p w14:paraId="076509F5" w14:textId="77777777" w:rsidR="007F12D8" w:rsidRPr="000F56CF" w:rsidRDefault="00656934">
            <w:pPr>
              <w:tabs>
                <w:tab w:val="left" w:pos="426"/>
              </w:tabs>
              <w:jc w:val="center"/>
              <w:rPr>
                <w:b/>
              </w:rPr>
            </w:pPr>
            <w:r w:rsidRPr="000F56CF">
              <w:rPr>
                <w:b/>
              </w:rPr>
              <w:t>S.no</w:t>
            </w:r>
          </w:p>
        </w:tc>
        <w:tc>
          <w:tcPr>
            <w:tcW w:w="3969" w:type="dxa"/>
            <w:shd w:val="clear" w:color="auto" w:fill="000000" w:themeFill="text1"/>
            <w:vAlign w:val="center"/>
          </w:tcPr>
          <w:p w14:paraId="4A3BBFF7" w14:textId="77777777" w:rsidR="007F12D8" w:rsidRPr="000F56CF" w:rsidRDefault="00656934">
            <w:pPr>
              <w:tabs>
                <w:tab w:val="left" w:pos="426"/>
              </w:tabs>
              <w:rPr>
                <w:b/>
              </w:rPr>
            </w:pPr>
            <w:r w:rsidRPr="000F56CF">
              <w:rPr>
                <w:b/>
              </w:rPr>
              <w:t>Receivables</w:t>
            </w:r>
          </w:p>
        </w:tc>
        <w:tc>
          <w:tcPr>
            <w:tcW w:w="4678" w:type="dxa"/>
            <w:shd w:val="clear" w:color="auto" w:fill="000000" w:themeFill="text1"/>
            <w:vAlign w:val="center"/>
          </w:tcPr>
          <w:p w14:paraId="714036E7" w14:textId="77777777" w:rsidR="007F12D8" w:rsidRPr="000F56CF" w:rsidRDefault="00656934">
            <w:pPr>
              <w:tabs>
                <w:tab w:val="left" w:pos="426"/>
              </w:tabs>
              <w:rPr>
                <w:b/>
              </w:rPr>
            </w:pPr>
            <w:r w:rsidRPr="000F56CF">
              <w:rPr>
                <w:b/>
              </w:rPr>
              <w:t>Estimated Delivery</w:t>
            </w:r>
          </w:p>
        </w:tc>
      </w:tr>
      <w:tr w:rsidR="005D770B" w:rsidRPr="000F56CF" w14:paraId="656195D0" w14:textId="77777777">
        <w:trPr>
          <w:trHeight w:val="434"/>
        </w:trPr>
        <w:tc>
          <w:tcPr>
            <w:tcW w:w="1104" w:type="dxa"/>
            <w:shd w:val="clear" w:color="auto" w:fill="D9D9D9" w:themeFill="background1" w:themeFillShade="D9"/>
            <w:vAlign w:val="center"/>
          </w:tcPr>
          <w:p w14:paraId="561B0029" w14:textId="2F82C710" w:rsidR="005D770B" w:rsidRPr="000F56CF" w:rsidRDefault="005D186A">
            <w:pPr>
              <w:tabs>
                <w:tab w:val="left" w:pos="426"/>
              </w:tabs>
              <w:spacing w:before="0" w:after="0"/>
              <w:jc w:val="center"/>
            </w:pPr>
            <w:r>
              <w:t>1.</w:t>
            </w:r>
          </w:p>
        </w:tc>
        <w:tc>
          <w:tcPr>
            <w:tcW w:w="3969" w:type="dxa"/>
            <w:shd w:val="clear" w:color="auto" w:fill="D9D9D9" w:themeFill="background1" w:themeFillShade="D9"/>
            <w:vAlign w:val="center"/>
          </w:tcPr>
          <w:p w14:paraId="64E2034D" w14:textId="0ECC885D" w:rsidR="005D770B" w:rsidRPr="000F56CF" w:rsidRDefault="00985BF8" w:rsidP="000B7AF2">
            <w:pPr>
              <w:pStyle w:val="Body"/>
              <w:tabs>
                <w:tab w:val="left" w:pos="426"/>
              </w:tabs>
              <w:spacing w:after="0" w:line="276" w:lineRule="auto"/>
              <w:rPr>
                <w:rFonts w:cs="Calibri"/>
                <w:color w:val="0D0D0D" w:themeColor="text1" w:themeTint="F2"/>
                <w:lang w:val="en-GB"/>
              </w:rPr>
            </w:pPr>
            <w:r w:rsidRPr="000F56CF">
              <w:rPr>
                <w:rFonts w:asciiTheme="minorHAnsi" w:hAnsiTheme="minorHAnsi" w:cstheme="minorHAnsi"/>
                <w:sz w:val="24"/>
                <w:szCs w:val="28"/>
                <w:lang w:val="en-GB"/>
              </w:rPr>
              <w:t xml:space="preserve">All the content for the </w:t>
            </w:r>
            <w:r w:rsidR="00C81DE9">
              <w:rPr>
                <w:rFonts w:asciiTheme="minorHAnsi" w:hAnsiTheme="minorHAnsi" w:cstheme="minorHAnsi"/>
                <w:sz w:val="24"/>
                <w:szCs w:val="28"/>
                <w:lang w:val="en-GB"/>
              </w:rPr>
              <w:t>website</w:t>
            </w:r>
          </w:p>
        </w:tc>
        <w:tc>
          <w:tcPr>
            <w:tcW w:w="4678" w:type="dxa"/>
            <w:shd w:val="clear" w:color="auto" w:fill="D9D9D9" w:themeFill="background1" w:themeFillShade="D9"/>
            <w:vAlign w:val="center"/>
          </w:tcPr>
          <w:p w14:paraId="4DA59C14" w14:textId="0690DE6E" w:rsidR="005D770B" w:rsidRPr="005D186A" w:rsidRDefault="005D770B" w:rsidP="005D186A">
            <w:pPr>
              <w:pStyle w:val="Body"/>
              <w:tabs>
                <w:tab w:val="left" w:pos="426"/>
              </w:tabs>
              <w:spacing w:after="0" w:line="276" w:lineRule="auto"/>
              <w:rPr>
                <w:rFonts w:asciiTheme="minorHAnsi" w:hAnsiTheme="minorHAnsi" w:cstheme="minorHAnsi"/>
                <w:sz w:val="24"/>
                <w:szCs w:val="28"/>
                <w:lang w:val="en-GB"/>
              </w:rPr>
            </w:pPr>
            <w:r w:rsidRPr="005D186A">
              <w:rPr>
                <w:rFonts w:asciiTheme="minorHAnsi" w:hAnsiTheme="minorHAnsi" w:cstheme="minorHAnsi"/>
                <w:sz w:val="24"/>
                <w:szCs w:val="28"/>
                <w:lang w:val="en-GB"/>
              </w:rPr>
              <w:t>The date will be mentioned when the project will be awarded.</w:t>
            </w:r>
          </w:p>
        </w:tc>
      </w:tr>
      <w:tr w:rsidR="00985BF8" w:rsidRPr="000F56CF" w14:paraId="130EBB55" w14:textId="77777777">
        <w:trPr>
          <w:trHeight w:val="434"/>
        </w:trPr>
        <w:tc>
          <w:tcPr>
            <w:tcW w:w="1104" w:type="dxa"/>
            <w:shd w:val="clear" w:color="auto" w:fill="D9D9D9" w:themeFill="background1" w:themeFillShade="D9"/>
            <w:vAlign w:val="center"/>
          </w:tcPr>
          <w:p w14:paraId="4CD32E64" w14:textId="46A4CF8D" w:rsidR="00985BF8" w:rsidRPr="000F56CF" w:rsidRDefault="005D186A">
            <w:pPr>
              <w:tabs>
                <w:tab w:val="left" w:pos="426"/>
              </w:tabs>
              <w:spacing w:before="0" w:after="0"/>
              <w:jc w:val="center"/>
            </w:pPr>
            <w:r>
              <w:t>2</w:t>
            </w:r>
            <w:r w:rsidR="00985BF8" w:rsidRPr="000F56CF">
              <w:t>.</w:t>
            </w:r>
          </w:p>
        </w:tc>
        <w:tc>
          <w:tcPr>
            <w:tcW w:w="3969" w:type="dxa"/>
            <w:shd w:val="clear" w:color="auto" w:fill="D9D9D9" w:themeFill="background1" w:themeFillShade="D9"/>
            <w:vAlign w:val="center"/>
          </w:tcPr>
          <w:p w14:paraId="5CA79B73" w14:textId="6E79DE6A" w:rsidR="00985BF8" w:rsidRPr="000F56CF" w:rsidRDefault="005D186A" w:rsidP="000B7AF2">
            <w:pPr>
              <w:pStyle w:val="Body"/>
              <w:tabs>
                <w:tab w:val="left" w:pos="426"/>
              </w:tabs>
              <w:spacing w:after="0" w:line="276" w:lineRule="auto"/>
              <w:rPr>
                <w:rFonts w:asciiTheme="minorHAnsi" w:hAnsiTheme="minorHAnsi" w:cstheme="minorHAnsi"/>
                <w:sz w:val="24"/>
                <w:szCs w:val="28"/>
                <w:lang w:val="en-GB"/>
              </w:rPr>
            </w:pPr>
            <w:r w:rsidRPr="005D186A">
              <w:rPr>
                <w:rFonts w:asciiTheme="minorHAnsi" w:hAnsiTheme="minorHAnsi" w:cstheme="minorHAnsi"/>
                <w:sz w:val="24"/>
                <w:szCs w:val="28"/>
                <w:lang w:val="en-GB"/>
              </w:rPr>
              <w:t xml:space="preserve">The client will provide branding assets (If any), </w:t>
            </w:r>
            <w:r w:rsidR="000C547B">
              <w:rPr>
                <w:rFonts w:asciiTheme="minorHAnsi" w:hAnsiTheme="minorHAnsi" w:cstheme="minorHAnsi"/>
                <w:sz w:val="24"/>
                <w:szCs w:val="28"/>
                <w:lang w:val="en-GB"/>
              </w:rPr>
              <w:t>any</w:t>
            </w:r>
            <w:r w:rsidRPr="005D186A">
              <w:rPr>
                <w:rFonts w:asciiTheme="minorHAnsi" w:hAnsiTheme="minorHAnsi" w:cstheme="minorHAnsi"/>
                <w:sz w:val="24"/>
                <w:szCs w:val="28"/>
                <w:lang w:val="en-GB"/>
              </w:rPr>
              <w:t xml:space="preserve"> official logo, specific fonts, or colour palettes to be used in the user interface.</w:t>
            </w:r>
          </w:p>
        </w:tc>
        <w:tc>
          <w:tcPr>
            <w:tcW w:w="4678" w:type="dxa"/>
            <w:shd w:val="clear" w:color="auto" w:fill="D9D9D9" w:themeFill="background1" w:themeFillShade="D9"/>
            <w:vAlign w:val="center"/>
          </w:tcPr>
          <w:p w14:paraId="250384EA" w14:textId="6BA85239" w:rsidR="00985BF8" w:rsidRPr="005D186A" w:rsidRDefault="00985BF8" w:rsidP="005D186A">
            <w:pPr>
              <w:pStyle w:val="Body"/>
              <w:tabs>
                <w:tab w:val="left" w:pos="426"/>
              </w:tabs>
              <w:spacing w:after="0" w:line="276" w:lineRule="auto"/>
              <w:rPr>
                <w:rFonts w:asciiTheme="minorHAnsi" w:hAnsiTheme="minorHAnsi" w:cstheme="minorHAnsi"/>
                <w:sz w:val="24"/>
                <w:szCs w:val="28"/>
                <w:lang w:val="en-GB"/>
              </w:rPr>
            </w:pPr>
            <w:r w:rsidRPr="005D186A">
              <w:rPr>
                <w:rFonts w:asciiTheme="minorHAnsi" w:hAnsiTheme="minorHAnsi" w:cstheme="minorHAnsi"/>
                <w:sz w:val="24"/>
                <w:szCs w:val="28"/>
                <w:lang w:val="en-GB"/>
              </w:rPr>
              <w:t>The date will be mentioned when the project will be awarded.</w:t>
            </w:r>
          </w:p>
        </w:tc>
      </w:tr>
      <w:tr w:rsidR="005D186A" w:rsidRPr="000F56CF" w14:paraId="1C495083" w14:textId="77777777">
        <w:trPr>
          <w:trHeight w:val="434"/>
        </w:trPr>
        <w:tc>
          <w:tcPr>
            <w:tcW w:w="1104" w:type="dxa"/>
            <w:shd w:val="clear" w:color="auto" w:fill="D9D9D9" w:themeFill="background1" w:themeFillShade="D9"/>
            <w:vAlign w:val="center"/>
          </w:tcPr>
          <w:p w14:paraId="56E209AC" w14:textId="474E5762" w:rsidR="005D186A" w:rsidRPr="000F56CF" w:rsidRDefault="005D186A">
            <w:pPr>
              <w:tabs>
                <w:tab w:val="left" w:pos="426"/>
              </w:tabs>
              <w:spacing w:before="0" w:after="0"/>
              <w:jc w:val="center"/>
            </w:pPr>
            <w:r>
              <w:t>3.</w:t>
            </w:r>
          </w:p>
        </w:tc>
        <w:tc>
          <w:tcPr>
            <w:tcW w:w="3969" w:type="dxa"/>
            <w:shd w:val="clear" w:color="auto" w:fill="D9D9D9" w:themeFill="background1" w:themeFillShade="D9"/>
            <w:vAlign w:val="center"/>
          </w:tcPr>
          <w:p w14:paraId="3899FDAD" w14:textId="0BDB25AC" w:rsidR="005D186A" w:rsidRPr="005D186A" w:rsidRDefault="005D186A" w:rsidP="000B7AF2">
            <w:pPr>
              <w:pStyle w:val="Body"/>
              <w:tabs>
                <w:tab w:val="left" w:pos="426"/>
              </w:tabs>
              <w:spacing w:after="0" w:line="276" w:lineRule="auto"/>
              <w:rPr>
                <w:rFonts w:asciiTheme="minorHAnsi" w:hAnsiTheme="minorHAnsi" w:cstheme="minorHAnsi"/>
                <w:sz w:val="24"/>
                <w:szCs w:val="28"/>
                <w:lang w:val="en-GB"/>
              </w:rPr>
            </w:pPr>
            <w:r w:rsidRPr="005D186A">
              <w:rPr>
                <w:rFonts w:asciiTheme="minorHAnsi" w:hAnsiTheme="minorHAnsi" w:cstheme="minorHAnsi"/>
                <w:sz w:val="24"/>
                <w:szCs w:val="28"/>
                <w:lang w:val="en-GB"/>
              </w:rPr>
              <w:t>Any 3rd Party API/SDK will be provided by the client</w:t>
            </w:r>
          </w:p>
        </w:tc>
        <w:tc>
          <w:tcPr>
            <w:tcW w:w="4678" w:type="dxa"/>
            <w:shd w:val="clear" w:color="auto" w:fill="D9D9D9" w:themeFill="background1" w:themeFillShade="D9"/>
            <w:vAlign w:val="center"/>
          </w:tcPr>
          <w:p w14:paraId="06A5A8CC" w14:textId="413E296E" w:rsidR="005D186A" w:rsidRPr="000F56CF" w:rsidRDefault="005D186A">
            <w:pPr>
              <w:tabs>
                <w:tab w:val="left" w:pos="426"/>
              </w:tabs>
              <w:spacing w:before="0" w:after="0"/>
            </w:pPr>
            <w:r w:rsidRPr="005D186A">
              <w:rPr>
                <w:rFonts w:cstheme="minorHAnsi"/>
                <w:szCs w:val="28"/>
              </w:rPr>
              <w:t>The date will be mentioned when the project will be awarded.</w:t>
            </w:r>
          </w:p>
        </w:tc>
      </w:tr>
    </w:tbl>
    <w:p w14:paraId="7745F6AF" w14:textId="288BF94C" w:rsidR="007F12D8" w:rsidRPr="000F56CF" w:rsidRDefault="00656934">
      <w:pPr>
        <w:pStyle w:val="Heading1"/>
        <w:tabs>
          <w:tab w:val="left" w:pos="426"/>
          <w:tab w:val="left" w:pos="4164"/>
        </w:tabs>
      </w:pPr>
      <w:bookmarkStart w:id="44" w:name="_Toc99540840"/>
      <w:bookmarkStart w:id="45" w:name="_Toc216377650"/>
      <w:r w:rsidRPr="000F56CF">
        <w:t>Deliverables</w:t>
      </w:r>
      <w:bookmarkEnd w:id="44"/>
      <w:bookmarkEnd w:id="45"/>
      <w:r w:rsidRPr="000F56CF">
        <w:tab/>
      </w:r>
    </w:p>
    <w:tbl>
      <w:tblPr>
        <w:tblStyle w:val="TableGrid"/>
        <w:tblW w:w="9751"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1104"/>
        <w:gridCol w:w="3969"/>
        <w:gridCol w:w="4678"/>
      </w:tblGrid>
      <w:tr w:rsidR="007F12D8" w:rsidRPr="000F56CF" w14:paraId="16D5011B" w14:textId="77777777">
        <w:trPr>
          <w:trHeight w:val="417"/>
        </w:trPr>
        <w:tc>
          <w:tcPr>
            <w:tcW w:w="1104" w:type="dxa"/>
            <w:shd w:val="clear" w:color="auto" w:fill="000000" w:themeFill="text1"/>
            <w:vAlign w:val="center"/>
          </w:tcPr>
          <w:p w14:paraId="52158292" w14:textId="77777777" w:rsidR="007F12D8" w:rsidRPr="000F56CF" w:rsidRDefault="00656934">
            <w:pPr>
              <w:tabs>
                <w:tab w:val="left" w:pos="426"/>
              </w:tabs>
              <w:spacing w:after="0"/>
              <w:jc w:val="center"/>
              <w:rPr>
                <w:b/>
              </w:rPr>
            </w:pPr>
            <w:r w:rsidRPr="000F56CF">
              <w:rPr>
                <w:b/>
              </w:rPr>
              <w:t>S.no</w:t>
            </w:r>
          </w:p>
        </w:tc>
        <w:tc>
          <w:tcPr>
            <w:tcW w:w="3969" w:type="dxa"/>
            <w:shd w:val="clear" w:color="auto" w:fill="000000" w:themeFill="text1"/>
            <w:vAlign w:val="center"/>
          </w:tcPr>
          <w:p w14:paraId="1E3F0391" w14:textId="77777777" w:rsidR="007F12D8" w:rsidRPr="000F56CF" w:rsidRDefault="00656934">
            <w:pPr>
              <w:tabs>
                <w:tab w:val="left" w:pos="426"/>
              </w:tabs>
              <w:spacing w:after="0"/>
              <w:rPr>
                <w:b/>
              </w:rPr>
            </w:pPr>
            <w:r w:rsidRPr="000F56CF">
              <w:rPr>
                <w:b/>
              </w:rPr>
              <w:t>Deliverable</w:t>
            </w:r>
          </w:p>
        </w:tc>
        <w:tc>
          <w:tcPr>
            <w:tcW w:w="4678" w:type="dxa"/>
            <w:shd w:val="clear" w:color="auto" w:fill="000000" w:themeFill="text1"/>
            <w:vAlign w:val="center"/>
          </w:tcPr>
          <w:p w14:paraId="7278940F" w14:textId="77777777" w:rsidR="007F12D8" w:rsidRPr="000F56CF" w:rsidRDefault="00656934">
            <w:pPr>
              <w:tabs>
                <w:tab w:val="left" w:pos="426"/>
              </w:tabs>
              <w:spacing w:after="0"/>
              <w:rPr>
                <w:b/>
              </w:rPr>
            </w:pPr>
            <w:r w:rsidRPr="000F56CF">
              <w:rPr>
                <w:b/>
              </w:rPr>
              <w:t xml:space="preserve">Estimated Delivery </w:t>
            </w:r>
          </w:p>
        </w:tc>
      </w:tr>
      <w:tr w:rsidR="007F12D8" w:rsidRPr="000F56CF" w14:paraId="0B0430B3" w14:textId="77777777">
        <w:trPr>
          <w:trHeight w:val="434"/>
        </w:trPr>
        <w:tc>
          <w:tcPr>
            <w:tcW w:w="1104" w:type="dxa"/>
            <w:shd w:val="clear" w:color="auto" w:fill="D9D9D9" w:themeFill="background1" w:themeFillShade="D9"/>
            <w:vAlign w:val="center"/>
          </w:tcPr>
          <w:p w14:paraId="049833D1" w14:textId="77777777" w:rsidR="007F12D8" w:rsidRPr="000F56CF" w:rsidRDefault="00656934">
            <w:pPr>
              <w:tabs>
                <w:tab w:val="left" w:pos="426"/>
              </w:tabs>
              <w:spacing w:before="0" w:after="0"/>
              <w:jc w:val="center"/>
            </w:pPr>
            <w:r w:rsidRPr="000F56CF">
              <w:t>1.</w:t>
            </w:r>
          </w:p>
        </w:tc>
        <w:tc>
          <w:tcPr>
            <w:tcW w:w="3969" w:type="dxa"/>
            <w:shd w:val="clear" w:color="auto" w:fill="D9D9D9" w:themeFill="background1" w:themeFillShade="D9"/>
            <w:vAlign w:val="center"/>
          </w:tcPr>
          <w:p w14:paraId="5E088595" w14:textId="77777777" w:rsidR="007F12D8" w:rsidRPr="000F56CF" w:rsidRDefault="00656934">
            <w:pPr>
              <w:pStyle w:val="Body"/>
              <w:tabs>
                <w:tab w:val="left" w:pos="426"/>
              </w:tabs>
              <w:spacing w:after="0" w:line="276" w:lineRule="auto"/>
              <w:rPr>
                <w:rFonts w:cs="Calibri"/>
                <w:color w:val="0D0D0D" w:themeColor="text1" w:themeTint="F2"/>
                <w:lang w:val="en-GB"/>
              </w:rPr>
            </w:pPr>
            <w:r w:rsidRPr="000F56CF">
              <w:rPr>
                <w:rFonts w:cs="Calibri"/>
                <w:color w:val="0D0D0D" w:themeColor="text1" w:themeTint="F2"/>
                <w:lang w:val="en-GB"/>
              </w:rPr>
              <w:t>Delivery schedule by BA / PM*(link)</w:t>
            </w:r>
          </w:p>
        </w:tc>
        <w:tc>
          <w:tcPr>
            <w:tcW w:w="4678" w:type="dxa"/>
            <w:shd w:val="clear" w:color="auto" w:fill="D9D9D9" w:themeFill="background1" w:themeFillShade="D9"/>
            <w:vAlign w:val="center"/>
          </w:tcPr>
          <w:p w14:paraId="07F988DD" w14:textId="77777777" w:rsidR="007F12D8" w:rsidRPr="000F56CF" w:rsidRDefault="00656934">
            <w:pPr>
              <w:tabs>
                <w:tab w:val="left" w:pos="426"/>
              </w:tabs>
              <w:spacing w:before="0" w:after="0"/>
            </w:pPr>
            <w:r w:rsidRPr="000F56CF">
              <w:t>The date will be mentioned when the project will be awarded.</w:t>
            </w:r>
          </w:p>
        </w:tc>
      </w:tr>
      <w:tr w:rsidR="007F12D8" w:rsidRPr="000F56CF" w14:paraId="11DF2040" w14:textId="77777777">
        <w:trPr>
          <w:trHeight w:val="434"/>
        </w:trPr>
        <w:tc>
          <w:tcPr>
            <w:tcW w:w="1104" w:type="dxa"/>
            <w:shd w:val="clear" w:color="auto" w:fill="D9D9D9" w:themeFill="background1" w:themeFillShade="D9"/>
            <w:vAlign w:val="center"/>
          </w:tcPr>
          <w:p w14:paraId="3ACCEF29" w14:textId="77777777" w:rsidR="007F12D8" w:rsidRPr="000F56CF" w:rsidRDefault="00656934">
            <w:pPr>
              <w:tabs>
                <w:tab w:val="left" w:pos="426"/>
              </w:tabs>
              <w:spacing w:before="0" w:after="0"/>
              <w:jc w:val="center"/>
            </w:pPr>
            <w:r w:rsidRPr="000F56CF">
              <w:t>2.</w:t>
            </w:r>
          </w:p>
        </w:tc>
        <w:tc>
          <w:tcPr>
            <w:tcW w:w="3969" w:type="dxa"/>
            <w:shd w:val="clear" w:color="auto" w:fill="D9D9D9" w:themeFill="background1" w:themeFillShade="D9"/>
          </w:tcPr>
          <w:p w14:paraId="62FFD135" w14:textId="77777777" w:rsidR="007F12D8" w:rsidRPr="000F56CF" w:rsidRDefault="00656934">
            <w:pPr>
              <w:pStyle w:val="Body"/>
              <w:tabs>
                <w:tab w:val="left" w:pos="426"/>
              </w:tabs>
              <w:spacing w:after="0" w:line="276" w:lineRule="auto"/>
              <w:rPr>
                <w:rFonts w:cs="Calibri"/>
                <w:color w:val="0D0D0D" w:themeColor="text1" w:themeTint="F2"/>
                <w:lang w:val="en-GB"/>
              </w:rPr>
            </w:pPr>
            <w:r w:rsidRPr="000F56CF">
              <w:rPr>
                <w:rFonts w:cs="Calibri"/>
                <w:color w:val="0D0D0D" w:themeColor="text1" w:themeTint="F2"/>
                <w:lang w:val="en-GB"/>
              </w:rPr>
              <w:t>Test Cases by QA* (link)</w:t>
            </w:r>
          </w:p>
        </w:tc>
        <w:tc>
          <w:tcPr>
            <w:tcW w:w="4678" w:type="dxa"/>
            <w:shd w:val="clear" w:color="auto" w:fill="D9D9D9" w:themeFill="background1" w:themeFillShade="D9"/>
            <w:vAlign w:val="center"/>
          </w:tcPr>
          <w:p w14:paraId="0B09CBE1" w14:textId="77777777" w:rsidR="007F12D8" w:rsidRPr="000F56CF" w:rsidRDefault="00656934">
            <w:pPr>
              <w:tabs>
                <w:tab w:val="left" w:pos="426"/>
              </w:tabs>
              <w:spacing w:before="0" w:after="0"/>
            </w:pPr>
            <w:r w:rsidRPr="000F56CF">
              <w:t>The date will be mentioned when the project will be awarded.</w:t>
            </w:r>
          </w:p>
        </w:tc>
      </w:tr>
      <w:tr w:rsidR="007F12D8" w:rsidRPr="000F56CF" w14:paraId="1A520287" w14:textId="77777777">
        <w:trPr>
          <w:trHeight w:val="434"/>
        </w:trPr>
        <w:tc>
          <w:tcPr>
            <w:tcW w:w="1104" w:type="dxa"/>
            <w:shd w:val="clear" w:color="auto" w:fill="D9D9D9" w:themeFill="background1" w:themeFillShade="D9"/>
            <w:vAlign w:val="center"/>
          </w:tcPr>
          <w:p w14:paraId="37E502DA" w14:textId="77777777" w:rsidR="007F12D8" w:rsidRPr="000F56CF" w:rsidRDefault="00656934">
            <w:pPr>
              <w:tabs>
                <w:tab w:val="left" w:pos="426"/>
              </w:tabs>
              <w:spacing w:before="0" w:after="0"/>
              <w:jc w:val="center"/>
            </w:pPr>
            <w:r w:rsidRPr="000F56CF">
              <w:t>3.</w:t>
            </w:r>
          </w:p>
        </w:tc>
        <w:tc>
          <w:tcPr>
            <w:tcW w:w="3969" w:type="dxa"/>
            <w:shd w:val="clear" w:color="auto" w:fill="D9D9D9" w:themeFill="background1" w:themeFillShade="D9"/>
          </w:tcPr>
          <w:p w14:paraId="67AB4999" w14:textId="77777777" w:rsidR="007F12D8" w:rsidRPr="000F56CF" w:rsidRDefault="00656934">
            <w:pPr>
              <w:pStyle w:val="Body"/>
              <w:tabs>
                <w:tab w:val="left" w:pos="426"/>
              </w:tabs>
              <w:spacing w:after="0" w:line="276" w:lineRule="auto"/>
              <w:rPr>
                <w:rFonts w:cs="Calibri"/>
                <w:color w:val="0D0D0D" w:themeColor="text1" w:themeTint="F2"/>
                <w:lang w:val="en-GB"/>
              </w:rPr>
            </w:pPr>
            <w:r w:rsidRPr="000F56CF">
              <w:rPr>
                <w:rFonts w:cs="Calibri"/>
                <w:color w:val="0D0D0D" w:themeColor="text1" w:themeTint="F2"/>
                <w:lang w:val="en-GB"/>
              </w:rPr>
              <w:t>Project Plan by BA / PM* (link)</w:t>
            </w:r>
          </w:p>
        </w:tc>
        <w:tc>
          <w:tcPr>
            <w:tcW w:w="4678" w:type="dxa"/>
            <w:shd w:val="clear" w:color="auto" w:fill="D9D9D9" w:themeFill="background1" w:themeFillShade="D9"/>
            <w:vAlign w:val="center"/>
          </w:tcPr>
          <w:p w14:paraId="31335BB5" w14:textId="77777777" w:rsidR="007F12D8" w:rsidRPr="000F56CF" w:rsidRDefault="00656934">
            <w:pPr>
              <w:tabs>
                <w:tab w:val="left" w:pos="426"/>
              </w:tabs>
              <w:spacing w:before="0" w:after="0"/>
            </w:pPr>
            <w:r w:rsidRPr="000F56CF">
              <w:t>The date will be mentioned when the project will be awarded.</w:t>
            </w:r>
          </w:p>
        </w:tc>
      </w:tr>
      <w:tr w:rsidR="00D03FDC" w:rsidRPr="000F56CF" w14:paraId="4E3E9382" w14:textId="77777777">
        <w:trPr>
          <w:trHeight w:val="434"/>
        </w:trPr>
        <w:tc>
          <w:tcPr>
            <w:tcW w:w="1104" w:type="dxa"/>
            <w:shd w:val="clear" w:color="auto" w:fill="D9D9D9" w:themeFill="background1" w:themeFillShade="D9"/>
            <w:vAlign w:val="center"/>
          </w:tcPr>
          <w:p w14:paraId="5CDD2114" w14:textId="0F543E07" w:rsidR="00D03FDC" w:rsidRPr="000F56CF" w:rsidRDefault="00D03FDC">
            <w:pPr>
              <w:tabs>
                <w:tab w:val="left" w:pos="426"/>
              </w:tabs>
              <w:spacing w:before="0" w:after="0"/>
              <w:jc w:val="center"/>
            </w:pPr>
            <w:r w:rsidRPr="000F56CF">
              <w:t>4.</w:t>
            </w:r>
          </w:p>
        </w:tc>
        <w:tc>
          <w:tcPr>
            <w:tcW w:w="3969" w:type="dxa"/>
            <w:shd w:val="clear" w:color="auto" w:fill="D9D9D9" w:themeFill="background1" w:themeFillShade="D9"/>
          </w:tcPr>
          <w:p w14:paraId="2A4AED1C" w14:textId="381C6AFE" w:rsidR="00D03FDC" w:rsidRPr="000F56CF" w:rsidRDefault="00C80424">
            <w:pPr>
              <w:pStyle w:val="Body"/>
              <w:tabs>
                <w:tab w:val="left" w:pos="426"/>
              </w:tabs>
              <w:spacing w:after="0" w:line="276" w:lineRule="auto"/>
              <w:rPr>
                <w:rFonts w:cs="Calibri"/>
                <w:color w:val="0D0D0D" w:themeColor="text1" w:themeTint="F2"/>
                <w:lang w:val="en-GB"/>
              </w:rPr>
            </w:pPr>
            <w:r>
              <w:rPr>
                <w:rFonts w:cs="Calibri"/>
                <w:color w:val="0D0D0D" w:themeColor="text1" w:themeTint="F2"/>
                <w:lang w:val="en-GB"/>
              </w:rPr>
              <w:t>Source Code</w:t>
            </w:r>
          </w:p>
        </w:tc>
        <w:tc>
          <w:tcPr>
            <w:tcW w:w="4678" w:type="dxa"/>
            <w:shd w:val="clear" w:color="auto" w:fill="D9D9D9" w:themeFill="background1" w:themeFillShade="D9"/>
            <w:vAlign w:val="center"/>
          </w:tcPr>
          <w:p w14:paraId="177713C8" w14:textId="22712C71" w:rsidR="00D03FDC" w:rsidRPr="000F56CF" w:rsidRDefault="00D03FDC">
            <w:pPr>
              <w:tabs>
                <w:tab w:val="left" w:pos="426"/>
              </w:tabs>
              <w:spacing w:before="0" w:after="0"/>
            </w:pPr>
            <w:r w:rsidRPr="000F56CF">
              <w:t>The date will be mentioned when the project will be awarded.</w:t>
            </w:r>
          </w:p>
        </w:tc>
      </w:tr>
    </w:tbl>
    <w:p w14:paraId="3AC68C7F" w14:textId="77777777" w:rsidR="005F5597" w:rsidRPr="000F56CF" w:rsidRDefault="005F5597">
      <w:pPr>
        <w:spacing w:before="0" w:after="0" w:line="240" w:lineRule="auto"/>
        <w:rPr>
          <w:rFonts w:ascii="Calibri" w:eastAsiaTheme="majorEastAsia" w:hAnsi="Calibri" w:cstheme="majorBidi"/>
          <w:b/>
          <w:color w:val="ED7D31" w:themeColor="accent2"/>
          <w:sz w:val="56"/>
          <w:szCs w:val="32"/>
        </w:rPr>
      </w:pPr>
      <w:r w:rsidRPr="000F56CF">
        <w:br w:type="page"/>
      </w:r>
    </w:p>
    <w:p w14:paraId="5737AB5D" w14:textId="58CF0C6E" w:rsidR="007F12D8" w:rsidRPr="000F56CF" w:rsidRDefault="00656934">
      <w:pPr>
        <w:pStyle w:val="Heading1"/>
        <w:tabs>
          <w:tab w:val="left" w:pos="426"/>
        </w:tabs>
      </w:pPr>
      <w:bookmarkStart w:id="46" w:name="_Toc216377651"/>
      <w:r w:rsidRPr="000F56CF">
        <w:lastRenderedPageBreak/>
        <w:t xml:space="preserve">Important </w:t>
      </w:r>
      <w:r w:rsidRPr="000F56CF">
        <w:rPr>
          <w:b w:val="0"/>
          <w:color w:val="auto"/>
        </w:rPr>
        <w:t>Points</w:t>
      </w:r>
      <w:bookmarkEnd w:id="46"/>
    </w:p>
    <w:p w14:paraId="0DB60314" w14:textId="77777777" w:rsidR="007F12D8" w:rsidRPr="000F56CF" w:rsidRDefault="00656934">
      <w:pPr>
        <w:numPr>
          <w:ilvl w:val="0"/>
          <w:numId w:val="9"/>
        </w:numPr>
        <w:tabs>
          <w:tab w:val="left" w:pos="426"/>
          <w:tab w:val="left" w:pos="720"/>
        </w:tabs>
        <w:contextualSpacing/>
        <w:jc w:val="both"/>
        <w:rPr>
          <w:rFonts w:ascii="Calibri" w:eastAsia="Times New Roman" w:hAnsi="Calibri" w:cs="Calibri"/>
          <w:color w:val="0E101A"/>
          <w:lang w:eastAsia="en-IN"/>
        </w:rPr>
      </w:pPr>
      <w:r w:rsidRPr="000F56CF">
        <w:rPr>
          <w:rFonts w:ascii="Calibri" w:eastAsia="Times New Roman" w:hAnsi="Calibri" w:cs="Calibri"/>
          <w:color w:val="0E101A"/>
          <w:lang w:eastAsia="en-IN"/>
        </w:rPr>
        <w:t>Time estimation may vary if any further functionality is required by you, other than what is mentioned in the above document. Responding to the query may lead to changes in the estimation.</w:t>
      </w:r>
    </w:p>
    <w:p w14:paraId="1AA0C626" w14:textId="77777777" w:rsidR="007F12D8" w:rsidRPr="000F56CF" w:rsidRDefault="00656934">
      <w:pPr>
        <w:numPr>
          <w:ilvl w:val="0"/>
          <w:numId w:val="9"/>
        </w:numPr>
        <w:tabs>
          <w:tab w:val="left" w:pos="426"/>
          <w:tab w:val="left" w:pos="720"/>
        </w:tabs>
        <w:contextualSpacing/>
        <w:jc w:val="both"/>
        <w:rPr>
          <w:rFonts w:ascii="Calibri" w:eastAsia="Times New Roman" w:hAnsi="Calibri" w:cs="Calibri"/>
          <w:color w:val="0E101A"/>
          <w:lang w:eastAsia="en-IN"/>
        </w:rPr>
      </w:pPr>
      <w:r w:rsidRPr="000F56CF">
        <w:rPr>
          <w:rFonts w:ascii="Calibri" w:eastAsia="Times New Roman" w:hAnsi="Calibri" w:cs="Calibri"/>
          <w:color w:val="0E101A"/>
          <w:lang w:eastAsia="en-IN"/>
        </w:rPr>
        <w:t>We will provide you with two iterations for every UI/UX design, after that, if you want any more iterations, we will consider it as a new requirement, and time may vary.</w:t>
      </w:r>
    </w:p>
    <w:p w14:paraId="2BE84184" w14:textId="0E1771F8" w:rsidR="0068455E" w:rsidRPr="000F56CF" w:rsidRDefault="00656934">
      <w:pPr>
        <w:numPr>
          <w:ilvl w:val="0"/>
          <w:numId w:val="9"/>
        </w:numPr>
        <w:tabs>
          <w:tab w:val="left" w:pos="426"/>
          <w:tab w:val="left" w:pos="720"/>
        </w:tabs>
        <w:contextualSpacing/>
        <w:jc w:val="both"/>
        <w:rPr>
          <w:rFonts w:ascii="Calibri" w:eastAsia="Times New Roman" w:hAnsi="Calibri" w:cs="Calibri"/>
          <w:color w:val="0E101A"/>
          <w:lang w:eastAsia="en-IN"/>
        </w:rPr>
      </w:pPr>
      <w:r w:rsidRPr="000F56CF">
        <w:rPr>
          <w:rFonts w:ascii="Calibri" w:eastAsia="Times New Roman" w:hAnsi="Calibri" w:cs="Calibri"/>
          <w:color w:val="0E101A"/>
          <w:lang w:eastAsia="en-IN"/>
        </w:rPr>
        <w:t>The proposed UI/UX displays in this document are simply mock-ups; the actual screens may differ</w:t>
      </w:r>
      <w:r w:rsidR="0068455E" w:rsidRPr="000F56CF">
        <w:rPr>
          <w:rFonts w:ascii="Calibri" w:eastAsia="Times New Roman" w:hAnsi="Calibri" w:cs="Calibri"/>
          <w:color w:val="0E101A"/>
          <w:lang w:eastAsia="en-IN"/>
        </w:rPr>
        <w:t>.</w:t>
      </w:r>
    </w:p>
    <w:p w14:paraId="3E87C537" w14:textId="6EF9AA2C" w:rsidR="00DB5197" w:rsidRPr="00642402" w:rsidRDefault="00845D3D">
      <w:pPr>
        <w:numPr>
          <w:ilvl w:val="0"/>
          <w:numId w:val="9"/>
        </w:numPr>
        <w:tabs>
          <w:tab w:val="left" w:pos="426"/>
          <w:tab w:val="left" w:pos="720"/>
        </w:tabs>
        <w:contextualSpacing/>
        <w:jc w:val="both"/>
        <w:rPr>
          <w:rFonts w:ascii="Calibri" w:eastAsia="Times New Roman" w:hAnsi="Calibri" w:cs="Calibri"/>
          <w:color w:val="0E101A"/>
          <w:lang w:eastAsia="en-IN"/>
        </w:rPr>
      </w:pPr>
      <w:r w:rsidRPr="000F56CF">
        <w:rPr>
          <w:rFonts w:ascii="Calibri" w:eastAsia="Times New Roman" w:hAnsi="Calibri" w:cs="Calibri"/>
          <w:color w:val="0E101A"/>
          <w:lang w:eastAsia="en-IN"/>
        </w:rPr>
        <w:t>The application will be developed in English for now</w:t>
      </w:r>
      <w:bookmarkStart w:id="47" w:name="_Toc210239130"/>
      <w:r w:rsidR="00642402">
        <w:rPr>
          <w:rFonts w:ascii="Calibri" w:eastAsia="Times New Roman" w:hAnsi="Calibri" w:cs="Calibri"/>
          <w:color w:val="0E101A"/>
          <w:lang w:eastAsia="en-IN"/>
        </w:rPr>
        <w:t>.</w:t>
      </w:r>
    </w:p>
    <w:p w14:paraId="00A8FDF8" w14:textId="61BD5C34" w:rsidR="007F12D8" w:rsidRPr="000F56CF" w:rsidRDefault="00656934">
      <w:pPr>
        <w:pStyle w:val="Heading1"/>
        <w:tabs>
          <w:tab w:val="left" w:pos="426"/>
        </w:tabs>
      </w:pPr>
      <w:bookmarkStart w:id="48" w:name="_Toc216377652"/>
      <w:bookmarkEnd w:id="47"/>
      <w:r w:rsidRPr="000F56CF">
        <w:t xml:space="preserve">Change </w:t>
      </w:r>
      <w:r w:rsidRPr="000F56CF">
        <w:rPr>
          <w:b w:val="0"/>
          <w:color w:val="auto"/>
        </w:rPr>
        <w:t>Request Process</w:t>
      </w:r>
      <w:bookmarkEnd w:id="48"/>
    </w:p>
    <w:p w14:paraId="6E23C0CC" w14:textId="77777777" w:rsidR="007F12D8" w:rsidRPr="000F56CF" w:rsidRDefault="00656934">
      <w:pPr>
        <w:tabs>
          <w:tab w:val="left" w:pos="426"/>
        </w:tabs>
        <w:jc w:val="both"/>
        <w:rPr>
          <w:b/>
        </w:rPr>
      </w:pPr>
      <w:r w:rsidRPr="000F56CF">
        <w:rPr>
          <w:b/>
        </w:rPr>
        <w:t>We understand that during the process of Software Development, the client may need to add or alter requirements due to changing market needs. To ensure that the clients can get the best products developed, we at Dotsquares have an established CR process that integrates these changes into ongoing development seamlessly.</w:t>
      </w:r>
    </w:p>
    <w:p w14:paraId="6CA84AAB" w14:textId="77777777" w:rsidR="007F12D8" w:rsidRPr="000F56CF" w:rsidRDefault="00656934">
      <w:pPr>
        <w:tabs>
          <w:tab w:val="left" w:pos="426"/>
        </w:tabs>
        <w:rPr>
          <w:b/>
        </w:rPr>
      </w:pPr>
      <w:r w:rsidRPr="000F56CF">
        <w:rPr>
          <w:b/>
        </w:rPr>
        <w:t>What is a CR?</w:t>
      </w:r>
    </w:p>
    <w:p w14:paraId="0F45718B" w14:textId="77777777" w:rsidR="007F12D8" w:rsidRPr="000F56CF" w:rsidRDefault="00656934">
      <w:pPr>
        <w:tabs>
          <w:tab w:val="left" w:pos="426"/>
        </w:tabs>
        <w:jc w:val="both"/>
      </w:pPr>
      <w:r w:rsidRPr="000F56CF">
        <w:t>A change request is a proposal to alter a product or system, often brought up by the client. During a project, this can happen when a client wants to change or alter the agreed-upon deliverables. Thus, any requirement or work not mentioned under the Scope of Work section in this document will constitute a change request.</w:t>
      </w:r>
    </w:p>
    <w:p w14:paraId="762198DD" w14:textId="77777777" w:rsidR="007F12D8" w:rsidRPr="000F56CF" w:rsidRDefault="00656934">
      <w:pPr>
        <w:tabs>
          <w:tab w:val="left" w:pos="426"/>
        </w:tabs>
        <w:jc w:val="both"/>
      </w:pPr>
      <w:r w:rsidRPr="000F56CF">
        <w:t xml:space="preserve">Our </w:t>
      </w:r>
      <w:r w:rsidRPr="000F56CF">
        <w:rPr>
          <w:sz w:val="20"/>
        </w:rPr>
        <w:t>CR</w:t>
      </w:r>
      <w:r w:rsidRPr="000F56CF">
        <w:t xml:space="preserve"> process follows a set of predefined steps as shown below</w:t>
      </w:r>
    </w:p>
    <w:p w14:paraId="01F25F68" w14:textId="77777777" w:rsidR="007F12D8" w:rsidRPr="000F56CF" w:rsidRDefault="00656934">
      <w:pPr>
        <w:tabs>
          <w:tab w:val="left" w:pos="426"/>
        </w:tabs>
      </w:pPr>
      <w:r w:rsidRPr="000F56CF">
        <w:rPr>
          <w:noProof/>
        </w:rPr>
        <w:drawing>
          <wp:inline distT="0" distB="0" distL="0" distR="0" wp14:anchorId="4ADEEABC" wp14:editId="64DFF999">
            <wp:extent cx="6182360" cy="1013460"/>
            <wp:effectExtent l="19050" t="0" r="2794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40368A04" w14:textId="77777777" w:rsidR="00C1647E" w:rsidRPr="000F56CF" w:rsidRDefault="00C1647E">
      <w:pPr>
        <w:spacing w:before="0" w:after="0" w:line="240" w:lineRule="auto"/>
        <w:rPr>
          <w:rFonts w:ascii="Calibri" w:eastAsiaTheme="majorEastAsia" w:hAnsi="Calibri" w:cs="Calibri"/>
          <w:b/>
          <w:color w:val="ED7D31" w:themeColor="accent2"/>
          <w:sz w:val="56"/>
          <w:szCs w:val="32"/>
        </w:rPr>
      </w:pPr>
      <w:r w:rsidRPr="000F56CF">
        <w:rPr>
          <w:rFonts w:ascii="Calibri" w:eastAsiaTheme="majorEastAsia" w:hAnsi="Calibri" w:cs="Calibri"/>
          <w:b/>
          <w:color w:val="ED7D31" w:themeColor="accent2"/>
          <w:sz w:val="56"/>
          <w:szCs w:val="32"/>
        </w:rPr>
        <w:br w:type="page"/>
      </w:r>
    </w:p>
    <w:p w14:paraId="1ED4E56A" w14:textId="0075D84C" w:rsidR="0059427B" w:rsidRPr="000F56CF" w:rsidRDefault="0059427B" w:rsidP="0059427B">
      <w:pPr>
        <w:keepNext/>
        <w:keepLines/>
        <w:pBdr>
          <w:bottom w:val="single" w:sz="12" w:space="1" w:color="000000" w:themeColor="text1"/>
        </w:pBdr>
        <w:tabs>
          <w:tab w:val="left" w:pos="426"/>
        </w:tabs>
        <w:spacing w:before="240" w:after="0"/>
        <w:outlineLvl w:val="0"/>
        <w:rPr>
          <w:rFonts w:ascii="Calibri" w:eastAsiaTheme="majorEastAsia" w:hAnsi="Calibri" w:cstheme="majorBidi"/>
          <w:b/>
          <w:color w:val="ED7D31" w:themeColor="accent2"/>
          <w:sz w:val="56"/>
          <w:szCs w:val="32"/>
        </w:rPr>
      </w:pPr>
      <w:bookmarkStart w:id="49" w:name="_Toc167368328"/>
      <w:bookmarkStart w:id="50" w:name="_Toc216377653"/>
      <w:r w:rsidRPr="000F56CF">
        <w:rPr>
          <w:rFonts w:ascii="Calibri" w:eastAsiaTheme="majorEastAsia" w:hAnsi="Calibri" w:cstheme="majorBidi"/>
          <w:b/>
          <w:color w:val="ED7D31" w:themeColor="accent2"/>
          <w:sz w:val="56"/>
          <w:szCs w:val="32"/>
        </w:rPr>
        <w:lastRenderedPageBreak/>
        <w:t xml:space="preserve">Software </w:t>
      </w:r>
      <w:r w:rsidRPr="000F56CF">
        <w:rPr>
          <w:rFonts w:ascii="Calibri" w:eastAsiaTheme="majorEastAsia" w:hAnsi="Calibri" w:cstheme="majorBidi"/>
          <w:sz w:val="56"/>
          <w:szCs w:val="32"/>
        </w:rPr>
        <w:t>Development Life Cycle:</w:t>
      </w:r>
      <w:bookmarkEnd w:id="49"/>
      <w:bookmarkEnd w:id="50"/>
      <w:r w:rsidRPr="000F56CF">
        <w:rPr>
          <w:rFonts w:ascii="Calibri" w:eastAsiaTheme="majorEastAsia" w:hAnsi="Calibri" w:cstheme="majorBidi"/>
          <w:b/>
          <w:sz w:val="56"/>
          <w:szCs w:val="32"/>
        </w:rPr>
        <w:t xml:space="preserve"> </w:t>
      </w:r>
    </w:p>
    <w:p w14:paraId="6871CCE7" w14:textId="77777777" w:rsidR="0059427B" w:rsidRPr="000F56CF" w:rsidRDefault="0059427B" w:rsidP="0059427B">
      <w:pPr>
        <w:tabs>
          <w:tab w:val="left" w:pos="426"/>
        </w:tabs>
        <w:suppressAutoHyphens/>
        <w:spacing w:before="0" w:after="160" w:line="276" w:lineRule="auto"/>
        <w:jc w:val="center"/>
        <w:rPr>
          <w:rFonts w:ascii="Calibri" w:eastAsia="Arial Unicode MS" w:hAnsi="Calibri" w:cs="Calibri"/>
          <w:color w:val="0D0D0D"/>
          <w:sz w:val="22"/>
          <w:u w:color="000000"/>
          <w:lang w:eastAsia="ar-SA"/>
        </w:rPr>
      </w:pPr>
      <w:r w:rsidRPr="000F56CF">
        <w:rPr>
          <w:rFonts w:ascii="Calibri" w:eastAsia="Arial Unicode MS" w:hAnsi="Calibri" w:cs="Calibri"/>
          <w:noProof/>
          <w:color w:val="0D0D0D"/>
          <w:sz w:val="22"/>
          <w:u w:color="000000"/>
        </w:rPr>
        <w:drawing>
          <wp:anchor distT="0" distB="0" distL="114300" distR="114300" simplePos="0" relativeHeight="251821056" behindDoc="0" locked="0" layoutInCell="1" allowOverlap="1" wp14:anchorId="020862DA" wp14:editId="16C4E857">
            <wp:simplePos x="0" y="0"/>
            <wp:positionH relativeFrom="margin">
              <wp:posOffset>224790</wp:posOffset>
            </wp:positionH>
            <wp:positionV relativeFrom="paragraph">
              <wp:posOffset>155575</wp:posOffset>
            </wp:positionV>
            <wp:extent cx="5842635" cy="5842635"/>
            <wp:effectExtent l="0" t="0" r="5715"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53751" cy="5853751"/>
                    </a:xfrm>
                    <a:prstGeom prst="rect">
                      <a:avLst/>
                    </a:prstGeom>
                  </pic:spPr>
                </pic:pic>
              </a:graphicData>
            </a:graphic>
          </wp:anchor>
        </w:drawing>
      </w:r>
    </w:p>
    <w:p w14:paraId="70CE9900"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40D08219"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1A1BBE8B"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35699C95"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2FA8E1E9"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7CEF830E"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0B83A102"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53C47303"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327D1727"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03EDFD93"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5C25B20A"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2D2C07F8"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0D3A82DF"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18BB6D52"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695DA121"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47FB4D9F"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0EDDB66A"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6AABB854"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58CB54B7"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0B7DE765"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7822CB48"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69DD6ED5"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6EF1CDF3"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4D76C4AF"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60644C82"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02D7F664"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321401AB"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4490BE76"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7FE78E54"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714C2812" w14:textId="77777777" w:rsidR="0059427B" w:rsidRPr="000F56CF" w:rsidRDefault="0059427B" w:rsidP="0059427B">
      <w:pPr>
        <w:tabs>
          <w:tab w:val="left" w:pos="426"/>
        </w:tabs>
        <w:suppressAutoHyphens/>
        <w:spacing w:before="0" w:after="0" w:line="276" w:lineRule="auto"/>
        <w:rPr>
          <w:rFonts w:ascii="Calibri" w:eastAsia="Arial Unicode MS" w:hAnsi="Calibri" w:cs="Calibri"/>
          <w:b/>
          <w:color w:val="0D0D0D"/>
          <w:sz w:val="22"/>
          <w:u w:color="000000"/>
          <w:lang w:eastAsia="ar-SA"/>
        </w:rPr>
      </w:pPr>
    </w:p>
    <w:p w14:paraId="11AA289D" w14:textId="77777777" w:rsidR="0059427B" w:rsidRPr="000F56CF" w:rsidRDefault="0059427B" w:rsidP="0059427B">
      <w:pPr>
        <w:tabs>
          <w:tab w:val="left" w:pos="426"/>
        </w:tabs>
        <w:suppressAutoHyphens/>
        <w:spacing w:before="0" w:after="160" w:line="360" w:lineRule="auto"/>
        <w:rPr>
          <w:rFonts w:ascii="Calibri" w:eastAsia="Arial Unicode MS" w:hAnsi="Calibri" w:cs="Calibri"/>
          <w:b/>
          <w:color w:val="0D0D0D"/>
          <w:sz w:val="22"/>
          <w:u w:val="single" w:color="000000"/>
          <w:lang w:eastAsia="ar-SA"/>
        </w:rPr>
      </w:pPr>
      <w:r w:rsidRPr="000F56CF">
        <w:rPr>
          <w:rFonts w:ascii="Calibri" w:eastAsia="Arial Unicode MS" w:hAnsi="Calibri" w:cs="Calibri"/>
          <w:b/>
          <w:color w:val="0D0D0D"/>
          <w:sz w:val="22"/>
          <w:u w:val="single" w:color="000000"/>
          <w:lang w:eastAsia="ar-SA"/>
        </w:rPr>
        <w:t>Why is SDLC time mandatory?</w:t>
      </w:r>
    </w:p>
    <w:p w14:paraId="47E4BC11" w14:textId="77777777" w:rsidR="0059427B" w:rsidRPr="000F56CF" w:rsidRDefault="0059427B" w:rsidP="0059427B">
      <w:pPr>
        <w:tabs>
          <w:tab w:val="left" w:pos="426"/>
        </w:tabs>
        <w:suppressAutoHyphens/>
        <w:spacing w:before="0" w:after="160" w:line="360" w:lineRule="auto"/>
        <w:jc w:val="both"/>
        <w:rPr>
          <w:rFonts w:ascii="Calibri" w:eastAsia="Arial Unicode MS" w:hAnsi="Calibri" w:cs="Calibri"/>
          <w:color w:val="0D0D0D"/>
          <w:sz w:val="22"/>
          <w:u w:color="000000"/>
          <w:lang w:eastAsia="ar-SA"/>
        </w:rPr>
      </w:pPr>
      <w:r w:rsidRPr="000F56CF">
        <w:rPr>
          <w:rFonts w:ascii="Calibri" w:eastAsia="Arial Unicode MS" w:hAnsi="Calibri" w:cs="Calibri"/>
          <w:color w:val="0D0D0D"/>
          <w:sz w:val="22"/>
          <w:u w:color="000000"/>
          <w:lang w:eastAsia="ar-SA"/>
        </w:rPr>
        <w:t>Dotsquares is a CMMi L3 Process-based organization, so every process has been defined in the organization, and our project managers always try to control all project constraints.</w:t>
      </w:r>
    </w:p>
    <w:p w14:paraId="2D0FB863" w14:textId="77777777" w:rsidR="0059427B" w:rsidRPr="000F56CF" w:rsidRDefault="0059427B" w:rsidP="0059427B">
      <w:pPr>
        <w:tabs>
          <w:tab w:val="left" w:pos="426"/>
        </w:tabs>
        <w:spacing w:line="360" w:lineRule="auto"/>
        <w:jc w:val="both"/>
        <w:rPr>
          <w:rFonts w:ascii="Calibri" w:hAnsi="Calibri" w:cs="Calibri"/>
          <w:color w:val="0D0D0D"/>
        </w:rPr>
      </w:pPr>
      <w:r w:rsidRPr="000F56CF">
        <w:rPr>
          <w:rFonts w:ascii="Calibri" w:hAnsi="Calibri" w:cs="Calibri"/>
          <w:color w:val="0D0D0D"/>
        </w:rPr>
        <w:t xml:space="preserve">As per the diagram, every project has a few constraints to control the project, such as scope, time, cost, quality, risks, and resources, if any constraints go beyond the limit or failed that project may get failed. The project manager and their supporting team control all the constraints from initiation </w:t>
      </w:r>
      <w:r w:rsidRPr="000F56CF">
        <w:rPr>
          <w:rFonts w:ascii="Calibri" w:hAnsi="Calibri" w:cs="Calibri"/>
          <w:color w:val="0D0D0D"/>
        </w:rPr>
        <w:lastRenderedPageBreak/>
        <w:t>to closing of the project to make sure that we deliver the best quality product and services to our client.</w:t>
      </w:r>
    </w:p>
    <w:p w14:paraId="4F216A22" w14:textId="77777777" w:rsidR="0059427B" w:rsidRPr="000F56CF" w:rsidRDefault="0059427B" w:rsidP="0059427B">
      <w:pPr>
        <w:tabs>
          <w:tab w:val="left" w:pos="426"/>
        </w:tabs>
        <w:spacing w:line="360" w:lineRule="auto"/>
        <w:jc w:val="both"/>
        <w:rPr>
          <w:rFonts w:ascii="Calibri" w:hAnsi="Calibri" w:cs="Calibri"/>
          <w:color w:val="0D0D0D"/>
        </w:rPr>
      </w:pPr>
      <w:r w:rsidRPr="000F56CF">
        <w:rPr>
          <w:rFonts w:ascii="Calibri" w:hAnsi="Calibri" w:cs="Calibri"/>
          <w:b/>
          <w:color w:val="0D0D0D"/>
        </w:rPr>
        <w:t xml:space="preserve">Note: - Project manager, technical lead, and Quality analyst </w:t>
      </w:r>
      <w:proofErr w:type="gramStart"/>
      <w:r w:rsidRPr="000F56CF">
        <w:rPr>
          <w:rFonts w:ascii="Calibri" w:hAnsi="Calibri" w:cs="Calibri"/>
          <w:b/>
          <w:color w:val="0D0D0D"/>
        </w:rPr>
        <w:t>are</w:t>
      </w:r>
      <w:proofErr w:type="gramEnd"/>
      <w:r w:rsidRPr="000F56CF">
        <w:rPr>
          <w:rFonts w:ascii="Calibri" w:hAnsi="Calibri" w:cs="Calibri"/>
          <w:b/>
          <w:color w:val="0D0D0D"/>
        </w:rPr>
        <w:t xml:space="preserve"> involved to control the project constraints through</w:t>
      </w:r>
    </w:p>
    <w:p w14:paraId="4FF16EB8" w14:textId="77777777" w:rsidR="0059427B" w:rsidRPr="000F56CF" w:rsidRDefault="0059427B" w:rsidP="00B044E4">
      <w:pPr>
        <w:numPr>
          <w:ilvl w:val="0"/>
          <w:numId w:val="4"/>
        </w:numPr>
        <w:contextualSpacing/>
      </w:pPr>
      <w:r w:rsidRPr="000F56CF">
        <w:rPr>
          <w:b/>
        </w:rPr>
        <w:t>Project Manager</w:t>
      </w:r>
      <w:r w:rsidRPr="000F56CF">
        <w:t xml:space="preserve"> - Project Planning, SRS Document, Sprint Planning, Team Meetings, Communication, UAT, etc.</w:t>
      </w:r>
    </w:p>
    <w:p w14:paraId="7C3176E9" w14:textId="77777777" w:rsidR="0059427B" w:rsidRPr="000F56CF" w:rsidRDefault="0059427B" w:rsidP="00B044E4">
      <w:pPr>
        <w:numPr>
          <w:ilvl w:val="0"/>
          <w:numId w:val="4"/>
        </w:numPr>
        <w:contextualSpacing/>
      </w:pPr>
      <w:r w:rsidRPr="000F56CF">
        <w:rPr>
          <w:b/>
        </w:rPr>
        <w:t>Technical Lead</w:t>
      </w:r>
      <w:r w:rsidRPr="000F56CF">
        <w:t xml:space="preserve"> - Database Schema Designs, System Design Documents, Code Review, Unit Testing, Technical Assistance to Development Team, Team Meetings, Technical Communication, UAT, etc.</w:t>
      </w:r>
    </w:p>
    <w:p w14:paraId="10ABC255" w14:textId="77777777" w:rsidR="0059427B" w:rsidRPr="000F56CF" w:rsidRDefault="0059427B" w:rsidP="00B044E4">
      <w:pPr>
        <w:numPr>
          <w:ilvl w:val="0"/>
          <w:numId w:val="4"/>
        </w:numPr>
        <w:contextualSpacing/>
      </w:pPr>
      <w:r w:rsidRPr="000F56CF">
        <w:rPr>
          <w:b/>
        </w:rPr>
        <w:t>Quality Analyst</w:t>
      </w:r>
      <w:r w:rsidRPr="000F56CF">
        <w:t xml:space="preserve"> - Functional Testing, Create Test Cases, Test Cases Execution, System Testing, Regression Testing, Non-Functional Testing, Browser Compatibility, Responsive Testing</w:t>
      </w:r>
    </w:p>
    <w:p w14:paraId="284AE9C2" w14:textId="77777777" w:rsidR="0059427B" w:rsidRPr="000F56CF" w:rsidRDefault="0059427B" w:rsidP="0059427B">
      <w:pPr>
        <w:tabs>
          <w:tab w:val="left" w:pos="426"/>
        </w:tabs>
        <w:spacing w:line="360" w:lineRule="auto"/>
        <w:rPr>
          <w:rFonts w:ascii="Calibri" w:hAnsi="Calibri" w:cs="Calibri"/>
          <w:b/>
          <w:color w:val="0D0D0D"/>
          <w:sz w:val="28"/>
        </w:rPr>
      </w:pPr>
      <w:r w:rsidRPr="000F56CF">
        <w:rPr>
          <w:rFonts w:ascii="Calibri" w:hAnsi="Calibri" w:cs="Calibri"/>
          <w:b/>
          <w:color w:val="0D0D0D"/>
          <w:sz w:val="28"/>
        </w:rPr>
        <w:t>This will be our project management process in steps:</w:t>
      </w:r>
    </w:p>
    <w:p w14:paraId="5CF677C3" w14:textId="77777777" w:rsidR="0059427B" w:rsidRPr="000F56CF" w:rsidRDefault="0059427B" w:rsidP="00B044E4">
      <w:pPr>
        <w:numPr>
          <w:ilvl w:val="0"/>
          <w:numId w:val="5"/>
        </w:numPr>
        <w:contextualSpacing/>
      </w:pPr>
      <w:r w:rsidRPr="000F56CF">
        <w:rPr>
          <w:b/>
        </w:rPr>
        <w:t>Kick-off Meeting</w:t>
      </w:r>
      <w:r w:rsidRPr="000F56CF">
        <w:t xml:space="preserve">: As soon as the project is on board, we take a kick-off meeting on the very first day with all the team members’ involved Project manager, developer (s), Designer, and Client. The agenda of this meeting is to make sure all the stakeholders involved are on the same ground in terms of requirements, discuss the details required like payment gateway details and API credentials, and discuss the time for the regular update meetings.  </w:t>
      </w:r>
    </w:p>
    <w:p w14:paraId="765D6E32" w14:textId="77777777" w:rsidR="0059427B" w:rsidRPr="000F56CF" w:rsidRDefault="0059427B" w:rsidP="00B044E4">
      <w:pPr>
        <w:numPr>
          <w:ilvl w:val="0"/>
          <w:numId w:val="5"/>
        </w:numPr>
        <w:contextualSpacing/>
      </w:pPr>
      <w:r w:rsidRPr="000F56CF">
        <w:rPr>
          <w:b/>
        </w:rPr>
        <w:t>SRS</w:t>
      </w:r>
      <w:r w:rsidRPr="000F56CF">
        <w:t xml:space="preserve">: This is the System Requirement Specification document that entails the complete requirement in utmost detail and the acceptance criteria. This is a more polished version of the scope document that we share at the time of estimation. SRS is complete in approx. 2 days. </w:t>
      </w:r>
    </w:p>
    <w:p w14:paraId="795965C1" w14:textId="77777777" w:rsidR="0059427B" w:rsidRPr="000F56CF" w:rsidRDefault="0059427B" w:rsidP="00B044E4">
      <w:pPr>
        <w:numPr>
          <w:ilvl w:val="0"/>
          <w:numId w:val="5"/>
        </w:numPr>
        <w:contextualSpacing/>
      </w:pPr>
      <w:r w:rsidRPr="000F56CF">
        <w:rPr>
          <w:b/>
        </w:rPr>
        <w:t>Design</w:t>
      </w:r>
      <w:r w:rsidRPr="000F56CF">
        <w:t>: Design and SRS start from day one simultaneously. We will provide you with 2 iterations for every page design, after that, if you want any more iterations, then we will consider it as a new requirement, and time may vary.</w:t>
      </w:r>
    </w:p>
    <w:p w14:paraId="75A18509" w14:textId="77777777" w:rsidR="0059427B" w:rsidRPr="000F56CF" w:rsidRDefault="0059427B" w:rsidP="00B044E4">
      <w:pPr>
        <w:numPr>
          <w:ilvl w:val="0"/>
          <w:numId w:val="5"/>
        </w:numPr>
        <w:contextualSpacing/>
      </w:pPr>
      <w:r w:rsidRPr="000F56CF">
        <w:rPr>
          <w:b/>
        </w:rPr>
        <w:t>Development</w:t>
      </w:r>
      <w:r w:rsidRPr="000F56CF">
        <w:t>: Development also starts from day one, but while the PM is working on SRS, the development team works on setting up the development environment, staging/testing server so the client can view the regular updates, Database design, etc., and once the SRS completes (SRS completes in approx. 2 days) the team works on the project as specified in the SRS.</w:t>
      </w:r>
    </w:p>
    <w:p w14:paraId="5079A813" w14:textId="77777777" w:rsidR="0059427B" w:rsidRPr="000F56CF" w:rsidRDefault="0059427B" w:rsidP="00B044E4">
      <w:pPr>
        <w:numPr>
          <w:ilvl w:val="0"/>
          <w:numId w:val="5"/>
        </w:numPr>
        <w:contextualSpacing/>
      </w:pPr>
      <w:r w:rsidRPr="000F56CF">
        <w:rPr>
          <w:b/>
        </w:rPr>
        <w:t>Client engagement and communication</w:t>
      </w:r>
      <w:r w:rsidRPr="000F56CF">
        <w:t xml:space="preserve">: Dotsquares has its system to maintain proper communication with clients which is DSP (Dotsquares Projects). Any of the team members can create different threads in DSP, and other people involved can respond. Each message </w:t>
      </w:r>
      <w:r w:rsidRPr="000F56CF">
        <w:lastRenderedPageBreak/>
        <w:t xml:space="preserve">posted on DSP sends an e-mail to all the people involved to keep them up to date. You can also connect with the project manager on Skype or call in case of any queries or doubts. </w:t>
      </w:r>
    </w:p>
    <w:p w14:paraId="6631B9D7" w14:textId="77777777" w:rsidR="0059427B" w:rsidRPr="000F56CF" w:rsidRDefault="0059427B" w:rsidP="00B044E4">
      <w:pPr>
        <w:numPr>
          <w:ilvl w:val="0"/>
          <w:numId w:val="5"/>
        </w:numPr>
        <w:contextualSpacing/>
      </w:pPr>
      <w:r w:rsidRPr="000F56CF">
        <w:rPr>
          <w:b/>
        </w:rPr>
        <w:t>Updates</w:t>
      </w:r>
      <w:r w:rsidRPr="000F56CF">
        <w:t xml:space="preserve">: The team will share daily updates about the work they have done on the day and post the message on DSP. As soon as the concerned module is completed, the team will put it on the staging server so the client can review the work done and share their feedback. The team will work on the feedback accordingly. There will be multiple releases during the project development, so the client is aware of the system.  </w:t>
      </w:r>
    </w:p>
    <w:p w14:paraId="1CB35E40" w14:textId="536D58B5" w:rsidR="00452B95" w:rsidRPr="000F56CF" w:rsidRDefault="00452B95" w:rsidP="0059427B">
      <w:pPr>
        <w:tabs>
          <w:tab w:val="left" w:pos="426"/>
        </w:tabs>
        <w:spacing w:after="0" w:line="360" w:lineRule="auto"/>
        <w:rPr>
          <w:rFonts w:ascii="Calibri" w:hAnsi="Calibri" w:cs="Calibri"/>
          <w:color w:val="0D0D0D"/>
        </w:rPr>
      </w:pPr>
    </w:p>
    <w:p w14:paraId="4A25082D" w14:textId="77777777" w:rsidR="00D5446A" w:rsidRPr="000F56CF" w:rsidRDefault="00D5446A">
      <w:pPr>
        <w:spacing w:before="0" w:after="0" w:line="240" w:lineRule="auto"/>
        <w:rPr>
          <w:rFonts w:ascii="Calibri" w:eastAsiaTheme="majorEastAsia" w:hAnsi="Calibri" w:cstheme="majorBidi"/>
          <w:b/>
          <w:color w:val="ED7D31" w:themeColor="accent2"/>
          <w:sz w:val="56"/>
          <w:szCs w:val="32"/>
        </w:rPr>
      </w:pPr>
      <w:bookmarkStart w:id="51" w:name="_Toc167368329"/>
      <w:bookmarkStart w:id="52" w:name="_Toc74324207"/>
      <w:bookmarkStart w:id="53" w:name="_Toc61974121"/>
      <w:bookmarkStart w:id="54" w:name="_Toc62213064"/>
      <w:bookmarkStart w:id="55" w:name="_Toc62584690"/>
      <w:bookmarkStart w:id="56" w:name="_Toc62485121"/>
      <w:r w:rsidRPr="000F56CF">
        <w:rPr>
          <w:rFonts w:ascii="Calibri" w:eastAsiaTheme="majorEastAsia" w:hAnsi="Calibri" w:cstheme="majorBidi"/>
          <w:b/>
          <w:color w:val="ED7D31" w:themeColor="accent2"/>
          <w:sz w:val="56"/>
          <w:szCs w:val="32"/>
        </w:rPr>
        <w:br w:type="page"/>
      </w:r>
    </w:p>
    <w:p w14:paraId="7BA740DB" w14:textId="28366748" w:rsidR="0059427B" w:rsidRPr="000F56CF" w:rsidRDefault="0059427B" w:rsidP="0059427B">
      <w:pPr>
        <w:tabs>
          <w:tab w:val="left" w:pos="426"/>
        </w:tabs>
        <w:spacing w:after="0" w:line="360" w:lineRule="auto"/>
        <w:rPr>
          <w:rFonts w:cs="Calibri"/>
        </w:rPr>
      </w:pPr>
      <w:r w:rsidRPr="000F56CF">
        <w:rPr>
          <w:rFonts w:ascii="Calibri" w:eastAsiaTheme="majorEastAsia" w:hAnsi="Calibri" w:cstheme="majorBidi"/>
          <w:b/>
          <w:color w:val="ED7D31" w:themeColor="accent2"/>
          <w:sz w:val="56"/>
          <w:szCs w:val="32"/>
        </w:rPr>
        <w:lastRenderedPageBreak/>
        <w:t xml:space="preserve">Additional </w:t>
      </w:r>
      <w:r w:rsidRPr="000F56CF">
        <w:rPr>
          <w:rFonts w:ascii="Calibri" w:eastAsiaTheme="majorEastAsia" w:hAnsi="Calibri" w:cstheme="majorBidi"/>
          <w:sz w:val="56"/>
          <w:szCs w:val="32"/>
        </w:rPr>
        <w:t>Services</w:t>
      </w:r>
      <w:bookmarkEnd w:id="51"/>
      <w:r w:rsidRPr="000F56CF">
        <w:rPr>
          <w:rFonts w:cs="Calibri"/>
          <w:b/>
        </w:rPr>
        <w:t xml:space="preserve"> </w:t>
      </w:r>
    </w:p>
    <w:p w14:paraId="28337B5E" w14:textId="77777777" w:rsidR="0059427B" w:rsidRPr="000F56CF" w:rsidRDefault="0059427B" w:rsidP="0059427B">
      <w:pPr>
        <w:tabs>
          <w:tab w:val="left" w:pos="426"/>
        </w:tabs>
        <w:spacing w:after="0" w:line="360" w:lineRule="auto"/>
        <w:rPr>
          <w:rFonts w:cs="Calibri"/>
        </w:rPr>
      </w:pPr>
      <w:r w:rsidRPr="000F56CF">
        <w:rPr>
          <w:rFonts w:cs="Calibri"/>
          <w:color w:val="000000"/>
          <w:sz w:val="44"/>
        </w:rPr>
        <w:t>Support &amp; Maintenance</w:t>
      </w:r>
      <w:bookmarkEnd w:id="52"/>
    </w:p>
    <w:p w14:paraId="5A108EE0" w14:textId="77777777" w:rsidR="0059427B" w:rsidRPr="000F56CF" w:rsidRDefault="0059427B" w:rsidP="0059427B">
      <w:pPr>
        <w:tabs>
          <w:tab w:val="left" w:pos="426"/>
        </w:tabs>
        <w:rPr>
          <w:rFonts w:cs="Calibri"/>
        </w:rPr>
      </w:pPr>
      <w:r w:rsidRPr="000F56CF">
        <w:rPr>
          <w:rFonts w:cs="Calibri"/>
        </w:rPr>
        <w:t>At an additional cost, we offer support and maintenance under the following options:</w:t>
      </w:r>
    </w:p>
    <w:p w14:paraId="48461D63" w14:textId="77777777" w:rsidR="0059427B" w:rsidRPr="000F56CF" w:rsidRDefault="0059427B" w:rsidP="0059427B">
      <w:pPr>
        <w:tabs>
          <w:tab w:val="left" w:pos="426"/>
        </w:tabs>
        <w:spacing w:after="0"/>
        <w:rPr>
          <w:rFonts w:cs="Calibri"/>
          <w:b/>
          <w:sz w:val="28"/>
          <w:szCs w:val="28"/>
        </w:rPr>
      </w:pPr>
      <w:r w:rsidRPr="000F56CF">
        <w:rPr>
          <w:rFonts w:cs="Calibri"/>
          <w:b/>
          <w:sz w:val="28"/>
          <w:szCs w:val="28"/>
        </w:rPr>
        <w:t>Bucket</w:t>
      </w:r>
    </w:p>
    <w:p w14:paraId="44E23C07" w14:textId="77777777" w:rsidR="0059427B" w:rsidRPr="000F56CF" w:rsidRDefault="0059427B" w:rsidP="00B044E4">
      <w:pPr>
        <w:numPr>
          <w:ilvl w:val="0"/>
          <w:numId w:val="6"/>
        </w:numPr>
        <w:contextualSpacing/>
      </w:pPr>
      <w:r w:rsidRPr="000F56CF">
        <w:t>It is a good option when ad-hoc support is required.</w:t>
      </w:r>
    </w:p>
    <w:p w14:paraId="3625A2F3" w14:textId="77777777" w:rsidR="0059427B" w:rsidRPr="000F56CF" w:rsidRDefault="0059427B" w:rsidP="00B044E4">
      <w:pPr>
        <w:numPr>
          <w:ilvl w:val="0"/>
          <w:numId w:val="6"/>
        </w:numPr>
        <w:contextualSpacing/>
      </w:pPr>
      <w:r w:rsidRPr="000F56CF">
        <w:t>The client can purchase 20/40/60 hours on a pre-pay basis.</w:t>
      </w:r>
    </w:p>
    <w:p w14:paraId="5CE905EA" w14:textId="77777777" w:rsidR="0059427B" w:rsidRPr="000F56CF" w:rsidRDefault="0059427B" w:rsidP="00B044E4">
      <w:pPr>
        <w:numPr>
          <w:ilvl w:val="0"/>
          <w:numId w:val="6"/>
        </w:numPr>
        <w:contextualSpacing/>
      </w:pPr>
      <w:r w:rsidRPr="000F56CF">
        <w:t>The client can utilize the purchased hours when required.</w:t>
      </w:r>
    </w:p>
    <w:p w14:paraId="7294C057" w14:textId="77777777" w:rsidR="0059427B" w:rsidRPr="000F56CF" w:rsidRDefault="0059427B" w:rsidP="00B044E4">
      <w:pPr>
        <w:numPr>
          <w:ilvl w:val="0"/>
          <w:numId w:val="6"/>
        </w:numPr>
        <w:contextualSpacing/>
      </w:pPr>
      <w:r w:rsidRPr="000F56CF">
        <w:t>There will be no monthly fees or recurring contacts.</w:t>
      </w:r>
    </w:p>
    <w:p w14:paraId="4FA3BDBE" w14:textId="77777777" w:rsidR="0059427B" w:rsidRPr="000F56CF" w:rsidRDefault="0059427B" w:rsidP="00B044E4">
      <w:pPr>
        <w:numPr>
          <w:ilvl w:val="0"/>
          <w:numId w:val="6"/>
        </w:numPr>
        <w:contextualSpacing/>
      </w:pPr>
      <w:r w:rsidRPr="000F56CF">
        <w:t>Only the time used will be removed from the bucket – in amounts as small as 15 Minutes.</w:t>
      </w:r>
    </w:p>
    <w:p w14:paraId="57B310D7" w14:textId="77777777" w:rsidR="0059427B" w:rsidRPr="000F56CF" w:rsidRDefault="0059427B" w:rsidP="00B044E4">
      <w:pPr>
        <w:numPr>
          <w:ilvl w:val="0"/>
          <w:numId w:val="6"/>
        </w:numPr>
        <w:contextualSpacing/>
      </w:pPr>
      <w:r w:rsidRPr="000F56CF">
        <w:t>The bucket is kept with the developer/PM &amp; authorization is not required from our accounts.</w:t>
      </w:r>
    </w:p>
    <w:p w14:paraId="0B99FAC0" w14:textId="77777777" w:rsidR="0059427B" w:rsidRPr="000F56CF" w:rsidRDefault="0059427B" w:rsidP="00B044E4">
      <w:pPr>
        <w:numPr>
          <w:ilvl w:val="0"/>
          <w:numId w:val="6"/>
        </w:numPr>
        <w:contextualSpacing/>
      </w:pPr>
      <w:r w:rsidRPr="000F56CF">
        <w:t>Team &amp; Accounts will keep you posted on Bucket hours, and the same will be shared on our Project Management System.</w:t>
      </w:r>
    </w:p>
    <w:p w14:paraId="2D3547C8" w14:textId="77777777" w:rsidR="0059427B" w:rsidRPr="000F56CF" w:rsidRDefault="0059427B" w:rsidP="00B044E4">
      <w:pPr>
        <w:numPr>
          <w:ilvl w:val="0"/>
          <w:numId w:val="6"/>
        </w:numPr>
        <w:contextualSpacing/>
      </w:pPr>
      <w:r w:rsidRPr="000F56CF">
        <w:t>You can top up the bucket with the same or fewer hours when purchased hours are exhausted.</w:t>
      </w:r>
    </w:p>
    <w:p w14:paraId="700F87B0" w14:textId="77777777" w:rsidR="0059427B" w:rsidRPr="000F56CF" w:rsidRDefault="0059427B" w:rsidP="0059427B">
      <w:pPr>
        <w:tabs>
          <w:tab w:val="left" w:pos="426"/>
        </w:tabs>
        <w:spacing w:after="0"/>
        <w:rPr>
          <w:rFonts w:cs="Calibri"/>
          <w:b/>
          <w:sz w:val="28"/>
          <w:szCs w:val="28"/>
        </w:rPr>
      </w:pPr>
      <w:r w:rsidRPr="000F56CF">
        <w:rPr>
          <w:rFonts w:cs="Calibri"/>
          <w:b/>
          <w:sz w:val="28"/>
          <w:szCs w:val="28"/>
        </w:rPr>
        <w:t>Retainer</w:t>
      </w:r>
    </w:p>
    <w:p w14:paraId="1ED56872" w14:textId="2B94A914" w:rsidR="0059427B" w:rsidRPr="000F56CF" w:rsidRDefault="0059427B" w:rsidP="00B044E4">
      <w:pPr>
        <w:numPr>
          <w:ilvl w:val="0"/>
          <w:numId w:val="7"/>
        </w:numPr>
        <w:contextualSpacing/>
      </w:pPr>
      <w:r w:rsidRPr="000F56CF">
        <w:t xml:space="preserve">It’s a good option when a certain number of hours of support is required monthly, </w:t>
      </w:r>
      <w:r w:rsidR="00F065D1" w:rsidRPr="000F56CF">
        <w:t xml:space="preserve">and </w:t>
      </w:r>
      <w:r w:rsidRPr="000F56CF">
        <w:t>our 24X7 support is required.</w:t>
      </w:r>
    </w:p>
    <w:p w14:paraId="7C149A7A" w14:textId="77777777" w:rsidR="0059427B" w:rsidRPr="000F56CF" w:rsidRDefault="0059427B" w:rsidP="00B044E4">
      <w:pPr>
        <w:numPr>
          <w:ilvl w:val="0"/>
          <w:numId w:val="7"/>
        </w:numPr>
        <w:contextualSpacing/>
      </w:pPr>
      <w:r w:rsidRPr="000F56CF">
        <w:t>No contracts. The engagement can be terminated at any time.</w:t>
      </w:r>
    </w:p>
    <w:p w14:paraId="3D773BF2" w14:textId="77777777" w:rsidR="0059427B" w:rsidRPr="000F56CF" w:rsidRDefault="0059427B" w:rsidP="00B044E4">
      <w:pPr>
        <w:numPr>
          <w:ilvl w:val="0"/>
          <w:numId w:val="7"/>
        </w:numPr>
        <w:contextualSpacing/>
      </w:pPr>
      <w:r w:rsidRPr="000F56CF">
        <w:t>The day-to-day activity log of the allocated members will be shared with you via our Project Management System.</w:t>
      </w:r>
    </w:p>
    <w:p w14:paraId="2243960C" w14:textId="77777777" w:rsidR="0059427B" w:rsidRPr="000F56CF" w:rsidRDefault="0059427B" w:rsidP="0059427B">
      <w:pPr>
        <w:tabs>
          <w:tab w:val="left" w:pos="426"/>
        </w:tabs>
        <w:spacing w:after="0"/>
        <w:rPr>
          <w:rFonts w:cs="Calibri"/>
        </w:rPr>
      </w:pPr>
      <w:r w:rsidRPr="000F56CF">
        <w:rPr>
          <w:rFonts w:cs="Calibri"/>
          <w:b/>
          <w:sz w:val="28"/>
          <w:szCs w:val="28"/>
        </w:rPr>
        <w:t>Warranty</w:t>
      </w:r>
    </w:p>
    <w:p w14:paraId="15E009C0" w14:textId="77777777" w:rsidR="0059427B" w:rsidRPr="000F56CF" w:rsidRDefault="0059427B" w:rsidP="00B044E4">
      <w:pPr>
        <w:numPr>
          <w:ilvl w:val="0"/>
          <w:numId w:val="7"/>
        </w:numPr>
        <w:contextualSpacing/>
      </w:pPr>
      <w:r w:rsidRPr="000F56CF">
        <w:t>If any bug occurs or any feature is not working in the game, we will resolve that issue within 30 days of completing the project. If you want any additional features, then we will estimate you accordingly.</w:t>
      </w:r>
    </w:p>
    <w:p w14:paraId="1335C486" w14:textId="61E5B988" w:rsidR="0059427B" w:rsidRPr="000F56CF" w:rsidRDefault="0059427B" w:rsidP="00D5446A">
      <w:pPr>
        <w:tabs>
          <w:tab w:val="left" w:pos="426"/>
        </w:tabs>
        <w:jc w:val="both"/>
        <w:rPr>
          <w:rFonts w:cs="Calibri"/>
        </w:rPr>
        <w:sectPr w:rsidR="0059427B" w:rsidRPr="000F56CF" w:rsidSect="00324369">
          <w:headerReference w:type="default" r:id="rId70"/>
          <w:footerReference w:type="default" r:id="rId71"/>
          <w:pgSz w:w="11906" w:h="16838"/>
          <w:pgMar w:top="1843" w:right="1134" w:bottom="1134" w:left="1134" w:header="709" w:footer="709" w:gutter="0"/>
          <w:cols w:space="708"/>
          <w:docGrid w:linePitch="360"/>
        </w:sectPr>
      </w:pPr>
      <w:r w:rsidRPr="000F56CF">
        <w:rPr>
          <w:rFonts w:cs="Calibri"/>
        </w:rPr>
        <w:t>We can also design a custom support maintenance plan to suit your business and project requirements. To find out which plan is more suited for your project, please contact your Project Manager.</w:t>
      </w:r>
      <w:bookmarkStart w:id="57" w:name="_Toc71230012"/>
      <w:bookmarkEnd w:id="53"/>
      <w:bookmarkEnd w:id="54"/>
      <w:bookmarkEnd w:id="55"/>
      <w:bookmarkEnd w:id="56"/>
    </w:p>
    <w:p w14:paraId="10C1126A" w14:textId="5917DA61" w:rsidR="0059427B" w:rsidRPr="000F56CF" w:rsidRDefault="0059427B" w:rsidP="0059427B">
      <w:pPr>
        <w:tabs>
          <w:tab w:val="left" w:pos="426"/>
        </w:tabs>
        <w:rPr>
          <w:rFonts w:ascii="Calibri" w:hAnsi="Calibri" w:cs="Calibri"/>
        </w:rPr>
      </w:pPr>
      <w:bookmarkStart w:id="58" w:name="_Toc167368331"/>
      <w:r w:rsidRPr="000F56CF">
        <w:rPr>
          <w:rFonts w:ascii="Calibri" w:eastAsia="Calibri" w:hAnsi="Calibri" w:cs="Calibri"/>
          <w:b/>
          <w:color w:val="ED7D31" w:themeColor="accent2"/>
          <w:sz w:val="56"/>
          <w:szCs w:val="32"/>
        </w:rPr>
        <w:lastRenderedPageBreak/>
        <w:t xml:space="preserve">Development </w:t>
      </w:r>
      <w:r w:rsidRPr="000F56CF">
        <w:rPr>
          <w:rFonts w:ascii="Calibri" w:eastAsia="Calibri" w:hAnsi="Calibri" w:cs="Calibri"/>
          <w:sz w:val="56"/>
          <w:szCs w:val="32"/>
        </w:rPr>
        <w:t>Process</w:t>
      </w:r>
      <w:bookmarkEnd w:id="57"/>
      <w:bookmarkEnd w:id="58"/>
    </w:p>
    <w:tbl>
      <w:tblPr>
        <w:tblW w:w="9997" w:type="dxa"/>
        <w:tblInd w:w="5" w:type="dxa"/>
        <w:tblLayout w:type="fixed"/>
        <w:tblLook w:val="04A0" w:firstRow="1" w:lastRow="0" w:firstColumn="1" w:lastColumn="0" w:noHBand="0" w:noVBand="1"/>
      </w:tblPr>
      <w:tblGrid>
        <w:gridCol w:w="6087"/>
        <w:gridCol w:w="3910"/>
      </w:tblGrid>
      <w:tr w:rsidR="0059427B" w:rsidRPr="000F56CF" w14:paraId="0FBDBAD2" w14:textId="77777777" w:rsidTr="00C1070B">
        <w:trPr>
          <w:trHeight w:val="3655"/>
        </w:trPr>
        <w:tc>
          <w:tcPr>
            <w:tcW w:w="6087" w:type="dxa"/>
          </w:tcPr>
          <w:p w14:paraId="59EC15CB" w14:textId="77777777" w:rsidR="0059427B" w:rsidRPr="000F56CF" w:rsidRDefault="0059427B" w:rsidP="0059427B">
            <w:pPr>
              <w:keepNext/>
              <w:keepLines/>
              <w:tabs>
                <w:tab w:val="left" w:pos="426"/>
              </w:tabs>
              <w:spacing w:before="40" w:after="0" w:line="240" w:lineRule="auto"/>
              <w:outlineLvl w:val="1"/>
              <w:rPr>
                <w:rFonts w:ascii="Calibri" w:eastAsiaTheme="majorEastAsia" w:hAnsi="Calibri" w:cs="Calibri"/>
                <w:color w:val="ED7D31" w:themeColor="accent2"/>
                <w:sz w:val="36"/>
                <w:szCs w:val="26"/>
              </w:rPr>
            </w:pPr>
            <w:r w:rsidRPr="000F56CF">
              <w:rPr>
                <w:rFonts w:ascii="Calibri" w:eastAsiaTheme="majorEastAsia" w:hAnsi="Calibri" w:cs="Calibri"/>
                <w:color w:val="ED7D31" w:themeColor="accent2"/>
                <w:sz w:val="36"/>
                <w:szCs w:val="26"/>
              </w:rPr>
              <w:t>Project</w:t>
            </w:r>
            <w:r w:rsidRPr="000F56CF">
              <w:rPr>
                <w:rFonts w:ascii="Calibri" w:eastAsiaTheme="majorEastAsia" w:hAnsi="Calibri" w:cs="Calibri"/>
                <w:color w:val="000000"/>
                <w:sz w:val="36"/>
                <w:szCs w:val="26"/>
              </w:rPr>
              <w:t xml:space="preserve"> </w:t>
            </w:r>
            <w:r w:rsidRPr="000F56CF">
              <w:rPr>
                <w:rFonts w:ascii="Calibri" w:eastAsiaTheme="majorEastAsia" w:hAnsi="Calibri" w:cs="Calibri"/>
                <w:color w:val="ED7D31" w:themeColor="accent2"/>
                <w:sz w:val="36"/>
                <w:szCs w:val="26"/>
              </w:rPr>
              <w:t xml:space="preserve">Management Tool </w:t>
            </w:r>
          </w:p>
          <w:p w14:paraId="510CE9CE" w14:textId="77777777" w:rsidR="0059427B" w:rsidRPr="000F56CF" w:rsidRDefault="0059427B" w:rsidP="0059427B">
            <w:pPr>
              <w:tabs>
                <w:tab w:val="left" w:pos="426"/>
              </w:tabs>
              <w:spacing w:after="0" w:line="276" w:lineRule="auto"/>
              <w:rPr>
                <w:rFonts w:ascii="Calibri" w:hAnsi="Calibri" w:cs="Calibri"/>
                <w:color w:val="000000"/>
              </w:rPr>
            </w:pPr>
          </w:p>
          <w:p w14:paraId="7772749A" w14:textId="77777777" w:rsidR="0059427B" w:rsidRPr="000F56CF" w:rsidRDefault="0059427B" w:rsidP="0059427B">
            <w:pPr>
              <w:tabs>
                <w:tab w:val="left" w:pos="426"/>
              </w:tabs>
              <w:spacing w:after="0" w:line="276" w:lineRule="auto"/>
              <w:jc w:val="both"/>
              <w:rPr>
                <w:rFonts w:ascii="Calibri" w:hAnsi="Calibri" w:cs="Calibri"/>
                <w:color w:val="000000"/>
              </w:rPr>
            </w:pPr>
            <w:r w:rsidRPr="000F56CF">
              <w:rPr>
                <w:rFonts w:ascii="Calibri" w:hAnsi="Calibri" w:cs="Calibri"/>
                <w:color w:val="000000"/>
              </w:rPr>
              <w:t>Dotsquares will provide free access to DS Projects our project management and collaboration platform for project planning, communication, and tracking.</w:t>
            </w:r>
          </w:p>
          <w:p w14:paraId="7CF01FF1" w14:textId="77777777" w:rsidR="0059427B" w:rsidRPr="000F56CF" w:rsidRDefault="0059427B" w:rsidP="0059427B">
            <w:pPr>
              <w:tabs>
                <w:tab w:val="left" w:pos="426"/>
              </w:tabs>
              <w:spacing w:after="0" w:line="276" w:lineRule="auto"/>
              <w:rPr>
                <w:rFonts w:ascii="Calibri" w:hAnsi="Calibri" w:cs="Calibri"/>
                <w:color w:val="000000"/>
              </w:rPr>
            </w:pPr>
          </w:p>
          <w:p w14:paraId="23066540" w14:textId="77777777" w:rsidR="0059427B" w:rsidRPr="000F56CF" w:rsidRDefault="0059427B">
            <w:pPr>
              <w:numPr>
                <w:ilvl w:val="0"/>
                <w:numId w:val="8"/>
              </w:numPr>
              <w:contextualSpacing/>
            </w:pPr>
            <w:r w:rsidRPr="000F56CF">
              <w:t>Daily updates provided</w:t>
            </w:r>
          </w:p>
          <w:p w14:paraId="4767161A" w14:textId="77777777" w:rsidR="0059427B" w:rsidRPr="000F56CF" w:rsidRDefault="0059427B">
            <w:pPr>
              <w:numPr>
                <w:ilvl w:val="0"/>
                <w:numId w:val="8"/>
              </w:numPr>
              <w:contextualSpacing/>
            </w:pPr>
            <w:r w:rsidRPr="000F56CF">
              <w:t>Keeps digital track of conversations</w:t>
            </w:r>
          </w:p>
          <w:p w14:paraId="58C7B2B8" w14:textId="77777777" w:rsidR="0059427B" w:rsidRPr="000F56CF" w:rsidRDefault="0059427B">
            <w:pPr>
              <w:numPr>
                <w:ilvl w:val="0"/>
                <w:numId w:val="8"/>
              </w:numPr>
              <w:contextualSpacing/>
            </w:pPr>
            <w:r w:rsidRPr="000F56CF">
              <w:t>Milestones and tasks for planning</w:t>
            </w:r>
          </w:p>
          <w:p w14:paraId="00201D6E" w14:textId="77777777" w:rsidR="0059427B" w:rsidRPr="000F56CF" w:rsidRDefault="0059427B">
            <w:pPr>
              <w:numPr>
                <w:ilvl w:val="0"/>
                <w:numId w:val="8"/>
              </w:numPr>
              <w:contextualSpacing/>
            </w:pPr>
            <w:r w:rsidRPr="000F56CF">
              <w:t>Maintain task list for deliverables</w:t>
            </w:r>
          </w:p>
          <w:p w14:paraId="6B15BD9B" w14:textId="77777777" w:rsidR="0059427B" w:rsidRPr="000F56CF" w:rsidRDefault="0059427B">
            <w:pPr>
              <w:numPr>
                <w:ilvl w:val="0"/>
                <w:numId w:val="8"/>
              </w:numPr>
              <w:contextualSpacing/>
            </w:pPr>
            <w:r w:rsidRPr="000F56CF">
              <w:t xml:space="preserve">E-mail notifications about updates &amp; other activities </w:t>
            </w:r>
          </w:p>
          <w:p w14:paraId="3C17C970" w14:textId="77777777" w:rsidR="0059427B" w:rsidRPr="000F56CF" w:rsidRDefault="0059427B" w:rsidP="0059427B">
            <w:pPr>
              <w:tabs>
                <w:tab w:val="left" w:pos="426"/>
              </w:tabs>
              <w:spacing w:after="0" w:line="240" w:lineRule="auto"/>
              <w:rPr>
                <w:rFonts w:ascii="Calibri" w:hAnsi="Calibri" w:cs="Calibri"/>
              </w:rPr>
            </w:pPr>
          </w:p>
        </w:tc>
        <w:tc>
          <w:tcPr>
            <w:tcW w:w="3910" w:type="dxa"/>
            <w:vAlign w:val="center"/>
          </w:tcPr>
          <w:p w14:paraId="7797A5BA" w14:textId="77777777" w:rsidR="0059427B" w:rsidRPr="000F56CF" w:rsidRDefault="0059427B" w:rsidP="0059427B">
            <w:pPr>
              <w:tabs>
                <w:tab w:val="left" w:pos="426"/>
              </w:tabs>
              <w:spacing w:after="0" w:line="240" w:lineRule="auto"/>
              <w:jc w:val="center"/>
              <w:rPr>
                <w:rFonts w:ascii="Calibri" w:hAnsi="Calibri" w:cs="Calibri"/>
              </w:rPr>
            </w:pPr>
            <w:r w:rsidRPr="000F56CF">
              <w:rPr>
                <w:rFonts w:ascii="Calibri" w:hAnsi="Calibri" w:cs="Calibri"/>
                <w:noProof/>
              </w:rPr>
              <w:drawing>
                <wp:anchor distT="0" distB="0" distL="114300" distR="114300" simplePos="0" relativeHeight="251810816" behindDoc="0" locked="0" layoutInCell="1" allowOverlap="1" wp14:anchorId="1B120C5B" wp14:editId="1E70B2C3">
                  <wp:simplePos x="0" y="0"/>
                  <wp:positionH relativeFrom="margin">
                    <wp:align>center</wp:align>
                  </wp:positionH>
                  <wp:positionV relativeFrom="margin">
                    <wp:align>bottom</wp:align>
                  </wp:positionV>
                  <wp:extent cx="2124075" cy="2324100"/>
                  <wp:effectExtent l="19050" t="0" r="9525" b="0"/>
                  <wp:wrapSquare wrapText="bothSides"/>
                  <wp:docPr id="34" name="Picture 4" descr="D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descr="DSP"/>
                          <pic:cNvPicPr>
                            <a:picLocks noChangeAspect="1" noChangeArrowheads="1"/>
                          </pic:cNvPicPr>
                        </pic:nvPicPr>
                        <pic:blipFill>
                          <a:blip r:embed="rId72"/>
                          <a:srcRect/>
                          <a:stretch>
                            <a:fillRect/>
                          </a:stretch>
                        </pic:blipFill>
                        <pic:spPr>
                          <a:xfrm>
                            <a:off x="0" y="0"/>
                            <a:ext cx="2124075" cy="2324100"/>
                          </a:xfrm>
                          <a:prstGeom prst="rect">
                            <a:avLst/>
                          </a:prstGeom>
                          <a:noFill/>
                          <a:ln w="9525">
                            <a:noFill/>
                            <a:miter lim="800000"/>
                            <a:headEnd/>
                            <a:tailEnd/>
                          </a:ln>
                        </pic:spPr>
                      </pic:pic>
                    </a:graphicData>
                  </a:graphic>
                </wp:anchor>
              </w:drawing>
            </w:r>
          </w:p>
        </w:tc>
      </w:tr>
    </w:tbl>
    <w:p w14:paraId="7CB4D3A4" w14:textId="77777777" w:rsidR="0059427B" w:rsidRPr="000F56CF" w:rsidRDefault="0059427B" w:rsidP="0059427B">
      <w:pPr>
        <w:keepNext/>
        <w:keepLines/>
        <w:tabs>
          <w:tab w:val="left" w:pos="426"/>
        </w:tabs>
        <w:spacing w:before="40" w:after="0"/>
        <w:outlineLvl w:val="1"/>
        <w:rPr>
          <w:rFonts w:ascii="Calibri" w:eastAsiaTheme="majorEastAsia" w:hAnsi="Calibri" w:cs="Calibri"/>
          <w:color w:val="FFFFFF"/>
          <w:sz w:val="36"/>
          <w:szCs w:val="26"/>
        </w:rPr>
      </w:pPr>
      <w:r w:rsidRPr="000F56CF">
        <w:rPr>
          <w:rFonts w:ascii="Calibri" w:eastAsiaTheme="majorEastAsia" w:hAnsi="Calibri" w:cs="Calibri"/>
          <w:noProof/>
          <w:color w:val="FFFFFF"/>
          <w:sz w:val="36"/>
          <w:szCs w:val="26"/>
        </w:rPr>
        <mc:AlternateContent>
          <mc:Choice Requires="wps">
            <w:drawing>
              <wp:anchor distT="0" distB="0" distL="114300" distR="114300" simplePos="0" relativeHeight="251811840" behindDoc="1" locked="0" layoutInCell="1" allowOverlap="1" wp14:anchorId="6486A30D" wp14:editId="1C2A1D1D">
                <wp:simplePos x="0" y="0"/>
                <wp:positionH relativeFrom="page">
                  <wp:align>left</wp:align>
                </wp:positionH>
                <wp:positionV relativeFrom="paragraph">
                  <wp:posOffset>-131445</wp:posOffset>
                </wp:positionV>
                <wp:extent cx="7546340" cy="1352550"/>
                <wp:effectExtent l="9525" t="8890" r="6985" b="10160"/>
                <wp:wrapNone/>
                <wp:docPr id="41"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6340" cy="1352550"/>
                        </a:xfrm>
                        <a:prstGeom prst="rect">
                          <a:avLst/>
                        </a:prstGeom>
                        <a:solidFill>
                          <a:srgbClr val="000000"/>
                        </a:solidFill>
                        <a:ln w="12700">
                          <a:solidFill>
                            <a:srgbClr val="FFFFFF"/>
                          </a:solidFill>
                          <a:miter lim="800000"/>
                        </a:ln>
                      </wps:spPr>
                      <wps:txbx>
                        <w:txbxContent>
                          <w:p w14:paraId="50254516" w14:textId="77777777" w:rsidR="002107DD" w:rsidRPr="000F56CF" w:rsidRDefault="002107DD" w:rsidP="0059427B">
                            <w:pPr>
                              <w:jc w:val="center"/>
                            </w:pPr>
                          </w:p>
                        </w:txbxContent>
                      </wps:txbx>
                      <wps:bodyPr rot="0" vert="horz" wrap="square" lIns="91440" tIns="45720" rIns="91440" bIns="45720" anchor="ctr" anchorCtr="0" upright="1">
                        <a:noAutofit/>
                      </wps:bodyPr>
                    </wps:wsp>
                  </a:graphicData>
                </a:graphic>
              </wp:anchor>
            </w:drawing>
          </mc:Choice>
          <mc:Fallback>
            <w:pict>
              <v:rect w14:anchorId="6486A30D" id="Rectangle 18" o:spid="_x0000_s1058" style="position:absolute;margin-left:0;margin-top:-10.35pt;width:594.2pt;height:106.5pt;z-index:-25150464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" fillcolor="black" strokecolor="white" strokeweight="1pt">
                <v:textbox>
                  <w:txbxContent>
                    <w:p w14:paraId="50254516" w14:textId="77777777" w:rsidR="002107DD" w:rsidRPr="000F56CF" w:rsidRDefault="002107DD" w:rsidP="0059427B">
                      <w:pPr>
                        <w:jc w:val="center"/>
                      </w:pPr>
                    </w:p>
                  </w:txbxContent>
                </v:textbox>
                <w10:wrap anchorx="page"/>
              </v:rect>
            </w:pict>
          </mc:Fallback>
        </mc:AlternateContent>
      </w:r>
      <w:r w:rsidRPr="000F56CF">
        <w:rPr>
          <w:rFonts w:ascii="Calibri" w:eastAsiaTheme="majorEastAsia" w:hAnsi="Calibri" w:cs="Calibri"/>
          <w:color w:val="FFFFFF"/>
          <w:sz w:val="36"/>
          <w:szCs w:val="26"/>
        </w:rPr>
        <w:t>Testing</w:t>
      </w:r>
    </w:p>
    <w:p w14:paraId="4028341D" w14:textId="77777777" w:rsidR="0059427B" w:rsidRPr="000F56CF" w:rsidRDefault="0059427B" w:rsidP="0059427B">
      <w:pPr>
        <w:tabs>
          <w:tab w:val="left" w:pos="426"/>
        </w:tabs>
        <w:spacing w:line="276" w:lineRule="auto"/>
        <w:ind w:left="142"/>
        <w:jc w:val="both"/>
        <w:rPr>
          <w:rFonts w:ascii="Calibri" w:hAnsi="Calibri" w:cs="Calibri"/>
          <w:color w:val="FFFFFF"/>
        </w:rPr>
      </w:pPr>
      <w:r w:rsidRPr="000F56CF">
        <w:rPr>
          <w:rFonts w:ascii="Calibri" w:hAnsi="Calibri" w:cs="Calibri"/>
          <w:color w:val="FFFFFF"/>
        </w:rPr>
        <w:t>We provide unit testing services for your project as a standard package. Unit testing is completed by the developer during the development cycle. We ensure all the software code blocks (paths) are executed at least once and produce the desired results.</w:t>
      </w:r>
    </w:p>
    <w:p w14:paraId="616407FC" w14:textId="77777777" w:rsidR="0059427B" w:rsidRPr="000F56CF" w:rsidRDefault="0059427B" w:rsidP="0059427B">
      <w:pPr>
        <w:tabs>
          <w:tab w:val="left" w:pos="426"/>
        </w:tabs>
        <w:rPr>
          <w:rFonts w:ascii="Calibri" w:hAnsi="Calibri" w:cs="Calibri"/>
        </w:rPr>
      </w:pPr>
    </w:p>
    <w:tbl>
      <w:tblPr>
        <w:tblW w:w="9492" w:type="dxa"/>
        <w:tblInd w:w="284" w:type="dxa"/>
        <w:tblLook w:val="04A0" w:firstRow="1" w:lastRow="0" w:firstColumn="1" w:lastColumn="0" w:noHBand="0" w:noVBand="1"/>
      </w:tblPr>
      <w:tblGrid>
        <w:gridCol w:w="4531"/>
        <w:gridCol w:w="283"/>
        <w:gridCol w:w="4678"/>
      </w:tblGrid>
      <w:tr w:rsidR="0059427B" w:rsidRPr="000F56CF" w14:paraId="66DB2203" w14:textId="77777777" w:rsidTr="00C1070B">
        <w:tc>
          <w:tcPr>
            <w:tcW w:w="4531" w:type="dxa"/>
          </w:tcPr>
          <w:p w14:paraId="55934B60" w14:textId="77777777" w:rsidR="0059427B" w:rsidRPr="000F56CF" w:rsidRDefault="0059427B" w:rsidP="0059427B">
            <w:pPr>
              <w:keepNext/>
              <w:keepLines/>
              <w:tabs>
                <w:tab w:val="left" w:pos="426"/>
              </w:tabs>
              <w:spacing w:before="40" w:after="0" w:line="240" w:lineRule="auto"/>
              <w:ind w:hanging="326"/>
              <w:outlineLvl w:val="1"/>
              <w:rPr>
                <w:rFonts w:ascii="Calibri" w:eastAsiaTheme="majorEastAsia" w:hAnsi="Calibri" w:cs="Calibri"/>
                <w:color w:val="ED7D31" w:themeColor="accent2"/>
                <w:sz w:val="36"/>
                <w:szCs w:val="26"/>
              </w:rPr>
            </w:pPr>
            <w:r w:rsidRPr="000F56CF">
              <w:rPr>
                <w:rFonts w:ascii="Calibri" w:eastAsiaTheme="majorEastAsia" w:hAnsi="Calibri" w:cs="Calibri"/>
                <w:color w:val="ED7D31" w:themeColor="accent2"/>
                <w:sz w:val="36"/>
                <w:szCs w:val="26"/>
              </w:rPr>
              <w:t xml:space="preserve">    Environment</w:t>
            </w:r>
          </w:p>
          <w:p w14:paraId="0EBF933F"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Where possible, Dotsquares provides free-of-cost hosting during the project for you to test at your convenience. If the project dictates specific environmental requirements, a separate estimate will be provided for these.</w:t>
            </w:r>
          </w:p>
          <w:p w14:paraId="6680848B" w14:textId="77777777" w:rsidR="0059427B" w:rsidRPr="000F56CF" w:rsidRDefault="0059427B" w:rsidP="0059427B">
            <w:pPr>
              <w:tabs>
                <w:tab w:val="left" w:pos="426"/>
              </w:tabs>
              <w:spacing w:after="0" w:line="276" w:lineRule="auto"/>
              <w:rPr>
                <w:rFonts w:ascii="Calibri" w:hAnsi="Calibri" w:cs="Calibri"/>
              </w:rPr>
            </w:pPr>
          </w:p>
          <w:p w14:paraId="6B69AC39"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When the project is finished and signed off, we ask you to choose a hosting provider and deploy it to the live environment.</w:t>
            </w:r>
          </w:p>
          <w:p w14:paraId="5000FDD8" w14:textId="77777777" w:rsidR="0059427B" w:rsidRPr="000F56CF" w:rsidRDefault="0059427B" w:rsidP="0059427B">
            <w:pPr>
              <w:tabs>
                <w:tab w:val="left" w:pos="426"/>
              </w:tabs>
              <w:spacing w:after="0" w:line="240" w:lineRule="auto"/>
              <w:rPr>
                <w:rFonts w:ascii="Calibri" w:hAnsi="Calibri" w:cs="Calibri"/>
                <w:color w:val="FFFFFF"/>
              </w:rPr>
            </w:pPr>
          </w:p>
        </w:tc>
        <w:tc>
          <w:tcPr>
            <w:tcW w:w="283" w:type="dxa"/>
          </w:tcPr>
          <w:p w14:paraId="51171A1D" w14:textId="77777777" w:rsidR="0059427B" w:rsidRPr="000F56CF" w:rsidRDefault="0059427B" w:rsidP="0059427B">
            <w:pPr>
              <w:tabs>
                <w:tab w:val="left" w:pos="426"/>
              </w:tabs>
              <w:spacing w:after="0" w:line="240" w:lineRule="auto"/>
              <w:rPr>
                <w:rFonts w:ascii="Calibri" w:hAnsi="Calibri" w:cs="Calibri"/>
                <w:color w:val="FFFFFF"/>
              </w:rPr>
            </w:pPr>
          </w:p>
        </w:tc>
        <w:tc>
          <w:tcPr>
            <w:tcW w:w="4678" w:type="dxa"/>
          </w:tcPr>
          <w:p w14:paraId="7E51B1C8" w14:textId="77777777" w:rsidR="0059427B" w:rsidRPr="000F56CF" w:rsidRDefault="0059427B" w:rsidP="0059427B">
            <w:pPr>
              <w:keepNext/>
              <w:keepLines/>
              <w:tabs>
                <w:tab w:val="left" w:pos="426"/>
              </w:tabs>
              <w:spacing w:before="40" w:after="0" w:line="240" w:lineRule="auto"/>
              <w:outlineLvl w:val="1"/>
              <w:rPr>
                <w:rFonts w:ascii="Calibri" w:eastAsiaTheme="majorEastAsia" w:hAnsi="Calibri" w:cs="Calibri"/>
                <w:color w:val="ED7D31" w:themeColor="accent2"/>
                <w:sz w:val="36"/>
                <w:szCs w:val="26"/>
              </w:rPr>
            </w:pPr>
            <w:r w:rsidRPr="000F56CF">
              <w:rPr>
                <w:rFonts w:ascii="Calibri" w:eastAsiaTheme="majorEastAsia" w:hAnsi="Calibri" w:cs="Calibri"/>
                <w:color w:val="ED7D31" w:themeColor="accent2"/>
                <w:sz w:val="36"/>
                <w:szCs w:val="26"/>
              </w:rPr>
              <w:t>Deployment</w:t>
            </w:r>
          </w:p>
          <w:p w14:paraId="1F1E5166"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Dotsquares will deploy the complete solution for the project. Code can also be supplied directly to you or any repository account held.</w:t>
            </w:r>
          </w:p>
          <w:p w14:paraId="692586C0" w14:textId="77777777" w:rsidR="0059427B" w:rsidRPr="000F56CF" w:rsidRDefault="0059427B" w:rsidP="0059427B">
            <w:pPr>
              <w:tabs>
                <w:tab w:val="left" w:pos="426"/>
              </w:tabs>
              <w:spacing w:after="0" w:line="276" w:lineRule="auto"/>
              <w:rPr>
                <w:rFonts w:ascii="Calibri" w:hAnsi="Calibri" w:cs="Calibri"/>
              </w:rPr>
            </w:pPr>
          </w:p>
          <w:p w14:paraId="5FAF65A4"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Web-based developments will normally be transferred to your hosting account and put live as required. Mobile applications will be uploaded to the relevant App Store under your developer account.</w:t>
            </w:r>
          </w:p>
        </w:tc>
      </w:tr>
    </w:tbl>
    <w:p w14:paraId="7FB4BA55" w14:textId="77777777" w:rsidR="0059427B" w:rsidRPr="000F56CF" w:rsidRDefault="0059427B" w:rsidP="0059427B">
      <w:pPr>
        <w:tabs>
          <w:tab w:val="left" w:pos="426"/>
        </w:tabs>
        <w:spacing w:after="0"/>
        <w:rPr>
          <w:rFonts w:ascii="Calibri" w:hAnsi="Calibri" w:cs="Calibri"/>
          <w:b/>
          <w:bCs/>
          <w:caps/>
          <w:vanish/>
          <w:sz w:val="20"/>
          <w:szCs w:val="20"/>
        </w:rPr>
      </w:pPr>
    </w:p>
    <w:tbl>
      <w:tblPr>
        <w:tblpPr w:leftFromText="180" w:rightFromText="180" w:vertAnchor="text" w:horzAnchor="margin" w:tblpY="226"/>
        <w:tblW w:w="9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9"/>
        <w:gridCol w:w="449"/>
        <w:gridCol w:w="4672"/>
      </w:tblGrid>
      <w:tr w:rsidR="0059427B" w:rsidRPr="000F56CF" w14:paraId="274FCDE6" w14:textId="77777777" w:rsidTr="00C1070B">
        <w:trPr>
          <w:trHeight w:val="4243"/>
        </w:trPr>
        <w:tc>
          <w:tcPr>
            <w:tcW w:w="4649" w:type="dxa"/>
          </w:tcPr>
          <w:p w14:paraId="535D48A3" w14:textId="77777777" w:rsidR="0059427B" w:rsidRPr="000F56CF" w:rsidRDefault="0059427B" w:rsidP="0059427B">
            <w:pPr>
              <w:keepNext/>
              <w:keepLines/>
              <w:tabs>
                <w:tab w:val="left" w:pos="426"/>
                <w:tab w:val="left" w:pos="811"/>
                <w:tab w:val="left" w:pos="1069"/>
              </w:tabs>
              <w:spacing w:before="40" w:after="0" w:line="240" w:lineRule="auto"/>
              <w:outlineLvl w:val="1"/>
              <w:rPr>
                <w:rFonts w:ascii="Calibri" w:eastAsiaTheme="majorEastAsia" w:hAnsi="Calibri" w:cs="Calibri"/>
                <w:color w:val="FFFFFF"/>
                <w:sz w:val="36"/>
                <w:szCs w:val="26"/>
              </w:rPr>
            </w:pPr>
            <w:r w:rsidRPr="000F56CF">
              <w:rPr>
                <w:rFonts w:ascii="Calibri" w:eastAsiaTheme="majorEastAsia" w:hAnsi="Calibri" w:cs="Calibri"/>
                <w:color w:val="FFFFFF"/>
                <w:sz w:val="36"/>
                <w:szCs w:val="26"/>
              </w:rPr>
              <w:lastRenderedPageBreak/>
              <w:t>Warranty</w:t>
            </w:r>
          </w:p>
          <w:p w14:paraId="3CB87580" w14:textId="77777777" w:rsidR="0059427B" w:rsidRPr="000F56CF" w:rsidRDefault="0059427B" w:rsidP="0059427B">
            <w:pPr>
              <w:tabs>
                <w:tab w:val="left" w:pos="426"/>
              </w:tabs>
              <w:spacing w:after="0" w:line="276" w:lineRule="auto"/>
              <w:jc w:val="both"/>
              <w:rPr>
                <w:rFonts w:ascii="Calibri" w:hAnsi="Calibri" w:cs="Calibri"/>
                <w:color w:val="FFFFFF"/>
              </w:rPr>
            </w:pPr>
            <w:r w:rsidRPr="000F56CF">
              <w:rPr>
                <w:rFonts w:ascii="Calibri" w:hAnsi="Calibri" w:cs="Calibri"/>
                <w:color w:val="FFFFFF"/>
              </w:rPr>
              <w:t>Your software is delivered with a free warranty of 30 days. You must notify the team during the 30-day warranty period if you identify an error in the code/system/program. Once it has been agreed upon, Dotsquares will correct any errors made in the construction of the code/system program at no cost. Dotsquares reserves the right to define a bug/error.</w:t>
            </w:r>
          </w:p>
        </w:tc>
        <w:tc>
          <w:tcPr>
            <w:tcW w:w="449" w:type="dxa"/>
          </w:tcPr>
          <w:p w14:paraId="0B8072A4" w14:textId="77777777" w:rsidR="0059427B" w:rsidRPr="000F56CF" w:rsidRDefault="0059427B" w:rsidP="0059427B">
            <w:pPr>
              <w:tabs>
                <w:tab w:val="left" w:pos="426"/>
              </w:tabs>
              <w:spacing w:after="0" w:line="276" w:lineRule="auto"/>
              <w:rPr>
                <w:rFonts w:ascii="Calibri" w:hAnsi="Calibri" w:cs="Calibri"/>
                <w:color w:val="FFFFFF"/>
              </w:rPr>
            </w:pPr>
            <w:r w:rsidRPr="000F56CF">
              <w:rPr>
                <w:rFonts w:ascii="Calibri" w:hAnsi="Calibri" w:cs="Calibri"/>
                <w:noProof/>
              </w:rPr>
              <mc:AlternateContent>
                <mc:Choice Requires="wps">
                  <w:drawing>
                    <wp:anchor distT="0" distB="0" distL="114300" distR="114300" simplePos="0" relativeHeight="251820032" behindDoc="1" locked="0" layoutInCell="1" allowOverlap="1" wp14:anchorId="16ABB0E3" wp14:editId="10E63C3E">
                      <wp:simplePos x="0" y="0"/>
                      <wp:positionH relativeFrom="page">
                        <wp:posOffset>-3596640</wp:posOffset>
                      </wp:positionH>
                      <wp:positionV relativeFrom="paragraph">
                        <wp:posOffset>-145415</wp:posOffset>
                      </wp:positionV>
                      <wp:extent cx="7546340" cy="2997200"/>
                      <wp:effectExtent l="0" t="0" r="16510" b="12700"/>
                      <wp:wrapNone/>
                      <wp:docPr id="4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6340" cy="2997200"/>
                              </a:xfrm>
                              <a:prstGeom prst="rect">
                                <a:avLst/>
                              </a:prstGeom>
                              <a:solidFill>
                                <a:srgbClr val="000000"/>
                              </a:solidFill>
                              <a:ln w="12700">
                                <a:solidFill>
                                  <a:srgbClr val="1F4D78"/>
                                </a:solidFill>
                                <a:miter lim="800000"/>
                              </a:ln>
                            </wps:spPr>
                            <wps:txbx>
                              <w:txbxContent>
                                <w:p w14:paraId="40D845AB" w14:textId="77777777" w:rsidR="002107DD" w:rsidRPr="000F56CF" w:rsidRDefault="002107DD" w:rsidP="0059427B">
                                  <w:pPr>
                                    <w:jc w:val="center"/>
                                  </w:pPr>
                                </w:p>
                              </w:txbxContent>
                            </wps:txbx>
                            <wps:bodyPr rot="0" vert="horz" wrap="square" lIns="91440" tIns="45720" rIns="91440" bIns="45720" anchor="ctr" anchorCtr="0" upright="1">
                              <a:noAutofit/>
                            </wps:bodyPr>
                          </wps:wsp>
                        </a:graphicData>
                      </a:graphic>
                    </wp:anchor>
                  </w:drawing>
                </mc:Choice>
                <mc:Fallback>
                  <w:pict>
                    <v:rect w14:anchorId="16ABB0E3" id="Rectangle 5" o:spid="_x0000_s1059" style="position:absolute;margin-left:-283.2pt;margin-top:-11.45pt;width:594.2pt;height:236pt;z-index:-2514964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" fillcolor="black" strokecolor="#1f4d78" strokeweight="1pt">
                      <v:textbox>
                        <w:txbxContent>
                          <w:p w14:paraId="40D845AB" w14:textId="77777777" w:rsidR="002107DD" w:rsidRPr="000F56CF" w:rsidRDefault="002107DD" w:rsidP="0059427B">
                            <w:pPr>
                              <w:jc w:val="center"/>
                            </w:pPr>
                          </w:p>
                        </w:txbxContent>
                      </v:textbox>
                      <w10:wrap anchorx="page"/>
                    </v:rect>
                  </w:pict>
                </mc:Fallback>
              </mc:AlternateContent>
            </w:r>
          </w:p>
          <w:p w14:paraId="59BAA776" w14:textId="77777777" w:rsidR="0059427B" w:rsidRPr="000F56CF" w:rsidRDefault="0059427B" w:rsidP="0059427B">
            <w:pPr>
              <w:tabs>
                <w:tab w:val="left" w:pos="426"/>
              </w:tabs>
              <w:spacing w:after="0" w:line="276" w:lineRule="auto"/>
              <w:rPr>
                <w:rFonts w:ascii="Calibri" w:hAnsi="Calibri" w:cs="Calibri"/>
                <w:color w:val="FFFFFF"/>
              </w:rPr>
            </w:pPr>
          </w:p>
        </w:tc>
        <w:tc>
          <w:tcPr>
            <w:tcW w:w="4672" w:type="dxa"/>
          </w:tcPr>
          <w:p w14:paraId="68B7484F" w14:textId="77777777" w:rsidR="0059427B" w:rsidRPr="000F56CF" w:rsidRDefault="0059427B" w:rsidP="0059427B">
            <w:pPr>
              <w:keepNext/>
              <w:keepLines/>
              <w:tabs>
                <w:tab w:val="left" w:pos="426"/>
                <w:tab w:val="left" w:pos="484"/>
                <w:tab w:val="left" w:pos="885"/>
                <w:tab w:val="left" w:pos="1172"/>
              </w:tabs>
              <w:spacing w:before="40" w:after="0" w:line="240" w:lineRule="auto"/>
              <w:outlineLvl w:val="1"/>
              <w:rPr>
                <w:rFonts w:ascii="Calibri" w:eastAsiaTheme="majorEastAsia" w:hAnsi="Calibri" w:cs="Calibri"/>
                <w:color w:val="FFFFFF"/>
                <w:sz w:val="36"/>
                <w:szCs w:val="26"/>
              </w:rPr>
            </w:pPr>
            <w:r w:rsidRPr="000F56CF">
              <w:rPr>
                <w:rFonts w:ascii="Calibri" w:eastAsiaTheme="majorEastAsia" w:hAnsi="Calibri" w:cs="Calibri"/>
                <w:color w:val="FFFFFF"/>
                <w:sz w:val="36"/>
                <w:szCs w:val="26"/>
              </w:rPr>
              <w:t>Intellectual Property Rights</w:t>
            </w:r>
          </w:p>
          <w:p w14:paraId="5A5DF4DC" w14:textId="77777777" w:rsidR="0059427B" w:rsidRPr="000F56CF" w:rsidRDefault="0059427B" w:rsidP="0059427B">
            <w:pPr>
              <w:tabs>
                <w:tab w:val="left" w:pos="426"/>
              </w:tabs>
              <w:spacing w:after="0" w:line="276" w:lineRule="auto"/>
              <w:jc w:val="both"/>
              <w:rPr>
                <w:rFonts w:ascii="Calibri" w:hAnsi="Calibri" w:cs="Calibri"/>
                <w:color w:val="FFFFFF"/>
              </w:rPr>
            </w:pPr>
            <w:r w:rsidRPr="000F56CF">
              <w:rPr>
                <w:rFonts w:ascii="Calibri" w:hAnsi="Calibri" w:cs="Calibri"/>
                <w:color w:val="FFFFFF"/>
              </w:rPr>
              <w:t xml:space="preserve">All the Intellectual Property created, written, developed, furnished, or produced by us during the term of the agreement/project, within the scope of the agreement or any applicable Statement of Work shall be the client’s exclusive property. </w:t>
            </w:r>
          </w:p>
          <w:p w14:paraId="618786EB" w14:textId="77777777" w:rsidR="0059427B" w:rsidRPr="000F56CF" w:rsidRDefault="0059427B" w:rsidP="0059427B">
            <w:pPr>
              <w:tabs>
                <w:tab w:val="left" w:pos="426"/>
              </w:tabs>
              <w:spacing w:after="0" w:line="276" w:lineRule="auto"/>
              <w:jc w:val="both"/>
              <w:rPr>
                <w:rFonts w:ascii="Calibri" w:hAnsi="Calibri" w:cs="Calibri"/>
                <w:color w:val="FFFFFF"/>
              </w:rPr>
            </w:pPr>
            <w:r w:rsidRPr="000F56CF">
              <w:rPr>
                <w:rFonts w:ascii="Calibri" w:hAnsi="Calibri" w:cs="Calibri"/>
                <w:color w:val="FFFFFF"/>
              </w:rPr>
              <w:t>All the code base, assets, and documentation (if any) will be provided to you after development.</w:t>
            </w:r>
          </w:p>
        </w:tc>
      </w:tr>
    </w:tbl>
    <w:p w14:paraId="3B9AB2F1" w14:textId="77777777" w:rsidR="0059427B" w:rsidRPr="000F56CF" w:rsidRDefault="0059427B" w:rsidP="0059427B">
      <w:pPr>
        <w:autoSpaceDE w:val="0"/>
        <w:autoSpaceDN w:val="0"/>
        <w:adjustRightInd w:val="0"/>
        <w:spacing w:before="0" w:after="0" w:line="288" w:lineRule="auto"/>
        <w:textAlignment w:val="center"/>
        <w:rPr>
          <w:rFonts w:ascii="Times Regular" w:hAnsi="Times Regular" w:cs="Times Regular"/>
          <w:color w:val="000000"/>
          <w:szCs w:val="24"/>
        </w:rPr>
      </w:pPr>
      <w:bookmarkStart w:id="59" w:name="_Toc71230013"/>
      <w:bookmarkStart w:id="60" w:name="_Toc534967076"/>
    </w:p>
    <w:p w14:paraId="100D8F66" w14:textId="77777777" w:rsidR="0059427B" w:rsidRPr="000F56CF" w:rsidRDefault="0059427B" w:rsidP="0059427B">
      <w:pPr>
        <w:keepNext/>
        <w:keepLines/>
        <w:pBdr>
          <w:bottom w:val="single" w:sz="12" w:space="1" w:color="000000" w:themeColor="text1"/>
        </w:pBdr>
        <w:tabs>
          <w:tab w:val="left" w:pos="426"/>
        </w:tabs>
        <w:spacing w:before="240" w:after="0"/>
        <w:outlineLvl w:val="0"/>
        <w:rPr>
          <w:rFonts w:ascii="Calibri" w:eastAsiaTheme="majorEastAsia" w:hAnsi="Calibri" w:cs="Calibri"/>
          <w:b/>
          <w:color w:val="ED7D31" w:themeColor="accent2"/>
          <w:sz w:val="56"/>
          <w:szCs w:val="32"/>
        </w:rPr>
      </w:pPr>
      <w:bookmarkStart w:id="61" w:name="_Toc167368332"/>
      <w:bookmarkStart w:id="62" w:name="_Toc216377654"/>
      <w:r w:rsidRPr="000F56CF">
        <w:rPr>
          <w:rFonts w:ascii="Calibri" w:eastAsiaTheme="majorEastAsia" w:hAnsi="Calibri" w:cs="Calibri"/>
          <w:b/>
          <w:color w:val="ED7D31" w:themeColor="accent2"/>
          <w:sz w:val="56"/>
          <w:szCs w:val="32"/>
        </w:rPr>
        <w:t>CMMI</w:t>
      </w:r>
      <w:bookmarkEnd w:id="59"/>
      <w:bookmarkEnd w:id="61"/>
      <w:bookmarkEnd w:id="62"/>
    </w:p>
    <w:p w14:paraId="7343081B" w14:textId="77777777" w:rsidR="0059427B" w:rsidRPr="000F56CF" w:rsidRDefault="0059427B" w:rsidP="0059427B">
      <w:pPr>
        <w:tabs>
          <w:tab w:val="left" w:pos="426"/>
        </w:tabs>
        <w:rPr>
          <w:rFonts w:ascii="Calibri" w:hAnsi="Calibri" w:cs="Calibri"/>
          <w:sz w:val="22"/>
        </w:rPr>
      </w:pPr>
      <w:r w:rsidRPr="000F56CF">
        <w:rPr>
          <w:rFonts w:ascii="Calibri" w:hAnsi="Calibri" w:cs="Calibri"/>
          <w:sz w:val="22"/>
        </w:rPr>
        <w:t>What our CMMI Maturity level rating means for you?</w:t>
      </w:r>
    </w:p>
    <w:tbl>
      <w:tblPr>
        <w:tblpPr w:leftFromText="180" w:rightFromText="180" w:vertAnchor="text" w:horzAnchor="margin" w:tblpY="165"/>
        <w:tblW w:w="0" w:type="auto"/>
        <w:tblLook w:val="04A0" w:firstRow="1" w:lastRow="0" w:firstColumn="1" w:lastColumn="0" w:noHBand="0" w:noVBand="1"/>
      </w:tblPr>
      <w:tblGrid>
        <w:gridCol w:w="562"/>
        <w:gridCol w:w="8647"/>
        <w:gridCol w:w="561"/>
      </w:tblGrid>
      <w:tr w:rsidR="0059427B" w:rsidRPr="000F56CF" w14:paraId="72FC7038" w14:textId="77777777" w:rsidTr="00C1070B">
        <w:tc>
          <w:tcPr>
            <w:tcW w:w="562" w:type="dxa"/>
            <w:shd w:val="clear" w:color="auto" w:fill="F2F2F2"/>
          </w:tcPr>
          <w:p w14:paraId="6D9ADBA8" w14:textId="77777777" w:rsidR="0059427B" w:rsidRPr="000F56CF" w:rsidRDefault="0059427B" w:rsidP="0059427B">
            <w:pPr>
              <w:tabs>
                <w:tab w:val="left" w:pos="426"/>
              </w:tabs>
              <w:spacing w:after="0" w:line="240" w:lineRule="auto"/>
              <w:rPr>
                <w:rFonts w:ascii="Calibri" w:hAnsi="Calibri" w:cs="Calibri"/>
                <w:b/>
                <w:sz w:val="28"/>
                <w:szCs w:val="28"/>
              </w:rPr>
            </w:pPr>
          </w:p>
        </w:tc>
        <w:tc>
          <w:tcPr>
            <w:tcW w:w="8647" w:type="dxa"/>
            <w:shd w:val="clear" w:color="auto" w:fill="F2F2F2"/>
          </w:tcPr>
          <w:p w14:paraId="68E9B2F1" w14:textId="77777777" w:rsidR="0059427B" w:rsidRPr="000F56CF" w:rsidRDefault="0059427B" w:rsidP="0059427B">
            <w:pPr>
              <w:tabs>
                <w:tab w:val="left" w:pos="426"/>
              </w:tabs>
              <w:spacing w:after="0" w:line="240" w:lineRule="auto"/>
              <w:rPr>
                <w:rFonts w:ascii="Calibri" w:hAnsi="Calibri" w:cs="Calibri"/>
                <w:b/>
                <w:sz w:val="28"/>
                <w:szCs w:val="28"/>
              </w:rPr>
            </w:pPr>
          </w:p>
          <w:p w14:paraId="6882AB94" w14:textId="77777777" w:rsidR="0059427B" w:rsidRPr="000F56CF" w:rsidRDefault="0059427B" w:rsidP="0059427B">
            <w:pPr>
              <w:tabs>
                <w:tab w:val="left" w:pos="426"/>
              </w:tabs>
              <w:spacing w:after="0" w:line="276" w:lineRule="auto"/>
              <w:rPr>
                <w:rFonts w:ascii="Calibri" w:hAnsi="Calibri" w:cs="Calibri"/>
                <w:b/>
                <w:color w:val="ED7D31"/>
                <w:sz w:val="28"/>
                <w:szCs w:val="28"/>
              </w:rPr>
            </w:pPr>
            <w:r w:rsidRPr="000F56CF">
              <w:rPr>
                <w:rFonts w:ascii="Calibri" w:hAnsi="Calibri" w:cs="Calibri"/>
                <w:b/>
                <w:color w:val="ED7D31"/>
                <w:sz w:val="28"/>
                <w:szCs w:val="28"/>
              </w:rPr>
              <w:t>Improved Quality</w:t>
            </w:r>
          </w:p>
          <w:p w14:paraId="77FD3969"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Well-defined processes limit opportunities for error.</w:t>
            </w:r>
          </w:p>
          <w:p w14:paraId="48905985"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Smart supplier management ensures quality results.</w:t>
            </w:r>
          </w:p>
          <w:p w14:paraId="64C71E34"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Strategic people management enables team members to develop skills that will help the</w:t>
            </w:r>
          </w:p>
          <w:p w14:paraId="45DE9764"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Organization succeeds.</w:t>
            </w:r>
          </w:p>
        </w:tc>
        <w:tc>
          <w:tcPr>
            <w:tcW w:w="561" w:type="dxa"/>
            <w:shd w:val="clear" w:color="auto" w:fill="F2F2F2"/>
          </w:tcPr>
          <w:p w14:paraId="0762C3C1" w14:textId="77777777" w:rsidR="0059427B" w:rsidRPr="000F56CF" w:rsidRDefault="0059427B" w:rsidP="0059427B">
            <w:pPr>
              <w:tabs>
                <w:tab w:val="left" w:pos="426"/>
              </w:tabs>
              <w:spacing w:after="0" w:line="240" w:lineRule="auto"/>
              <w:rPr>
                <w:rFonts w:ascii="Calibri" w:hAnsi="Calibri" w:cs="Calibri"/>
                <w:b/>
                <w:sz w:val="28"/>
                <w:szCs w:val="28"/>
              </w:rPr>
            </w:pPr>
          </w:p>
        </w:tc>
      </w:tr>
      <w:tr w:rsidR="0059427B" w:rsidRPr="000F56CF" w14:paraId="1566C881" w14:textId="77777777" w:rsidTr="00C1070B">
        <w:tc>
          <w:tcPr>
            <w:tcW w:w="562" w:type="dxa"/>
          </w:tcPr>
          <w:p w14:paraId="5969FB85" w14:textId="77777777" w:rsidR="0059427B" w:rsidRPr="000F56CF" w:rsidRDefault="0059427B" w:rsidP="0059427B">
            <w:pPr>
              <w:tabs>
                <w:tab w:val="left" w:pos="426"/>
              </w:tabs>
              <w:spacing w:after="0" w:line="240" w:lineRule="auto"/>
              <w:rPr>
                <w:rFonts w:ascii="Calibri" w:hAnsi="Calibri" w:cs="Calibri"/>
                <w:sz w:val="20"/>
                <w:szCs w:val="20"/>
              </w:rPr>
            </w:pPr>
          </w:p>
        </w:tc>
        <w:tc>
          <w:tcPr>
            <w:tcW w:w="8647" w:type="dxa"/>
          </w:tcPr>
          <w:p w14:paraId="51E2FBCD" w14:textId="77777777" w:rsidR="0059427B" w:rsidRPr="000F56CF" w:rsidRDefault="0059427B" w:rsidP="0059427B">
            <w:pPr>
              <w:tabs>
                <w:tab w:val="left" w:pos="426"/>
              </w:tabs>
              <w:spacing w:after="0" w:line="240" w:lineRule="auto"/>
              <w:rPr>
                <w:rFonts w:ascii="Calibri" w:hAnsi="Calibri" w:cs="Calibri"/>
                <w:sz w:val="20"/>
                <w:szCs w:val="20"/>
              </w:rPr>
            </w:pPr>
          </w:p>
        </w:tc>
        <w:tc>
          <w:tcPr>
            <w:tcW w:w="561" w:type="dxa"/>
          </w:tcPr>
          <w:p w14:paraId="0BE2C330" w14:textId="77777777" w:rsidR="0059427B" w:rsidRPr="000F56CF" w:rsidRDefault="0059427B" w:rsidP="0059427B">
            <w:pPr>
              <w:tabs>
                <w:tab w:val="left" w:pos="426"/>
              </w:tabs>
              <w:spacing w:after="0" w:line="240" w:lineRule="auto"/>
              <w:rPr>
                <w:rFonts w:ascii="Calibri" w:hAnsi="Calibri" w:cs="Calibri"/>
                <w:sz w:val="20"/>
                <w:szCs w:val="20"/>
              </w:rPr>
            </w:pPr>
          </w:p>
        </w:tc>
      </w:tr>
      <w:tr w:rsidR="0059427B" w:rsidRPr="000F56CF" w14:paraId="45A735CE" w14:textId="77777777" w:rsidTr="00C1070B">
        <w:tc>
          <w:tcPr>
            <w:tcW w:w="562" w:type="dxa"/>
            <w:shd w:val="clear" w:color="auto" w:fill="F2F2F2"/>
          </w:tcPr>
          <w:p w14:paraId="2326BBF4" w14:textId="77777777" w:rsidR="0059427B" w:rsidRPr="000F56CF" w:rsidRDefault="0059427B" w:rsidP="0059427B">
            <w:pPr>
              <w:tabs>
                <w:tab w:val="left" w:pos="426"/>
              </w:tabs>
              <w:spacing w:after="0" w:line="240" w:lineRule="auto"/>
              <w:rPr>
                <w:rFonts w:ascii="Calibri" w:hAnsi="Calibri" w:cs="Calibri"/>
                <w:b/>
                <w:sz w:val="28"/>
                <w:szCs w:val="28"/>
              </w:rPr>
            </w:pPr>
          </w:p>
        </w:tc>
        <w:tc>
          <w:tcPr>
            <w:tcW w:w="8647" w:type="dxa"/>
            <w:shd w:val="clear" w:color="auto" w:fill="F2F2F2"/>
          </w:tcPr>
          <w:p w14:paraId="2005573C" w14:textId="77777777" w:rsidR="0059427B" w:rsidRPr="000F56CF" w:rsidRDefault="0059427B" w:rsidP="0059427B">
            <w:pPr>
              <w:tabs>
                <w:tab w:val="left" w:pos="426"/>
              </w:tabs>
              <w:spacing w:after="0" w:line="276" w:lineRule="auto"/>
              <w:rPr>
                <w:rFonts w:ascii="Calibri" w:hAnsi="Calibri" w:cs="Calibri"/>
                <w:b/>
                <w:sz w:val="28"/>
                <w:szCs w:val="28"/>
              </w:rPr>
            </w:pPr>
          </w:p>
          <w:p w14:paraId="07F0593D" w14:textId="77777777" w:rsidR="0059427B" w:rsidRPr="000F56CF" w:rsidRDefault="0059427B" w:rsidP="0059427B">
            <w:pPr>
              <w:tabs>
                <w:tab w:val="left" w:pos="426"/>
              </w:tabs>
              <w:spacing w:after="0" w:line="276" w:lineRule="auto"/>
              <w:rPr>
                <w:rFonts w:ascii="Calibri" w:hAnsi="Calibri" w:cs="Calibri"/>
                <w:b/>
                <w:color w:val="ED7D31"/>
                <w:sz w:val="28"/>
                <w:szCs w:val="28"/>
              </w:rPr>
            </w:pPr>
            <w:r w:rsidRPr="000F56CF">
              <w:rPr>
                <w:rFonts w:ascii="Calibri" w:hAnsi="Calibri" w:cs="Calibri"/>
                <w:b/>
                <w:color w:val="ED7D31"/>
                <w:sz w:val="28"/>
                <w:szCs w:val="28"/>
              </w:rPr>
              <w:t>Decreased Costs and Enhanced Productivity</w:t>
            </w:r>
          </w:p>
          <w:p w14:paraId="2A9C34BB"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Streamlined processes allow teams to integrate and collaborate more efficiently.</w:t>
            </w:r>
          </w:p>
          <w:p w14:paraId="459FACEB"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Standardized project management practices reduce redundancy and waste.</w:t>
            </w:r>
          </w:p>
          <w:p w14:paraId="19B99C0C"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Identifying skill gaps helps break down workflow bottlenecks.</w:t>
            </w:r>
          </w:p>
          <w:p w14:paraId="00A448B0" w14:textId="77777777" w:rsidR="0059427B" w:rsidRPr="000F56CF" w:rsidRDefault="0059427B" w:rsidP="0059427B">
            <w:pPr>
              <w:tabs>
                <w:tab w:val="left" w:pos="426"/>
              </w:tabs>
              <w:spacing w:after="0" w:line="276" w:lineRule="auto"/>
              <w:ind w:firstLine="720"/>
              <w:rPr>
                <w:rFonts w:ascii="Calibri" w:hAnsi="Calibri" w:cs="Calibri"/>
                <w:sz w:val="36"/>
                <w:szCs w:val="36"/>
              </w:rPr>
            </w:pPr>
          </w:p>
        </w:tc>
        <w:tc>
          <w:tcPr>
            <w:tcW w:w="561" w:type="dxa"/>
            <w:shd w:val="clear" w:color="auto" w:fill="F2F2F2"/>
          </w:tcPr>
          <w:p w14:paraId="398530A0" w14:textId="77777777" w:rsidR="0059427B" w:rsidRPr="000F56CF" w:rsidRDefault="0059427B" w:rsidP="0059427B">
            <w:pPr>
              <w:tabs>
                <w:tab w:val="left" w:pos="426"/>
              </w:tabs>
              <w:spacing w:after="0" w:line="240" w:lineRule="auto"/>
              <w:rPr>
                <w:rFonts w:ascii="Calibri" w:hAnsi="Calibri" w:cs="Calibri"/>
                <w:b/>
                <w:sz w:val="28"/>
                <w:szCs w:val="28"/>
              </w:rPr>
            </w:pPr>
          </w:p>
        </w:tc>
      </w:tr>
      <w:tr w:rsidR="0059427B" w:rsidRPr="000F56CF" w14:paraId="00781AA3" w14:textId="77777777" w:rsidTr="00C1070B">
        <w:tc>
          <w:tcPr>
            <w:tcW w:w="562" w:type="dxa"/>
          </w:tcPr>
          <w:p w14:paraId="3AC7F04F" w14:textId="77777777" w:rsidR="0059427B" w:rsidRPr="000F56CF" w:rsidRDefault="0059427B" w:rsidP="0059427B">
            <w:pPr>
              <w:tabs>
                <w:tab w:val="left" w:pos="426"/>
              </w:tabs>
              <w:spacing w:after="0" w:line="240" w:lineRule="auto"/>
              <w:rPr>
                <w:rFonts w:ascii="Calibri" w:hAnsi="Calibri" w:cs="Calibri"/>
                <w:sz w:val="20"/>
                <w:szCs w:val="20"/>
              </w:rPr>
            </w:pPr>
          </w:p>
        </w:tc>
        <w:tc>
          <w:tcPr>
            <w:tcW w:w="8647" w:type="dxa"/>
          </w:tcPr>
          <w:p w14:paraId="235AE3B0" w14:textId="77777777" w:rsidR="0059427B" w:rsidRPr="000F56CF" w:rsidRDefault="0059427B" w:rsidP="0059427B">
            <w:pPr>
              <w:tabs>
                <w:tab w:val="left" w:pos="426"/>
              </w:tabs>
              <w:spacing w:after="0" w:line="240" w:lineRule="auto"/>
              <w:rPr>
                <w:rFonts w:ascii="Calibri" w:hAnsi="Calibri" w:cs="Calibri"/>
                <w:sz w:val="20"/>
                <w:szCs w:val="20"/>
              </w:rPr>
            </w:pPr>
          </w:p>
        </w:tc>
        <w:tc>
          <w:tcPr>
            <w:tcW w:w="561" w:type="dxa"/>
          </w:tcPr>
          <w:p w14:paraId="70DD9A5F" w14:textId="77777777" w:rsidR="0059427B" w:rsidRPr="000F56CF" w:rsidRDefault="0059427B" w:rsidP="0059427B">
            <w:pPr>
              <w:tabs>
                <w:tab w:val="left" w:pos="426"/>
              </w:tabs>
              <w:spacing w:after="0" w:line="240" w:lineRule="auto"/>
              <w:rPr>
                <w:rFonts w:ascii="Calibri" w:hAnsi="Calibri" w:cs="Calibri"/>
                <w:sz w:val="20"/>
                <w:szCs w:val="20"/>
              </w:rPr>
            </w:pPr>
          </w:p>
        </w:tc>
      </w:tr>
      <w:tr w:rsidR="0059427B" w:rsidRPr="000F56CF" w14:paraId="0E0DFB96" w14:textId="77777777" w:rsidTr="00C1070B">
        <w:tc>
          <w:tcPr>
            <w:tcW w:w="562" w:type="dxa"/>
            <w:shd w:val="clear" w:color="auto" w:fill="F2F2F2"/>
          </w:tcPr>
          <w:p w14:paraId="1AA296E4" w14:textId="77777777" w:rsidR="0059427B" w:rsidRPr="000F56CF" w:rsidRDefault="0059427B" w:rsidP="0059427B">
            <w:pPr>
              <w:tabs>
                <w:tab w:val="left" w:pos="426"/>
              </w:tabs>
              <w:spacing w:after="0" w:line="240" w:lineRule="auto"/>
              <w:rPr>
                <w:rFonts w:ascii="Calibri" w:hAnsi="Calibri" w:cs="Calibri"/>
                <w:b/>
                <w:sz w:val="28"/>
                <w:szCs w:val="28"/>
              </w:rPr>
            </w:pPr>
          </w:p>
        </w:tc>
        <w:tc>
          <w:tcPr>
            <w:tcW w:w="8647" w:type="dxa"/>
            <w:shd w:val="clear" w:color="auto" w:fill="F2F2F2"/>
          </w:tcPr>
          <w:p w14:paraId="6A835ABB" w14:textId="77777777" w:rsidR="0059427B" w:rsidRPr="000F56CF" w:rsidRDefault="0059427B" w:rsidP="0059427B">
            <w:pPr>
              <w:tabs>
                <w:tab w:val="left" w:pos="426"/>
              </w:tabs>
              <w:spacing w:after="0" w:line="240" w:lineRule="auto"/>
              <w:rPr>
                <w:rFonts w:ascii="Calibri" w:hAnsi="Calibri" w:cs="Calibri"/>
                <w:b/>
                <w:sz w:val="28"/>
                <w:szCs w:val="28"/>
              </w:rPr>
            </w:pPr>
          </w:p>
          <w:p w14:paraId="4C3C9C3A" w14:textId="77777777" w:rsidR="0059427B" w:rsidRPr="000F56CF" w:rsidRDefault="0059427B" w:rsidP="0059427B">
            <w:pPr>
              <w:tabs>
                <w:tab w:val="left" w:pos="426"/>
              </w:tabs>
              <w:spacing w:after="0" w:line="276" w:lineRule="auto"/>
              <w:rPr>
                <w:rFonts w:ascii="Calibri" w:hAnsi="Calibri" w:cs="Calibri"/>
                <w:b/>
                <w:color w:val="ED7D31"/>
                <w:sz w:val="28"/>
                <w:szCs w:val="28"/>
              </w:rPr>
            </w:pPr>
            <w:r w:rsidRPr="000F56CF">
              <w:rPr>
                <w:rFonts w:ascii="Calibri" w:hAnsi="Calibri" w:cs="Calibri"/>
                <w:b/>
                <w:color w:val="ED7D31"/>
                <w:sz w:val="28"/>
                <w:szCs w:val="28"/>
              </w:rPr>
              <w:t>Higher User Satisfaction</w:t>
            </w:r>
          </w:p>
          <w:p w14:paraId="4C422899"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Service delivery strategies strengthen weak User touch points.</w:t>
            </w:r>
          </w:p>
          <w:p w14:paraId="211C5305"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xml:space="preserve">- Elective product development </w:t>
            </w:r>
            <w:proofErr w:type="spellStart"/>
            <w:r w:rsidRPr="000F56CF">
              <w:rPr>
                <w:rFonts w:ascii="Calibri" w:hAnsi="Calibri" w:cs="Calibri"/>
              </w:rPr>
              <w:t>instills</w:t>
            </w:r>
            <w:proofErr w:type="spellEnd"/>
            <w:r w:rsidRPr="000F56CF">
              <w:rPr>
                <w:rFonts w:ascii="Calibri" w:hAnsi="Calibri" w:cs="Calibri"/>
              </w:rPr>
              <w:t xml:space="preserve"> User confidence.</w:t>
            </w:r>
          </w:p>
          <w:p w14:paraId="56A9ADB3"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Project management practices help teams meet and manage User expectations.</w:t>
            </w:r>
          </w:p>
          <w:p w14:paraId="46797F6C" w14:textId="77777777" w:rsidR="0059427B" w:rsidRPr="000F56CF" w:rsidRDefault="0059427B" w:rsidP="0059427B">
            <w:pPr>
              <w:tabs>
                <w:tab w:val="left" w:pos="426"/>
              </w:tabs>
              <w:spacing w:after="0" w:line="240" w:lineRule="auto"/>
              <w:ind w:firstLine="720"/>
              <w:rPr>
                <w:rFonts w:ascii="Calibri" w:hAnsi="Calibri" w:cs="Calibri"/>
                <w:sz w:val="36"/>
                <w:szCs w:val="36"/>
              </w:rPr>
            </w:pPr>
          </w:p>
        </w:tc>
        <w:tc>
          <w:tcPr>
            <w:tcW w:w="561" w:type="dxa"/>
            <w:shd w:val="clear" w:color="auto" w:fill="F2F2F2"/>
          </w:tcPr>
          <w:p w14:paraId="3E1A3271" w14:textId="77777777" w:rsidR="0059427B" w:rsidRPr="000F56CF" w:rsidRDefault="0059427B" w:rsidP="0059427B">
            <w:pPr>
              <w:tabs>
                <w:tab w:val="left" w:pos="426"/>
              </w:tabs>
              <w:spacing w:after="0" w:line="240" w:lineRule="auto"/>
              <w:rPr>
                <w:rFonts w:ascii="Calibri" w:hAnsi="Calibri" w:cs="Calibri"/>
                <w:b/>
                <w:sz w:val="28"/>
                <w:szCs w:val="28"/>
              </w:rPr>
            </w:pPr>
          </w:p>
        </w:tc>
      </w:tr>
      <w:tr w:rsidR="0059427B" w:rsidRPr="000F56CF" w14:paraId="65D2EDA4" w14:textId="77777777" w:rsidTr="00C1070B">
        <w:trPr>
          <w:trHeight w:val="184"/>
        </w:trPr>
        <w:tc>
          <w:tcPr>
            <w:tcW w:w="562" w:type="dxa"/>
          </w:tcPr>
          <w:p w14:paraId="4979577F" w14:textId="77777777" w:rsidR="0059427B" w:rsidRPr="000F56CF" w:rsidRDefault="0059427B" w:rsidP="0059427B">
            <w:pPr>
              <w:tabs>
                <w:tab w:val="left" w:pos="426"/>
              </w:tabs>
              <w:spacing w:after="0" w:line="240" w:lineRule="auto"/>
              <w:rPr>
                <w:rFonts w:ascii="Calibri" w:hAnsi="Calibri" w:cs="Calibri"/>
                <w:sz w:val="20"/>
                <w:szCs w:val="20"/>
              </w:rPr>
            </w:pPr>
          </w:p>
        </w:tc>
        <w:tc>
          <w:tcPr>
            <w:tcW w:w="8647" w:type="dxa"/>
          </w:tcPr>
          <w:p w14:paraId="4F1E9135" w14:textId="77777777" w:rsidR="0059427B" w:rsidRPr="000F56CF" w:rsidRDefault="0059427B" w:rsidP="0059427B">
            <w:pPr>
              <w:tabs>
                <w:tab w:val="left" w:pos="426"/>
              </w:tabs>
              <w:spacing w:after="0" w:line="240" w:lineRule="auto"/>
              <w:rPr>
                <w:rFonts w:ascii="Calibri" w:hAnsi="Calibri" w:cs="Calibri"/>
                <w:sz w:val="20"/>
                <w:szCs w:val="20"/>
              </w:rPr>
            </w:pPr>
          </w:p>
        </w:tc>
        <w:tc>
          <w:tcPr>
            <w:tcW w:w="561" w:type="dxa"/>
          </w:tcPr>
          <w:p w14:paraId="62B57193" w14:textId="77777777" w:rsidR="0059427B" w:rsidRPr="000F56CF" w:rsidRDefault="0059427B" w:rsidP="0059427B">
            <w:pPr>
              <w:tabs>
                <w:tab w:val="left" w:pos="426"/>
              </w:tabs>
              <w:spacing w:after="0" w:line="240" w:lineRule="auto"/>
              <w:rPr>
                <w:rFonts w:ascii="Calibri" w:hAnsi="Calibri" w:cs="Calibri"/>
                <w:sz w:val="20"/>
                <w:szCs w:val="20"/>
              </w:rPr>
            </w:pPr>
          </w:p>
        </w:tc>
      </w:tr>
      <w:tr w:rsidR="0059427B" w:rsidRPr="000F56CF" w14:paraId="2C237F0A" w14:textId="77777777" w:rsidTr="00C1070B">
        <w:tc>
          <w:tcPr>
            <w:tcW w:w="562" w:type="dxa"/>
            <w:shd w:val="clear" w:color="auto" w:fill="F2F2F2"/>
          </w:tcPr>
          <w:p w14:paraId="67F3933A" w14:textId="77777777" w:rsidR="0059427B" w:rsidRPr="000F56CF" w:rsidRDefault="0059427B" w:rsidP="0059427B">
            <w:pPr>
              <w:tabs>
                <w:tab w:val="left" w:pos="426"/>
              </w:tabs>
              <w:spacing w:after="0" w:line="240" w:lineRule="auto"/>
              <w:rPr>
                <w:rFonts w:ascii="Calibri" w:hAnsi="Calibri" w:cs="Calibri"/>
                <w:b/>
                <w:sz w:val="28"/>
                <w:szCs w:val="28"/>
              </w:rPr>
            </w:pPr>
          </w:p>
        </w:tc>
        <w:tc>
          <w:tcPr>
            <w:tcW w:w="8647" w:type="dxa"/>
            <w:shd w:val="clear" w:color="auto" w:fill="F2F2F2"/>
          </w:tcPr>
          <w:p w14:paraId="0664126F" w14:textId="77777777" w:rsidR="0059427B" w:rsidRPr="000F56CF" w:rsidRDefault="0059427B" w:rsidP="0059427B">
            <w:pPr>
              <w:tabs>
                <w:tab w:val="left" w:pos="426"/>
              </w:tabs>
              <w:spacing w:after="0" w:line="240" w:lineRule="auto"/>
              <w:rPr>
                <w:rFonts w:ascii="Calibri" w:hAnsi="Calibri" w:cs="Calibri"/>
                <w:b/>
                <w:sz w:val="28"/>
                <w:szCs w:val="28"/>
              </w:rPr>
            </w:pPr>
          </w:p>
          <w:p w14:paraId="4823D130" w14:textId="77777777" w:rsidR="0059427B" w:rsidRPr="000F56CF" w:rsidRDefault="0059427B" w:rsidP="0059427B">
            <w:pPr>
              <w:tabs>
                <w:tab w:val="left" w:pos="426"/>
              </w:tabs>
              <w:spacing w:after="0" w:line="276" w:lineRule="auto"/>
              <w:rPr>
                <w:rFonts w:ascii="Calibri" w:hAnsi="Calibri" w:cs="Calibri"/>
                <w:b/>
                <w:color w:val="ED7D31"/>
                <w:sz w:val="28"/>
                <w:szCs w:val="28"/>
              </w:rPr>
            </w:pPr>
            <w:r w:rsidRPr="000F56CF">
              <w:rPr>
                <w:rFonts w:ascii="Calibri" w:hAnsi="Calibri" w:cs="Calibri"/>
                <w:b/>
                <w:color w:val="ED7D31"/>
                <w:sz w:val="28"/>
                <w:szCs w:val="28"/>
              </w:rPr>
              <w:t>Improved On-Time Delivery</w:t>
            </w:r>
          </w:p>
          <w:p w14:paraId="211D065E"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Field-tested project management standards keep work on schedule.</w:t>
            </w:r>
          </w:p>
          <w:p w14:paraId="7189F526"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Clear development processes reduce scope creep and deadline extensions.</w:t>
            </w:r>
          </w:p>
          <w:p w14:paraId="548EAB10" w14:textId="77777777" w:rsidR="0059427B" w:rsidRPr="000F56CF" w:rsidRDefault="0059427B" w:rsidP="0059427B">
            <w:pPr>
              <w:tabs>
                <w:tab w:val="left" w:pos="426"/>
              </w:tabs>
              <w:spacing w:after="0" w:line="276" w:lineRule="auto"/>
              <w:jc w:val="both"/>
              <w:rPr>
                <w:rFonts w:ascii="Calibri" w:hAnsi="Calibri" w:cs="Calibri"/>
              </w:rPr>
            </w:pPr>
            <w:r w:rsidRPr="000F56CF">
              <w:rPr>
                <w:rFonts w:ascii="Calibri" w:hAnsi="Calibri" w:cs="Calibri"/>
              </w:rPr>
              <w:t>- Careful vendor management mitigates supplier delays.</w:t>
            </w:r>
          </w:p>
          <w:p w14:paraId="00457330" w14:textId="77777777" w:rsidR="0059427B" w:rsidRPr="000F56CF" w:rsidRDefault="0059427B" w:rsidP="0059427B">
            <w:pPr>
              <w:tabs>
                <w:tab w:val="left" w:pos="426"/>
              </w:tabs>
              <w:spacing w:after="0" w:line="240" w:lineRule="auto"/>
              <w:rPr>
                <w:rFonts w:ascii="Calibri" w:hAnsi="Calibri" w:cs="Calibri"/>
                <w:sz w:val="36"/>
                <w:szCs w:val="36"/>
              </w:rPr>
            </w:pPr>
          </w:p>
        </w:tc>
        <w:tc>
          <w:tcPr>
            <w:tcW w:w="561" w:type="dxa"/>
            <w:shd w:val="clear" w:color="auto" w:fill="F2F2F2"/>
          </w:tcPr>
          <w:p w14:paraId="03609AE9" w14:textId="77777777" w:rsidR="0059427B" w:rsidRPr="000F56CF" w:rsidRDefault="0059427B" w:rsidP="0059427B">
            <w:pPr>
              <w:tabs>
                <w:tab w:val="left" w:pos="426"/>
              </w:tabs>
              <w:spacing w:after="0" w:line="240" w:lineRule="auto"/>
              <w:rPr>
                <w:rFonts w:ascii="Calibri" w:hAnsi="Calibri" w:cs="Calibri"/>
                <w:b/>
                <w:sz w:val="28"/>
                <w:szCs w:val="28"/>
              </w:rPr>
            </w:pPr>
          </w:p>
        </w:tc>
      </w:tr>
    </w:tbl>
    <w:p w14:paraId="68CD72CA" w14:textId="77777777" w:rsidR="0059427B" w:rsidRPr="000F56CF" w:rsidRDefault="0059427B" w:rsidP="0059427B">
      <w:pPr>
        <w:tabs>
          <w:tab w:val="left" w:pos="426"/>
        </w:tabs>
        <w:rPr>
          <w:rFonts w:ascii="Calibri" w:hAnsi="Calibri" w:cs="Calibri"/>
          <w:sz w:val="36"/>
          <w:szCs w:val="36"/>
          <w:lang w:eastAsia="en-GB"/>
        </w:rPr>
      </w:pPr>
    </w:p>
    <w:p w14:paraId="0A42D84D" w14:textId="649F50DE" w:rsidR="00111C88" w:rsidRPr="000F56CF" w:rsidRDefault="00111C88" w:rsidP="004A45D5">
      <w:pPr>
        <w:tabs>
          <w:tab w:val="left" w:pos="426"/>
        </w:tabs>
        <w:jc w:val="center"/>
        <w:rPr>
          <w:rFonts w:ascii="Calibri" w:hAnsi="Calibri" w:cs="Calibri"/>
          <w:sz w:val="36"/>
          <w:szCs w:val="36"/>
        </w:rPr>
      </w:pPr>
      <w:bookmarkStart w:id="63" w:name="_Toc534967078"/>
      <w:bookmarkEnd w:id="60"/>
    </w:p>
    <w:p w14:paraId="04BF28DA" w14:textId="505C3A54" w:rsidR="00111C88" w:rsidRPr="000F56CF" w:rsidRDefault="00111C88" w:rsidP="00111C88">
      <w:pPr>
        <w:spacing w:before="0" w:after="0" w:line="240" w:lineRule="auto"/>
        <w:ind w:left="-567" w:hanging="1"/>
        <w:rPr>
          <w:rFonts w:ascii="Calibri" w:eastAsiaTheme="majorEastAsia" w:hAnsi="Calibri" w:cs="Calibri"/>
          <w:color w:val="ED7D31" w:themeColor="accent2"/>
          <w:sz w:val="36"/>
          <w:szCs w:val="26"/>
        </w:rPr>
      </w:pPr>
      <w:r w:rsidRPr="000F56CF">
        <w:rPr>
          <w:rFonts w:ascii="Calibri" w:eastAsiaTheme="majorEastAsia" w:hAnsi="Calibri" w:cs="Calibri"/>
          <w:color w:val="ED7D31" w:themeColor="accent2"/>
          <w:sz w:val="36"/>
          <w:szCs w:val="26"/>
        </w:rPr>
        <w:br w:type="page"/>
      </w:r>
      <w:r w:rsidRPr="000F56CF">
        <w:rPr>
          <w:rStyle w:val="None"/>
          <w:noProof/>
        </w:rPr>
        <w:lastRenderedPageBreak/>
        <w:drawing>
          <wp:inline distT="0" distB="0" distL="0" distR="0" wp14:anchorId="7D367876" wp14:editId="246AF6B5">
            <wp:extent cx="7054127" cy="8488680"/>
            <wp:effectExtent l="0" t="0" r="0" b="0"/>
            <wp:docPr id="598910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72330" cy="8510585"/>
                    </a:xfrm>
                    <a:prstGeom prst="rect">
                      <a:avLst/>
                    </a:prstGeom>
                    <a:noFill/>
                    <a:ln>
                      <a:noFill/>
                    </a:ln>
                  </pic:spPr>
                </pic:pic>
              </a:graphicData>
            </a:graphic>
          </wp:inline>
        </w:drawing>
      </w:r>
      <w:r w:rsidRPr="000F56CF">
        <w:rPr>
          <w:rFonts w:ascii="Calibri" w:eastAsiaTheme="majorEastAsia" w:hAnsi="Calibri" w:cs="Calibri"/>
          <w:color w:val="ED7D31" w:themeColor="accent2"/>
          <w:sz w:val="36"/>
          <w:szCs w:val="26"/>
        </w:rPr>
        <w:br w:type="page"/>
      </w:r>
    </w:p>
    <w:p w14:paraId="7AC3841D" w14:textId="7F658CC3" w:rsidR="0059427B" w:rsidRPr="000F56CF" w:rsidRDefault="004A45D5" w:rsidP="004A45D5">
      <w:pPr>
        <w:keepNext/>
        <w:keepLines/>
        <w:pBdr>
          <w:bottom w:val="single" w:sz="12" w:space="1" w:color="000000" w:themeColor="text1"/>
        </w:pBdr>
        <w:tabs>
          <w:tab w:val="left" w:pos="426"/>
        </w:tabs>
        <w:spacing w:before="240" w:after="0"/>
        <w:outlineLvl w:val="0"/>
        <w:rPr>
          <w:rFonts w:ascii="Calibri" w:eastAsiaTheme="majorEastAsia" w:hAnsi="Calibri" w:cs="Calibri"/>
          <w:b/>
          <w:color w:val="ED7D31" w:themeColor="accent2"/>
          <w:sz w:val="56"/>
          <w:szCs w:val="32"/>
        </w:rPr>
      </w:pPr>
      <w:bookmarkStart w:id="64" w:name="_Toc216377655"/>
      <w:r w:rsidRPr="000F56CF">
        <w:rPr>
          <w:rFonts w:ascii="Calibri" w:eastAsiaTheme="majorEastAsia" w:hAnsi="Calibri" w:cs="Calibri"/>
          <w:b/>
          <w:color w:val="ED7D31" w:themeColor="accent2"/>
          <w:sz w:val="56"/>
          <w:szCs w:val="32"/>
        </w:rPr>
        <w:lastRenderedPageBreak/>
        <w:t>Our clients</w:t>
      </w:r>
      <w:bookmarkEnd w:id="64"/>
      <w:r w:rsidRPr="000F56CF">
        <w:rPr>
          <w:rFonts w:ascii="Calibri" w:eastAsiaTheme="majorEastAsia" w:hAnsi="Calibri" w:cs="Calibri"/>
          <w:b/>
          <w:color w:val="ED7D31" w:themeColor="accent2"/>
          <w:sz w:val="56"/>
          <w:szCs w:val="32"/>
        </w:rPr>
        <w:t xml:space="preserve"> </w:t>
      </w:r>
    </w:p>
    <w:tbl>
      <w:tblPr>
        <w:tblpPr w:leftFromText="180" w:rightFromText="180" w:vertAnchor="text" w:horzAnchor="margin" w:tblpXSpec="right" w:tblpY="1564"/>
        <w:tblOverlap w:val="never"/>
        <w:tblW w:w="0" w:type="auto"/>
        <w:tblLook w:val="04A0" w:firstRow="1" w:lastRow="0" w:firstColumn="1" w:lastColumn="0" w:noHBand="0" w:noVBand="1"/>
      </w:tblPr>
      <w:tblGrid>
        <w:gridCol w:w="4536"/>
      </w:tblGrid>
      <w:tr w:rsidR="0059427B" w:rsidRPr="000F56CF" w14:paraId="51D556E1" w14:textId="77777777" w:rsidTr="00C1070B">
        <w:tc>
          <w:tcPr>
            <w:tcW w:w="4536" w:type="dxa"/>
          </w:tcPr>
          <w:p w14:paraId="59ACB62A" w14:textId="018DCEDE" w:rsidR="0059427B" w:rsidRPr="000F56CF" w:rsidRDefault="0059427B" w:rsidP="0059427B">
            <w:pPr>
              <w:tabs>
                <w:tab w:val="left" w:pos="426"/>
              </w:tabs>
              <w:spacing w:after="0" w:line="240" w:lineRule="auto"/>
              <w:rPr>
                <w:rFonts w:ascii="Calibri" w:hAnsi="Calibri" w:cs="Calibri"/>
                <w:color w:val="579199"/>
                <w:u w:val="single"/>
              </w:rPr>
            </w:pPr>
          </w:p>
        </w:tc>
      </w:tr>
      <w:tr w:rsidR="0059427B" w:rsidRPr="000F56CF" w14:paraId="4E13E3A3" w14:textId="77777777" w:rsidTr="00C1070B">
        <w:tc>
          <w:tcPr>
            <w:tcW w:w="4536" w:type="dxa"/>
          </w:tcPr>
          <w:p w14:paraId="0072C59E" w14:textId="77777777" w:rsidR="0059427B" w:rsidRPr="000F56CF" w:rsidRDefault="0059427B" w:rsidP="0059427B">
            <w:pPr>
              <w:tabs>
                <w:tab w:val="left" w:pos="426"/>
              </w:tabs>
              <w:spacing w:after="0" w:line="240" w:lineRule="auto"/>
              <w:rPr>
                <w:rFonts w:ascii="Calibri" w:hAnsi="Calibri" w:cs="Calibri"/>
                <w:b/>
                <w:color w:val="FFFFFF"/>
              </w:rPr>
            </w:pPr>
          </w:p>
        </w:tc>
      </w:tr>
      <w:tr w:rsidR="0059427B" w:rsidRPr="000F56CF" w14:paraId="5C3C3AA9" w14:textId="77777777" w:rsidTr="00C1070B">
        <w:tc>
          <w:tcPr>
            <w:tcW w:w="4536" w:type="dxa"/>
            <w:tcBorders>
              <w:bottom w:val="single" w:sz="4" w:space="0" w:color="FFFFFF"/>
            </w:tcBorders>
          </w:tcPr>
          <w:p w14:paraId="5AED49FC" w14:textId="77777777" w:rsidR="0059427B" w:rsidRPr="000F56CF" w:rsidRDefault="0059427B" w:rsidP="0059427B">
            <w:pPr>
              <w:tabs>
                <w:tab w:val="left" w:pos="426"/>
              </w:tabs>
              <w:spacing w:after="0" w:line="240" w:lineRule="auto"/>
              <w:rPr>
                <w:rFonts w:ascii="Calibri" w:hAnsi="Calibri" w:cs="Calibri"/>
                <w:color w:val="579199"/>
                <w:u w:val="single"/>
              </w:rPr>
            </w:pPr>
          </w:p>
        </w:tc>
      </w:tr>
      <w:tr w:rsidR="0059427B" w:rsidRPr="000F56CF" w14:paraId="4E69A82E" w14:textId="77777777" w:rsidTr="00C1070B">
        <w:tc>
          <w:tcPr>
            <w:tcW w:w="4536" w:type="dxa"/>
            <w:tcBorders>
              <w:top w:val="single" w:sz="4" w:space="0" w:color="FFFFFF"/>
            </w:tcBorders>
          </w:tcPr>
          <w:p w14:paraId="0DA357BD" w14:textId="77777777" w:rsidR="0059427B" w:rsidRPr="000F56CF" w:rsidRDefault="0059427B" w:rsidP="0059427B">
            <w:pPr>
              <w:tabs>
                <w:tab w:val="left" w:pos="426"/>
              </w:tabs>
              <w:spacing w:after="0" w:line="240" w:lineRule="auto"/>
              <w:rPr>
                <w:rFonts w:ascii="Calibri" w:hAnsi="Calibri" w:cs="Calibri"/>
                <w:i/>
                <w:color w:val="FFFFFF"/>
              </w:rPr>
            </w:pPr>
          </w:p>
        </w:tc>
      </w:tr>
      <w:tr w:rsidR="0059427B" w:rsidRPr="000F56CF" w14:paraId="115505F6" w14:textId="77777777" w:rsidTr="00C1070B">
        <w:tc>
          <w:tcPr>
            <w:tcW w:w="4536" w:type="dxa"/>
          </w:tcPr>
          <w:p w14:paraId="0DFF2C59" w14:textId="3845C762" w:rsidR="0059427B" w:rsidRPr="000F56CF" w:rsidRDefault="0059427B" w:rsidP="0059427B">
            <w:pPr>
              <w:tabs>
                <w:tab w:val="left" w:pos="426"/>
              </w:tabs>
              <w:spacing w:after="0" w:line="240" w:lineRule="auto"/>
              <w:rPr>
                <w:rFonts w:ascii="Calibri" w:hAnsi="Calibri" w:cs="Calibri"/>
                <w:color w:val="579199"/>
                <w:u w:val="single"/>
              </w:rPr>
            </w:pPr>
          </w:p>
        </w:tc>
      </w:tr>
      <w:tr w:rsidR="0059427B" w:rsidRPr="000F56CF" w14:paraId="73DDC32E" w14:textId="77777777" w:rsidTr="00C1070B">
        <w:tc>
          <w:tcPr>
            <w:tcW w:w="4536" w:type="dxa"/>
          </w:tcPr>
          <w:p w14:paraId="05D2679E" w14:textId="77777777" w:rsidR="0059427B" w:rsidRPr="000F56CF" w:rsidRDefault="0059427B" w:rsidP="0059427B">
            <w:pPr>
              <w:tabs>
                <w:tab w:val="left" w:pos="426"/>
              </w:tabs>
              <w:spacing w:after="0" w:line="240" w:lineRule="auto"/>
              <w:jc w:val="both"/>
              <w:rPr>
                <w:rFonts w:ascii="Calibri" w:hAnsi="Calibri" w:cs="Calibri"/>
                <w:b/>
                <w:color w:val="FFFFFF"/>
              </w:rPr>
            </w:pPr>
          </w:p>
        </w:tc>
      </w:tr>
      <w:tr w:rsidR="0059427B" w:rsidRPr="000F56CF" w14:paraId="6BDA9F31" w14:textId="77777777" w:rsidTr="00C1070B">
        <w:tc>
          <w:tcPr>
            <w:tcW w:w="4536" w:type="dxa"/>
            <w:tcBorders>
              <w:bottom w:val="single" w:sz="4" w:space="0" w:color="FFFFFF"/>
            </w:tcBorders>
          </w:tcPr>
          <w:p w14:paraId="12B60496" w14:textId="77777777" w:rsidR="0059427B" w:rsidRPr="000F56CF" w:rsidRDefault="0059427B" w:rsidP="0059427B">
            <w:pPr>
              <w:tabs>
                <w:tab w:val="left" w:pos="426"/>
              </w:tabs>
              <w:spacing w:after="0" w:line="240" w:lineRule="auto"/>
              <w:jc w:val="both"/>
              <w:rPr>
                <w:rFonts w:ascii="Calibri" w:hAnsi="Calibri" w:cs="Calibri"/>
                <w:color w:val="579199"/>
                <w:u w:val="single"/>
              </w:rPr>
            </w:pPr>
          </w:p>
        </w:tc>
      </w:tr>
      <w:tr w:rsidR="0059427B" w:rsidRPr="000F56CF" w14:paraId="2DEC82B7" w14:textId="77777777" w:rsidTr="00C1070B">
        <w:tc>
          <w:tcPr>
            <w:tcW w:w="4536" w:type="dxa"/>
            <w:tcBorders>
              <w:top w:val="single" w:sz="4" w:space="0" w:color="FFFFFF"/>
            </w:tcBorders>
          </w:tcPr>
          <w:p w14:paraId="3D1A1D8D" w14:textId="77777777" w:rsidR="0059427B" w:rsidRPr="000F56CF" w:rsidRDefault="0059427B" w:rsidP="0059427B">
            <w:pPr>
              <w:tabs>
                <w:tab w:val="left" w:pos="426"/>
              </w:tabs>
              <w:spacing w:after="0" w:line="240" w:lineRule="auto"/>
              <w:jc w:val="center"/>
              <w:rPr>
                <w:rFonts w:ascii="Calibri" w:hAnsi="Calibri" w:cs="Calibri"/>
                <w:i/>
                <w:color w:val="FFFFFF"/>
              </w:rPr>
            </w:pPr>
          </w:p>
        </w:tc>
      </w:tr>
      <w:tr w:rsidR="0059427B" w:rsidRPr="000F56CF" w14:paraId="5A3F6B1E" w14:textId="77777777" w:rsidTr="00C1070B">
        <w:tc>
          <w:tcPr>
            <w:tcW w:w="4536" w:type="dxa"/>
          </w:tcPr>
          <w:p w14:paraId="60CAAC43" w14:textId="67FEBEEF" w:rsidR="0059427B" w:rsidRPr="000F56CF" w:rsidRDefault="0059427B" w:rsidP="0059427B">
            <w:pPr>
              <w:tabs>
                <w:tab w:val="left" w:pos="426"/>
              </w:tabs>
              <w:spacing w:after="0" w:line="240" w:lineRule="auto"/>
              <w:rPr>
                <w:rFonts w:ascii="Calibri" w:hAnsi="Calibri" w:cs="Calibri"/>
                <w:color w:val="579199"/>
                <w:u w:val="single"/>
              </w:rPr>
            </w:pPr>
          </w:p>
        </w:tc>
      </w:tr>
      <w:tr w:rsidR="0059427B" w:rsidRPr="000F56CF" w14:paraId="08136B08" w14:textId="77777777" w:rsidTr="00C1070B">
        <w:tc>
          <w:tcPr>
            <w:tcW w:w="4536" w:type="dxa"/>
          </w:tcPr>
          <w:p w14:paraId="4DFD4380" w14:textId="77777777" w:rsidR="0059427B" w:rsidRPr="000F56CF" w:rsidRDefault="0059427B" w:rsidP="0059427B">
            <w:pPr>
              <w:tabs>
                <w:tab w:val="left" w:pos="426"/>
              </w:tabs>
              <w:spacing w:after="0" w:line="240" w:lineRule="auto"/>
              <w:jc w:val="both"/>
              <w:rPr>
                <w:rFonts w:ascii="Calibri" w:hAnsi="Calibri" w:cs="Calibri"/>
                <w:b/>
                <w:color w:val="FFFFFF"/>
              </w:rPr>
            </w:pPr>
          </w:p>
        </w:tc>
      </w:tr>
      <w:tr w:rsidR="0059427B" w:rsidRPr="000F56CF" w14:paraId="023F2A21" w14:textId="77777777" w:rsidTr="00C1070B">
        <w:tc>
          <w:tcPr>
            <w:tcW w:w="4536" w:type="dxa"/>
          </w:tcPr>
          <w:p w14:paraId="6BFDCA1A" w14:textId="32EFD54E" w:rsidR="0059427B" w:rsidRPr="000F56CF" w:rsidRDefault="0059427B" w:rsidP="0059427B">
            <w:pPr>
              <w:tabs>
                <w:tab w:val="left" w:pos="426"/>
              </w:tabs>
              <w:spacing w:after="0" w:line="240" w:lineRule="auto"/>
              <w:jc w:val="both"/>
              <w:rPr>
                <w:rFonts w:ascii="Calibri" w:hAnsi="Calibri" w:cs="Calibri"/>
                <w:color w:val="579199"/>
                <w:u w:val="single"/>
              </w:rPr>
            </w:pPr>
          </w:p>
        </w:tc>
      </w:tr>
    </w:tbl>
    <w:bookmarkEnd w:id="63"/>
    <w:p w14:paraId="3F9EF4E1" w14:textId="75D6169D" w:rsidR="0059427B" w:rsidRDefault="004A45D5" w:rsidP="006B48A1">
      <w:pPr>
        <w:tabs>
          <w:tab w:val="left" w:pos="426"/>
        </w:tabs>
        <w:rPr>
          <w:rFonts w:ascii="Calibri" w:eastAsiaTheme="majorEastAsia" w:hAnsi="Calibri" w:cs="Calibri"/>
          <w:b/>
          <w:color w:val="ED7D31" w:themeColor="accent2"/>
          <w:sz w:val="56"/>
          <w:szCs w:val="32"/>
        </w:rPr>
      </w:pPr>
      <w:r w:rsidRPr="000F56CF">
        <w:rPr>
          <w:rFonts w:cstheme="minorHAnsi"/>
          <w:b/>
          <w:noProof/>
          <w:color w:val="FFFFFF"/>
        </w:rPr>
        <w:drawing>
          <wp:anchor distT="0" distB="0" distL="114300" distR="114300" simplePos="0" relativeHeight="251825152" behindDoc="0" locked="0" layoutInCell="1" allowOverlap="1" wp14:anchorId="498B405B" wp14:editId="148A433A">
            <wp:simplePos x="0" y="0"/>
            <wp:positionH relativeFrom="column">
              <wp:posOffset>-27940</wp:posOffset>
            </wp:positionH>
            <wp:positionV relativeFrom="paragraph">
              <wp:posOffset>83820</wp:posOffset>
            </wp:positionV>
            <wp:extent cx="6245209" cy="8488680"/>
            <wp:effectExtent l="0" t="0" r="381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ame 1 (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245209" cy="8488680"/>
                    </a:xfrm>
                    <a:prstGeom prst="rect">
                      <a:avLst/>
                    </a:prstGeom>
                  </pic:spPr>
                </pic:pic>
              </a:graphicData>
            </a:graphic>
            <wp14:sizeRelH relativeFrom="margin">
              <wp14:pctWidth>0</wp14:pctWidth>
            </wp14:sizeRelH>
            <wp14:sizeRelV relativeFrom="margin">
              <wp14:pctHeight>0</wp14:pctHeight>
            </wp14:sizeRelV>
          </wp:anchor>
        </w:drawing>
      </w:r>
    </w:p>
    <w:sectPr w:rsidR="0059427B" w:rsidSect="000C5938">
      <w:pgSz w:w="11906" w:h="16838"/>
      <w:pgMar w:top="1843" w:right="1134"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27AC0D" w14:textId="77777777" w:rsidR="00BE45D1" w:rsidRPr="000F56CF" w:rsidRDefault="00BE45D1">
      <w:pPr>
        <w:spacing w:line="240" w:lineRule="auto"/>
      </w:pPr>
      <w:r w:rsidRPr="000F56CF">
        <w:separator/>
      </w:r>
    </w:p>
    <w:p w14:paraId="09004245" w14:textId="77777777" w:rsidR="00BE45D1" w:rsidRPr="000F56CF" w:rsidRDefault="00BE45D1"/>
    <w:p w14:paraId="69FB18D8" w14:textId="77777777" w:rsidR="00BE45D1" w:rsidRPr="000F56CF" w:rsidRDefault="00BE45D1"/>
    <w:p w14:paraId="60F5171E" w14:textId="77777777" w:rsidR="00BE45D1" w:rsidRPr="000F56CF" w:rsidRDefault="00BE45D1" w:rsidP="00C841D7"/>
    <w:p w14:paraId="3584D562" w14:textId="77777777" w:rsidR="00BE45D1" w:rsidRPr="000F56CF" w:rsidRDefault="00BE45D1" w:rsidP="00450021"/>
    <w:p w14:paraId="43FAD144" w14:textId="77777777" w:rsidR="00BE45D1" w:rsidRPr="000F56CF" w:rsidRDefault="00BE45D1" w:rsidP="00295AB6"/>
    <w:p w14:paraId="083AEE2E" w14:textId="77777777" w:rsidR="00BE45D1" w:rsidRPr="000F56CF" w:rsidRDefault="00BE45D1" w:rsidP="00B46A69"/>
    <w:p w14:paraId="57D01155" w14:textId="77777777" w:rsidR="00BE45D1" w:rsidRPr="000F56CF" w:rsidRDefault="00BE45D1"/>
    <w:p w14:paraId="6435D3AD" w14:textId="77777777" w:rsidR="00BE45D1" w:rsidRPr="000F56CF" w:rsidRDefault="00BE45D1" w:rsidP="000A41D1"/>
    <w:p w14:paraId="00067FF9" w14:textId="77777777" w:rsidR="00BE45D1" w:rsidRPr="000F56CF" w:rsidRDefault="00BE45D1" w:rsidP="006E74CF"/>
    <w:p w14:paraId="14682B0F" w14:textId="77777777" w:rsidR="00BE45D1" w:rsidRPr="000F56CF" w:rsidRDefault="00BE45D1" w:rsidP="006E74CF"/>
    <w:p w14:paraId="7B488962" w14:textId="77777777" w:rsidR="00BE45D1" w:rsidRPr="000F56CF" w:rsidRDefault="00BE45D1" w:rsidP="006E74CF"/>
    <w:p w14:paraId="28CB5F2C" w14:textId="77777777" w:rsidR="00BE45D1" w:rsidRPr="000F56CF" w:rsidRDefault="00BE45D1"/>
    <w:p w14:paraId="1D0ED1E9" w14:textId="77777777" w:rsidR="00BE45D1" w:rsidRPr="000F56CF" w:rsidRDefault="00BE45D1" w:rsidP="007131A1"/>
    <w:p w14:paraId="5C979097" w14:textId="77777777" w:rsidR="00BE45D1" w:rsidRPr="000F56CF" w:rsidRDefault="00BE45D1"/>
    <w:p w14:paraId="3D92CC7E" w14:textId="77777777" w:rsidR="00BE45D1" w:rsidRPr="000F56CF" w:rsidRDefault="00BE45D1" w:rsidP="000A7799"/>
    <w:p w14:paraId="43BBDD3B" w14:textId="77777777" w:rsidR="00BE45D1" w:rsidRPr="000F56CF" w:rsidRDefault="00BE45D1" w:rsidP="000A7799"/>
    <w:p w14:paraId="19230A03" w14:textId="77777777" w:rsidR="00BE45D1" w:rsidRPr="000F56CF" w:rsidRDefault="00BE45D1" w:rsidP="000D68F1"/>
    <w:p w14:paraId="7043C5F1" w14:textId="77777777" w:rsidR="00BE45D1" w:rsidRPr="000F56CF" w:rsidRDefault="00BE45D1" w:rsidP="00FB0AED"/>
    <w:p w14:paraId="730D98DF" w14:textId="77777777" w:rsidR="00BE45D1" w:rsidRPr="000F56CF" w:rsidRDefault="00BE45D1" w:rsidP="0068455E"/>
    <w:p w14:paraId="6BAE999F" w14:textId="77777777" w:rsidR="00BE45D1" w:rsidRPr="000F56CF" w:rsidRDefault="00BE45D1"/>
    <w:p w14:paraId="24485748" w14:textId="77777777" w:rsidR="00BE45D1" w:rsidRPr="000F56CF" w:rsidRDefault="00BE45D1" w:rsidP="00023C7A"/>
    <w:p w14:paraId="06493C01" w14:textId="77777777" w:rsidR="00BE45D1" w:rsidRPr="000F56CF" w:rsidRDefault="00BE45D1" w:rsidP="00023C7A"/>
    <w:p w14:paraId="428F937B" w14:textId="77777777" w:rsidR="00BE45D1" w:rsidRPr="000F56CF" w:rsidRDefault="00BE45D1" w:rsidP="00023C7A"/>
    <w:p w14:paraId="1919BA77" w14:textId="77777777" w:rsidR="00BE45D1" w:rsidRPr="000F56CF" w:rsidRDefault="00BE45D1" w:rsidP="00023C7A"/>
    <w:p w14:paraId="0B132679" w14:textId="77777777" w:rsidR="00BE45D1" w:rsidRPr="000F56CF" w:rsidRDefault="00BE45D1" w:rsidP="00A0485F"/>
    <w:p w14:paraId="78B7AF1E" w14:textId="77777777" w:rsidR="00BE45D1" w:rsidRPr="000F56CF" w:rsidRDefault="00BE45D1"/>
    <w:p w14:paraId="39C616D2" w14:textId="77777777" w:rsidR="00BE45D1" w:rsidRPr="000F56CF" w:rsidRDefault="00BE45D1" w:rsidP="00F50812"/>
    <w:p w14:paraId="7F66591E" w14:textId="77777777" w:rsidR="00BE45D1" w:rsidRPr="000F56CF" w:rsidRDefault="00BE45D1" w:rsidP="0050127A"/>
    <w:p w14:paraId="1475C425" w14:textId="77777777" w:rsidR="00BE45D1" w:rsidRPr="000F56CF" w:rsidRDefault="00BE45D1"/>
    <w:p w14:paraId="04F276D1" w14:textId="77777777" w:rsidR="00BE45D1" w:rsidRPr="000F56CF" w:rsidRDefault="00BE45D1" w:rsidP="00B5758B"/>
    <w:p w14:paraId="64C4EC51" w14:textId="77777777" w:rsidR="00BE45D1" w:rsidRPr="000F56CF" w:rsidRDefault="00BE45D1" w:rsidP="00B5758B"/>
    <w:p w14:paraId="71AAC8B3" w14:textId="77777777" w:rsidR="00BE45D1" w:rsidRPr="000F56CF" w:rsidRDefault="00BE45D1"/>
    <w:p w14:paraId="3FE25CBC" w14:textId="77777777" w:rsidR="00BE45D1" w:rsidRPr="000F56CF" w:rsidRDefault="00BE45D1" w:rsidP="00A53150"/>
    <w:p w14:paraId="6A0C6CBD" w14:textId="77777777" w:rsidR="00BE45D1" w:rsidRPr="000F56CF" w:rsidRDefault="00BE45D1" w:rsidP="007E332C"/>
    <w:p w14:paraId="79B483B2" w14:textId="77777777" w:rsidR="00BE45D1" w:rsidRPr="000F56CF" w:rsidRDefault="00BE45D1" w:rsidP="007E332C"/>
    <w:p w14:paraId="1D2D393B" w14:textId="77777777" w:rsidR="00BE45D1" w:rsidRPr="000F56CF" w:rsidRDefault="00BE45D1" w:rsidP="00213017"/>
    <w:p w14:paraId="6AF93FC2" w14:textId="77777777" w:rsidR="00BE45D1" w:rsidRPr="000F56CF" w:rsidRDefault="00BE45D1" w:rsidP="00213017"/>
    <w:p w14:paraId="770FDF92" w14:textId="77777777" w:rsidR="00BE45D1" w:rsidRPr="000F56CF" w:rsidRDefault="00BE45D1" w:rsidP="00BF5ED0"/>
    <w:p w14:paraId="3700EC09" w14:textId="77777777" w:rsidR="00BE45D1" w:rsidRPr="000F56CF" w:rsidRDefault="00BE45D1" w:rsidP="00825BA9"/>
    <w:p w14:paraId="396BE2D2" w14:textId="77777777" w:rsidR="00BE45D1" w:rsidRPr="000F56CF" w:rsidRDefault="00BE45D1" w:rsidP="00AC4099"/>
    <w:p w14:paraId="7AE96C0D" w14:textId="77777777" w:rsidR="00BE45D1" w:rsidRPr="000F56CF" w:rsidRDefault="00BE45D1" w:rsidP="003672C6"/>
    <w:p w14:paraId="67E31FCA" w14:textId="77777777" w:rsidR="00BE45D1" w:rsidRPr="000F56CF" w:rsidRDefault="00BE45D1" w:rsidP="00932B56"/>
    <w:p w14:paraId="0F4765F9" w14:textId="77777777" w:rsidR="00BE45D1" w:rsidRPr="000F56CF" w:rsidRDefault="00BE45D1" w:rsidP="00AB3758"/>
    <w:p w14:paraId="411FAFEA" w14:textId="77777777" w:rsidR="00BE45D1" w:rsidRPr="000F56CF" w:rsidRDefault="00BE45D1" w:rsidP="00975A67"/>
    <w:p w14:paraId="77AC6F28" w14:textId="77777777" w:rsidR="00BE45D1" w:rsidRPr="000F56CF" w:rsidRDefault="00BE45D1"/>
    <w:p w14:paraId="2D3158DA" w14:textId="77777777" w:rsidR="00BE45D1" w:rsidRPr="000F56CF" w:rsidRDefault="00BE45D1"/>
    <w:p w14:paraId="592A7ED5" w14:textId="77777777" w:rsidR="00BE45D1" w:rsidRPr="000F56CF" w:rsidRDefault="00BE45D1" w:rsidP="00170CA8"/>
    <w:p w14:paraId="4E5090D6" w14:textId="77777777" w:rsidR="00BE45D1" w:rsidRPr="000F56CF" w:rsidRDefault="00BE45D1"/>
    <w:p w14:paraId="03D14B52" w14:textId="77777777" w:rsidR="00BE45D1" w:rsidRPr="000F56CF" w:rsidRDefault="00BE45D1" w:rsidP="001669EA"/>
    <w:p w14:paraId="0F4339A5" w14:textId="77777777" w:rsidR="00BE45D1" w:rsidRPr="000F56CF" w:rsidRDefault="00BE45D1"/>
    <w:p w14:paraId="210732E7" w14:textId="77777777" w:rsidR="00BE45D1" w:rsidRPr="000F56CF" w:rsidRDefault="00BE45D1"/>
    <w:p w14:paraId="2C389818" w14:textId="77777777" w:rsidR="00BE45D1" w:rsidRPr="000F56CF" w:rsidRDefault="00BE45D1" w:rsidP="00C5565A"/>
    <w:p w14:paraId="122F91D6" w14:textId="77777777" w:rsidR="00BE45D1" w:rsidRPr="000F56CF" w:rsidRDefault="00BE45D1" w:rsidP="00C5565A"/>
    <w:p w14:paraId="45FA6C4C" w14:textId="77777777" w:rsidR="00BE45D1" w:rsidRPr="000F56CF" w:rsidRDefault="00BE45D1" w:rsidP="00BF7E94"/>
    <w:p w14:paraId="33198A3C" w14:textId="77777777" w:rsidR="00BE45D1" w:rsidRPr="000F56CF" w:rsidRDefault="00BE45D1"/>
    <w:p w14:paraId="75D8E57A" w14:textId="77777777" w:rsidR="00BE45D1" w:rsidRPr="000F56CF" w:rsidRDefault="00BE45D1" w:rsidP="00CC464C"/>
    <w:p w14:paraId="1CE876AE" w14:textId="77777777" w:rsidR="00BE45D1" w:rsidRPr="000F56CF" w:rsidRDefault="00BE45D1" w:rsidP="00B641BB"/>
    <w:p w14:paraId="1D1DA058" w14:textId="77777777" w:rsidR="00BE45D1" w:rsidRPr="000F56CF" w:rsidRDefault="00BE45D1"/>
    <w:p w14:paraId="149D0D1D" w14:textId="77777777" w:rsidR="00BE45D1" w:rsidRPr="000F56CF" w:rsidRDefault="00BE45D1" w:rsidP="009B5009"/>
    <w:p w14:paraId="680CCD67" w14:textId="77777777" w:rsidR="00BE45D1" w:rsidRPr="000F56CF" w:rsidRDefault="00BE45D1" w:rsidP="00AA4448"/>
    <w:p w14:paraId="4E30C747" w14:textId="77777777" w:rsidR="00BE45D1" w:rsidRPr="000F56CF" w:rsidRDefault="00BE45D1" w:rsidP="00665039"/>
    <w:p w14:paraId="4059C6FC" w14:textId="77777777" w:rsidR="00BE45D1" w:rsidRPr="000F56CF" w:rsidRDefault="00BE45D1" w:rsidP="00665039"/>
    <w:p w14:paraId="4F33835E" w14:textId="77777777" w:rsidR="00BE45D1" w:rsidRPr="000F56CF" w:rsidRDefault="00BE45D1" w:rsidP="00591676"/>
    <w:p w14:paraId="0643947A" w14:textId="77777777" w:rsidR="00BE45D1" w:rsidRPr="000F56CF" w:rsidRDefault="00BE45D1" w:rsidP="00725DAE"/>
    <w:p w14:paraId="69A3D24D" w14:textId="77777777" w:rsidR="00BE45D1" w:rsidRPr="000F56CF" w:rsidRDefault="00BE45D1" w:rsidP="00725DAE"/>
    <w:p w14:paraId="4CC7C6D6" w14:textId="77777777" w:rsidR="00BE45D1" w:rsidRPr="000F56CF" w:rsidRDefault="00BE45D1" w:rsidP="00725DAE"/>
    <w:p w14:paraId="2723EB0B" w14:textId="77777777" w:rsidR="00BE45D1" w:rsidRPr="000F56CF" w:rsidRDefault="00BE45D1" w:rsidP="00725DAE"/>
    <w:p w14:paraId="27FCBCAB" w14:textId="77777777" w:rsidR="00BE45D1" w:rsidRPr="000F56CF" w:rsidRDefault="00BE45D1"/>
    <w:p w14:paraId="25DEC463" w14:textId="77777777" w:rsidR="00BE45D1" w:rsidRPr="000F56CF" w:rsidRDefault="00BE45D1"/>
    <w:p w14:paraId="6E20E2C1" w14:textId="77777777" w:rsidR="00BE45D1" w:rsidRPr="000F56CF" w:rsidRDefault="00BE45D1" w:rsidP="009433F6"/>
    <w:p w14:paraId="7EA7E951" w14:textId="77777777" w:rsidR="00BE45D1" w:rsidRPr="000F56CF" w:rsidRDefault="00BE45D1" w:rsidP="0098142E"/>
    <w:p w14:paraId="0AAEB526" w14:textId="77777777" w:rsidR="00BE45D1" w:rsidRPr="000F56CF" w:rsidRDefault="00BE45D1" w:rsidP="0098142E"/>
    <w:p w14:paraId="6B683BDC" w14:textId="77777777" w:rsidR="00BE45D1" w:rsidRPr="000F56CF" w:rsidRDefault="00BE45D1" w:rsidP="00887772"/>
    <w:p w14:paraId="18CD4496" w14:textId="77777777" w:rsidR="00BE45D1" w:rsidRPr="000F56CF" w:rsidRDefault="00BE45D1" w:rsidP="00887772"/>
    <w:p w14:paraId="15CCE412" w14:textId="77777777" w:rsidR="00BE45D1" w:rsidRPr="000F56CF" w:rsidRDefault="00BE45D1" w:rsidP="00887772"/>
    <w:p w14:paraId="70563524" w14:textId="77777777" w:rsidR="00BE45D1" w:rsidRPr="000F56CF" w:rsidRDefault="00BE45D1" w:rsidP="00887772"/>
    <w:p w14:paraId="3641A588" w14:textId="77777777" w:rsidR="00BE45D1" w:rsidRPr="000F56CF" w:rsidRDefault="00BE45D1" w:rsidP="00887772"/>
    <w:p w14:paraId="0F782B33" w14:textId="77777777" w:rsidR="00BE45D1" w:rsidRPr="000F56CF" w:rsidRDefault="00BE45D1" w:rsidP="00887772"/>
    <w:p w14:paraId="101E005F" w14:textId="77777777" w:rsidR="00BE45D1" w:rsidRPr="000F56CF" w:rsidRDefault="00BE45D1" w:rsidP="00CB2353"/>
    <w:p w14:paraId="6A0102DE" w14:textId="77777777" w:rsidR="00BE45D1" w:rsidRPr="000F56CF" w:rsidRDefault="00BE45D1" w:rsidP="00037A4E"/>
    <w:p w14:paraId="43D7EDFE" w14:textId="77777777" w:rsidR="00BE45D1" w:rsidRPr="000F56CF" w:rsidRDefault="00BE45D1" w:rsidP="00037A4E"/>
    <w:p w14:paraId="4DD1FFF7" w14:textId="77777777" w:rsidR="00BE45D1" w:rsidRPr="000F56CF" w:rsidRDefault="00BE45D1" w:rsidP="00037A4E"/>
    <w:p w14:paraId="0C5586A4" w14:textId="77777777" w:rsidR="00BE45D1" w:rsidRPr="000F56CF" w:rsidRDefault="00BE45D1" w:rsidP="00044BC6"/>
    <w:p w14:paraId="481B083C" w14:textId="77777777" w:rsidR="00BE45D1" w:rsidRPr="000F56CF" w:rsidRDefault="00BE45D1" w:rsidP="00642338"/>
    <w:p w14:paraId="5017CAA6" w14:textId="77777777" w:rsidR="00BE45D1" w:rsidRPr="000F56CF" w:rsidRDefault="00BE45D1" w:rsidP="00B84720"/>
    <w:p w14:paraId="3BC62EE0" w14:textId="77777777" w:rsidR="00BE45D1" w:rsidRPr="000F56CF" w:rsidRDefault="00BE45D1" w:rsidP="00B84720"/>
    <w:p w14:paraId="3D0128C8" w14:textId="77777777" w:rsidR="00BE45D1" w:rsidRPr="000F56CF" w:rsidRDefault="00BE45D1" w:rsidP="00B84720"/>
    <w:p w14:paraId="70865F96" w14:textId="77777777" w:rsidR="00BE45D1" w:rsidRPr="000F56CF" w:rsidRDefault="00BE45D1" w:rsidP="00B84720"/>
    <w:p w14:paraId="6E0E0303" w14:textId="77777777" w:rsidR="00BE45D1" w:rsidRPr="000F56CF" w:rsidRDefault="00BE45D1" w:rsidP="00B84720"/>
    <w:p w14:paraId="2A967E4E" w14:textId="77777777" w:rsidR="00BE45D1" w:rsidRPr="000F56CF" w:rsidRDefault="00BE45D1" w:rsidP="00B84720"/>
    <w:p w14:paraId="6A7845AF" w14:textId="77777777" w:rsidR="00BE45D1" w:rsidRPr="000F56CF" w:rsidRDefault="00BE45D1" w:rsidP="00B84720"/>
    <w:p w14:paraId="23163221" w14:textId="77777777" w:rsidR="00BE45D1" w:rsidRPr="000F56CF" w:rsidRDefault="00BE45D1" w:rsidP="00B84720"/>
    <w:p w14:paraId="258DD084" w14:textId="77777777" w:rsidR="00BE45D1" w:rsidRPr="000F56CF" w:rsidRDefault="00BE45D1"/>
    <w:p w14:paraId="4C851817" w14:textId="77777777" w:rsidR="00BE45D1" w:rsidRPr="000F56CF" w:rsidRDefault="00BE45D1" w:rsidP="00B30506"/>
    <w:p w14:paraId="28FA16C7" w14:textId="77777777" w:rsidR="00BE45D1" w:rsidRPr="000F56CF" w:rsidRDefault="00BE45D1" w:rsidP="00903EE3"/>
    <w:p w14:paraId="1D48A3C4" w14:textId="77777777" w:rsidR="00BE45D1" w:rsidRPr="000F56CF" w:rsidRDefault="00BE45D1" w:rsidP="00A327F7"/>
    <w:p w14:paraId="06BF5705" w14:textId="77777777" w:rsidR="00BE45D1" w:rsidRPr="000F56CF" w:rsidRDefault="00BE45D1" w:rsidP="00840546"/>
    <w:p w14:paraId="757A12DC" w14:textId="77777777" w:rsidR="00BE45D1" w:rsidRPr="000F56CF" w:rsidRDefault="00BE45D1" w:rsidP="00734609"/>
    <w:p w14:paraId="67327D07" w14:textId="77777777" w:rsidR="00BE45D1" w:rsidRPr="000F56CF" w:rsidRDefault="00BE45D1" w:rsidP="00D819C9"/>
    <w:p w14:paraId="16F3602B" w14:textId="77777777" w:rsidR="00BE45D1" w:rsidRPr="000F56CF" w:rsidRDefault="00BE45D1" w:rsidP="004E582F"/>
    <w:p w14:paraId="11BD174F" w14:textId="77777777" w:rsidR="00BE45D1" w:rsidRPr="000F56CF" w:rsidRDefault="00BE45D1" w:rsidP="00035DE1"/>
    <w:p w14:paraId="1E33E254" w14:textId="77777777" w:rsidR="00BE45D1" w:rsidRPr="000F56CF" w:rsidRDefault="00BE45D1"/>
    <w:p w14:paraId="477E85EF" w14:textId="77777777" w:rsidR="00BE45D1" w:rsidRPr="000F56CF" w:rsidRDefault="00BE45D1" w:rsidP="006B48A1"/>
    <w:p w14:paraId="5BE4FE5C" w14:textId="77777777" w:rsidR="00BE45D1" w:rsidRPr="000F56CF" w:rsidRDefault="00BE45D1" w:rsidP="006B48A1"/>
    <w:p w14:paraId="7AFEF5C5" w14:textId="77777777" w:rsidR="00BE45D1" w:rsidRPr="000F56CF" w:rsidRDefault="00BE45D1" w:rsidP="006B48A1"/>
    <w:p w14:paraId="22278B6B" w14:textId="77777777" w:rsidR="00BE45D1" w:rsidRPr="000F56CF" w:rsidRDefault="00BE45D1" w:rsidP="006F7963"/>
    <w:p w14:paraId="621C3D4B" w14:textId="77777777" w:rsidR="00BE45D1" w:rsidRPr="000F56CF" w:rsidRDefault="00BE45D1" w:rsidP="006F7963"/>
    <w:p w14:paraId="706853A4" w14:textId="77777777" w:rsidR="00BE45D1" w:rsidRPr="000F56CF" w:rsidRDefault="00BE45D1" w:rsidP="006F7963"/>
    <w:p w14:paraId="6D5D9BE8" w14:textId="77777777" w:rsidR="00BE45D1" w:rsidRPr="000F56CF" w:rsidRDefault="00BE45D1" w:rsidP="006F7963"/>
    <w:p w14:paraId="3B3311B0" w14:textId="77777777" w:rsidR="00BE45D1" w:rsidRPr="000F56CF" w:rsidRDefault="00BE45D1" w:rsidP="006F7963"/>
    <w:p w14:paraId="313A50E6" w14:textId="77777777" w:rsidR="00BE45D1" w:rsidRPr="000F56CF" w:rsidRDefault="00BE45D1" w:rsidP="008D69A0"/>
    <w:p w14:paraId="253E57BB" w14:textId="77777777" w:rsidR="00BE45D1" w:rsidRPr="000F56CF" w:rsidRDefault="00BE45D1" w:rsidP="008D69A0"/>
    <w:p w14:paraId="63B8620B" w14:textId="77777777" w:rsidR="00BE45D1" w:rsidRPr="000F56CF" w:rsidRDefault="00BE45D1" w:rsidP="00D44204"/>
    <w:p w14:paraId="33963A48" w14:textId="77777777" w:rsidR="00BE45D1" w:rsidRPr="000F56CF" w:rsidRDefault="00BE45D1" w:rsidP="00D44204"/>
    <w:p w14:paraId="2546A06B" w14:textId="77777777" w:rsidR="00BE45D1" w:rsidRPr="000F56CF" w:rsidRDefault="00BE45D1" w:rsidP="00D44204"/>
    <w:p w14:paraId="2184EE8E" w14:textId="77777777" w:rsidR="00BE45D1" w:rsidRPr="000F56CF" w:rsidRDefault="00BE45D1" w:rsidP="00D44204"/>
    <w:p w14:paraId="03C09495" w14:textId="77777777" w:rsidR="00BE45D1" w:rsidRPr="000F56CF" w:rsidRDefault="00BE45D1" w:rsidP="00B91E34"/>
    <w:p w14:paraId="0E10C730" w14:textId="77777777" w:rsidR="00BE45D1" w:rsidRPr="000F56CF" w:rsidRDefault="00BE45D1" w:rsidP="00B91E34"/>
    <w:p w14:paraId="34B6329D" w14:textId="77777777" w:rsidR="00BE45D1" w:rsidRPr="000F56CF" w:rsidRDefault="00BE45D1"/>
    <w:p w14:paraId="4CC07106" w14:textId="77777777" w:rsidR="00BE45D1" w:rsidRPr="000F56CF" w:rsidRDefault="00BE45D1">
      <w:pPr>
        <w:numPr>
          <w:ilvl w:val="0"/>
          <w:numId w:val="10"/>
        </w:numPr>
      </w:pPr>
    </w:p>
    <w:p w14:paraId="0DBCD1AB" w14:textId="77777777" w:rsidR="00BE45D1" w:rsidRPr="000F56CF" w:rsidRDefault="00BE45D1"/>
    <w:p w14:paraId="1FC44279" w14:textId="77777777" w:rsidR="00BE45D1" w:rsidRPr="000F56CF" w:rsidRDefault="00BE45D1" w:rsidP="002E42F7"/>
    <w:p w14:paraId="4736DC05" w14:textId="77777777" w:rsidR="00BE45D1" w:rsidRPr="000F56CF" w:rsidRDefault="00BE45D1" w:rsidP="00E70F7A"/>
    <w:p w14:paraId="1EA39146" w14:textId="77777777" w:rsidR="00BE45D1" w:rsidRPr="000F56CF" w:rsidRDefault="00BE45D1" w:rsidP="00441848"/>
    <w:p w14:paraId="0408DBA9" w14:textId="77777777" w:rsidR="00BE45D1" w:rsidRPr="000F56CF" w:rsidRDefault="00BE45D1" w:rsidP="00441848"/>
    <w:p w14:paraId="62DFA2D5" w14:textId="77777777" w:rsidR="00BE45D1" w:rsidRPr="000F56CF" w:rsidRDefault="00BE45D1" w:rsidP="009016A9"/>
    <w:p w14:paraId="3876A750" w14:textId="77777777" w:rsidR="00BE45D1" w:rsidRPr="000F56CF" w:rsidRDefault="00BE45D1" w:rsidP="00A97D2C"/>
    <w:p w14:paraId="3AFD6B0D" w14:textId="77777777" w:rsidR="00BE45D1" w:rsidRPr="000F56CF" w:rsidRDefault="00BE45D1" w:rsidP="00353DA9"/>
    <w:p w14:paraId="27009409" w14:textId="77777777" w:rsidR="00BE45D1" w:rsidRPr="000F56CF" w:rsidRDefault="00BE45D1" w:rsidP="003B535A"/>
    <w:p w14:paraId="5C3BED97" w14:textId="77777777" w:rsidR="00BE45D1" w:rsidRPr="000F56CF" w:rsidRDefault="00BE45D1" w:rsidP="00CB1C71"/>
    <w:p w14:paraId="0216AF46" w14:textId="77777777" w:rsidR="00BE45D1" w:rsidRPr="000F56CF" w:rsidRDefault="00BE45D1" w:rsidP="001A6B8B"/>
    <w:p w14:paraId="3B4EB5BF" w14:textId="77777777" w:rsidR="00BE45D1" w:rsidRPr="000F56CF" w:rsidRDefault="00BE45D1"/>
    <w:p w14:paraId="559F2566" w14:textId="77777777" w:rsidR="00BE45D1" w:rsidRPr="000F56CF" w:rsidRDefault="00BE45D1" w:rsidP="00654C3D"/>
    <w:p w14:paraId="556A8FB2" w14:textId="77777777" w:rsidR="00BE45D1" w:rsidRPr="000F56CF" w:rsidRDefault="00BE45D1" w:rsidP="00654C3D"/>
    <w:p w14:paraId="7417911A" w14:textId="77777777" w:rsidR="00BE45D1" w:rsidRPr="000F56CF" w:rsidRDefault="00BE45D1" w:rsidP="00654C3D"/>
    <w:p w14:paraId="472692CC" w14:textId="77777777" w:rsidR="00BE45D1" w:rsidRPr="000F56CF" w:rsidRDefault="00BE45D1" w:rsidP="00654C3D"/>
    <w:p w14:paraId="2DDA7BCB" w14:textId="77777777" w:rsidR="00BE45D1" w:rsidRPr="000F56CF" w:rsidRDefault="00BE45D1"/>
    <w:p w14:paraId="31CBF2DD" w14:textId="77777777" w:rsidR="00BE45D1" w:rsidRPr="000F56CF" w:rsidRDefault="00BE45D1"/>
    <w:p w14:paraId="7830D323" w14:textId="77777777" w:rsidR="00BE45D1" w:rsidRPr="000F56CF" w:rsidRDefault="00BE45D1" w:rsidP="004311CC"/>
    <w:p w14:paraId="0420D12A" w14:textId="77777777" w:rsidR="00BE45D1" w:rsidRPr="000F56CF" w:rsidRDefault="00BE45D1" w:rsidP="004311CC"/>
  </w:endnote>
  <w:endnote w:type="continuationSeparator" w:id="0">
    <w:p w14:paraId="2C91BD6A" w14:textId="77777777" w:rsidR="00BE45D1" w:rsidRPr="000F56CF" w:rsidRDefault="00BE45D1">
      <w:pPr>
        <w:spacing w:line="240" w:lineRule="auto"/>
      </w:pPr>
      <w:r w:rsidRPr="000F56CF">
        <w:continuationSeparator/>
      </w:r>
    </w:p>
    <w:p w14:paraId="6E1C5CF4" w14:textId="77777777" w:rsidR="00BE45D1" w:rsidRPr="000F56CF" w:rsidRDefault="00BE45D1"/>
    <w:p w14:paraId="5126E77D" w14:textId="77777777" w:rsidR="00BE45D1" w:rsidRPr="000F56CF" w:rsidRDefault="00BE45D1"/>
    <w:p w14:paraId="5C8B8126" w14:textId="77777777" w:rsidR="00BE45D1" w:rsidRPr="000F56CF" w:rsidRDefault="00BE45D1" w:rsidP="00C841D7"/>
    <w:p w14:paraId="6EE6675E" w14:textId="77777777" w:rsidR="00BE45D1" w:rsidRPr="000F56CF" w:rsidRDefault="00BE45D1" w:rsidP="00450021"/>
    <w:p w14:paraId="181875D1" w14:textId="77777777" w:rsidR="00BE45D1" w:rsidRPr="000F56CF" w:rsidRDefault="00BE45D1" w:rsidP="00295AB6"/>
    <w:p w14:paraId="7D6C7F5B" w14:textId="77777777" w:rsidR="00BE45D1" w:rsidRPr="000F56CF" w:rsidRDefault="00BE45D1" w:rsidP="00B46A69"/>
    <w:p w14:paraId="465EBB3F" w14:textId="77777777" w:rsidR="00BE45D1" w:rsidRPr="000F56CF" w:rsidRDefault="00BE45D1"/>
    <w:p w14:paraId="3B423D06" w14:textId="77777777" w:rsidR="00BE45D1" w:rsidRPr="000F56CF" w:rsidRDefault="00BE45D1" w:rsidP="000A41D1"/>
    <w:p w14:paraId="772BE08C" w14:textId="77777777" w:rsidR="00BE45D1" w:rsidRPr="000F56CF" w:rsidRDefault="00BE45D1" w:rsidP="006E74CF"/>
    <w:p w14:paraId="6952651A" w14:textId="77777777" w:rsidR="00BE45D1" w:rsidRPr="000F56CF" w:rsidRDefault="00BE45D1" w:rsidP="006E74CF"/>
    <w:p w14:paraId="18FD753B" w14:textId="77777777" w:rsidR="00BE45D1" w:rsidRPr="000F56CF" w:rsidRDefault="00BE45D1" w:rsidP="006E74CF"/>
    <w:p w14:paraId="4E8729A8" w14:textId="77777777" w:rsidR="00BE45D1" w:rsidRPr="000F56CF" w:rsidRDefault="00BE45D1"/>
    <w:p w14:paraId="3255E7FA" w14:textId="77777777" w:rsidR="00BE45D1" w:rsidRPr="000F56CF" w:rsidRDefault="00BE45D1" w:rsidP="007131A1"/>
    <w:p w14:paraId="24B12269" w14:textId="77777777" w:rsidR="00BE45D1" w:rsidRPr="000F56CF" w:rsidRDefault="00BE45D1"/>
    <w:p w14:paraId="3A81DFA6" w14:textId="77777777" w:rsidR="00BE45D1" w:rsidRPr="000F56CF" w:rsidRDefault="00BE45D1" w:rsidP="000A7799"/>
    <w:p w14:paraId="236DC46A" w14:textId="77777777" w:rsidR="00BE45D1" w:rsidRPr="000F56CF" w:rsidRDefault="00BE45D1" w:rsidP="000A7799"/>
    <w:p w14:paraId="4514D992" w14:textId="77777777" w:rsidR="00BE45D1" w:rsidRPr="000F56CF" w:rsidRDefault="00BE45D1" w:rsidP="000D68F1"/>
    <w:p w14:paraId="4BEB7F52" w14:textId="77777777" w:rsidR="00BE45D1" w:rsidRPr="000F56CF" w:rsidRDefault="00BE45D1" w:rsidP="00FB0AED"/>
    <w:p w14:paraId="248038FE" w14:textId="77777777" w:rsidR="00BE45D1" w:rsidRPr="000F56CF" w:rsidRDefault="00BE45D1" w:rsidP="0068455E"/>
    <w:p w14:paraId="661737B2" w14:textId="77777777" w:rsidR="00BE45D1" w:rsidRPr="000F56CF" w:rsidRDefault="00BE45D1"/>
    <w:p w14:paraId="23C0962F" w14:textId="77777777" w:rsidR="00BE45D1" w:rsidRPr="000F56CF" w:rsidRDefault="00BE45D1" w:rsidP="00023C7A"/>
    <w:p w14:paraId="2E4E5FD8" w14:textId="77777777" w:rsidR="00BE45D1" w:rsidRPr="000F56CF" w:rsidRDefault="00BE45D1" w:rsidP="00023C7A"/>
    <w:p w14:paraId="0FBFA1FC" w14:textId="77777777" w:rsidR="00BE45D1" w:rsidRPr="000F56CF" w:rsidRDefault="00BE45D1" w:rsidP="00023C7A"/>
    <w:p w14:paraId="45B60315" w14:textId="77777777" w:rsidR="00BE45D1" w:rsidRPr="000F56CF" w:rsidRDefault="00BE45D1" w:rsidP="00023C7A"/>
    <w:p w14:paraId="72A121DB" w14:textId="77777777" w:rsidR="00BE45D1" w:rsidRPr="000F56CF" w:rsidRDefault="00BE45D1" w:rsidP="00A0485F"/>
    <w:p w14:paraId="2A9CB79C" w14:textId="77777777" w:rsidR="00BE45D1" w:rsidRPr="000F56CF" w:rsidRDefault="00BE45D1"/>
    <w:p w14:paraId="593CA89F" w14:textId="77777777" w:rsidR="00BE45D1" w:rsidRPr="000F56CF" w:rsidRDefault="00BE45D1" w:rsidP="00F50812"/>
    <w:p w14:paraId="071DCA82" w14:textId="77777777" w:rsidR="00BE45D1" w:rsidRPr="000F56CF" w:rsidRDefault="00BE45D1" w:rsidP="0050127A"/>
    <w:p w14:paraId="1CEEA28A" w14:textId="77777777" w:rsidR="00BE45D1" w:rsidRPr="000F56CF" w:rsidRDefault="00BE45D1"/>
    <w:p w14:paraId="09DE3C49" w14:textId="77777777" w:rsidR="00BE45D1" w:rsidRPr="000F56CF" w:rsidRDefault="00BE45D1" w:rsidP="00B5758B"/>
    <w:p w14:paraId="2DBB802E" w14:textId="77777777" w:rsidR="00BE45D1" w:rsidRPr="000F56CF" w:rsidRDefault="00BE45D1" w:rsidP="00B5758B"/>
    <w:p w14:paraId="0D313F61" w14:textId="77777777" w:rsidR="00BE45D1" w:rsidRPr="000F56CF" w:rsidRDefault="00BE45D1"/>
    <w:p w14:paraId="35591779" w14:textId="77777777" w:rsidR="00BE45D1" w:rsidRPr="000F56CF" w:rsidRDefault="00BE45D1" w:rsidP="00A53150"/>
    <w:p w14:paraId="35E64F61" w14:textId="77777777" w:rsidR="00BE45D1" w:rsidRPr="000F56CF" w:rsidRDefault="00BE45D1" w:rsidP="007E332C"/>
    <w:p w14:paraId="5F800E95" w14:textId="77777777" w:rsidR="00BE45D1" w:rsidRPr="000F56CF" w:rsidRDefault="00BE45D1" w:rsidP="007E332C"/>
    <w:p w14:paraId="4EBC5BDF" w14:textId="77777777" w:rsidR="00BE45D1" w:rsidRPr="000F56CF" w:rsidRDefault="00BE45D1" w:rsidP="00213017"/>
    <w:p w14:paraId="2B1D4983" w14:textId="77777777" w:rsidR="00BE45D1" w:rsidRPr="000F56CF" w:rsidRDefault="00BE45D1" w:rsidP="00213017"/>
    <w:p w14:paraId="1D99F5B7" w14:textId="77777777" w:rsidR="00BE45D1" w:rsidRPr="000F56CF" w:rsidRDefault="00BE45D1" w:rsidP="00BF5ED0"/>
    <w:p w14:paraId="36744021" w14:textId="77777777" w:rsidR="00BE45D1" w:rsidRPr="000F56CF" w:rsidRDefault="00BE45D1" w:rsidP="00825BA9"/>
    <w:p w14:paraId="24CCF2E1" w14:textId="77777777" w:rsidR="00BE45D1" w:rsidRPr="000F56CF" w:rsidRDefault="00BE45D1" w:rsidP="00AC4099"/>
    <w:p w14:paraId="658E60C0" w14:textId="77777777" w:rsidR="00BE45D1" w:rsidRPr="000F56CF" w:rsidRDefault="00BE45D1" w:rsidP="003672C6"/>
    <w:p w14:paraId="22229CBD" w14:textId="77777777" w:rsidR="00BE45D1" w:rsidRPr="000F56CF" w:rsidRDefault="00BE45D1" w:rsidP="00932B56"/>
    <w:p w14:paraId="24E3C339" w14:textId="77777777" w:rsidR="00BE45D1" w:rsidRPr="000F56CF" w:rsidRDefault="00BE45D1" w:rsidP="00AB3758"/>
    <w:p w14:paraId="50C51CE6" w14:textId="77777777" w:rsidR="00BE45D1" w:rsidRPr="000F56CF" w:rsidRDefault="00BE45D1" w:rsidP="00975A67"/>
    <w:p w14:paraId="34F2906D" w14:textId="77777777" w:rsidR="00BE45D1" w:rsidRPr="000F56CF" w:rsidRDefault="00BE45D1"/>
    <w:p w14:paraId="589B7C83" w14:textId="77777777" w:rsidR="00BE45D1" w:rsidRPr="000F56CF" w:rsidRDefault="00BE45D1"/>
    <w:p w14:paraId="6004A267" w14:textId="77777777" w:rsidR="00BE45D1" w:rsidRPr="000F56CF" w:rsidRDefault="00BE45D1" w:rsidP="00170CA8"/>
    <w:p w14:paraId="2CD72A14" w14:textId="77777777" w:rsidR="00BE45D1" w:rsidRPr="000F56CF" w:rsidRDefault="00BE45D1"/>
    <w:p w14:paraId="557600E1" w14:textId="77777777" w:rsidR="00BE45D1" w:rsidRPr="000F56CF" w:rsidRDefault="00BE45D1" w:rsidP="001669EA"/>
    <w:p w14:paraId="2B0C99BF" w14:textId="77777777" w:rsidR="00BE45D1" w:rsidRPr="000F56CF" w:rsidRDefault="00BE45D1"/>
    <w:p w14:paraId="1D72FE58" w14:textId="77777777" w:rsidR="00BE45D1" w:rsidRPr="000F56CF" w:rsidRDefault="00BE45D1"/>
    <w:p w14:paraId="5F943428" w14:textId="77777777" w:rsidR="00BE45D1" w:rsidRPr="000F56CF" w:rsidRDefault="00BE45D1" w:rsidP="00C5565A"/>
    <w:p w14:paraId="53A1D997" w14:textId="77777777" w:rsidR="00BE45D1" w:rsidRPr="000F56CF" w:rsidRDefault="00BE45D1" w:rsidP="00C5565A"/>
    <w:p w14:paraId="032567C0" w14:textId="77777777" w:rsidR="00BE45D1" w:rsidRPr="000F56CF" w:rsidRDefault="00BE45D1" w:rsidP="00BF7E94"/>
    <w:p w14:paraId="4D09E7D2" w14:textId="77777777" w:rsidR="00BE45D1" w:rsidRPr="000F56CF" w:rsidRDefault="00BE45D1"/>
    <w:p w14:paraId="100F508A" w14:textId="77777777" w:rsidR="00BE45D1" w:rsidRPr="000F56CF" w:rsidRDefault="00BE45D1" w:rsidP="00CC464C"/>
    <w:p w14:paraId="3691822B" w14:textId="77777777" w:rsidR="00BE45D1" w:rsidRPr="000F56CF" w:rsidRDefault="00BE45D1" w:rsidP="00B641BB"/>
    <w:p w14:paraId="073B82C4" w14:textId="77777777" w:rsidR="00BE45D1" w:rsidRPr="000F56CF" w:rsidRDefault="00BE45D1"/>
    <w:p w14:paraId="11145633" w14:textId="77777777" w:rsidR="00BE45D1" w:rsidRPr="000F56CF" w:rsidRDefault="00BE45D1" w:rsidP="009B5009"/>
    <w:p w14:paraId="543B9075" w14:textId="77777777" w:rsidR="00BE45D1" w:rsidRPr="000F56CF" w:rsidRDefault="00BE45D1" w:rsidP="00AA4448"/>
    <w:p w14:paraId="0C21BF9C" w14:textId="77777777" w:rsidR="00BE45D1" w:rsidRPr="000F56CF" w:rsidRDefault="00BE45D1" w:rsidP="00665039"/>
    <w:p w14:paraId="05C074C1" w14:textId="77777777" w:rsidR="00BE45D1" w:rsidRPr="000F56CF" w:rsidRDefault="00BE45D1" w:rsidP="00665039"/>
    <w:p w14:paraId="434BC29D" w14:textId="77777777" w:rsidR="00BE45D1" w:rsidRPr="000F56CF" w:rsidRDefault="00BE45D1" w:rsidP="00591676"/>
    <w:p w14:paraId="4C75EB35" w14:textId="77777777" w:rsidR="00BE45D1" w:rsidRPr="000F56CF" w:rsidRDefault="00BE45D1" w:rsidP="00725DAE"/>
    <w:p w14:paraId="62CD38DA" w14:textId="77777777" w:rsidR="00BE45D1" w:rsidRPr="000F56CF" w:rsidRDefault="00BE45D1" w:rsidP="00725DAE"/>
    <w:p w14:paraId="760AF2E9" w14:textId="77777777" w:rsidR="00BE45D1" w:rsidRPr="000F56CF" w:rsidRDefault="00BE45D1" w:rsidP="00725DAE"/>
    <w:p w14:paraId="1D15CE2E" w14:textId="77777777" w:rsidR="00BE45D1" w:rsidRPr="000F56CF" w:rsidRDefault="00BE45D1" w:rsidP="00725DAE"/>
    <w:p w14:paraId="68938629" w14:textId="77777777" w:rsidR="00BE45D1" w:rsidRPr="000F56CF" w:rsidRDefault="00BE45D1"/>
    <w:p w14:paraId="7E8ECFB9" w14:textId="77777777" w:rsidR="00BE45D1" w:rsidRPr="000F56CF" w:rsidRDefault="00BE45D1"/>
    <w:p w14:paraId="47C3DD93" w14:textId="77777777" w:rsidR="00BE45D1" w:rsidRPr="000F56CF" w:rsidRDefault="00BE45D1" w:rsidP="009433F6"/>
    <w:p w14:paraId="40182380" w14:textId="77777777" w:rsidR="00BE45D1" w:rsidRPr="000F56CF" w:rsidRDefault="00BE45D1" w:rsidP="0098142E"/>
    <w:p w14:paraId="7916A9D5" w14:textId="77777777" w:rsidR="00BE45D1" w:rsidRPr="000F56CF" w:rsidRDefault="00BE45D1" w:rsidP="0098142E"/>
    <w:p w14:paraId="757E4364" w14:textId="77777777" w:rsidR="00BE45D1" w:rsidRPr="000F56CF" w:rsidRDefault="00BE45D1" w:rsidP="00887772"/>
    <w:p w14:paraId="07EC4CA4" w14:textId="77777777" w:rsidR="00BE45D1" w:rsidRPr="000F56CF" w:rsidRDefault="00BE45D1" w:rsidP="00887772"/>
    <w:p w14:paraId="0F44E60E" w14:textId="77777777" w:rsidR="00BE45D1" w:rsidRPr="000F56CF" w:rsidRDefault="00BE45D1" w:rsidP="00887772"/>
    <w:p w14:paraId="613A5C95" w14:textId="77777777" w:rsidR="00BE45D1" w:rsidRPr="000F56CF" w:rsidRDefault="00BE45D1" w:rsidP="00887772"/>
    <w:p w14:paraId="16FEB47F" w14:textId="77777777" w:rsidR="00BE45D1" w:rsidRPr="000F56CF" w:rsidRDefault="00BE45D1" w:rsidP="00887772"/>
    <w:p w14:paraId="445F22FC" w14:textId="77777777" w:rsidR="00BE45D1" w:rsidRPr="000F56CF" w:rsidRDefault="00BE45D1" w:rsidP="00887772"/>
    <w:p w14:paraId="10CDF5E4" w14:textId="77777777" w:rsidR="00BE45D1" w:rsidRPr="000F56CF" w:rsidRDefault="00BE45D1" w:rsidP="00CB2353"/>
    <w:p w14:paraId="485EE539" w14:textId="77777777" w:rsidR="00BE45D1" w:rsidRPr="000F56CF" w:rsidRDefault="00BE45D1" w:rsidP="00037A4E"/>
    <w:p w14:paraId="7B8C9ACA" w14:textId="77777777" w:rsidR="00BE45D1" w:rsidRPr="000F56CF" w:rsidRDefault="00BE45D1" w:rsidP="00037A4E"/>
    <w:p w14:paraId="5C1B247A" w14:textId="77777777" w:rsidR="00BE45D1" w:rsidRPr="000F56CF" w:rsidRDefault="00BE45D1" w:rsidP="00037A4E"/>
    <w:p w14:paraId="18534825" w14:textId="77777777" w:rsidR="00BE45D1" w:rsidRPr="000F56CF" w:rsidRDefault="00BE45D1" w:rsidP="00044BC6"/>
    <w:p w14:paraId="4E037587" w14:textId="77777777" w:rsidR="00BE45D1" w:rsidRPr="000F56CF" w:rsidRDefault="00BE45D1" w:rsidP="00642338"/>
    <w:p w14:paraId="75C09DD2" w14:textId="77777777" w:rsidR="00BE45D1" w:rsidRPr="000F56CF" w:rsidRDefault="00BE45D1" w:rsidP="00B84720"/>
    <w:p w14:paraId="79738310" w14:textId="77777777" w:rsidR="00BE45D1" w:rsidRPr="000F56CF" w:rsidRDefault="00BE45D1" w:rsidP="00B84720"/>
    <w:p w14:paraId="5F77EDBA" w14:textId="77777777" w:rsidR="00BE45D1" w:rsidRPr="000F56CF" w:rsidRDefault="00BE45D1" w:rsidP="00B84720"/>
    <w:p w14:paraId="16E7EE96" w14:textId="77777777" w:rsidR="00BE45D1" w:rsidRPr="000F56CF" w:rsidRDefault="00BE45D1" w:rsidP="00B84720"/>
    <w:p w14:paraId="5AB8A730" w14:textId="77777777" w:rsidR="00BE45D1" w:rsidRPr="000F56CF" w:rsidRDefault="00BE45D1" w:rsidP="00B84720"/>
    <w:p w14:paraId="78F2CD34" w14:textId="77777777" w:rsidR="00BE45D1" w:rsidRPr="000F56CF" w:rsidRDefault="00BE45D1" w:rsidP="00B84720"/>
    <w:p w14:paraId="15B72BE5" w14:textId="77777777" w:rsidR="00BE45D1" w:rsidRPr="000F56CF" w:rsidRDefault="00BE45D1" w:rsidP="00B84720"/>
    <w:p w14:paraId="2F1BA82A" w14:textId="77777777" w:rsidR="00BE45D1" w:rsidRPr="000F56CF" w:rsidRDefault="00BE45D1" w:rsidP="00B84720"/>
    <w:p w14:paraId="530F2108" w14:textId="77777777" w:rsidR="00BE45D1" w:rsidRPr="000F56CF" w:rsidRDefault="00BE45D1"/>
    <w:p w14:paraId="06731E94" w14:textId="77777777" w:rsidR="00BE45D1" w:rsidRPr="000F56CF" w:rsidRDefault="00BE45D1" w:rsidP="00B30506"/>
    <w:p w14:paraId="0968D21C" w14:textId="77777777" w:rsidR="00BE45D1" w:rsidRPr="000F56CF" w:rsidRDefault="00BE45D1" w:rsidP="00903EE3"/>
    <w:p w14:paraId="15513472" w14:textId="77777777" w:rsidR="00BE45D1" w:rsidRPr="000F56CF" w:rsidRDefault="00BE45D1" w:rsidP="00A327F7"/>
    <w:p w14:paraId="6755BCB3" w14:textId="77777777" w:rsidR="00BE45D1" w:rsidRPr="000F56CF" w:rsidRDefault="00BE45D1" w:rsidP="00840546"/>
    <w:p w14:paraId="5F34FD36" w14:textId="77777777" w:rsidR="00BE45D1" w:rsidRPr="000F56CF" w:rsidRDefault="00BE45D1" w:rsidP="00734609"/>
    <w:p w14:paraId="0EE2E6D3" w14:textId="77777777" w:rsidR="00BE45D1" w:rsidRPr="000F56CF" w:rsidRDefault="00BE45D1" w:rsidP="00D819C9"/>
    <w:p w14:paraId="31BDD6D7" w14:textId="77777777" w:rsidR="00BE45D1" w:rsidRPr="000F56CF" w:rsidRDefault="00BE45D1" w:rsidP="004E582F"/>
    <w:p w14:paraId="5AE7B3B2" w14:textId="77777777" w:rsidR="00BE45D1" w:rsidRPr="000F56CF" w:rsidRDefault="00BE45D1" w:rsidP="00035DE1"/>
    <w:p w14:paraId="05E59958" w14:textId="77777777" w:rsidR="00BE45D1" w:rsidRPr="000F56CF" w:rsidRDefault="00BE45D1"/>
    <w:p w14:paraId="54388B1A" w14:textId="77777777" w:rsidR="00BE45D1" w:rsidRPr="000F56CF" w:rsidRDefault="00BE45D1" w:rsidP="006B48A1"/>
    <w:p w14:paraId="183D3EE3" w14:textId="77777777" w:rsidR="00BE45D1" w:rsidRPr="000F56CF" w:rsidRDefault="00BE45D1" w:rsidP="006B48A1"/>
    <w:p w14:paraId="00A24729" w14:textId="77777777" w:rsidR="00BE45D1" w:rsidRPr="000F56CF" w:rsidRDefault="00BE45D1" w:rsidP="006B48A1"/>
    <w:p w14:paraId="6C90A850" w14:textId="77777777" w:rsidR="00BE45D1" w:rsidRPr="000F56CF" w:rsidRDefault="00BE45D1" w:rsidP="006F7963"/>
    <w:p w14:paraId="0495FCA7" w14:textId="77777777" w:rsidR="00BE45D1" w:rsidRPr="000F56CF" w:rsidRDefault="00BE45D1" w:rsidP="006F7963"/>
    <w:p w14:paraId="090A4DCA" w14:textId="77777777" w:rsidR="00BE45D1" w:rsidRPr="000F56CF" w:rsidRDefault="00BE45D1" w:rsidP="006F7963"/>
    <w:p w14:paraId="6B56FDEB" w14:textId="77777777" w:rsidR="00BE45D1" w:rsidRPr="000F56CF" w:rsidRDefault="00BE45D1" w:rsidP="006F7963"/>
    <w:p w14:paraId="035821C7" w14:textId="77777777" w:rsidR="00BE45D1" w:rsidRPr="000F56CF" w:rsidRDefault="00BE45D1" w:rsidP="006F7963"/>
    <w:p w14:paraId="67147714" w14:textId="77777777" w:rsidR="00BE45D1" w:rsidRPr="000F56CF" w:rsidRDefault="00BE45D1" w:rsidP="008D69A0"/>
    <w:p w14:paraId="1729256A" w14:textId="77777777" w:rsidR="00BE45D1" w:rsidRPr="000F56CF" w:rsidRDefault="00BE45D1" w:rsidP="008D69A0"/>
    <w:p w14:paraId="208D239C" w14:textId="77777777" w:rsidR="00BE45D1" w:rsidRPr="000F56CF" w:rsidRDefault="00BE45D1" w:rsidP="00D44204"/>
    <w:p w14:paraId="619BD1D1" w14:textId="77777777" w:rsidR="00BE45D1" w:rsidRPr="000F56CF" w:rsidRDefault="00BE45D1" w:rsidP="00D44204"/>
    <w:p w14:paraId="31CD16F8" w14:textId="77777777" w:rsidR="00BE45D1" w:rsidRPr="000F56CF" w:rsidRDefault="00BE45D1" w:rsidP="00D44204"/>
    <w:p w14:paraId="23F6EBFB" w14:textId="77777777" w:rsidR="00BE45D1" w:rsidRPr="000F56CF" w:rsidRDefault="00BE45D1" w:rsidP="00D44204"/>
    <w:p w14:paraId="52C7C563" w14:textId="77777777" w:rsidR="00BE45D1" w:rsidRPr="000F56CF" w:rsidRDefault="00BE45D1" w:rsidP="00B91E34"/>
    <w:p w14:paraId="54EC5290" w14:textId="77777777" w:rsidR="00BE45D1" w:rsidRPr="000F56CF" w:rsidRDefault="00BE45D1" w:rsidP="00B91E34"/>
    <w:p w14:paraId="092831DC" w14:textId="77777777" w:rsidR="00BE45D1" w:rsidRPr="000F56CF" w:rsidRDefault="00BE45D1"/>
    <w:p w14:paraId="660D8CB4" w14:textId="77777777" w:rsidR="00BE45D1" w:rsidRPr="000F56CF" w:rsidRDefault="00BE45D1">
      <w:pPr>
        <w:numPr>
          <w:ilvl w:val="0"/>
          <w:numId w:val="10"/>
        </w:numPr>
      </w:pPr>
    </w:p>
    <w:p w14:paraId="30DBAFAE" w14:textId="77777777" w:rsidR="00BE45D1" w:rsidRPr="000F56CF" w:rsidRDefault="00BE45D1"/>
    <w:p w14:paraId="76EF7B54" w14:textId="77777777" w:rsidR="00BE45D1" w:rsidRPr="000F56CF" w:rsidRDefault="00BE45D1" w:rsidP="002E42F7"/>
    <w:p w14:paraId="5C5B2C8A" w14:textId="77777777" w:rsidR="00BE45D1" w:rsidRPr="000F56CF" w:rsidRDefault="00BE45D1" w:rsidP="00E70F7A"/>
    <w:p w14:paraId="30C8A10C" w14:textId="77777777" w:rsidR="00BE45D1" w:rsidRPr="000F56CF" w:rsidRDefault="00BE45D1" w:rsidP="00441848"/>
    <w:p w14:paraId="1BD706F4" w14:textId="77777777" w:rsidR="00BE45D1" w:rsidRPr="000F56CF" w:rsidRDefault="00BE45D1" w:rsidP="00441848"/>
    <w:p w14:paraId="23327DF5" w14:textId="77777777" w:rsidR="00BE45D1" w:rsidRPr="000F56CF" w:rsidRDefault="00BE45D1" w:rsidP="009016A9"/>
    <w:p w14:paraId="6316E623" w14:textId="77777777" w:rsidR="00BE45D1" w:rsidRPr="000F56CF" w:rsidRDefault="00BE45D1" w:rsidP="00A97D2C"/>
    <w:p w14:paraId="0087A728" w14:textId="77777777" w:rsidR="00BE45D1" w:rsidRPr="000F56CF" w:rsidRDefault="00BE45D1" w:rsidP="00353DA9"/>
    <w:p w14:paraId="6F246638" w14:textId="77777777" w:rsidR="00BE45D1" w:rsidRPr="000F56CF" w:rsidRDefault="00BE45D1" w:rsidP="003B535A"/>
    <w:p w14:paraId="6272777E" w14:textId="77777777" w:rsidR="00BE45D1" w:rsidRPr="000F56CF" w:rsidRDefault="00BE45D1" w:rsidP="00CB1C71"/>
    <w:p w14:paraId="5C5EF99C" w14:textId="77777777" w:rsidR="00BE45D1" w:rsidRPr="000F56CF" w:rsidRDefault="00BE45D1" w:rsidP="001A6B8B"/>
    <w:p w14:paraId="429AB189" w14:textId="77777777" w:rsidR="00BE45D1" w:rsidRPr="000F56CF" w:rsidRDefault="00BE45D1"/>
    <w:p w14:paraId="4399A2C5" w14:textId="77777777" w:rsidR="00BE45D1" w:rsidRPr="000F56CF" w:rsidRDefault="00BE45D1" w:rsidP="00654C3D"/>
    <w:p w14:paraId="78063CC6" w14:textId="77777777" w:rsidR="00BE45D1" w:rsidRPr="000F56CF" w:rsidRDefault="00BE45D1" w:rsidP="00654C3D"/>
    <w:p w14:paraId="225676A3" w14:textId="77777777" w:rsidR="00BE45D1" w:rsidRPr="000F56CF" w:rsidRDefault="00BE45D1" w:rsidP="00654C3D"/>
    <w:p w14:paraId="6A1204AF" w14:textId="77777777" w:rsidR="00BE45D1" w:rsidRPr="000F56CF" w:rsidRDefault="00BE45D1" w:rsidP="00654C3D"/>
    <w:p w14:paraId="504A93A0" w14:textId="77777777" w:rsidR="00BE45D1" w:rsidRPr="000F56CF" w:rsidRDefault="00BE45D1"/>
    <w:p w14:paraId="580E4A19" w14:textId="77777777" w:rsidR="00BE45D1" w:rsidRPr="000F56CF" w:rsidRDefault="00BE45D1"/>
    <w:p w14:paraId="373D8D48" w14:textId="77777777" w:rsidR="00BE45D1" w:rsidRPr="000F56CF" w:rsidRDefault="00BE45D1" w:rsidP="004311CC"/>
    <w:p w14:paraId="4F61C1B9" w14:textId="77777777" w:rsidR="00BE45D1" w:rsidRPr="000F56CF" w:rsidRDefault="00BE45D1" w:rsidP="004311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Carlito">
    <w:altName w:val="Arial"/>
    <w:charset w:val="00"/>
    <w:family w:val="swiss"/>
    <w:pitch w:val="variable"/>
  </w:font>
  <w:font w:name="Helvetica Neue">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Aileron Bold">
    <w:altName w:val="Arial"/>
    <w:charset w:val="00"/>
    <w:family w:val="modern"/>
    <w:pitch w:val="default"/>
    <w:sig w:usb0="00000000"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6476149"/>
    </w:sdtPr>
    <w:sdtEndPr>
      <w:rPr>
        <w:color w:val="808080"/>
        <w:spacing w:val="60"/>
      </w:rPr>
    </w:sdtEndPr>
    <w:sdtContent>
      <w:p w14:paraId="281B8ABC" w14:textId="77777777" w:rsidR="002107DD" w:rsidRPr="000F56CF" w:rsidRDefault="002107DD" w:rsidP="001A5439">
        <w:pPr>
          <w:pStyle w:val="Footer"/>
          <w:pBdr>
            <w:top w:val="single" w:sz="4" w:space="1" w:color="D9D9D9"/>
          </w:pBdr>
          <w:jc w:val="right"/>
        </w:pPr>
        <w:r w:rsidRPr="000F56CF">
          <w:fldChar w:fldCharType="begin"/>
        </w:r>
        <w:r w:rsidRPr="000F56CF">
          <w:instrText xml:space="preserve"> PAGE   \* MERGEFORMAT </w:instrText>
        </w:r>
        <w:r w:rsidRPr="000F56CF">
          <w:fldChar w:fldCharType="separate"/>
        </w:r>
        <w:r w:rsidR="004A45D5" w:rsidRPr="000F56CF">
          <w:t>45</w:t>
        </w:r>
        <w:r w:rsidRPr="000F56CF">
          <w:fldChar w:fldCharType="end"/>
        </w:r>
        <w:r w:rsidRPr="000F56CF">
          <w:t xml:space="preserve"> | </w:t>
        </w:r>
        <w:r w:rsidRPr="000F56CF">
          <w:rPr>
            <w:color w:val="808080"/>
            <w:spacing w:val="60"/>
          </w:rPr>
          <w:t>Page</w:t>
        </w:r>
      </w:p>
    </w:sdtContent>
  </w:sdt>
  <w:p w14:paraId="43A6073E" w14:textId="77777777" w:rsidR="002107DD" w:rsidRPr="000F56CF" w:rsidRDefault="002107DD">
    <w:pPr>
      <w:pStyle w:val="Footer"/>
      <w:jc w:val="center"/>
    </w:pPr>
    <w:r w:rsidRPr="000F56CF">
      <w:rPr>
        <w:rFonts w:cs="Calibri"/>
      </w:rPr>
      <w:t>©</w:t>
    </w:r>
    <w:r w:rsidRPr="000F56CF">
      <w:t xml:space="preserve"> Dotsquares Limited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E6FCF" w14:textId="77777777" w:rsidR="00BE45D1" w:rsidRPr="000F56CF" w:rsidRDefault="00BE45D1">
      <w:pPr>
        <w:spacing w:before="0" w:after="0"/>
      </w:pPr>
      <w:r w:rsidRPr="000F56CF">
        <w:separator/>
      </w:r>
    </w:p>
    <w:p w14:paraId="72542BAB" w14:textId="77777777" w:rsidR="00BE45D1" w:rsidRPr="000F56CF" w:rsidRDefault="00BE45D1"/>
    <w:p w14:paraId="221C264D" w14:textId="77777777" w:rsidR="00BE45D1" w:rsidRPr="000F56CF" w:rsidRDefault="00BE45D1"/>
    <w:p w14:paraId="2CF61018" w14:textId="77777777" w:rsidR="00BE45D1" w:rsidRPr="000F56CF" w:rsidRDefault="00BE45D1" w:rsidP="00C841D7"/>
    <w:p w14:paraId="76D4446E" w14:textId="77777777" w:rsidR="00BE45D1" w:rsidRPr="000F56CF" w:rsidRDefault="00BE45D1" w:rsidP="00450021"/>
    <w:p w14:paraId="48521663" w14:textId="77777777" w:rsidR="00BE45D1" w:rsidRPr="000F56CF" w:rsidRDefault="00BE45D1" w:rsidP="00295AB6"/>
    <w:p w14:paraId="1031B97F" w14:textId="77777777" w:rsidR="00BE45D1" w:rsidRPr="000F56CF" w:rsidRDefault="00BE45D1" w:rsidP="00B46A69"/>
    <w:p w14:paraId="5EA5F555" w14:textId="77777777" w:rsidR="00BE45D1" w:rsidRPr="000F56CF" w:rsidRDefault="00BE45D1"/>
    <w:p w14:paraId="1FC1A090" w14:textId="77777777" w:rsidR="00BE45D1" w:rsidRPr="000F56CF" w:rsidRDefault="00BE45D1" w:rsidP="000A41D1"/>
    <w:p w14:paraId="62397041" w14:textId="77777777" w:rsidR="00BE45D1" w:rsidRPr="000F56CF" w:rsidRDefault="00BE45D1" w:rsidP="006E74CF"/>
    <w:p w14:paraId="50945371" w14:textId="77777777" w:rsidR="00BE45D1" w:rsidRPr="000F56CF" w:rsidRDefault="00BE45D1" w:rsidP="006E74CF"/>
    <w:p w14:paraId="6551EA1E" w14:textId="77777777" w:rsidR="00BE45D1" w:rsidRPr="000F56CF" w:rsidRDefault="00BE45D1" w:rsidP="006E74CF"/>
    <w:p w14:paraId="128F7976" w14:textId="77777777" w:rsidR="00BE45D1" w:rsidRPr="000F56CF" w:rsidRDefault="00BE45D1"/>
    <w:p w14:paraId="2533614F" w14:textId="77777777" w:rsidR="00BE45D1" w:rsidRPr="000F56CF" w:rsidRDefault="00BE45D1" w:rsidP="007131A1"/>
    <w:p w14:paraId="3F28EB71" w14:textId="77777777" w:rsidR="00BE45D1" w:rsidRPr="000F56CF" w:rsidRDefault="00BE45D1"/>
    <w:p w14:paraId="1FDD1C6E" w14:textId="77777777" w:rsidR="00BE45D1" w:rsidRPr="000F56CF" w:rsidRDefault="00BE45D1" w:rsidP="000A7799"/>
    <w:p w14:paraId="00985B4B" w14:textId="77777777" w:rsidR="00BE45D1" w:rsidRPr="000F56CF" w:rsidRDefault="00BE45D1" w:rsidP="000A7799"/>
    <w:p w14:paraId="6FF2E99E" w14:textId="77777777" w:rsidR="00BE45D1" w:rsidRPr="000F56CF" w:rsidRDefault="00BE45D1" w:rsidP="000D68F1"/>
    <w:p w14:paraId="54F93408" w14:textId="77777777" w:rsidR="00BE45D1" w:rsidRPr="000F56CF" w:rsidRDefault="00BE45D1" w:rsidP="00FB0AED"/>
    <w:p w14:paraId="774DEFFE" w14:textId="77777777" w:rsidR="00BE45D1" w:rsidRPr="000F56CF" w:rsidRDefault="00BE45D1" w:rsidP="0068455E"/>
    <w:p w14:paraId="03FCE25B" w14:textId="77777777" w:rsidR="00BE45D1" w:rsidRPr="000F56CF" w:rsidRDefault="00BE45D1"/>
    <w:p w14:paraId="178472EF" w14:textId="77777777" w:rsidR="00BE45D1" w:rsidRPr="000F56CF" w:rsidRDefault="00BE45D1" w:rsidP="00023C7A"/>
    <w:p w14:paraId="4F3A054D" w14:textId="77777777" w:rsidR="00BE45D1" w:rsidRPr="000F56CF" w:rsidRDefault="00BE45D1" w:rsidP="00023C7A"/>
    <w:p w14:paraId="7FEA49F0" w14:textId="77777777" w:rsidR="00BE45D1" w:rsidRPr="000F56CF" w:rsidRDefault="00BE45D1" w:rsidP="00023C7A"/>
    <w:p w14:paraId="5A237CC3" w14:textId="77777777" w:rsidR="00BE45D1" w:rsidRPr="000F56CF" w:rsidRDefault="00BE45D1" w:rsidP="00023C7A"/>
    <w:p w14:paraId="1E76395B" w14:textId="77777777" w:rsidR="00BE45D1" w:rsidRPr="000F56CF" w:rsidRDefault="00BE45D1" w:rsidP="00A0485F"/>
    <w:p w14:paraId="38831CD8" w14:textId="77777777" w:rsidR="00BE45D1" w:rsidRPr="000F56CF" w:rsidRDefault="00BE45D1"/>
    <w:p w14:paraId="18F65A92" w14:textId="77777777" w:rsidR="00BE45D1" w:rsidRPr="000F56CF" w:rsidRDefault="00BE45D1" w:rsidP="00F50812"/>
    <w:p w14:paraId="3DFD4D2F" w14:textId="77777777" w:rsidR="00BE45D1" w:rsidRPr="000F56CF" w:rsidRDefault="00BE45D1" w:rsidP="0050127A"/>
    <w:p w14:paraId="3986DC1E" w14:textId="77777777" w:rsidR="00BE45D1" w:rsidRPr="000F56CF" w:rsidRDefault="00BE45D1"/>
    <w:p w14:paraId="05B72ECA" w14:textId="77777777" w:rsidR="00BE45D1" w:rsidRPr="000F56CF" w:rsidRDefault="00BE45D1" w:rsidP="00B5758B"/>
    <w:p w14:paraId="5F8A9E39" w14:textId="77777777" w:rsidR="00BE45D1" w:rsidRPr="000F56CF" w:rsidRDefault="00BE45D1" w:rsidP="00B5758B"/>
    <w:p w14:paraId="63E4DC4D" w14:textId="77777777" w:rsidR="00BE45D1" w:rsidRPr="000F56CF" w:rsidRDefault="00BE45D1"/>
    <w:p w14:paraId="5DE46FE1" w14:textId="77777777" w:rsidR="00BE45D1" w:rsidRPr="000F56CF" w:rsidRDefault="00BE45D1" w:rsidP="00A53150"/>
    <w:p w14:paraId="1FA4F8E3" w14:textId="77777777" w:rsidR="00BE45D1" w:rsidRPr="000F56CF" w:rsidRDefault="00BE45D1" w:rsidP="007E332C"/>
    <w:p w14:paraId="16ECD065" w14:textId="77777777" w:rsidR="00BE45D1" w:rsidRPr="000F56CF" w:rsidRDefault="00BE45D1" w:rsidP="007E332C"/>
    <w:p w14:paraId="16036173" w14:textId="77777777" w:rsidR="00BE45D1" w:rsidRPr="000F56CF" w:rsidRDefault="00BE45D1" w:rsidP="00213017"/>
    <w:p w14:paraId="1ABE3971" w14:textId="77777777" w:rsidR="00BE45D1" w:rsidRPr="000F56CF" w:rsidRDefault="00BE45D1" w:rsidP="00213017"/>
    <w:p w14:paraId="0EAE7487" w14:textId="77777777" w:rsidR="00BE45D1" w:rsidRPr="000F56CF" w:rsidRDefault="00BE45D1" w:rsidP="00BF5ED0"/>
    <w:p w14:paraId="55B915AA" w14:textId="77777777" w:rsidR="00BE45D1" w:rsidRPr="000F56CF" w:rsidRDefault="00BE45D1" w:rsidP="00825BA9"/>
    <w:p w14:paraId="3881048F" w14:textId="77777777" w:rsidR="00BE45D1" w:rsidRPr="000F56CF" w:rsidRDefault="00BE45D1" w:rsidP="00AC4099"/>
    <w:p w14:paraId="4898A7B5" w14:textId="77777777" w:rsidR="00BE45D1" w:rsidRPr="000F56CF" w:rsidRDefault="00BE45D1" w:rsidP="003672C6"/>
    <w:p w14:paraId="2366A8B7" w14:textId="77777777" w:rsidR="00BE45D1" w:rsidRPr="000F56CF" w:rsidRDefault="00BE45D1" w:rsidP="00932B56"/>
    <w:p w14:paraId="346345C7" w14:textId="77777777" w:rsidR="00BE45D1" w:rsidRPr="000F56CF" w:rsidRDefault="00BE45D1" w:rsidP="00AB3758"/>
    <w:p w14:paraId="5F78C034" w14:textId="77777777" w:rsidR="00BE45D1" w:rsidRPr="000F56CF" w:rsidRDefault="00BE45D1" w:rsidP="00975A67"/>
    <w:p w14:paraId="36726DB9" w14:textId="77777777" w:rsidR="00BE45D1" w:rsidRPr="000F56CF" w:rsidRDefault="00BE45D1"/>
    <w:p w14:paraId="5EE81C16" w14:textId="77777777" w:rsidR="00BE45D1" w:rsidRPr="000F56CF" w:rsidRDefault="00BE45D1"/>
    <w:p w14:paraId="098A5595" w14:textId="77777777" w:rsidR="00BE45D1" w:rsidRPr="000F56CF" w:rsidRDefault="00BE45D1" w:rsidP="00170CA8"/>
    <w:p w14:paraId="1B01E396" w14:textId="77777777" w:rsidR="00BE45D1" w:rsidRPr="000F56CF" w:rsidRDefault="00BE45D1"/>
    <w:p w14:paraId="3284BCA5" w14:textId="77777777" w:rsidR="00BE45D1" w:rsidRPr="000F56CF" w:rsidRDefault="00BE45D1" w:rsidP="001669EA"/>
    <w:p w14:paraId="2945E6E6" w14:textId="77777777" w:rsidR="00BE45D1" w:rsidRPr="000F56CF" w:rsidRDefault="00BE45D1"/>
    <w:p w14:paraId="79B7E10A" w14:textId="77777777" w:rsidR="00BE45D1" w:rsidRPr="000F56CF" w:rsidRDefault="00BE45D1"/>
    <w:p w14:paraId="1E413485" w14:textId="77777777" w:rsidR="00BE45D1" w:rsidRPr="000F56CF" w:rsidRDefault="00BE45D1" w:rsidP="00C5565A"/>
    <w:p w14:paraId="46889DC5" w14:textId="77777777" w:rsidR="00BE45D1" w:rsidRPr="000F56CF" w:rsidRDefault="00BE45D1" w:rsidP="00C5565A"/>
    <w:p w14:paraId="0219650A" w14:textId="77777777" w:rsidR="00BE45D1" w:rsidRPr="000F56CF" w:rsidRDefault="00BE45D1" w:rsidP="00BF7E94"/>
    <w:p w14:paraId="2345D546" w14:textId="77777777" w:rsidR="00BE45D1" w:rsidRPr="000F56CF" w:rsidRDefault="00BE45D1"/>
    <w:p w14:paraId="4913B174" w14:textId="77777777" w:rsidR="00BE45D1" w:rsidRPr="000F56CF" w:rsidRDefault="00BE45D1" w:rsidP="00CC464C"/>
    <w:p w14:paraId="138B8383" w14:textId="77777777" w:rsidR="00BE45D1" w:rsidRPr="000F56CF" w:rsidRDefault="00BE45D1" w:rsidP="00B641BB"/>
    <w:p w14:paraId="6A41004B" w14:textId="77777777" w:rsidR="00BE45D1" w:rsidRPr="000F56CF" w:rsidRDefault="00BE45D1"/>
    <w:p w14:paraId="5AB536EE" w14:textId="77777777" w:rsidR="00BE45D1" w:rsidRPr="000F56CF" w:rsidRDefault="00BE45D1" w:rsidP="009B5009"/>
    <w:p w14:paraId="750921B3" w14:textId="77777777" w:rsidR="00BE45D1" w:rsidRPr="000F56CF" w:rsidRDefault="00BE45D1" w:rsidP="00AA4448"/>
    <w:p w14:paraId="7A5EB6AD" w14:textId="77777777" w:rsidR="00BE45D1" w:rsidRPr="000F56CF" w:rsidRDefault="00BE45D1" w:rsidP="00665039"/>
    <w:p w14:paraId="1E93055C" w14:textId="77777777" w:rsidR="00BE45D1" w:rsidRPr="000F56CF" w:rsidRDefault="00BE45D1" w:rsidP="00665039"/>
    <w:p w14:paraId="09414D4D" w14:textId="77777777" w:rsidR="00BE45D1" w:rsidRPr="000F56CF" w:rsidRDefault="00BE45D1" w:rsidP="00591676"/>
    <w:p w14:paraId="293F4343" w14:textId="77777777" w:rsidR="00BE45D1" w:rsidRPr="000F56CF" w:rsidRDefault="00BE45D1" w:rsidP="00725DAE"/>
    <w:p w14:paraId="7B043555" w14:textId="77777777" w:rsidR="00BE45D1" w:rsidRPr="000F56CF" w:rsidRDefault="00BE45D1" w:rsidP="00725DAE"/>
    <w:p w14:paraId="6B7EEF78" w14:textId="77777777" w:rsidR="00BE45D1" w:rsidRPr="000F56CF" w:rsidRDefault="00BE45D1" w:rsidP="00725DAE"/>
    <w:p w14:paraId="7FB5B684" w14:textId="77777777" w:rsidR="00BE45D1" w:rsidRPr="000F56CF" w:rsidRDefault="00BE45D1" w:rsidP="00725DAE"/>
    <w:p w14:paraId="7927E3C1" w14:textId="77777777" w:rsidR="00BE45D1" w:rsidRPr="000F56CF" w:rsidRDefault="00BE45D1"/>
    <w:p w14:paraId="0A59626C" w14:textId="77777777" w:rsidR="00BE45D1" w:rsidRPr="000F56CF" w:rsidRDefault="00BE45D1"/>
    <w:p w14:paraId="22216DBA" w14:textId="77777777" w:rsidR="00BE45D1" w:rsidRPr="000F56CF" w:rsidRDefault="00BE45D1" w:rsidP="009433F6"/>
    <w:p w14:paraId="777B3DA7" w14:textId="77777777" w:rsidR="00BE45D1" w:rsidRPr="000F56CF" w:rsidRDefault="00BE45D1" w:rsidP="0098142E"/>
    <w:p w14:paraId="4DF91BA4" w14:textId="77777777" w:rsidR="00BE45D1" w:rsidRPr="000F56CF" w:rsidRDefault="00BE45D1" w:rsidP="0098142E"/>
    <w:p w14:paraId="68A632AD" w14:textId="77777777" w:rsidR="00BE45D1" w:rsidRPr="000F56CF" w:rsidRDefault="00BE45D1" w:rsidP="00887772"/>
    <w:p w14:paraId="4AF2F75B" w14:textId="77777777" w:rsidR="00BE45D1" w:rsidRPr="000F56CF" w:rsidRDefault="00BE45D1" w:rsidP="00887772"/>
    <w:p w14:paraId="66083619" w14:textId="77777777" w:rsidR="00BE45D1" w:rsidRPr="000F56CF" w:rsidRDefault="00BE45D1" w:rsidP="00887772"/>
    <w:p w14:paraId="64104754" w14:textId="77777777" w:rsidR="00BE45D1" w:rsidRPr="000F56CF" w:rsidRDefault="00BE45D1" w:rsidP="00887772"/>
    <w:p w14:paraId="5F8D5115" w14:textId="77777777" w:rsidR="00BE45D1" w:rsidRPr="000F56CF" w:rsidRDefault="00BE45D1" w:rsidP="00887772"/>
    <w:p w14:paraId="4B6C7E3A" w14:textId="77777777" w:rsidR="00BE45D1" w:rsidRPr="000F56CF" w:rsidRDefault="00BE45D1" w:rsidP="00887772"/>
    <w:p w14:paraId="1C334A9E" w14:textId="77777777" w:rsidR="00BE45D1" w:rsidRPr="000F56CF" w:rsidRDefault="00BE45D1" w:rsidP="00CB2353"/>
    <w:p w14:paraId="76C2572D" w14:textId="77777777" w:rsidR="00BE45D1" w:rsidRPr="000F56CF" w:rsidRDefault="00BE45D1" w:rsidP="00037A4E"/>
    <w:p w14:paraId="18975A01" w14:textId="77777777" w:rsidR="00BE45D1" w:rsidRPr="000F56CF" w:rsidRDefault="00BE45D1" w:rsidP="00037A4E"/>
    <w:p w14:paraId="01648733" w14:textId="77777777" w:rsidR="00BE45D1" w:rsidRPr="000F56CF" w:rsidRDefault="00BE45D1" w:rsidP="00037A4E"/>
    <w:p w14:paraId="08A350CD" w14:textId="77777777" w:rsidR="00BE45D1" w:rsidRPr="000F56CF" w:rsidRDefault="00BE45D1" w:rsidP="00044BC6"/>
    <w:p w14:paraId="7C5F6E76" w14:textId="77777777" w:rsidR="00BE45D1" w:rsidRPr="000F56CF" w:rsidRDefault="00BE45D1" w:rsidP="00642338"/>
    <w:p w14:paraId="741D8DBA" w14:textId="77777777" w:rsidR="00BE45D1" w:rsidRPr="000F56CF" w:rsidRDefault="00BE45D1" w:rsidP="00B84720"/>
    <w:p w14:paraId="2CD30D89" w14:textId="77777777" w:rsidR="00BE45D1" w:rsidRPr="000F56CF" w:rsidRDefault="00BE45D1" w:rsidP="00B84720"/>
    <w:p w14:paraId="37BB0913" w14:textId="77777777" w:rsidR="00BE45D1" w:rsidRPr="000F56CF" w:rsidRDefault="00BE45D1" w:rsidP="00B84720"/>
    <w:p w14:paraId="1D58029C" w14:textId="77777777" w:rsidR="00BE45D1" w:rsidRPr="000F56CF" w:rsidRDefault="00BE45D1" w:rsidP="00B84720"/>
    <w:p w14:paraId="5468D2F1" w14:textId="77777777" w:rsidR="00BE45D1" w:rsidRPr="000F56CF" w:rsidRDefault="00BE45D1" w:rsidP="00B84720"/>
    <w:p w14:paraId="54715133" w14:textId="77777777" w:rsidR="00BE45D1" w:rsidRPr="000F56CF" w:rsidRDefault="00BE45D1" w:rsidP="00B84720"/>
    <w:p w14:paraId="1A44EFB7" w14:textId="77777777" w:rsidR="00BE45D1" w:rsidRPr="000F56CF" w:rsidRDefault="00BE45D1" w:rsidP="00B84720"/>
    <w:p w14:paraId="61ACFF51" w14:textId="77777777" w:rsidR="00BE45D1" w:rsidRPr="000F56CF" w:rsidRDefault="00BE45D1" w:rsidP="00B84720"/>
    <w:p w14:paraId="44CBBD56" w14:textId="77777777" w:rsidR="00BE45D1" w:rsidRPr="000F56CF" w:rsidRDefault="00BE45D1"/>
    <w:p w14:paraId="572B7032" w14:textId="77777777" w:rsidR="00BE45D1" w:rsidRPr="000F56CF" w:rsidRDefault="00BE45D1" w:rsidP="00B30506"/>
    <w:p w14:paraId="387C13D8" w14:textId="77777777" w:rsidR="00BE45D1" w:rsidRPr="000F56CF" w:rsidRDefault="00BE45D1" w:rsidP="00903EE3"/>
    <w:p w14:paraId="0B120B9B" w14:textId="77777777" w:rsidR="00BE45D1" w:rsidRPr="000F56CF" w:rsidRDefault="00BE45D1" w:rsidP="00A327F7"/>
    <w:p w14:paraId="4E53ED62" w14:textId="77777777" w:rsidR="00BE45D1" w:rsidRPr="000F56CF" w:rsidRDefault="00BE45D1" w:rsidP="00840546"/>
    <w:p w14:paraId="04C6ABA9" w14:textId="77777777" w:rsidR="00BE45D1" w:rsidRPr="000F56CF" w:rsidRDefault="00BE45D1" w:rsidP="00734609"/>
    <w:p w14:paraId="54B42AD1" w14:textId="77777777" w:rsidR="00BE45D1" w:rsidRPr="000F56CF" w:rsidRDefault="00BE45D1" w:rsidP="00D819C9"/>
    <w:p w14:paraId="1EDB6527" w14:textId="77777777" w:rsidR="00BE45D1" w:rsidRPr="000F56CF" w:rsidRDefault="00BE45D1" w:rsidP="004E582F"/>
    <w:p w14:paraId="61C438BF" w14:textId="77777777" w:rsidR="00BE45D1" w:rsidRPr="000F56CF" w:rsidRDefault="00BE45D1" w:rsidP="00035DE1"/>
    <w:p w14:paraId="3FC1DE57" w14:textId="77777777" w:rsidR="00BE45D1" w:rsidRPr="000F56CF" w:rsidRDefault="00BE45D1"/>
    <w:p w14:paraId="0B7B791D" w14:textId="77777777" w:rsidR="00BE45D1" w:rsidRPr="000F56CF" w:rsidRDefault="00BE45D1" w:rsidP="006B48A1"/>
    <w:p w14:paraId="1AE20848" w14:textId="77777777" w:rsidR="00BE45D1" w:rsidRPr="000F56CF" w:rsidRDefault="00BE45D1" w:rsidP="006B48A1"/>
    <w:p w14:paraId="6C647537" w14:textId="77777777" w:rsidR="00BE45D1" w:rsidRPr="000F56CF" w:rsidRDefault="00BE45D1" w:rsidP="006B48A1"/>
    <w:p w14:paraId="64F1AE9F" w14:textId="77777777" w:rsidR="00BE45D1" w:rsidRPr="000F56CF" w:rsidRDefault="00BE45D1" w:rsidP="006F7963"/>
    <w:p w14:paraId="26C4FC7B" w14:textId="77777777" w:rsidR="00BE45D1" w:rsidRPr="000F56CF" w:rsidRDefault="00BE45D1" w:rsidP="006F7963"/>
    <w:p w14:paraId="6E16B1AE" w14:textId="77777777" w:rsidR="00BE45D1" w:rsidRPr="000F56CF" w:rsidRDefault="00BE45D1" w:rsidP="006F7963"/>
    <w:p w14:paraId="77AB467C" w14:textId="77777777" w:rsidR="00BE45D1" w:rsidRPr="000F56CF" w:rsidRDefault="00BE45D1" w:rsidP="006F7963"/>
    <w:p w14:paraId="00BC0101" w14:textId="77777777" w:rsidR="00BE45D1" w:rsidRPr="000F56CF" w:rsidRDefault="00BE45D1" w:rsidP="006F7963"/>
    <w:p w14:paraId="477F43E0" w14:textId="77777777" w:rsidR="00BE45D1" w:rsidRPr="000F56CF" w:rsidRDefault="00BE45D1" w:rsidP="008D69A0"/>
    <w:p w14:paraId="785BD146" w14:textId="77777777" w:rsidR="00BE45D1" w:rsidRPr="000F56CF" w:rsidRDefault="00BE45D1" w:rsidP="008D69A0"/>
    <w:p w14:paraId="75785B1E" w14:textId="77777777" w:rsidR="00BE45D1" w:rsidRPr="000F56CF" w:rsidRDefault="00BE45D1" w:rsidP="00D44204"/>
    <w:p w14:paraId="254C954C" w14:textId="77777777" w:rsidR="00BE45D1" w:rsidRPr="000F56CF" w:rsidRDefault="00BE45D1" w:rsidP="00D44204"/>
    <w:p w14:paraId="060840C8" w14:textId="77777777" w:rsidR="00BE45D1" w:rsidRPr="000F56CF" w:rsidRDefault="00BE45D1" w:rsidP="00D44204"/>
    <w:p w14:paraId="05A9E6AB" w14:textId="77777777" w:rsidR="00BE45D1" w:rsidRPr="000F56CF" w:rsidRDefault="00BE45D1" w:rsidP="00D44204"/>
    <w:p w14:paraId="6202CF76" w14:textId="77777777" w:rsidR="00BE45D1" w:rsidRPr="000F56CF" w:rsidRDefault="00BE45D1" w:rsidP="00B91E34"/>
    <w:p w14:paraId="20DDDB8E" w14:textId="77777777" w:rsidR="00BE45D1" w:rsidRPr="000F56CF" w:rsidRDefault="00BE45D1" w:rsidP="00B91E34"/>
    <w:p w14:paraId="7A3C8976" w14:textId="77777777" w:rsidR="00BE45D1" w:rsidRPr="000F56CF" w:rsidRDefault="00BE45D1"/>
    <w:p w14:paraId="7F725A84" w14:textId="77777777" w:rsidR="00BE45D1" w:rsidRPr="000F56CF" w:rsidRDefault="00BE45D1">
      <w:pPr>
        <w:numPr>
          <w:ilvl w:val="0"/>
          <w:numId w:val="10"/>
        </w:numPr>
      </w:pPr>
    </w:p>
    <w:p w14:paraId="61077476" w14:textId="77777777" w:rsidR="00BE45D1" w:rsidRPr="000F56CF" w:rsidRDefault="00BE45D1"/>
    <w:p w14:paraId="760BAC1B" w14:textId="77777777" w:rsidR="00BE45D1" w:rsidRPr="000F56CF" w:rsidRDefault="00BE45D1" w:rsidP="002E42F7"/>
    <w:p w14:paraId="38D66E76" w14:textId="77777777" w:rsidR="00BE45D1" w:rsidRPr="000F56CF" w:rsidRDefault="00BE45D1" w:rsidP="00E70F7A"/>
    <w:p w14:paraId="15587904" w14:textId="77777777" w:rsidR="00BE45D1" w:rsidRPr="000F56CF" w:rsidRDefault="00BE45D1" w:rsidP="00441848"/>
    <w:p w14:paraId="7E274140" w14:textId="77777777" w:rsidR="00BE45D1" w:rsidRPr="000F56CF" w:rsidRDefault="00BE45D1" w:rsidP="00441848"/>
    <w:p w14:paraId="42FF3A4C" w14:textId="77777777" w:rsidR="00BE45D1" w:rsidRPr="000F56CF" w:rsidRDefault="00BE45D1" w:rsidP="009016A9"/>
    <w:p w14:paraId="546C4DCD" w14:textId="77777777" w:rsidR="00BE45D1" w:rsidRPr="000F56CF" w:rsidRDefault="00BE45D1" w:rsidP="00A97D2C"/>
    <w:p w14:paraId="59F1834B" w14:textId="77777777" w:rsidR="00BE45D1" w:rsidRPr="000F56CF" w:rsidRDefault="00BE45D1" w:rsidP="00353DA9"/>
    <w:p w14:paraId="2146BB93" w14:textId="77777777" w:rsidR="00BE45D1" w:rsidRPr="000F56CF" w:rsidRDefault="00BE45D1" w:rsidP="003B535A"/>
    <w:p w14:paraId="3196BC63" w14:textId="77777777" w:rsidR="00BE45D1" w:rsidRPr="000F56CF" w:rsidRDefault="00BE45D1" w:rsidP="00CB1C71"/>
    <w:p w14:paraId="7EC5EE77" w14:textId="77777777" w:rsidR="00BE45D1" w:rsidRPr="000F56CF" w:rsidRDefault="00BE45D1" w:rsidP="001A6B8B"/>
    <w:p w14:paraId="0A5A3688" w14:textId="77777777" w:rsidR="00BE45D1" w:rsidRPr="000F56CF" w:rsidRDefault="00BE45D1"/>
    <w:p w14:paraId="41EAB714" w14:textId="77777777" w:rsidR="00BE45D1" w:rsidRPr="000F56CF" w:rsidRDefault="00BE45D1" w:rsidP="00654C3D"/>
    <w:p w14:paraId="647E5287" w14:textId="77777777" w:rsidR="00BE45D1" w:rsidRPr="000F56CF" w:rsidRDefault="00BE45D1" w:rsidP="00654C3D"/>
    <w:p w14:paraId="5D310432" w14:textId="77777777" w:rsidR="00BE45D1" w:rsidRPr="000F56CF" w:rsidRDefault="00BE45D1" w:rsidP="00654C3D"/>
    <w:p w14:paraId="3C7AD55F" w14:textId="77777777" w:rsidR="00BE45D1" w:rsidRPr="000F56CF" w:rsidRDefault="00BE45D1" w:rsidP="00654C3D"/>
    <w:p w14:paraId="4F5863DE" w14:textId="77777777" w:rsidR="00BE45D1" w:rsidRPr="000F56CF" w:rsidRDefault="00BE45D1"/>
    <w:p w14:paraId="0CFC2AFF" w14:textId="77777777" w:rsidR="00BE45D1" w:rsidRPr="000F56CF" w:rsidRDefault="00BE45D1"/>
    <w:p w14:paraId="410A28F7" w14:textId="77777777" w:rsidR="00BE45D1" w:rsidRPr="000F56CF" w:rsidRDefault="00BE45D1" w:rsidP="004311CC"/>
    <w:p w14:paraId="3DD26BA4" w14:textId="77777777" w:rsidR="00BE45D1" w:rsidRPr="000F56CF" w:rsidRDefault="00BE45D1" w:rsidP="004311CC"/>
  </w:footnote>
  <w:footnote w:type="continuationSeparator" w:id="0">
    <w:p w14:paraId="3B3897A7" w14:textId="77777777" w:rsidR="00BE45D1" w:rsidRPr="000F56CF" w:rsidRDefault="00BE45D1">
      <w:pPr>
        <w:spacing w:before="0" w:after="0"/>
      </w:pPr>
      <w:r w:rsidRPr="000F56CF">
        <w:continuationSeparator/>
      </w:r>
    </w:p>
    <w:p w14:paraId="051EA7E1" w14:textId="77777777" w:rsidR="00BE45D1" w:rsidRPr="000F56CF" w:rsidRDefault="00BE45D1"/>
    <w:p w14:paraId="041B1DC9" w14:textId="77777777" w:rsidR="00BE45D1" w:rsidRPr="000F56CF" w:rsidRDefault="00BE45D1"/>
    <w:p w14:paraId="1F526098" w14:textId="77777777" w:rsidR="00BE45D1" w:rsidRPr="000F56CF" w:rsidRDefault="00BE45D1" w:rsidP="00C841D7"/>
    <w:p w14:paraId="36506004" w14:textId="77777777" w:rsidR="00BE45D1" w:rsidRPr="000F56CF" w:rsidRDefault="00BE45D1" w:rsidP="00450021"/>
    <w:p w14:paraId="44804727" w14:textId="77777777" w:rsidR="00BE45D1" w:rsidRPr="000F56CF" w:rsidRDefault="00BE45D1" w:rsidP="00295AB6"/>
    <w:p w14:paraId="08368ADF" w14:textId="77777777" w:rsidR="00BE45D1" w:rsidRPr="000F56CF" w:rsidRDefault="00BE45D1" w:rsidP="00B46A69"/>
    <w:p w14:paraId="2F7A4F79" w14:textId="77777777" w:rsidR="00BE45D1" w:rsidRPr="000F56CF" w:rsidRDefault="00BE45D1"/>
    <w:p w14:paraId="0247B339" w14:textId="77777777" w:rsidR="00BE45D1" w:rsidRPr="000F56CF" w:rsidRDefault="00BE45D1" w:rsidP="000A41D1"/>
    <w:p w14:paraId="13B33227" w14:textId="77777777" w:rsidR="00BE45D1" w:rsidRPr="000F56CF" w:rsidRDefault="00BE45D1" w:rsidP="006E74CF"/>
    <w:p w14:paraId="5C97CE99" w14:textId="77777777" w:rsidR="00BE45D1" w:rsidRPr="000F56CF" w:rsidRDefault="00BE45D1" w:rsidP="006E74CF"/>
    <w:p w14:paraId="46DD988D" w14:textId="77777777" w:rsidR="00BE45D1" w:rsidRPr="000F56CF" w:rsidRDefault="00BE45D1" w:rsidP="006E74CF"/>
    <w:p w14:paraId="3E323250" w14:textId="77777777" w:rsidR="00BE45D1" w:rsidRPr="000F56CF" w:rsidRDefault="00BE45D1"/>
    <w:p w14:paraId="26C0FFC8" w14:textId="77777777" w:rsidR="00BE45D1" w:rsidRPr="000F56CF" w:rsidRDefault="00BE45D1" w:rsidP="007131A1"/>
    <w:p w14:paraId="55215187" w14:textId="77777777" w:rsidR="00BE45D1" w:rsidRPr="000F56CF" w:rsidRDefault="00BE45D1"/>
    <w:p w14:paraId="7A4198E2" w14:textId="77777777" w:rsidR="00BE45D1" w:rsidRPr="000F56CF" w:rsidRDefault="00BE45D1" w:rsidP="000A7799"/>
    <w:p w14:paraId="41930512" w14:textId="77777777" w:rsidR="00BE45D1" w:rsidRPr="000F56CF" w:rsidRDefault="00BE45D1" w:rsidP="000A7799"/>
    <w:p w14:paraId="40365DD4" w14:textId="77777777" w:rsidR="00BE45D1" w:rsidRPr="000F56CF" w:rsidRDefault="00BE45D1" w:rsidP="000D68F1"/>
    <w:p w14:paraId="00BA6323" w14:textId="77777777" w:rsidR="00BE45D1" w:rsidRPr="000F56CF" w:rsidRDefault="00BE45D1" w:rsidP="00FB0AED"/>
    <w:p w14:paraId="0979F662" w14:textId="77777777" w:rsidR="00BE45D1" w:rsidRPr="000F56CF" w:rsidRDefault="00BE45D1" w:rsidP="0068455E"/>
    <w:p w14:paraId="26EDB7B7" w14:textId="77777777" w:rsidR="00BE45D1" w:rsidRPr="000F56CF" w:rsidRDefault="00BE45D1"/>
    <w:p w14:paraId="08ADA99C" w14:textId="77777777" w:rsidR="00BE45D1" w:rsidRPr="000F56CF" w:rsidRDefault="00BE45D1" w:rsidP="00023C7A"/>
    <w:p w14:paraId="09507165" w14:textId="77777777" w:rsidR="00BE45D1" w:rsidRPr="000F56CF" w:rsidRDefault="00BE45D1" w:rsidP="00023C7A"/>
    <w:p w14:paraId="6E1AF5DC" w14:textId="77777777" w:rsidR="00BE45D1" w:rsidRPr="000F56CF" w:rsidRDefault="00BE45D1" w:rsidP="00023C7A"/>
    <w:p w14:paraId="1B56EA07" w14:textId="77777777" w:rsidR="00BE45D1" w:rsidRPr="000F56CF" w:rsidRDefault="00BE45D1" w:rsidP="00023C7A"/>
    <w:p w14:paraId="705CDC64" w14:textId="77777777" w:rsidR="00BE45D1" w:rsidRPr="000F56CF" w:rsidRDefault="00BE45D1" w:rsidP="00A0485F"/>
    <w:p w14:paraId="357FDDF7" w14:textId="77777777" w:rsidR="00BE45D1" w:rsidRPr="000F56CF" w:rsidRDefault="00BE45D1"/>
    <w:p w14:paraId="05732D77" w14:textId="77777777" w:rsidR="00BE45D1" w:rsidRPr="000F56CF" w:rsidRDefault="00BE45D1" w:rsidP="00F50812"/>
    <w:p w14:paraId="2EA3F4D0" w14:textId="77777777" w:rsidR="00BE45D1" w:rsidRPr="000F56CF" w:rsidRDefault="00BE45D1" w:rsidP="0050127A"/>
    <w:p w14:paraId="62F3AD72" w14:textId="77777777" w:rsidR="00BE45D1" w:rsidRPr="000F56CF" w:rsidRDefault="00BE45D1"/>
    <w:p w14:paraId="3951DF1B" w14:textId="77777777" w:rsidR="00BE45D1" w:rsidRPr="000F56CF" w:rsidRDefault="00BE45D1" w:rsidP="00B5758B"/>
    <w:p w14:paraId="14E8EFD8" w14:textId="77777777" w:rsidR="00BE45D1" w:rsidRPr="000F56CF" w:rsidRDefault="00BE45D1" w:rsidP="00B5758B"/>
    <w:p w14:paraId="4745ED90" w14:textId="77777777" w:rsidR="00BE45D1" w:rsidRPr="000F56CF" w:rsidRDefault="00BE45D1"/>
    <w:p w14:paraId="60B77AB6" w14:textId="77777777" w:rsidR="00BE45D1" w:rsidRPr="000F56CF" w:rsidRDefault="00BE45D1" w:rsidP="00A53150"/>
    <w:p w14:paraId="79EB8A4E" w14:textId="77777777" w:rsidR="00BE45D1" w:rsidRPr="000F56CF" w:rsidRDefault="00BE45D1" w:rsidP="007E332C"/>
    <w:p w14:paraId="5C25CBA5" w14:textId="77777777" w:rsidR="00BE45D1" w:rsidRPr="000F56CF" w:rsidRDefault="00BE45D1" w:rsidP="007E332C"/>
    <w:p w14:paraId="310255C7" w14:textId="77777777" w:rsidR="00BE45D1" w:rsidRPr="000F56CF" w:rsidRDefault="00BE45D1" w:rsidP="00213017"/>
    <w:p w14:paraId="41A18F28" w14:textId="77777777" w:rsidR="00BE45D1" w:rsidRPr="000F56CF" w:rsidRDefault="00BE45D1" w:rsidP="00213017"/>
    <w:p w14:paraId="6DFDBF87" w14:textId="77777777" w:rsidR="00BE45D1" w:rsidRPr="000F56CF" w:rsidRDefault="00BE45D1" w:rsidP="00BF5ED0"/>
    <w:p w14:paraId="3AA9A19E" w14:textId="77777777" w:rsidR="00BE45D1" w:rsidRPr="000F56CF" w:rsidRDefault="00BE45D1" w:rsidP="00825BA9"/>
    <w:p w14:paraId="18AA02BE" w14:textId="77777777" w:rsidR="00BE45D1" w:rsidRPr="000F56CF" w:rsidRDefault="00BE45D1" w:rsidP="00AC4099"/>
    <w:p w14:paraId="4D37EC6B" w14:textId="77777777" w:rsidR="00BE45D1" w:rsidRPr="000F56CF" w:rsidRDefault="00BE45D1" w:rsidP="003672C6"/>
    <w:p w14:paraId="7575A3F4" w14:textId="77777777" w:rsidR="00BE45D1" w:rsidRPr="000F56CF" w:rsidRDefault="00BE45D1" w:rsidP="00932B56"/>
    <w:p w14:paraId="3D1FB4BD" w14:textId="77777777" w:rsidR="00BE45D1" w:rsidRPr="000F56CF" w:rsidRDefault="00BE45D1" w:rsidP="00AB3758"/>
    <w:p w14:paraId="04657C1F" w14:textId="77777777" w:rsidR="00BE45D1" w:rsidRPr="000F56CF" w:rsidRDefault="00BE45D1" w:rsidP="00975A67"/>
    <w:p w14:paraId="44577359" w14:textId="77777777" w:rsidR="00BE45D1" w:rsidRPr="000F56CF" w:rsidRDefault="00BE45D1"/>
    <w:p w14:paraId="69F0FF1C" w14:textId="77777777" w:rsidR="00BE45D1" w:rsidRPr="000F56CF" w:rsidRDefault="00BE45D1"/>
    <w:p w14:paraId="5D77D6F2" w14:textId="77777777" w:rsidR="00BE45D1" w:rsidRPr="000F56CF" w:rsidRDefault="00BE45D1" w:rsidP="00170CA8"/>
    <w:p w14:paraId="597DF2D4" w14:textId="77777777" w:rsidR="00BE45D1" w:rsidRPr="000F56CF" w:rsidRDefault="00BE45D1"/>
    <w:p w14:paraId="4FD9A4F4" w14:textId="77777777" w:rsidR="00BE45D1" w:rsidRPr="000F56CF" w:rsidRDefault="00BE45D1" w:rsidP="001669EA"/>
    <w:p w14:paraId="6B99FABB" w14:textId="77777777" w:rsidR="00BE45D1" w:rsidRPr="000F56CF" w:rsidRDefault="00BE45D1"/>
    <w:p w14:paraId="0D34CCD3" w14:textId="77777777" w:rsidR="00BE45D1" w:rsidRPr="000F56CF" w:rsidRDefault="00BE45D1"/>
    <w:p w14:paraId="3DA27BEA" w14:textId="77777777" w:rsidR="00BE45D1" w:rsidRPr="000F56CF" w:rsidRDefault="00BE45D1" w:rsidP="00C5565A"/>
    <w:p w14:paraId="1D78A1DE" w14:textId="77777777" w:rsidR="00BE45D1" w:rsidRPr="000F56CF" w:rsidRDefault="00BE45D1" w:rsidP="00C5565A"/>
    <w:p w14:paraId="37E67DAB" w14:textId="77777777" w:rsidR="00BE45D1" w:rsidRPr="000F56CF" w:rsidRDefault="00BE45D1" w:rsidP="00BF7E94"/>
    <w:p w14:paraId="206FCF8E" w14:textId="77777777" w:rsidR="00BE45D1" w:rsidRPr="000F56CF" w:rsidRDefault="00BE45D1"/>
    <w:p w14:paraId="7C7A4A88" w14:textId="77777777" w:rsidR="00BE45D1" w:rsidRPr="000F56CF" w:rsidRDefault="00BE45D1" w:rsidP="00CC464C"/>
    <w:p w14:paraId="7A8A3C56" w14:textId="77777777" w:rsidR="00BE45D1" w:rsidRPr="000F56CF" w:rsidRDefault="00BE45D1" w:rsidP="00B641BB"/>
    <w:p w14:paraId="2439B60A" w14:textId="77777777" w:rsidR="00BE45D1" w:rsidRPr="000F56CF" w:rsidRDefault="00BE45D1"/>
    <w:p w14:paraId="55096EC7" w14:textId="77777777" w:rsidR="00BE45D1" w:rsidRPr="000F56CF" w:rsidRDefault="00BE45D1" w:rsidP="009B5009"/>
    <w:p w14:paraId="65EBBDA1" w14:textId="77777777" w:rsidR="00BE45D1" w:rsidRPr="000F56CF" w:rsidRDefault="00BE45D1" w:rsidP="00AA4448"/>
    <w:p w14:paraId="1FD6B490" w14:textId="77777777" w:rsidR="00BE45D1" w:rsidRPr="000F56CF" w:rsidRDefault="00BE45D1" w:rsidP="00665039"/>
    <w:p w14:paraId="0AD9C172" w14:textId="77777777" w:rsidR="00BE45D1" w:rsidRPr="000F56CF" w:rsidRDefault="00BE45D1" w:rsidP="00665039"/>
    <w:p w14:paraId="5EDEF0AE" w14:textId="77777777" w:rsidR="00BE45D1" w:rsidRPr="000F56CF" w:rsidRDefault="00BE45D1" w:rsidP="00591676"/>
    <w:p w14:paraId="29C41AE1" w14:textId="77777777" w:rsidR="00BE45D1" w:rsidRPr="000F56CF" w:rsidRDefault="00BE45D1" w:rsidP="00725DAE"/>
    <w:p w14:paraId="6347F125" w14:textId="77777777" w:rsidR="00BE45D1" w:rsidRPr="000F56CF" w:rsidRDefault="00BE45D1" w:rsidP="00725DAE"/>
    <w:p w14:paraId="59FAF640" w14:textId="77777777" w:rsidR="00BE45D1" w:rsidRPr="000F56CF" w:rsidRDefault="00BE45D1" w:rsidP="00725DAE"/>
    <w:p w14:paraId="0BC5DEFA" w14:textId="77777777" w:rsidR="00BE45D1" w:rsidRPr="000F56CF" w:rsidRDefault="00BE45D1" w:rsidP="00725DAE"/>
    <w:p w14:paraId="4107DB9C" w14:textId="77777777" w:rsidR="00BE45D1" w:rsidRPr="000F56CF" w:rsidRDefault="00BE45D1"/>
    <w:p w14:paraId="6580D1C0" w14:textId="77777777" w:rsidR="00BE45D1" w:rsidRPr="000F56CF" w:rsidRDefault="00BE45D1"/>
    <w:p w14:paraId="19FBAA0A" w14:textId="77777777" w:rsidR="00BE45D1" w:rsidRPr="000F56CF" w:rsidRDefault="00BE45D1" w:rsidP="009433F6"/>
    <w:p w14:paraId="66B6FBB3" w14:textId="77777777" w:rsidR="00BE45D1" w:rsidRPr="000F56CF" w:rsidRDefault="00BE45D1" w:rsidP="0098142E"/>
    <w:p w14:paraId="14E2F977" w14:textId="77777777" w:rsidR="00BE45D1" w:rsidRPr="000F56CF" w:rsidRDefault="00BE45D1" w:rsidP="0098142E"/>
    <w:p w14:paraId="6289123C" w14:textId="77777777" w:rsidR="00BE45D1" w:rsidRPr="000F56CF" w:rsidRDefault="00BE45D1" w:rsidP="00887772"/>
    <w:p w14:paraId="3F8D76FE" w14:textId="77777777" w:rsidR="00BE45D1" w:rsidRPr="000F56CF" w:rsidRDefault="00BE45D1" w:rsidP="00887772"/>
    <w:p w14:paraId="311AB708" w14:textId="77777777" w:rsidR="00BE45D1" w:rsidRPr="000F56CF" w:rsidRDefault="00BE45D1" w:rsidP="00887772"/>
    <w:p w14:paraId="68EC6FB1" w14:textId="77777777" w:rsidR="00BE45D1" w:rsidRPr="000F56CF" w:rsidRDefault="00BE45D1" w:rsidP="00887772"/>
    <w:p w14:paraId="5185C592" w14:textId="77777777" w:rsidR="00BE45D1" w:rsidRPr="000F56CF" w:rsidRDefault="00BE45D1" w:rsidP="00887772"/>
    <w:p w14:paraId="13F95DF0" w14:textId="77777777" w:rsidR="00BE45D1" w:rsidRPr="000F56CF" w:rsidRDefault="00BE45D1" w:rsidP="00887772"/>
    <w:p w14:paraId="6095893E" w14:textId="77777777" w:rsidR="00BE45D1" w:rsidRPr="000F56CF" w:rsidRDefault="00BE45D1" w:rsidP="00CB2353"/>
    <w:p w14:paraId="63BEED2F" w14:textId="77777777" w:rsidR="00BE45D1" w:rsidRPr="000F56CF" w:rsidRDefault="00BE45D1" w:rsidP="00037A4E"/>
    <w:p w14:paraId="2E9DFFDD" w14:textId="77777777" w:rsidR="00BE45D1" w:rsidRPr="000F56CF" w:rsidRDefault="00BE45D1" w:rsidP="00037A4E"/>
    <w:p w14:paraId="7E6D8850" w14:textId="77777777" w:rsidR="00BE45D1" w:rsidRPr="000F56CF" w:rsidRDefault="00BE45D1" w:rsidP="00037A4E"/>
    <w:p w14:paraId="4B136CC2" w14:textId="77777777" w:rsidR="00BE45D1" w:rsidRPr="000F56CF" w:rsidRDefault="00BE45D1" w:rsidP="00044BC6"/>
    <w:p w14:paraId="43402684" w14:textId="77777777" w:rsidR="00BE45D1" w:rsidRPr="000F56CF" w:rsidRDefault="00BE45D1" w:rsidP="00642338"/>
    <w:p w14:paraId="0F128034" w14:textId="77777777" w:rsidR="00BE45D1" w:rsidRPr="000F56CF" w:rsidRDefault="00BE45D1" w:rsidP="00B84720"/>
    <w:p w14:paraId="53CD1418" w14:textId="77777777" w:rsidR="00BE45D1" w:rsidRPr="000F56CF" w:rsidRDefault="00BE45D1" w:rsidP="00B84720"/>
    <w:p w14:paraId="7D88C850" w14:textId="77777777" w:rsidR="00BE45D1" w:rsidRPr="000F56CF" w:rsidRDefault="00BE45D1" w:rsidP="00B84720"/>
    <w:p w14:paraId="03799EFA" w14:textId="77777777" w:rsidR="00BE45D1" w:rsidRPr="000F56CF" w:rsidRDefault="00BE45D1" w:rsidP="00B84720"/>
    <w:p w14:paraId="6BD47E50" w14:textId="77777777" w:rsidR="00BE45D1" w:rsidRPr="000F56CF" w:rsidRDefault="00BE45D1" w:rsidP="00B84720"/>
    <w:p w14:paraId="51FEA452" w14:textId="77777777" w:rsidR="00BE45D1" w:rsidRPr="000F56CF" w:rsidRDefault="00BE45D1" w:rsidP="00B84720"/>
    <w:p w14:paraId="30F2AEF0" w14:textId="77777777" w:rsidR="00BE45D1" w:rsidRPr="000F56CF" w:rsidRDefault="00BE45D1" w:rsidP="00B84720"/>
    <w:p w14:paraId="692DFC29" w14:textId="77777777" w:rsidR="00BE45D1" w:rsidRPr="000F56CF" w:rsidRDefault="00BE45D1" w:rsidP="00B84720"/>
    <w:p w14:paraId="242F9BF8" w14:textId="77777777" w:rsidR="00BE45D1" w:rsidRPr="000F56CF" w:rsidRDefault="00BE45D1"/>
    <w:p w14:paraId="517F4239" w14:textId="77777777" w:rsidR="00BE45D1" w:rsidRPr="000F56CF" w:rsidRDefault="00BE45D1" w:rsidP="00B30506"/>
    <w:p w14:paraId="1A1C6957" w14:textId="77777777" w:rsidR="00BE45D1" w:rsidRPr="000F56CF" w:rsidRDefault="00BE45D1" w:rsidP="00903EE3"/>
    <w:p w14:paraId="4F01DFE8" w14:textId="77777777" w:rsidR="00BE45D1" w:rsidRPr="000F56CF" w:rsidRDefault="00BE45D1" w:rsidP="00A327F7"/>
    <w:p w14:paraId="15F7B50E" w14:textId="77777777" w:rsidR="00BE45D1" w:rsidRPr="000F56CF" w:rsidRDefault="00BE45D1" w:rsidP="00840546"/>
    <w:p w14:paraId="5AE99188" w14:textId="77777777" w:rsidR="00BE45D1" w:rsidRPr="000F56CF" w:rsidRDefault="00BE45D1" w:rsidP="00734609"/>
    <w:p w14:paraId="4D80F821" w14:textId="77777777" w:rsidR="00BE45D1" w:rsidRPr="000F56CF" w:rsidRDefault="00BE45D1" w:rsidP="00D819C9"/>
    <w:p w14:paraId="67BBEF24" w14:textId="77777777" w:rsidR="00BE45D1" w:rsidRPr="000F56CF" w:rsidRDefault="00BE45D1" w:rsidP="004E582F"/>
    <w:p w14:paraId="2FD21A29" w14:textId="77777777" w:rsidR="00BE45D1" w:rsidRPr="000F56CF" w:rsidRDefault="00BE45D1" w:rsidP="00035DE1"/>
    <w:p w14:paraId="2A4267D2" w14:textId="77777777" w:rsidR="00BE45D1" w:rsidRPr="000F56CF" w:rsidRDefault="00BE45D1"/>
    <w:p w14:paraId="50959D5C" w14:textId="77777777" w:rsidR="00BE45D1" w:rsidRPr="000F56CF" w:rsidRDefault="00BE45D1" w:rsidP="006B48A1"/>
    <w:p w14:paraId="16C2A37F" w14:textId="77777777" w:rsidR="00BE45D1" w:rsidRPr="000F56CF" w:rsidRDefault="00BE45D1" w:rsidP="006B48A1"/>
    <w:p w14:paraId="44070725" w14:textId="77777777" w:rsidR="00BE45D1" w:rsidRPr="000F56CF" w:rsidRDefault="00BE45D1" w:rsidP="006B48A1"/>
    <w:p w14:paraId="5CA9DF45" w14:textId="77777777" w:rsidR="00BE45D1" w:rsidRPr="000F56CF" w:rsidRDefault="00BE45D1" w:rsidP="006F7963"/>
    <w:p w14:paraId="7BE7492F" w14:textId="77777777" w:rsidR="00BE45D1" w:rsidRPr="000F56CF" w:rsidRDefault="00BE45D1" w:rsidP="006F7963"/>
    <w:p w14:paraId="72EF7839" w14:textId="77777777" w:rsidR="00BE45D1" w:rsidRPr="000F56CF" w:rsidRDefault="00BE45D1" w:rsidP="006F7963"/>
    <w:p w14:paraId="67E40F20" w14:textId="77777777" w:rsidR="00BE45D1" w:rsidRPr="000F56CF" w:rsidRDefault="00BE45D1" w:rsidP="006F7963"/>
    <w:p w14:paraId="33253889" w14:textId="77777777" w:rsidR="00BE45D1" w:rsidRPr="000F56CF" w:rsidRDefault="00BE45D1" w:rsidP="006F7963"/>
    <w:p w14:paraId="35F6A78D" w14:textId="77777777" w:rsidR="00BE45D1" w:rsidRPr="000F56CF" w:rsidRDefault="00BE45D1" w:rsidP="008D69A0"/>
    <w:p w14:paraId="5286A683" w14:textId="77777777" w:rsidR="00BE45D1" w:rsidRPr="000F56CF" w:rsidRDefault="00BE45D1" w:rsidP="008D69A0"/>
    <w:p w14:paraId="12AEC4B6" w14:textId="77777777" w:rsidR="00BE45D1" w:rsidRPr="000F56CF" w:rsidRDefault="00BE45D1" w:rsidP="00D44204"/>
    <w:p w14:paraId="55BD3AC8" w14:textId="77777777" w:rsidR="00BE45D1" w:rsidRPr="000F56CF" w:rsidRDefault="00BE45D1" w:rsidP="00D44204"/>
    <w:p w14:paraId="5784DB21" w14:textId="77777777" w:rsidR="00BE45D1" w:rsidRPr="000F56CF" w:rsidRDefault="00BE45D1" w:rsidP="00D44204"/>
    <w:p w14:paraId="1ED75DFA" w14:textId="77777777" w:rsidR="00BE45D1" w:rsidRPr="000F56CF" w:rsidRDefault="00BE45D1" w:rsidP="00D44204"/>
    <w:p w14:paraId="473D0341" w14:textId="77777777" w:rsidR="00BE45D1" w:rsidRPr="000F56CF" w:rsidRDefault="00BE45D1" w:rsidP="00B91E34"/>
    <w:p w14:paraId="0AB2C0BD" w14:textId="77777777" w:rsidR="00BE45D1" w:rsidRPr="000F56CF" w:rsidRDefault="00BE45D1" w:rsidP="00B91E34"/>
    <w:p w14:paraId="0698CA43" w14:textId="77777777" w:rsidR="00BE45D1" w:rsidRPr="000F56CF" w:rsidRDefault="00BE45D1"/>
    <w:p w14:paraId="2E941746" w14:textId="77777777" w:rsidR="00BE45D1" w:rsidRPr="000F56CF" w:rsidRDefault="00BE45D1">
      <w:pPr>
        <w:numPr>
          <w:ilvl w:val="0"/>
          <w:numId w:val="10"/>
        </w:numPr>
      </w:pPr>
    </w:p>
    <w:p w14:paraId="024DB558" w14:textId="77777777" w:rsidR="00BE45D1" w:rsidRPr="000F56CF" w:rsidRDefault="00BE45D1"/>
    <w:p w14:paraId="7A32AD6F" w14:textId="77777777" w:rsidR="00BE45D1" w:rsidRPr="000F56CF" w:rsidRDefault="00BE45D1" w:rsidP="002E42F7"/>
    <w:p w14:paraId="05346B93" w14:textId="77777777" w:rsidR="00BE45D1" w:rsidRPr="000F56CF" w:rsidRDefault="00BE45D1" w:rsidP="00E70F7A"/>
    <w:p w14:paraId="470F8E57" w14:textId="77777777" w:rsidR="00BE45D1" w:rsidRPr="000F56CF" w:rsidRDefault="00BE45D1" w:rsidP="00441848"/>
    <w:p w14:paraId="3AD47254" w14:textId="77777777" w:rsidR="00BE45D1" w:rsidRPr="000F56CF" w:rsidRDefault="00BE45D1" w:rsidP="00441848"/>
    <w:p w14:paraId="0332C860" w14:textId="77777777" w:rsidR="00BE45D1" w:rsidRPr="000F56CF" w:rsidRDefault="00BE45D1" w:rsidP="009016A9"/>
    <w:p w14:paraId="4E3DC5C5" w14:textId="77777777" w:rsidR="00BE45D1" w:rsidRPr="000F56CF" w:rsidRDefault="00BE45D1" w:rsidP="00A97D2C"/>
    <w:p w14:paraId="32D8E791" w14:textId="77777777" w:rsidR="00BE45D1" w:rsidRPr="000F56CF" w:rsidRDefault="00BE45D1" w:rsidP="00353DA9"/>
    <w:p w14:paraId="46387DB7" w14:textId="77777777" w:rsidR="00BE45D1" w:rsidRPr="000F56CF" w:rsidRDefault="00BE45D1" w:rsidP="003B535A"/>
    <w:p w14:paraId="003BBFBC" w14:textId="77777777" w:rsidR="00BE45D1" w:rsidRPr="000F56CF" w:rsidRDefault="00BE45D1" w:rsidP="00CB1C71"/>
    <w:p w14:paraId="0F373224" w14:textId="77777777" w:rsidR="00BE45D1" w:rsidRPr="000F56CF" w:rsidRDefault="00BE45D1" w:rsidP="001A6B8B"/>
    <w:p w14:paraId="538B5450" w14:textId="77777777" w:rsidR="00BE45D1" w:rsidRPr="000F56CF" w:rsidRDefault="00BE45D1"/>
    <w:p w14:paraId="232E62FA" w14:textId="77777777" w:rsidR="00BE45D1" w:rsidRPr="000F56CF" w:rsidRDefault="00BE45D1" w:rsidP="00654C3D"/>
    <w:p w14:paraId="4597DBAC" w14:textId="77777777" w:rsidR="00BE45D1" w:rsidRPr="000F56CF" w:rsidRDefault="00BE45D1" w:rsidP="00654C3D"/>
    <w:p w14:paraId="6DD340EE" w14:textId="77777777" w:rsidR="00BE45D1" w:rsidRPr="000F56CF" w:rsidRDefault="00BE45D1" w:rsidP="00654C3D"/>
    <w:p w14:paraId="5C6ED66E" w14:textId="77777777" w:rsidR="00BE45D1" w:rsidRPr="000F56CF" w:rsidRDefault="00BE45D1" w:rsidP="00654C3D"/>
    <w:p w14:paraId="2325306D" w14:textId="77777777" w:rsidR="00BE45D1" w:rsidRPr="000F56CF" w:rsidRDefault="00BE45D1"/>
    <w:p w14:paraId="64BF7FBD" w14:textId="77777777" w:rsidR="00BE45D1" w:rsidRPr="000F56CF" w:rsidRDefault="00BE45D1"/>
    <w:p w14:paraId="21947411" w14:textId="77777777" w:rsidR="00BE45D1" w:rsidRPr="000F56CF" w:rsidRDefault="00BE45D1" w:rsidP="004311CC"/>
    <w:p w14:paraId="5735740F" w14:textId="77777777" w:rsidR="00BE45D1" w:rsidRPr="000F56CF" w:rsidRDefault="00BE45D1" w:rsidP="004311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3283F" w14:textId="77777777" w:rsidR="002107DD" w:rsidRPr="000F56CF" w:rsidRDefault="002107DD">
    <w:pPr>
      <w:pStyle w:val="Header"/>
      <w:rPr>
        <w:lang w:eastAsia="en-IN"/>
      </w:rPr>
    </w:pPr>
    <w:r w:rsidRPr="000F56CF">
      <w:rPr>
        <w:noProof/>
      </w:rPr>
      <w:drawing>
        <wp:anchor distT="0" distB="0" distL="114300" distR="114300" simplePos="0" relativeHeight="251659264" behindDoc="0" locked="0" layoutInCell="1" allowOverlap="1" wp14:anchorId="2549515B" wp14:editId="08C2D346">
          <wp:simplePos x="0" y="0"/>
          <wp:positionH relativeFrom="margin">
            <wp:align>right</wp:align>
          </wp:positionH>
          <wp:positionV relativeFrom="paragraph">
            <wp:posOffset>-126365</wp:posOffset>
          </wp:positionV>
          <wp:extent cx="2476500" cy="571500"/>
          <wp:effectExtent l="0" t="0" r="0" b="0"/>
          <wp:wrapNone/>
          <wp:docPr id="930477905" name="Picture 93047790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476500" cy="571500"/>
                  </a:xfrm>
                  <a:prstGeom prst="rect">
                    <a:avLst/>
                  </a:prstGeom>
                  <a:noFill/>
                  <a:ln>
                    <a:noFill/>
                  </a:ln>
                </pic:spPr>
              </pic:pic>
            </a:graphicData>
          </a:graphic>
        </wp:anchor>
      </w:drawing>
    </w:r>
    <w:r w:rsidRPr="000F56CF">
      <w:rPr>
        <w:noProof/>
      </w:rPr>
      <w:drawing>
        <wp:anchor distT="0" distB="0" distL="114300" distR="114300" simplePos="0" relativeHeight="251660288" behindDoc="0" locked="0" layoutInCell="1" allowOverlap="1" wp14:anchorId="352FD549" wp14:editId="0716157C">
          <wp:simplePos x="0" y="0"/>
          <wp:positionH relativeFrom="margin">
            <wp:align>left</wp:align>
          </wp:positionH>
          <wp:positionV relativeFrom="paragraph">
            <wp:posOffset>-69215</wp:posOffset>
          </wp:positionV>
          <wp:extent cx="2057400" cy="390525"/>
          <wp:effectExtent l="0" t="0" r="0" b="9525"/>
          <wp:wrapNone/>
          <wp:docPr id="630153110" name="Picture 63015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
                    <a:extLst>
                      <a:ext uri="{28A0092B-C50C-407E-A947-70E740481C1C}">
                        <a14:useLocalDpi xmlns:a14="http://schemas.microsoft.com/office/drawing/2010/main" val="0"/>
                      </a:ext>
                    </a:extLst>
                  </a:blip>
                  <a:srcRect t="38888" b="42130"/>
                  <a:stretch>
                    <a:fillRect/>
                  </a:stretch>
                </pic:blipFill>
                <pic:spPr>
                  <a:xfrm>
                    <a:off x="0" y="0"/>
                    <a:ext cx="2057400" cy="390525"/>
                  </a:xfrm>
                  <a:prstGeom prst="rect">
                    <a:avLst/>
                  </a:prstGeom>
                  <a:ln>
                    <a:noFill/>
                  </a:ln>
                </pic:spPr>
              </pic:pic>
            </a:graphicData>
          </a:graphic>
        </wp:anchor>
      </w:drawing>
    </w:r>
  </w:p>
  <w:p w14:paraId="137BDDD1" w14:textId="77777777" w:rsidR="002107DD" w:rsidRPr="000F56CF" w:rsidRDefault="002107DD">
    <w:pPr>
      <w:pStyle w:val="Header"/>
    </w:pPr>
    <w:r w:rsidRPr="000F56CF">
      <w:tab/>
    </w:r>
    <w:r w:rsidRPr="000F56C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95018"/>
    <w:multiLevelType w:val="multilevel"/>
    <w:tmpl w:val="0ED95018"/>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 w15:restartNumberingAfterBreak="0">
    <w:nsid w:val="1B8E3E69"/>
    <w:multiLevelType w:val="multilevel"/>
    <w:tmpl w:val="07F80560"/>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1D160718"/>
    <w:multiLevelType w:val="hybridMultilevel"/>
    <w:tmpl w:val="C6A89A9E"/>
    <w:lvl w:ilvl="0" w:tplc="15166D8A">
      <w:start w:val="1"/>
      <w:numFmt w:val="decimal"/>
      <w:pStyle w:val="ListParagraph"/>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947529"/>
    <w:multiLevelType w:val="multilevel"/>
    <w:tmpl w:val="219475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2F67A65"/>
    <w:multiLevelType w:val="multilevel"/>
    <w:tmpl w:val="C5107E96"/>
    <w:lvl w:ilvl="0">
      <w:start w:val="1"/>
      <w:numFmt w:val="bullet"/>
      <w:lvlText w:val=""/>
      <w:lvlJc w:val="left"/>
      <w:pPr>
        <w:tabs>
          <w:tab w:val="num" w:pos="720"/>
        </w:tabs>
        <w:ind w:left="720" w:hanging="360"/>
      </w:pPr>
      <w:rPr>
        <w:rFonts w:ascii="Symbol" w:hAnsi="Symbol"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82BA2"/>
    <w:multiLevelType w:val="multilevel"/>
    <w:tmpl w:val="29182BA2"/>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6" w15:restartNumberingAfterBreak="0">
    <w:nsid w:val="355C440E"/>
    <w:multiLevelType w:val="multilevel"/>
    <w:tmpl w:val="355C440E"/>
    <w:lvl w:ilvl="0">
      <w:start w:val="1"/>
      <w:numFmt w:val="lowerRoman"/>
      <w:pStyle w:val="Heading3"/>
      <w:lvlText w:val="%1."/>
      <w:lvlJc w:val="right"/>
      <w:pPr>
        <w:ind w:left="1080" w:hanging="360"/>
      </w:pPr>
      <w:rPr>
        <w:rFonts w:hint="default"/>
        <w:b/>
        <w:sz w:val="22"/>
        <w:szCs w:val="22"/>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5A414A0"/>
    <w:multiLevelType w:val="multilevel"/>
    <w:tmpl w:val="35A414A0"/>
    <w:lvl w:ilvl="0">
      <w:start w:val="1"/>
      <w:numFmt w:val="bullet"/>
      <w:lvlText w:val=""/>
      <w:lvlJc w:val="left"/>
      <w:pPr>
        <w:ind w:left="644" w:hanging="360"/>
      </w:pPr>
      <w:rPr>
        <w:rFonts w:ascii="Wingdings" w:hAnsi="Wingdings" w:hint="default"/>
      </w:rPr>
    </w:lvl>
    <w:lvl w:ilvl="1">
      <w:start w:val="1"/>
      <w:numFmt w:val="bullet"/>
      <w:lvlText w:val="o"/>
      <w:lvlJc w:val="left"/>
      <w:pPr>
        <w:ind w:left="4966" w:hanging="360"/>
      </w:pPr>
      <w:rPr>
        <w:rFonts w:ascii="Courier New" w:hAnsi="Courier New" w:cs="Courier New" w:hint="default"/>
      </w:rPr>
    </w:lvl>
    <w:lvl w:ilvl="2">
      <w:start w:val="1"/>
      <w:numFmt w:val="bullet"/>
      <w:lvlText w:val=""/>
      <w:lvlJc w:val="left"/>
      <w:pPr>
        <w:ind w:left="5686" w:hanging="360"/>
      </w:pPr>
      <w:rPr>
        <w:rFonts w:ascii="Wingdings" w:hAnsi="Wingdings" w:hint="default"/>
      </w:rPr>
    </w:lvl>
    <w:lvl w:ilvl="3">
      <w:start w:val="1"/>
      <w:numFmt w:val="bullet"/>
      <w:lvlText w:val=""/>
      <w:lvlJc w:val="left"/>
      <w:pPr>
        <w:ind w:left="6406" w:hanging="360"/>
      </w:pPr>
      <w:rPr>
        <w:rFonts w:ascii="Symbol" w:hAnsi="Symbol" w:hint="default"/>
      </w:rPr>
    </w:lvl>
    <w:lvl w:ilvl="4">
      <w:start w:val="1"/>
      <w:numFmt w:val="bullet"/>
      <w:lvlText w:val="o"/>
      <w:lvlJc w:val="left"/>
      <w:pPr>
        <w:ind w:left="7126" w:hanging="360"/>
      </w:pPr>
      <w:rPr>
        <w:rFonts w:ascii="Courier New" w:hAnsi="Courier New" w:cs="Courier New" w:hint="default"/>
      </w:rPr>
    </w:lvl>
    <w:lvl w:ilvl="5">
      <w:start w:val="1"/>
      <w:numFmt w:val="bullet"/>
      <w:lvlText w:val=""/>
      <w:lvlJc w:val="left"/>
      <w:pPr>
        <w:ind w:left="7846" w:hanging="360"/>
      </w:pPr>
      <w:rPr>
        <w:rFonts w:ascii="Wingdings" w:hAnsi="Wingdings" w:hint="default"/>
      </w:rPr>
    </w:lvl>
    <w:lvl w:ilvl="6">
      <w:start w:val="1"/>
      <w:numFmt w:val="bullet"/>
      <w:lvlText w:val=""/>
      <w:lvlJc w:val="left"/>
      <w:pPr>
        <w:ind w:left="8566" w:hanging="360"/>
      </w:pPr>
      <w:rPr>
        <w:rFonts w:ascii="Symbol" w:hAnsi="Symbol" w:hint="default"/>
      </w:rPr>
    </w:lvl>
    <w:lvl w:ilvl="7">
      <w:start w:val="1"/>
      <w:numFmt w:val="bullet"/>
      <w:lvlText w:val="o"/>
      <w:lvlJc w:val="left"/>
      <w:pPr>
        <w:ind w:left="9286" w:hanging="360"/>
      </w:pPr>
      <w:rPr>
        <w:rFonts w:ascii="Courier New" w:hAnsi="Courier New" w:cs="Courier New" w:hint="default"/>
      </w:rPr>
    </w:lvl>
    <w:lvl w:ilvl="8">
      <w:start w:val="1"/>
      <w:numFmt w:val="bullet"/>
      <w:lvlText w:val=""/>
      <w:lvlJc w:val="left"/>
      <w:pPr>
        <w:ind w:left="10006" w:hanging="360"/>
      </w:pPr>
      <w:rPr>
        <w:rFonts w:ascii="Wingdings" w:hAnsi="Wingdings" w:hint="default"/>
      </w:rPr>
    </w:lvl>
  </w:abstractNum>
  <w:abstractNum w:abstractNumId="8" w15:restartNumberingAfterBreak="0">
    <w:nsid w:val="39006DFA"/>
    <w:multiLevelType w:val="multilevel"/>
    <w:tmpl w:val="39006D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C901206"/>
    <w:multiLevelType w:val="hybridMultilevel"/>
    <w:tmpl w:val="4DA88BE0"/>
    <w:lvl w:ilvl="0" w:tplc="808AC412">
      <w:start w:val="1"/>
      <w:numFmt w:val="bullet"/>
      <w:lvlText w:val="•"/>
      <w:lvlJc w:val="left"/>
      <w:pPr>
        <w:ind w:left="720" w:hanging="360"/>
      </w:pPr>
    </w:lvl>
    <w:lvl w:ilvl="1" w:tplc="682E4C9A">
      <w:numFmt w:val="decimal"/>
      <w:lvlText w:val=""/>
      <w:lvlJc w:val="left"/>
    </w:lvl>
    <w:lvl w:ilvl="2" w:tplc="094A9AFE">
      <w:numFmt w:val="decimal"/>
      <w:lvlText w:val=""/>
      <w:lvlJc w:val="left"/>
    </w:lvl>
    <w:lvl w:ilvl="3" w:tplc="8A7A0F24">
      <w:numFmt w:val="decimal"/>
      <w:lvlText w:val=""/>
      <w:lvlJc w:val="left"/>
    </w:lvl>
    <w:lvl w:ilvl="4" w:tplc="5BD8CE88">
      <w:numFmt w:val="decimal"/>
      <w:lvlText w:val=""/>
      <w:lvlJc w:val="left"/>
    </w:lvl>
    <w:lvl w:ilvl="5" w:tplc="EC3A2A7E">
      <w:numFmt w:val="decimal"/>
      <w:lvlText w:val=""/>
      <w:lvlJc w:val="left"/>
    </w:lvl>
    <w:lvl w:ilvl="6" w:tplc="9738D6BC">
      <w:numFmt w:val="decimal"/>
      <w:lvlText w:val=""/>
      <w:lvlJc w:val="left"/>
    </w:lvl>
    <w:lvl w:ilvl="7" w:tplc="8C7C1934">
      <w:numFmt w:val="decimal"/>
      <w:lvlText w:val=""/>
      <w:lvlJc w:val="left"/>
    </w:lvl>
    <w:lvl w:ilvl="8" w:tplc="21AC102E">
      <w:numFmt w:val="decimal"/>
      <w:lvlText w:val=""/>
      <w:lvlJc w:val="left"/>
    </w:lvl>
  </w:abstractNum>
  <w:abstractNum w:abstractNumId="10" w15:restartNumberingAfterBreak="0">
    <w:nsid w:val="47B7088E"/>
    <w:multiLevelType w:val="multilevel"/>
    <w:tmpl w:val="297CC5FA"/>
    <w:lvl w:ilvl="0">
      <w:start w:val="1"/>
      <w:numFmt w:val="decimal"/>
      <w:lvlText w:val="%1."/>
      <w:lvlJc w:val="left"/>
      <w:pPr>
        <w:ind w:left="360" w:hanging="360"/>
      </w:pPr>
      <w:rPr>
        <w:b w:val="0"/>
        <w:sz w:val="32"/>
        <w:szCs w:val="36"/>
      </w:rPr>
    </w:lvl>
    <w:lvl w:ilvl="1">
      <w:start w:val="1"/>
      <w:numFmt w:val="decimal"/>
      <w:isLgl/>
      <w:lvlText w:val="%1.%2"/>
      <w:lvlJc w:val="left"/>
      <w:pPr>
        <w:ind w:left="451" w:hanging="375"/>
      </w:pPr>
      <w:rPr>
        <w:rFonts w:hint="default"/>
        <w:color w:val="auto"/>
      </w:rPr>
    </w:lvl>
    <w:lvl w:ilvl="2">
      <w:start w:val="1"/>
      <w:numFmt w:val="decimal"/>
      <w:isLgl/>
      <w:lvlText w:val="%1.%2.%3"/>
      <w:lvlJc w:val="left"/>
      <w:pPr>
        <w:ind w:left="796" w:hanging="720"/>
      </w:pPr>
      <w:rPr>
        <w:rFonts w:hint="default"/>
      </w:rPr>
    </w:lvl>
    <w:lvl w:ilvl="3">
      <w:start w:val="1"/>
      <w:numFmt w:val="decimal"/>
      <w:isLgl/>
      <w:lvlText w:val="%1.%2.%3.%4"/>
      <w:lvlJc w:val="left"/>
      <w:pPr>
        <w:ind w:left="1156" w:hanging="1080"/>
      </w:pPr>
      <w:rPr>
        <w:rFonts w:hint="default"/>
      </w:rPr>
    </w:lvl>
    <w:lvl w:ilvl="4">
      <w:start w:val="1"/>
      <w:numFmt w:val="decimal"/>
      <w:isLgl/>
      <w:lvlText w:val="%1.%2.%3.%4.%5"/>
      <w:lvlJc w:val="left"/>
      <w:pPr>
        <w:ind w:left="1156" w:hanging="1080"/>
      </w:pPr>
      <w:rPr>
        <w:rFonts w:hint="default"/>
      </w:rPr>
    </w:lvl>
    <w:lvl w:ilvl="5">
      <w:start w:val="1"/>
      <w:numFmt w:val="decimal"/>
      <w:isLgl/>
      <w:lvlText w:val="%1.%2.%3.%4.%5.%6"/>
      <w:lvlJc w:val="left"/>
      <w:pPr>
        <w:ind w:left="1516" w:hanging="1440"/>
      </w:pPr>
      <w:rPr>
        <w:rFonts w:hint="default"/>
      </w:rPr>
    </w:lvl>
    <w:lvl w:ilvl="6">
      <w:start w:val="1"/>
      <w:numFmt w:val="decimal"/>
      <w:isLgl/>
      <w:lvlText w:val="%1.%2.%3.%4.%5.%6.%7"/>
      <w:lvlJc w:val="left"/>
      <w:pPr>
        <w:ind w:left="1516" w:hanging="1440"/>
      </w:pPr>
      <w:rPr>
        <w:rFonts w:hint="default"/>
      </w:rPr>
    </w:lvl>
    <w:lvl w:ilvl="7">
      <w:start w:val="1"/>
      <w:numFmt w:val="decimal"/>
      <w:isLgl/>
      <w:lvlText w:val="%1.%2.%3.%4.%5.%6.%7.%8"/>
      <w:lvlJc w:val="left"/>
      <w:pPr>
        <w:ind w:left="1876" w:hanging="1800"/>
      </w:pPr>
      <w:rPr>
        <w:rFonts w:hint="default"/>
      </w:rPr>
    </w:lvl>
    <w:lvl w:ilvl="8">
      <w:start w:val="1"/>
      <w:numFmt w:val="decimal"/>
      <w:isLgl/>
      <w:lvlText w:val="%1.%2.%3.%4.%5.%6.%7.%8.%9"/>
      <w:lvlJc w:val="left"/>
      <w:pPr>
        <w:ind w:left="2236" w:hanging="2160"/>
      </w:pPr>
      <w:rPr>
        <w:rFonts w:hint="default"/>
      </w:rPr>
    </w:lvl>
  </w:abstractNum>
  <w:abstractNum w:abstractNumId="11" w15:restartNumberingAfterBreak="0">
    <w:nsid w:val="4E1374EC"/>
    <w:multiLevelType w:val="multilevel"/>
    <w:tmpl w:val="4E1374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DAC30DE"/>
    <w:multiLevelType w:val="multilevel"/>
    <w:tmpl w:val="C08C3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853489">
    <w:abstractNumId w:val="6"/>
  </w:num>
  <w:num w:numId="2" w16cid:durableId="1584989664">
    <w:abstractNumId w:val="10"/>
  </w:num>
  <w:num w:numId="3" w16cid:durableId="988749680">
    <w:abstractNumId w:val="5"/>
  </w:num>
  <w:num w:numId="4" w16cid:durableId="1592157021">
    <w:abstractNumId w:val="3"/>
  </w:num>
  <w:num w:numId="5" w16cid:durableId="1535456361">
    <w:abstractNumId w:val="11"/>
  </w:num>
  <w:num w:numId="6" w16cid:durableId="245041688">
    <w:abstractNumId w:val="8"/>
  </w:num>
  <w:num w:numId="7" w16cid:durableId="1177887101">
    <w:abstractNumId w:val="0"/>
  </w:num>
  <w:num w:numId="8" w16cid:durableId="1995840128">
    <w:abstractNumId w:val="7"/>
  </w:num>
  <w:num w:numId="9" w16cid:durableId="1490945571">
    <w:abstractNumId w:val="1"/>
  </w:num>
  <w:num w:numId="10" w16cid:durableId="1214123329">
    <w:abstractNumId w:val="12"/>
    <w:lvlOverride w:ilvl="0">
      <w:startOverride w:val="1"/>
    </w:lvlOverride>
  </w:num>
  <w:num w:numId="11" w16cid:durableId="426772969">
    <w:abstractNumId w:val="2"/>
  </w:num>
  <w:num w:numId="12" w16cid:durableId="1023748564">
    <w:abstractNumId w:val="4"/>
  </w:num>
  <w:num w:numId="13" w16cid:durableId="962662500">
    <w:abstractNumId w:val="9"/>
    <w:lvlOverride w:ilvl="0">
      <w:startOverride w:val="1"/>
    </w:lvlOverride>
  </w:num>
  <w:num w:numId="14" w16cid:durableId="1161119577">
    <w:abstractNumId w:val="2"/>
    <w:lvlOverride w:ilv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2tjQ1NLM0sTSyMDBT0lEKTi0uzszPAykwNDKpBQD90lCNLgAAAA=="/>
  </w:docVars>
  <w:rsids>
    <w:rsidRoot w:val="00BA75FE"/>
    <w:rsid w:val="0000023B"/>
    <w:rsid w:val="00000CA7"/>
    <w:rsid w:val="00000D5B"/>
    <w:rsid w:val="00001715"/>
    <w:rsid w:val="00001E7C"/>
    <w:rsid w:val="00002AB9"/>
    <w:rsid w:val="00002DC6"/>
    <w:rsid w:val="000030F3"/>
    <w:rsid w:val="000032AD"/>
    <w:rsid w:val="000035AF"/>
    <w:rsid w:val="000039E9"/>
    <w:rsid w:val="0000411A"/>
    <w:rsid w:val="00004276"/>
    <w:rsid w:val="000042D6"/>
    <w:rsid w:val="00004376"/>
    <w:rsid w:val="000045D1"/>
    <w:rsid w:val="00004996"/>
    <w:rsid w:val="00004ED7"/>
    <w:rsid w:val="00005170"/>
    <w:rsid w:val="00005393"/>
    <w:rsid w:val="00006034"/>
    <w:rsid w:val="00006146"/>
    <w:rsid w:val="0000628F"/>
    <w:rsid w:val="00006595"/>
    <w:rsid w:val="000069FE"/>
    <w:rsid w:val="000071D2"/>
    <w:rsid w:val="000073A7"/>
    <w:rsid w:val="00007463"/>
    <w:rsid w:val="00007C36"/>
    <w:rsid w:val="00007D7F"/>
    <w:rsid w:val="000104B6"/>
    <w:rsid w:val="0001067E"/>
    <w:rsid w:val="00010B2C"/>
    <w:rsid w:val="0001172E"/>
    <w:rsid w:val="000117C6"/>
    <w:rsid w:val="00011941"/>
    <w:rsid w:val="00012285"/>
    <w:rsid w:val="00012497"/>
    <w:rsid w:val="00012D6A"/>
    <w:rsid w:val="00012D98"/>
    <w:rsid w:val="00012D9E"/>
    <w:rsid w:val="00012FCC"/>
    <w:rsid w:val="000131F4"/>
    <w:rsid w:val="0001441E"/>
    <w:rsid w:val="000144D9"/>
    <w:rsid w:val="0001499F"/>
    <w:rsid w:val="00014FAE"/>
    <w:rsid w:val="000151F6"/>
    <w:rsid w:val="00015843"/>
    <w:rsid w:val="00015927"/>
    <w:rsid w:val="00015C29"/>
    <w:rsid w:val="00016054"/>
    <w:rsid w:val="00016D73"/>
    <w:rsid w:val="00016FE0"/>
    <w:rsid w:val="00017093"/>
    <w:rsid w:val="0001786C"/>
    <w:rsid w:val="00017D95"/>
    <w:rsid w:val="000201C3"/>
    <w:rsid w:val="0002080A"/>
    <w:rsid w:val="00021D68"/>
    <w:rsid w:val="00023186"/>
    <w:rsid w:val="00023794"/>
    <w:rsid w:val="00023ADC"/>
    <w:rsid w:val="00023C7A"/>
    <w:rsid w:val="00023CEA"/>
    <w:rsid w:val="00024870"/>
    <w:rsid w:val="00025BE8"/>
    <w:rsid w:val="00025CC1"/>
    <w:rsid w:val="00025F2A"/>
    <w:rsid w:val="00027117"/>
    <w:rsid w:val="000272D5"/>
    <w:rsid w:val="00027903"/>
    <w:rsid w:val="000300E4"/>
    <w:rsid w:val="00030246"/>
    <w:rsid w:val="00030310"/>
    <w:rsid w:val="000309C1"/>
    <w:rsid w:val="000323AA"/>
    <w:rsid w:val="0003299C"/>
    <w:rsid w:val="0003404E"/>
    <w:rsid w:val="00034250"/>
    <w:rsid w:val="000347C1"/>
    <w:rsid w:val="000347F7"/>
    <w:rsid w:val="00034AC0"/>
    <w:rsid w:val="000350D1"/>
    <w:rsid w:val="00035661"/>
    <w:rsid w:val="00035A27"/>
    <w:rsid w:val="00035CCD"/>
    <w:rsid w:val="00035DE1"/>
    <w:rsid w:val="00035E10"/>
    <w:rsid w:val="00036B8A"/>
    <w:rsid w:val="000377D2"/>
    <w:rsid w:val="00037A4E"/>
    <w:rsid w:val="000408EB"/>
    <w:rsid w:val="00041022"/>
    <w:rsid w:val="00041227"/>
    <w:rsid w:val="0004131E"/>
    <w:rsid w:val="00041F4C"/>
    <w:rsid w:val="000422FB"/>
    <w:rsid w:val="000424D4"/>
    <w:rsid w:val="000428C1"/>
    <w:rsid w:val="00042CF8"/>
    <w:rsid w:val="00044BC6"/>
    <w:rsid w:val="00045031"/>
    <w:rsid w:val="00045E74"/>
    <w:rsid w:val="00046231"/>
    <w:rsid w:val="0004648F"/>
    <w:rsid w:val="000465C0"/>
    <w:rsid w:val="000468CB"/>
    <w:rsid w:val="0004696D"/>
    <w:rsid w:val="000471FC"/>
    <w:rsid w:val="00047786"/>
    <w:rsid w:val="000503FF"/>
    <w:rsid w:val="00050514"/>
    <w:rsid w:val="00050C76"/>
    <w:rsid w:val="00050EA0"/>
    <w:rsid w:val="00051018"/>
    <w:rsid w:val="0005112C"/>
    <w:rsid w:val="00051534"/>
    <w:rsid w:val="000520B9"/>
    <w:rsid w:val="00053A51"/>
    <w:rsid w:val="000546D0"/>
    <w:rsid w:val="00054E0A"/>
    <w:rsid w:val="0005587F"/>
    <w:rsid w:val="00056013"/>
    <w:rsid w:val="000561FA"/>
    <w:rsid w:val="0005666D"/>
    <w:rsid w:val="000566D0"/>
    <w:rsid w:val="00056985"/>
    <w:rsid w:val="00056D9E"/>
    <w:rsid w:val="00057678"/>
    <w:rsid w:val="000576A8"/>
    <w:rsid w:val="00057AA3"/>
    <w:rsid w:val="00060542"/>
    <w:rsid w:val="00060565"/>
    <w:rsid w:val="00061211"/>
    <w:rsid w:val="00061735"/>
    <w:rsid w:val="00061827"/>
    <w:rsid w:val="00061A62"/>
    <w:rsid w:val="00061C54"/>
    <w:rsid w:val="00061E7F"/>
    <w:rsid w:val="000626CE"/>
    <w:rsid w:val="00062F09"/>
    <w:rsid w:val="00063246"/>
    <w:rsid w:val="00063402"/>
    <w:rsid w:val="000644E1"/>
    <w:rsid w:val="0006497E"/>
    <w:rsid w:val="00064E22"/>
    <w:rsid w:val="00065511"/>
    <w:rsid w:val="00066042"/>
    <w:rsid w:val="00066082"/>
    <w:rsid w:val="0006636F"/>
    <w:rsid w:val="00066985"/>
    <w:rsid w:val="00066EF5"/>
    <w:rsid w:val="00067CF2"/>
    <w:rsid w:val="00070666"/>
    <w:rsid w:val="00070793"/>
    <w:rsid w:val="00070A43"/>
    <w:rsid w:val="00070F18"/>
    <w:rsid w:val="00071200"/>
    <w:rsid w:val="0007162C"/>
    <w:rsid w:val="0007189D"/>
    <w:rsid w:val="00071D0A"/>
    <w:rsid w:val="00071D34"/>
    <w:rsid w:val="00073158"/>
    <w:rsid w:val="0007343B"/>
    <w:rsid w:val="000737DE"/>
    <w:rsid w:val="00073E9E"/>
    <w:rsid w:val="00074162"/>
    <w:rsid w:val="00074977"/>
    <w:rsid w:val="00074B97"/>
    <w:rsid w:val="00074FE2"/>
    <w:rsid w:val="0007500D"/>
    <w:rsid w:val="00075D91"/>
    <w:rsid w:val="00075DE2"/>
    <w:rsid w:val="00076688"/>
    <w:rsid w:val="00076A41"/>
    <w:rsid w:val="00076F01"/>
    <w:rsid w:val="0007726F"/>
    <w:rsid w:val="000775E7"/>
    <w:rsid w:val="0008043A"/>
    <w:rsid w:val="00080C1D"/>
    <w:rsid w:val="00080C78"/>
    <w:rsid w:val="00080DBD"/>
    <w:rsid w:val="00080DC7"/>
    <w:rsid w:val="00080FE1"/>
    <w:rsid w:val="00082708"/>
    <w:rsid w:val="0008298E"/>
    <w:rsid w:val="00082A4C"/>
    <w:rsid w:val="000838A4"/>
    <w:rsid w:val="00083AE6"/>
    <w:rsid w:val="0008434F"/>
    <w:rsid w:val="00084461"/>
    <w:rsid w:val="00085307"/>
    <w:rsid w:val="00085E95"/>
    <w:rsid w:val="00085FF8"/>
    <w:rsid w:val="00086458"/>
    <w:rsid w:val="00086486"/>
    <w:rsid w:val="00087027"/>
    <w:rsid w:val="000871DA"/>
    <w:rsid w:val="00087726"/>
    <w:rsid w:val="00087BCE"/>
    <w:rsid w:val="00087DA9"/>
    <w:rsid w:val="00087EAD"/>
    <w:rsid w:val="00090A5C"/>
    <w:rsid w:val="00090C91"/>
    <w:rsid w:val="00090F12"/>
    <w:rsid w:val="00091190"/>
    <w:rsid w:val="00091E5A"/>
    <w:rsid w:val="00091F87"/>
    <w:rsid w:val="00092146"/>
    <w:rsid w:val="000928C2"/>
    <w:rsid w:val="00092D8D"/>
    <w:rsid w:val="00092FFC"/>
    <w:rsid w:val="00093239"/>
    <w:rsid w:val="000937DB"/>
    <w:rsid w:val="00093FDF"/>
    <w:rsid w:val="00094216"/>
    <w:rsid w:val="000944EA"/>
    <w:rsid w:val="000946AA"/>
    <w:rsid w:val="00094FA9"/>
    <w:rsid w:val="00095141"/>
    <w:rsid w:val="000954A0"/>
    <w:rsid w:val="00096B6F"/>
    <w:rsid w:val="00096BF6"/>
    <w:rsid w:val="0009708E"/>
    <w:rsid w:val="0009762A"/>
    <w:rsid w:val="000A0ECD"/>
    <w:rsid w:val="000A18A6"/>
    <w:rsid w:val="000A22D8"/>
    <w:rsid w:val="000A26B3"/>
    <w:rsid w:val="000A2934"/>
    <w:rsid w:val="000A2FDD"/>
    <w:rsid w:val="000A3116"/>
    <w:rsid w:val="000A321D"/>
    <w:rsid w:val="000A3778"/>
    <w:rsid w:val="000A3DFB"/>
    <w:rsid w:val="000A41BF"/>
    <w:rsid w:val="000A41D1"/>
    <w:rsid w:val="000A467F"/>
    <w:rsid w:val="000A4DEA"/>
    <w:rsid w:val="000A52BE"/>
    <w:rsid w:val="000A59F8"/>
    <w:rsid w:val="000A6444"/>
    <w:rsid w:val="000A6697"/>
    <w:rsid w:val="000A6E3E"/>
    <w:rsid w:val="000A711D"/>
    <w:rsid w:val="000A7151"/>
    <w:rsid w:val="000A7799"/>
    <w:rsid w:val="000B0070"/>
    <w:rsid w:val="000B0DB3"/>
    <w:rsid w:val="000B17F7"/>
    <w:rsid w:val="000B1A00"/>
    <w:rsid w:val="000B1FDE"/>
    <w:rsid w:val="000B2691"/>
    <w:rsid w:val="000B27F0"/>
    <w:rsid w:val="000B28CA"/>
    <w:rsid w:val="000B2D82"/>
    <w:rsid w:val="000B30C2"/>
    <w:rsid w:val="000B3519"/>
    <w:rsid w:val="000B3F06"/>
    <w:rsid w:val="000B3FE4"/>
    <w:rsid w:val="000B66A5"/>
    <w:rsid w:val="000B69F0"/>
    <w:rsid w:val="000B705D"/>
    <w:rsid w:val="000B708B"/>
    <w:rsid w:val="000B7155"/>
    <w:rsid w:val="000B7AF2"/>
    <w:rsid w:val="000C0738"/>
    <w:rsid w:val="000C105B"/>
    <w:rsid w:val="000C1971"/>
    <w:rsid w:val="000C19DE"/>
    <w:rsid w:val="000C24C3"/>
    <w:rsid w:val="000C284B"/>
    <w:rsid w:val="000C3256"/>
    <w:rsid w:val="000C34EF"/>
    <w:rsid w:val="000C3546"/>
    <w:rsid w:val="000C38ED"/>
    <w:rsid w:val="000C40BE"/>
    <w:rsid w:val="000C42FF"/>
    <w:rsid w:val="000C44D4"/>
    <w:rsid w:val="000C4F06"/>
    <w:rsid w:val="000C4F1A"/>
    <w:rsid w:val="000C547B"/>
    <w:rsid w:val="000C5938"/>
    <w:rsid w:val="000C62B6"/>
    <w:rsid w:val="000C6CF6"/>
    <w:rsid w:val="000C6F67"/>
    <w:rsid w:val="000C7E20"/>
    <w:rsid w:val="000D0028"/>
    <w:rsid w:val="000D136E"/>
    <w:rsid w:val="000D1476"/>
    <w:rsid w:val="000D1D02"/>
    <w:rsid w:val="000D256D"/>
    <w:rsid w:val="000D262C"/>
    <w:rsid w:val="000D2C52"/>
    <w:rsid w:val="000D34E0"/>
    <w:rsid w:val="000D40C9"/>
    <w:rsid w:val="000D4B54"/>
    <w:rsid w:val="000D5085"/>
    <w:rsid w:val="000D50CE"/>
    <w:rsid w:val="000D6364"/>
    <w:rsid w:val="000D68F1"/>
    <w:rsid w:val="000D6D71"/>
    <w:rsid w:val="000D7025"/>
    <w:rsid w:val="000D7147"/>
    <w:rsid w:val="000D7F03"/>
    <w:rsid w:val="000D7F0C"/>
    <w:rsid w:val="000E0926"/>
    <w:rsid w:val="000E0B83"/>
    <w:rsid w:val="000E10A9"/>
    <w:rsid w:val="000E1136"/>
    <w:rsid w:val="000E2039"/>
    <w:rsid w:val="000E27C6"/>
    <w:rsid w:val="000E2B12"/>
    <w:rsid w:val="000E34E0"/>
    <w:rsid w:val="000E3A53"/>
    <w:rsid w:val="000E4161"/>
    <w:rsid w:val="000E5006"/>
    <w:rsid w:val="000E55E2"/>
    <w:rsid w:val="000E5D4D"/>
    <w:rsid w:val="000E7F37"/>
    <w:rsid w:val="000F1076"/>
    <w:rsid w:val="000F2144"/>
    <w:rsid w:val="000F462B"/>
    <w:rsid w:val="000F56CF"/>
    <w:rsid w:val="000F59DD"/>
    <w:rsid w:val="000F6002"/>
    <w:rsid w:val="000F6155"/>
    <w:rsid w:val="000F646D"/>
    <w:rsid w:val="000F6C35"/>
    <w:rsid w:val="000F707A"/>
    <w:rsid w:val="000F7176"/>
    <w:rsid w:val="000F74A7"/>
    <w:rsid w:val="000F74F7"/>
    <w:rsid w:val="000F75B3"/>
    <w:rsid w:val="000F7841"/>
    <w:rsid w:val="000F78D4"/>
    <w:rsid w:val="000F7ADE"/>
    <w:rsid w:val="000F7C06"/>
    <w:rsid w:val="0010021B"/>
    <w:rsid w:val="001006F9"/>
    <w:rsid w:val="001007AD"/>
    <w:rsid w:val="00101585"/>
    <w:rsid w:val="00101D85"/>
    <w:rsid w:val="00102C5F"/>
    <w:rsid w:val="00102D76"/>
    <w:rsid w:val="00102F30"/>
    <w:rsid w:val="00103440"/>
    <w:rsid w:val="001042BC"/>
    <w:rsid w:val="00104838"/>
    <w:rsid w:val="00104A47"/>
    <w:rsid w:val="00105CA7"/>
    <w:rsid w:val="00106C1B"/>
    <w:rsid w:val="00107181"/>
    <w:rsid w:val="00107856"/>
    <w:rsid w:val="00107BD7"/>
    <w:rsid w:val="00110208"/>
    <w:rsid w:val="00110C04"/>
    <w:rsid w:val="00110D20"/>
    <w:rsid w:val="00110DD0"/>
    <w:rsid w:val="00111236"/>
    <w:rsid w:val="0011199D"/>
    <w:rsid w:val="00111C88"/>
    <w:rsid w:val="00111EA7"/>
    <w:rsid w:val="00112247"/>
    <w:rsid w:val="00112609"/>
    <w:rsid w:val="00112B20"/>
    <w:rsid w:val="00112B79"/>
    <w:rsid w:val="00113DE7"/>
    <w:rsid w:val="00113EF2"/>
    <w:rsid w:val="00113FE0"/>
    <w:rsid w:val="00114137"/>
    <w:rsid w:val="0011462D"/>
    <w:rsid w:val="0011647F"/>
    <w:rsid w:val="001166E7"/>
    <w:rsid w:val="00116975"/>
    <w:rsid w:val="00116DAB"/>
    <w:rsid w:val="00116E61"/>
    <w:rsid w:val="00117093"/>
    <w:rsid w:val="00117350"/>
    <w:rsid w:val="001175DA"/>
    <w:rsid w:val="00117C4B"/>
    <w:rsid w:val="00120A54"/>
    <w:rsid w:val="00121067"/>
    <w:rsid w:val="00121BB3"/>
    <w:rsid w:val="00122483"/>
    <w:rsid w:val="0012260D"/>
    <w:rsid w:val="001228A1"/>
    <w:rsid w:val="00122A88"/>
    <w:rsid w:val="00122ADE"/>
    <w:rsid w:val="00122F31"/>
    <w:rsid w:val="001239B7"/>
    <w:rsid w:val="00124311"/>
    <w:rsid w:val="00124C01"/>
    <w:rsid w:val="00125010"/>
    <w:rsid w:val="00125B9C"/>
    <w:rsid w:val="00125BC6"/>
    <w:rsid w:val="001260EC"/>
    <w:rsid w:val="00126970"/>
    <w:rsid w:val="001271BE"/>
    <w:rsid w:val="001271DE"/>
    <w:rsid w:val="0012764C"/>
    <w:rsid w:val="00127C70"/>
    <w:rsid w:val="00127C95"/>
    <w:rsid w:val="00127CD8"/>
    <w:rsid w:val="00130168"/>
    <w:rsid w:val="001327A2"/>
    <w:rsid w:val="001337DE"/>
    <w:rsid w:val="00133D47"/>
    <w:rsid w:val="00134415"/>
    <w:rsid w:val="00134587"/>
    <w:rsid w:val="0013494A"/>
    <w:rsid w:val="001353F5"/>
    <w:rsid w:val="00135C50"/>
    <w:rsid w:val="00136338"/>
    <w:rsid w:val="0013691F"/>
    <w:rsid w:val="001369A9"/>
    <w:rsid w:val="001376DE"/>
    <w:rsid w:val="00140481"/>
    <w:rsid w:val="00141150"/>
    <w:rsid w:val="00141551"/>
    <w:rsid w:val="00141EDE"/>
    <w:rsid w:val="001422C1"/>
    <w:rsid w:val="00142B89"/>
    <w:rsid w:val="0014332B"/>
    <w:rsid w:val="00143571"/>
    <w:rsid w:val="00144007"/>
    <w:rsid w:val="00144122"/>
    <w:rsid w:val="00144A75"/>
    <w:rsid w:val="00144AC6"/>
    <w:rsid w:val="00144FE5"/>
    <w:rsid w:val="00145578"/>
    <w:rsid w:val="00145660"/>
    <w:rsid w:val="00145B1D"/>
    <w:rsid w:val="0014614B"/>
    <w:rsid w:val="001463D5"/>
    <w:rsid w:val="00147393"/>
    <w:rsid w:val="00147A0A"/>
    <w:rsid w:val="00150458"/>
    <w:rsid w:val="00150AE6"/>
    <w:rsid w:val="00150CAB"/>
    <w:rsid w:val="001517C1"/>
    <w:rsid w:val="00151D03"/>
    <w:rsid w:val="00152202"/>
    <w:rsid w:val="00152829"/>
    <w:rsid w:val="00152D02"/>
    <w:rsid w:val="00153A28"/>
    <w:rsid w:val="0015427A"/>
    <w:rsid w:val="001543F9"/>
    <w:rsid w:val="00154554"/>
    <w:rsid w:val="00154A0B"/>
    <w:rsid w:val="00154A21"/>
    <w:rsid w:val="00154B21"/>
    <w:rsid w:val="00154D2D"/>
    <w:rsid w:val="001562D0"/>
    <w:rsid w:val="0015655A"/>
    <w:rsid w:val="001565F8"/>
    <w:rsid w:val="0015667D"/>
    <w:rsid w:val="001566D3"/>
    <w:rsid w:val="001567D0"/>
    <w:rsid w:val="00156D42"/>
    <w:rsid w:val="00156FB1"/>
    <w:rsid w:val="00157A5D"/>
    <w:rsid w:val="00157FF6"/>
    <w:rsid w:val="00160326"/>
    <w:rsid w:val="001606E6"/>
    <w:rsid w:val="0016116E"/>
    <w:rsid w:val="00161594"/>
    <w:rsid w:val="0016291D"/>
    <w:rsid w:val="00163749"/>
    <w:rsid w:val="0016391A"/>
    <w:rsid w:val="00163E64"/>
    <w:rsid w:val="001659AA"/>
    <w:rsid w:val="00165D5D"/>
    <w:rsid w:val="001660FB"/>
    <w:rsid w:val="001669EA"/>
    <w:rsid w:val="00166E53"/>
    <w:rsid w:val="00166F77"/>
    <w:rsid w:val="00167178"/>
    <w:rsid w:val="00167975"/>
    <w:rsid w:val="00167B01"/>
    <w:rsid w:val="00170341"/>
    <w:rsid w:val="0017093A"/>
    <w:rsid w:val="00170CA8"/>
    <w:rsid w:val="00170F9B"/>
    <w:rsid w:val="001710F7"/>
    <w:rsid w:val="0017159F"/>
    <w:rsid w:val="00171692"/>
    <w:rsid w:val="00171935"/>
    <w:rsid w:val="00172DC0"/>
    <w:rsid w:val="0017388F"/>
    <w:rsid w:val="00173E21"/>
    <w:rsid w:val="00174021"/>
    <w:rsid w:val="00174387"/>
    <w:rsid w:val="001746CB"/>
    <w:rsid w:val="00175C9A"/>
    <w:rsid w:val="00177555"/>
    <w:rsid w:val="00177D01"/>
    <w:rsid w:val="001800E5"/>
    <w:rsid w:val="00180EC4"/>
    <w:rsid w:val="0018262D"/>
    <w:rsid w:val="0018288D"/>
    <w:rsid w:val="00182DCD"/>
    <w:rsid w:val="00183CDE"/>
    <w:rsid w:val="00183F5B"/>
    <w:rsid w:val="00184468"/>
    <w:rsid w:val="00185A8E"/>
    <w:rsid w:val="00185D59"/>
    <w:rsid w:val="001879D5"/>
    <w:rsid w:val="00187C6A"/>
    <w:rsid w:val="001905B4"/>
    <w:rsid w:val="00190820"/>
    <w:rsid w:val="00191165"/>
    <w:rsid w:val="001911E7"/>
    <w:rsid w:val="00191CB3"/>
    <w:rsid w:val="001927B6"/>
    <w:rsid w:val="00192908"/>
    <w:rsid w:val="00192E72"/>
    <w:rsid w:val="00193095"/>
    <w:rsid w:val="00193544"/>
    <w:rsid w:val="0019355B"/>
    <w:rsid w:val="001937E4"/>
    <w:rsid w:val="001940DD"/>
    <w:rsid w:val="00194888"/>
    <w:rsid w:val="00194C51"/>
    <w:rsid w:val="00194E48"/>
    <w:rsid w:val="00194E6C"/>
    <w:rsid w:val="00195076"/>
    <w:rsid w:val="001951D4"/>
    <w:rsid w:val="00196D39"/>
    <w:rsid w:val="001970E3"/>
    <w:rsid w:val="0019711E"/>
    <w:rsid w:val="00197477"/>
    <w:rsid w:val="00197806"/>
    <w:rsid w:val="00197C1B"/>
    <w:rsid w:val="00197C1C"/>
    <w:rsid w:val="00197CD5"/>
    <w:rsid w:val="00197D3B"/>
    <w:rsid w:val="001A1823"/>
    <w:rsid w:val="001A2EB4"/>
    <w:rsid w:val="001A33AB"/>
    <w:rsid w:val="001A358D"/>
    <w:rsid w:val="001A49CA"/>
    <w:rsid w:val="001A5439"/>
    <w:rsid w:val="001A6434"/>
    <w:rsid w:val="001A64F9"/>
    <w:rsid w:val="001A6575"/>
    <w:rsid w:val="001A680D"/>
    <w:rsid w:val="001A6B8B"/>
    <w:rsid w:val="001A73BA"/>
    <w:rsid w:val="001A7699"/>
    <w:rsid w:val="001A787E"/>
    <w:rsid w:val="001A7CF5"/>
    <w:rsid w:val="001A7E91"/>
    <w:rsid w:val="001A7FBF"/>
    <w:rsid w:val="001B0808"/>
    <w:rsid w:val="001B11B5"/>
    <w:rsid w:val="001B170D"/>
    <w:rsid w:val="001B1745"/>
    <w:rsid w:val="001B24D1"/>
    <w:rsid w:val="001B2CCD"/>
    <w:rsid w:val="001B4394"/>
    <w:rsid w:val="001B442F"/>
    <w:rsid w:val="001B4B07"/>
    <w:rsid w:val="001B4EE0"/>
    <w:rsid w:val="001B50F3"/>
    <w:rsid w:val="001B5221"/>
    <w:rsid w:val="001B584E"/>
    <w:rsid w:val="001B68AF"/>
    <w:rsid w:val="001B7741"/>
    <w:rsid w:val="001B7EFD"/>
    <w:rsid w:val="001C08AA"/>
    <w:rsid w:val="001C11C4"/>
    <w:rsid w:val="001C14C1"/>
    <w:rsid w:val="001C2341"/>
    <w:rsid w:val="001C23D3"/>
    <w:rsid w:val="001C290A"/>
    <w:rsid w:val="001C37D6"/>
    <w:rsid w:val="001C3CE7"/>
    <w:rsid w:val="001C3D59"/>
    <w:rsid w:val="001C3DEB"/>
    <w:rsid w:val="001C41C2"/>
    <w:rsid w:val="001C5B63"/>
    <w:rsid w:val="001C6A6B"/>
    <w:rsid w:val="001C6A6F"/>
    <w:rsid w:val="001C6C56"/>
    <w:rsid w:val="001C7D0A"/>
    <w:rsid w:val="001D0277"/>
    <w:rsid w:val="001D14A6"/>
    <w:rsid w:val="001D1A24"/>
    <w:rsid w:val="001D1D7E"/>
    <w:rsid w:val="001D23DF"/>
    <w:rsid w:val="001D286D"/>
    <w:rsid w:val="001D4847"/>
    <w:rsid w:val="001D4B88"/>
    <w:rsid w:val="001D586B"/>
    <w:rsid w:val="001D67E1"/>
    <w:rsid w:val="001D74C7"/>
    <w:rsid w:val="001D7538"/>
    <w:rsid w:val="001D7A12"/>
    <w:rsid w:val="001E0051"/>
    <w:rsid w:val="001E1059"/>
    <w:rsid w:val="001E16C0"/>
    <w:rsid w:val="001E1914"/>
    <w:rsid w:val="001E1D9F"/>
    <w:rsid w:val="001E2838"/>
    <w:rsid w:val="001E2D0B"/>
    <w:rsid w:val="001E31BE"/>
    <w:rsid w:val="001E3220"/>
    <w:rsid w:val="001E3E75"/>
    <w:rsid w:val="001E4326"/>
    <w:rsid w:val="001E4960"/>
    <w:rsid w:val="001E4A7B"/>
    <w:rsid w:val="001E580F"/>
    <w:rsid w:val="001E6F9F"/>
    <w:rsid w:val="001E7296"/>
    <w:rsid w:val="001E76C2"/>
    <w:rsid w:val="001F0AF0"/>
    <w:rsid w:val="001F1329"/>
    <w:rsid w:val="001F1372"/>
    <w:rsid w:val="001F13E2"/>
    <w:rsid w:val="001F16C5"/>
    <w:rsid w:val="001F39B3"/>
    <w:rsid w:val="001F3C11"/>
    <w:rsid w:val="001F3E89"/>
    <w:rsid w:val="001F4F89"/>
    <w:rsid w:val="001F505B"/>
    <w:rsid w:val="001F646E"/>
    <w:rsid w:val="001F6689"/>
    <w:rsid w:val="001F6717"/>
    <w:rsid w:val="001F7B3D"/>
    <w:rsid w:val="002003B8"/>
    <w:rsid w:val="002008A5"/>
    <w:rsid w:val="002012CD"/>
    <w:rsid w:val="00202BB7"/>
    <w:rsid w:val="00202D4C"/>
    <w:rsid w:val="00203491"/>
    <w:rsid w:val="002038C2"/>
    <w:rsid w:val="00203960"/>
    <w:rsid w:val="00204CF6"/>
    <w:rsid w:val="0020527E"/>
    <w:rsid w:val="0020560D"/>
    <w:rsid w:val="002058BC"/>
    <w:rsid w:val="00205E84"/>
    <w:rsid w:val="002062AB"/>
    <w:rsid w:val="0020679E"/>
    <w:rsid w:val="002078F8"/>
    <w:rsid w:val="002104D0"/>
    <w:rsid w:val="002107DD"/>
    <w:rsid w:val="0021144C"/>
    <w:rsid w:val="00211B0B"/>
    <w:rsid w:val="00212B33"/>
    <w:rsid w:val="00213017"/>
    <w:rsid w:val="00213070"/>
    <w:rsid w:val="00213B1E"/>
    <w:rsid w:val="0021446C"/>
    <w:rsid w:val="00214B93"/>
    <w:rsid w:val="00214F61"/>
    <w:rsid w:val="0021544A"/>
    <w:rsid w:val="00215D06"/>
    <w:rsid w:val="00215F28"/>
    <w:rsid w:val="002162EB"/>
    <w:rsid w:val="00216327"/>
    <w:rsid w:val="00216E4D"/>
    <w:rsid w:val="002170D5"/>
    <w:rsid w:val="002172E4"/>
    <w:rsid w:val="00217500"/>
    <w:rsid w:val="00217FEF"/>
    <w:rsid w:val="0022009E"/>
    <w:rsid w:val="00220301"/>
    <w:rsid w:val="002211FA"/>
    <w:rsid w:val="00221CD0"/>
    <w:rsid w:val="00221F9E"/>
    <w:rsid w:val="0022265A"/>
    <w:rsid w:val="002226A9"/>
    <w:rsid w:val="00222716"/>
    <w:rsid w:val="0022271F"/>
    <w:rsid w:val="00222899"/>
    <w:rsid w:val="00222EF3"/>
    <w:rsid w:val="00222F1E"/>
    <w:rsid w:val="00222F66"/>
    <w:rsid w:val="002235DE"/>
    <w:rsid w:val="002237FF"/>
    <w:rsid w:val="00223C94"/>
    <w:rsid w:val="00225019"/>
    <w:rsid w:val="00225107"/>
    <w:rsid w:val="00226E73"/>
    <w:rsid w:val="00227737"/>
    <w:rsid w:val="00227B6A"/>
    <w:rsid w:val="00227D0B"/>
    <w:rsid w:val="00227E5B"/>
    <w:rsid w:val="00227F3E"/>
    <w:rsid w:val="00230332"/>
    <w:rsid w:val="002303C1"/>
    <w:rsid w:val="0023092F"/>
    <w:rsid w:val="00231053"/>
    <w:rsid w:val="00231AA7"/>
    <w:rsid w:val="00232A1E"/>
    <w:rsid w:val="0023391C"/>
    <w:rsid w:val="00233E77"/>
    <w:rsid w:val="00235136"/>
    <w:rsid w:val="00235677"/>
    <w:rsid w:val="002358C3"/>
    <w:rsid w:val="00235C00"/>
    <w:rsid w:val="00235C33"/>
    <w:rsid w:val="00235F49"/>
    <w:rsid w:val="002360E7"/>
    <w:rsid w:val="002365A8"/>
    <w:rsid w:val="002368F7"/>
    <w:rsid w:val="0023714B"/>
    <w:rsid w:val="00237986"/>
    <w:rsid w:val="00237E41"/>
    <w:rsid w:val="0024083F"/>
    <w:rsid w:val="00241998"/>
    <w:rsid w:val="00242040"/>
    <w:rsid w:val="002420AD"/>
    <w:rsid w:val="002421FB"/>
    <w:rsid w:val="002422C5"/>
    <w:rsid w:val="002425AC"/>
    <w:rsid w:val="00242787"/>
    <w:rsid w:val="00242C18"/>
    <w:rsid w:val="00243967"/>
    <w:rsid w:val="002444E6"/>
    <w:rsid w:val="0024453F"/>
    <w:rsid w:val="00244841"/>
    <w:rsid w:val="00244D3A"/>
    <w:rsid w:val="00245B16"/>
    <w:rsid w:val="00245C91"/>
    <w:rsid w:val="00245F90"/>
    <w:rsid w:val="002468F1"/>
    <w:rsid w:val="0025147C"/>
    <w:rsid w:val="00251795"/>
    <w:rsid w:val="00252295"/>
    <w:rsid w:val="002530E1"/>
    <w:rsid w:val="00253AF2"/>
    <w:rsid w:val="00254785"/>
    <w:rsid w:val="00254B44"/>
    <w:rsid w:val="00254D08"/>
    <w:rsid w:val="00254E58"/>
    <w:rsid w:val="00255C2E"/>
    <w:rsid w:val="0025614B"/>
    <w:rsid w:val="00256441"/>
    <w:rsid w:val="002575E9"/>
    <w:rsid w:val="002576E4"/>
    <w:rsid w:val="002578EA"/>
    <w:rsid w:val="002602B9"/>
    <w:rsid w:val="00260B15"/>
    <w:rsid w:val="0026165C"/>
    <w:rsid w:val="00262067"/>
    <w:rsid w:val="002621A6"/>
    <w:rsid w:val="00262D53"/>
    <w:rsid w:val="00262FF1"/>
    <w:rsid w:val="0026311D"/>
    <w:rsid w:val="002640FD"/>
    <w:rsid w:val="002644A8"/>
    <w:rsid w:val="00264C93"/>
    <w:rsid w:val="00265021"/>
    <w:rsid w:val="00265141"/>
    <w:rsid w:val="0026710F"/>
    <w:rsid w:val="002671EE"/>
    <w:rsid w:val="00267805"/>
    <w:rsid w:val="00267BCA"/>
    <w:rsid w:val="00267D55"/>
    <w:rsid w:val="00271513"/>
    <w:rsid w:val="0027168A"/>
    <w:rsid w:val="002716CC"/>
    <w:rsid w:val="002716E8"/>
    <w:rsid w:val="00271945"/>
    <w:rsid w:val="0027238D"/>
    <w:rsid w:val="00272A86"/>
    <w:rsid w:val="002730A1"/>
    <w:rsid w:val="00273211"/>
    <w:rsid w:val="00273546"/>
    <w:rsid w:val="00273C23"/>
    <w:rsid w:val="00273F22"/>
    <w:rsid w:val="00274AF0"/>
    <w:rsid w:val="00274C36"/>
    <w:rsid w:val="00274E93"/>
    <w:rsid w:val="00275244"/>
    <w:rsid w:val="00275888"/>
    <w:rsid w:val="0027667A"/>
    <w:rsid w:val="00276A95"/>
    <w:rsid w:val="00276BBC"/>
    <w:rsid w:val="00276F9E"/>
    <w:rsid w:val="002772A5"/>
    <w:rsid w:val="002777D9"/>
    <w:rsid w:val="00277CCA"/>
    <w:rsid w:val="00280706"/>
    <w:rsid w:val="00280805"/>
    <w:rsid w:val="00281105"/>
    <w:rsid w:val="002817FC"/>
    <w:rsid w:val="00281ACB"/>
    <w:rsid w:val="00282182"/>
    <w:rsid w:val="002821C3"/>
    <w:rsid w:val="00282914"/>
    <w:rsid w:val="00282B52"/>
    <w:rsid w:val="00282D57"/>
    <w:rsid w:val="00283969"/>
    <w:rsid w:val="00283C59"/>
    <w:rsid w:val="00283F58"/>
    <w:rsid w:val="002847ED"/>
    <w:rsid w:val="00285265"/>
    <w:rsid w:val="002858D7"/>
    <w:rsid w:val="00285B27"/>
    <w:rsid w:val="002867F0"/>
    <w:rsid w:val="002868E0"/>
    <w:rsid w:val="00287638"/>
    <w:rsid w:val="00287FB8"/>
    <w:rsid w:val="002907A1"/>
    <w:rsid w:val="00290BE4"/>
    <w:rsid w:val="00292017"/>
    <w:rsid w:val="0029224B"/>
    <w:rsid w:val="0029249B"/>
    <w:rsid w:val="00293F73"/>
    <w:rsid w:val="00294DBC"/>
    <w:rsid w:val="00295AB6"/>
    <w:rsid w:val="00296E09"/>
    <w:rsid w:val="00297443"/>
    <w:rsid w:val="0029764E"/>
    <w:rsid w:val="00297CE2"/>
    <w:rsid w:val="002A0EEF"/>
    <w:rsid w:val="002A1A0E"/>
    <w:rsid w:val="002A1C72"/>
    <w:rsid w:val="002A2405"/>
    <w:rsid w:val="002A31E9"/>
    <w:rsid w:val="002A405F"/>
    <w:rsid w:val="002A418D"/>
    <w:rsid w:val="002A44D7"/>
    <w:rsid w:val="002A48A6"/>
    <w:rsid w:val="002A5E2B"/>
    <w:rsid w:val="002A6D29"/>
    <w:rsid w:val="002A77A5"/>
    <w:rsid w:val="002A7821"/>
    <w:rsid w:val="002B0284"/>
    <w:rsid w:val="002B02B9"/>
    <w:rsid w:val="002B12EF"/>
    <w:rsid w:val="002B13A8"/>
    <w:rsid w:val="002B169D"/>
    <w:rsid w:val="002B1819"/>
    <w:rsid w:val="002B2357"/>
    <w:rsid w:val="002B3276"/>
    <w:rsid w:val="002B426E"/>
    <w:rsid w:val="002B4602"/>
    <w:rsid w:val="002B475A"/>
    <w:rsid w:val="002B4821"/>
    <w:rsid w:val="002B5487"/>
    <w:rsid w:val="002B65DF"/>
    <w:rsid w:val="002B716A"/>
    <w:rsid w:val="002B73C4"/>
    <w:rsid w:val="002B77E1"/>
    <w:rsid w:val="002C0322"/>
    <w:rsid w:val="002C04D2"/>
    <w:rsid w:val="002C105A"/>
    <w:rsid w:val="002C1FF8"/>
    <w:rsid w:val="002C23CE"/>
    <w:rsid w:val="002C2D57"/>
    <w:rsid w:val="002C31A1"/>
    <w:rsid w:val="002C32BB"/>
    <w:rsid w:val="002C35E2"/>
    <w:rsid w:val="002C3CFD"/>
    <w:rsid w:val="002C4F31"/>
    <w:rsid w:val="002C516E"/>
    <w:rsid w:val="002C57BD"/>
    <w:rsid w:val="002C5C04"/>
    <w:rsid w:val="002C606A"/>
    <w:rsid w:val="002C669E"/>
    <w:rsid w:val="002C7AD1"/>
    <w:rsid w:val="002D0502"/>
    <w:rsid w:val="002D0B75"/>
    <w:rsid w:val="002D1C2C"/>
    <w:rsid w:val="002D1E73"/>
    <w:rsid w:val="002D289A"/>
    <w:rsid w:val="002D37AC"/>
    <w:rsid w:val="002D3FF0"/>
    <w:rsid w:val="002D4580"/>
    <w:rsid w:val="002D5539"/>
    <w:rsid w:val="002D55FC"/>
    <w:rsid w:val="002D5D81"/>
    <w:rsid w:val="002D63AC"/>
    <w:rsid w:val="002D6548"/>
    <w:rsid w:val="002D6AA1"/>
    <w:rsid w:val="002D7C67"/>
    <w:rsid w:val="002E0F55"/>
    <w:rsid w:val="002E1BD3"/>
    <w:rsid w:val="002E2D3F"/>
    <w:rsid w:val="002E2F24"/>
    <w:rsid w:val="002E3517"/>
    <w:rsid w:val="002E3731"/>
    <w:rsid w:val="002E37AE"/>
    <w:rsid w:val="002E37C1"/>
    <w:rsid w:val="002E39AA"/>
    <w:rsid w:val="002E3A23"/>
    <w:rsid w:val="002E40C3"/>
    <w:rsid w:val="002E42F7"/>
    <w:rsid w:val="002E56FE"/>
    <w:rsid w:val="002E61B9"/>
    <w:rsid w:val="002E6264"/>
    <w:rsid w:val="002E643C"/>
    <w:rsid w:val="002E69D8"/>
    <w:rsid w:val="002E6A1B"/>
    <w:rsid w:val="002E7A36"/>
    <w:rsid w:val="002F06A5"/>
    <w:rsid w:val="002F097C"/>
    <w:rsid w:val="002F0BDE"/>
    <w:rsid w:val="002F1220"/>
    <w:rsid w:val="002F1DD7"/>
    <w:rsid w:val="002F1E61"/>
    <w:rsid w:val="002F20D2"/>
    <w:rsid w:val="002F2857"/>
    <w:rsid w:val="002F2A61"/>
    <w:rsid w:val="002F2BEE"/>
    <w:rsid w:val="002F3768"/>
    <w:rsid w:val="002F3B13"/>
    <w:rsid w:val="002F3F99"/>
    <w:rsid w:val="002F5A4D"/>
    <w:rsid w:val="002F5C72"/>
    <w:rsid w:val="002F6A86"/>
    <w:rsid w:val="002F7207"/>
    <w:rsid w:val="002F7CA8"/>
    <w:rsid w:val="002F7D1D"/>
    <w:rsid w:val="002F7F31"/>
    <w:rsid w:val="002F7F93"/>
    <w:rsid w:val="0030044B"/>
    <w:rsid w:val="00300790"/>
    <w:rsid w:val="00300A6B"/>
    <w:rsid w:val="00300C68"/>
    <w:rsid w:val="00300D7A"/>
    <w:rsid w:val="00301315"/>
    <w:rsid w:val="00301E71"/>
    <w:rsid w:val="003033A7"/>
    <w:rsid w:val="0030479A"/>
    <w:rsid w:val="003047E5"/>
    <w:rsid w:val="00304C3C"/>
    <w:rsid w:val="00304F0A"/>
    <w:rsid w:val="00305292"/>
    <w:rsid w:val="00305429"/>
    <w:rsid w:val="00305AA8"/>
    <w:rsid w:val="00305F15"/>
    <w:rsid w:val="003065F0"/>
    <w:rsid w:val="00306684"/>
    <w:rsid w:val="00307EC0"/>
    <w:rsid w:val="00307F19"/>
    <w:rsid w:val="003113E5"/>
    <w:rsid w:val="003115E1"/>
    <w:rsid w:val="0031161A"/>
    <w:rsid w:val="00311EB8"/>
    <w:rsid w:val="00311FF5"/>
    <w:rsid w:val="003129DE"/>
    <w:rsid w:val="0031325E"/>
    <w:rsid w:val="0031376D"/>
    <w:rsid w:val="00313D75"/>
    <w:rsid w:val="0031421D"/>
    <w:rsid w:val="003159FE"/>
    <w:rsid w:val="00317486"/>
    <w:rsid w:val="003176B8"/>
    <w:rsid w:val="003177FC"/>
    <w:rsid w:val="00317834"/>
    <w:rsid w:val="00317B7B"/>
    <w:rsid w:val="00321F74"/>
    <w:rsid w:val="0032222D"/>
    <w:rsid w:val="00322299"/>
    <w:rsid w:val="003222AD"/>
    <w:rsid w:val="00322975"/>
    <w:rsid w:val="00322A26"/>
    <w:rsid w:val="00322E30"/>
    <w:rsid w:val="003237C8"/>
    <w:rsid w:val="00323A7C"/>
    <w:rsid w:val="00323D70"/>
    <w:rsid w:val="00324369"/>
    <w:rsid w:val="00324E71"/>
    <w:rsid w:val="00324EE3"/>
    <w:rsid w:val="003262E6"/>
    <w:rsid w:val="00326BD8"/>
    <w:rsid w:val="00327E36"/>
    <w:rsid w:val="0033043B"/>
    <w:rsid w:val="0033075B"/>
    <w:rsid w:val="00330991"/>
    <w:rsid w:val="003309D0"/>
    <w:rsid w:val="00331E70"/>
    <w:rsid w:val="00331FED"/>
    <w:rsid w:val="00332CD5"/>
    <w:rsid w:val="00333242"/>
    <w:rsid w:val="00333901"/>
    <w:rsid w:val="00333B55"/>
    <w:rsid w:val="00334512"/>
    <w:rsid w:val="00334C2B"/>
    <w:rsid w:val="00335720"/>
    <w:rsid w:val="0033677F"/>
    <w:rsid w:val="00336D04"/>
    <w:rsid w:val="00336DFD"/>
    <w:rsid w:val="00337656"/>
    <w:rsid w:val="00337800"/>
    <w:rsid w:val="00340061"/>
    <w:rsid w:val="00341275"/>
    <w:rsid w:val="00341CF1"/>
    <w:rsid w:val="00341D37"/>
    <w:rsid w:val="0034213B"/>
    <w:rsid w:val="00342202"/>
    <w:rsid w:val="003423B1"/>
    <w:rsid w:val="003425EF"/>
    <w:rsid w:val="00342DC1"/>
    <w:rsid w:val="00342DFB"/>
    <w:rsid w:val="00343026"/>
    <w:rsid w:val="003431C6"/>
    <w:rsid w:val="00343359"/>
    <w:rsid w:val="00343711"/>
    <w:rsid w:val="0034420A"/>
    <w:rsid w:val="0034427E"/>
    <w:rsid w:val="00344B6C"/>
    <w:rsid w:val="00344BA7"/>
    <w:rsid w:val="00344F58"/>
    <w:rsid w:val="00345656"/>
    <w:rsid w:val="003456F1"/>
    <w:rsid w:val="003458AC"/>
    <w:rsid w:val="00345BC9"/>
    <w:rsid w:val="00346E0F"/>
    <w:rsid w:val="00346EA8"/>
    <w:rsid w:val="00347024"/>
    <w:rsid w:val="00350453"/>
    <w:rsid w:val="0035056B"/>
    <w:rsid w:val="003505B2"/>
    <w:rsid w:val="0035072E"/>
    <w:rsid w:val="00350CAD"/>
    <w:rsid w:val="00350CF3"/>
    <w:rsid w:val="00350E9E"/>
    <w:rsid w:val="003512C5"/>
    <w:rsid w:val="00351F9C"/>
    <w:rsid w:val="00352270"/>
    <w:rsid w:val="00352324"/>
    <w:rsid w:val="00352327"/>
    <w:rsid w:val="003534FF"/>
    <w:rsid w:val="00353908"/>
    <w:rsid w:val="00353AA5"/>
    <w:rsid w:val="00353C1B"/>
    <w:rsid w:val="00353DA9"/>
    <w:rsid w:val="00354787"/>
    <w:rsid w:val="00354851"/>
    <w:rsid w:val="003548E2"/>
    <w:rsid w:val="00354A26"/>
    <w:rsid w:val="00354AB9"/>
    <w:rsid w:val="00354AFC"/>
    <w:rsid w:val="00355881"/>
    <w:rsid w:val="0035597D"/>
    <w:rsid w:val="00356046"/>
    <w:rsid w:val="00356349"/>
    <w:rsid w:val="0035681E"/>
    <w:rsid w:val="00357122"/>
    <w:rsid w:val="00360384"/>
    <w:rsid w:val="0036158C"/>
    <w:rsid w:val="00361D1B"/>
    <w:rsid w:val="00362444"/>
    <w:rsid w:val="003634E8"/>
    <w:rsid w:val="00363D79"/>
    <w:rsid w:val="003643BB"/>
    <w:rsid w:val="00364C57"/>
    <w:rsid w:val="00364EF1"/>
    <w:rsid w:val="00364FB7"/>
    <w:rsid w:val="003657BA"/>
    <w:rsid w:val="0036586B"/>
    <w:rsid w:val="00365CCD"/>
    <w:rsid w:val="00365E22"/>
    <w:rsid w:val="003672C6"/>
    <w:rsid w:val="003676D9"/>
    <w:rsid w:val="00367F73"/>
    <w:rsid w:val="003707D1"/>
    <w:rsid w:val="00370825"/>
    <w:rsid w:val="00370B91"/>
    <w:rsid w:val="00370EB9"/>
    <w:rsid w:val="003718FC"/>
    <w:rsid w:val="00372091"/>
    <w:rsid w:val="0037259F"/>
    <w:rsid w:val="00372B86"/>
    <w:rsid w:val="003730F5"/>
    <w:rsid w:val="003733E0"/>
    <w:rsid w:val="0037382C"/>
    <w:rsid w:val="00373F8D"/>
    <w:rsid w:val="003757B2"/>
    <w:rsid w:val="0037589C"/>
    <w:rsid w:val="00375922"/>
    <w:rsid w:val="00375B3C"/>
    <w:rsid w:val="003766C6"/>
    <w:rsid w:val="00376B9E"/>
    <w:rsid w:val="00376D09"/>
    <w:rsid w:val="003802EA"/>
    <w:rsid w:val="003805F4"/>
    <w:rsid w:val="00380B86"/>
    <w:rsid w:val="00380FC1"/>
    <w:rsid w:val="003818EC"/>
    <w:rsid w:val="00381CFC"/>
    <w:rsid w:val="00382037"/>
    <w:rsid w:val="003833A4"/>
    <w:rsid w:val="00383A53"/>
    <w:rsid w:val="00383A84"/>
    <w:rsid w:val="00383F04"/>
    <w:rsid w:val="003841F8"/>
    <w:rsid w:val="003842B5"/>
    <w:rsid w:val="00384333"/>
    <w:rsid w:val="003847BC"/>
    <w:rsid w:val="003848A4"/>
    <w:rsid w:val="003856E1"/>
    <w:rsid w:val="00390280"/>
    <w:rsid w:val="00390DD7"/>
    <w:rsid w:val="00391896"/>
    <w:rsid w:val="00391DEE"/>
    <w:rsid w:val="00391FB3"/>
    <w:rsid w:val="003924F8"/>
    <w:rsid w:val="0039308E"/>
    <w:rsid w:val="00393206"/>
    <w:rsid w:val="00393897"/>
    <w:rsid w:val="003948A6"/>
    <w:rsid w:val="0039504B"/>
    <w:rsid w:val="003953B0"/>
    <w:rsid w:val="003955B3"/>
    <w:rsid w:val="00395C4D"/>
    <w:rsid w:val="00396621"/>
    <w:rsid w:val="00397A9B"/>
    <w:rsid w:val="00397E2E"/>
    <w:rsid w:val="003A07EB"/>
    <w:rsid w:val="003A0C1D"/>
    <w:rsid w:val="003A1154"/>
    <w:rsid w:val="003A1A0A"/>
    <w:rsid w:val="003A1FE7"/>
    <w:rsid w:val="003A27A2"/>
    <w:rsid w:val="003A287E"/>
    <w:rsid w:val="003A2FC4"/>
    <w:rsid w:val="003A31D9"/>
    <w:rsid w:val="003A34ED"/>
    <w:rsid w:val="003A39DC"/>
    <w:rsid w:val="003A43B8"/>
    <w:rsid w:val="003A4A97"/>
    <w:rsid w:val="003A4D66"/>
    <w:rsid w:val="003A5060"/>
    <w:rsid w:val="003A563D"/>
    <w:rsid w:val="003A57A5"/>
    <w:rsid w:val="003A6641"/>
    <w:rsid w:val="003A7302"/>
    <w:rsid w:val="003A77CF"/>
    <w:rsid w:val="003A798D"/>
    <w:rsid w:val="003A7B26"/>
    <w:rsid w:val="003B0BCB"/>
    <w:rsid w:val="003B13BE"/>
    <w:rsid w:val="003B15A4"/>
    <w:rsid w:val="003B1BF1"/>
    <w:rsid w:val="003B1CA4"/>
    <w:rsid w:val="003B1DF1"/>
    <w:rsid w:val="003B2DFF"/>
    <w:rsid w:val="003B33A8"/>
    <w:rsid w:val="003B3B14"/>
    <w:rsid w:val="003B3DA4"/>
    <w:rsid w:val="003B473E"/>
    <w:rsid w:val="003B4D6B"/>
    <w:rsid w:val="003B535A"/>
    <w:rsid w:val="003B544F"/>
    <w:rsid w:val="003B5BF2"/>
    <w:rsid w:val="003B5D9B"/>
    <w:rsid w:val="003B611F"/>
    <w:rsid w:val="003B6CEC"/>
    <w:rsid w:val="003B736E"/>
    <w:rsid w:val="003B7374"/>
    <w:rsid w:val="003B7C65"/>
    <w:rsid w:val="003C026E"/>
    <w:rsid w:val="003C0368"/>
    <w:rsid w:val="003C0783"/>
    <w:rsid w:val="003C1AC1"/>
    <w:rsid w:val="003C1CDB"/>
    <w:rsid w:val="003C2A60"/>
    <w:rsid w:val="003C2C94"/>
    <w:rsid w:val="003C3BDA"/>
    <w:rsid w:val="003C4AA4"/>
    <w:rsid w:val="003C4B95"/>
    <w:rsid w:val="003C5895"/>
    <w:rsid w:val="003C6206"/>
    <w:rsid w:val="003C671F"/>
    <w:rsid w:val="003C6D3D"/>
    <w:rsid w:val="003C6E03"/>
    <w:rsid w:val="003C6E3D"/>
    <w:rsid w:val="003C72CE"/>
    <w:rsid w:val="003C747C"/>
    <w:rsid w:val="003C7516"/>
    <w:rsid w:val="003C784E"/>
    <w:rsid w:val="003D0140"/>
    <w:rsid w:val="003D0238"/>
    <w:rsid w:val="003D0351"/>
    <w:rsid w:val="003D07AA"/>
    <w:rsid w:val="003D2819"/>
    <w:rsid w:val="003D2E21"/>
    <w:rsid w:val="003D2F10"/>
    <w:rsid w:val="003D3CE8"/>
    <w:rsid w:val="003D40AD"/>
    <w:rsid w:val="003D41D6"/>
    <w:rsid w:val="003D49F7"/>
    <w:rsid w:val="003D4F3D"/>
    <w:rsid w:val="003D5637"/>
    <w:rsid w:val="003D639F"/>
    <w:rsid w:val="003D6406"/>
    <w:rsid w:val="003D6CDB"/>
    <w:rsid w:val="003D7208"/>
    <w:rsid w:val="003D7224"/>
    <w:rsid w:val="003D7D06"/>
    <w:rsid w:val="003E0284"/>
    <w:rsid w:val="003E1EF7"/>
    <w:rsid w:val="003E2041"/>
    <w:rsid w:val="003E24A1"/>
    <w:rsid w:val="003E24B2"/>
    <w:rsid w:val="003E277E"/>
    <w:rsid w:val="003E2911"/>
    <w:rsid w:val="003E38B9"/>
    <w:rsid w:val="003E3B48"/>
    <w:rsid w:val="003E53D2"/>
    <w:rsid w:val="003E553C"/>
    <w:rsid w:val="003E5723"/>
    <w:rsid w:val="003E5EAE"/>
    <w:rsid w:val="003E6598"/>
    <w:rsid w:val="003E7FDE"/>
    <w:rsid w:val="003F05C8"/>
    <w:rsid w:val="003F0FCA"/>
    <w:rsid w:val="003F105F"/>
    <w:rsid w:val="003F125F"/>
    <w:rsid w:val="003F262B"/>
    <w:rsid w:val="003F2886"/>
    <w:rsid w:val="003F2C01"/>
    <w:rsid w:val="003F2D04"/>
    <w:rsid w:val="003F30B2"/>
    <w:rsid w:val="003F3338"/>
    <w:rsid w:val="003F3A16"/>
    <w:rsid w:val="003F4D95"/>
    <w:rsid w:val="003F4ED6"/>
    <w:rsid w:val="003F4F99"/>
    <w:rsid w:val="003F5134"/>
    <w:rsid w:val="003F5331"/>
    <w:rsid w:val="003F66CB"/>
    <w:rsid w:val="003F67AA"/>
    <w:rsid w:val="003F6BDE"/>
    <w:rsid w:val="003F707D"/>
    <w:rsid w:val="003F76CC"/>
    <w:rsid w:val="003F7CBA"/>
    <w:rsid w:val="0040054E"/>
    <w:rsid w:val="004008FB"/>
    <w:rsid w:val="00400CE3"/>
    <w:rsid w:val="00400DC4"/>
    <w:rsid w:val="0040119F"/>
    <w:rsid w:val="00401846"/>
    <w:rsid w:val="00401AD5"/>
    <w:rsid w:val="00401FFF"/>
    <w:rsid w:val="00402FE5"/>
    <w:rsid w:val="00403120"/>
    <w:rsid w:val="00403126"/>
    <w:rsid w:val="0040318F"/>
    <w:rsid w:val="00403245"/>
    <w:rsid w:val="004032DD"/>
    <w:rsid w:val="0040457B"/>
    <w:rsid w:val="00404A3A"/>
    <w:rsid w:val="00404BF5"/>
    <w:rsid w:val="00404CB2"/>
    <w:rsid w:val="00404FD5"/>
    <w:rsid w:val="004064A9"/>
    <w:rsid w:val="00406CE7"/>
    <w:rsid w:val="00406DA9"/>
    <w:rsid w:val="00406DE7"/>
    <w:rsid w:val="00407A28"/>
    <w:rsid w:val="004100AF"/>
    <w:rsid w:val="004117AE"/>
    <w:rsid w:val="004119AD"/>
    <w:rsid w:val="00411A52"/>
    <w:rsid w:val="00411D57"/>
    <w:rsid w:val="004126A1"/>
    <w:rsid w:val="00413C49"/>
    <w:rsid w:val="004145AC"/>
    <w:rsid w:val="004146EB"/>
    <w:rsid w:val="0041512B"/>
    <w:rsid w:val="00415964"/>
    <w:rsid w:val="0041597B"/>
    <w:rsid w:val="00416490"/>
    <w:rsid w:val="00416CFE"/>
    <w:rsid w:val="00416EF0"/>
    <w:rsid w:val="004170E6"/>
    <w:rsid w:val="00417171"/>
    <w:rsid w:val="00417856"/>
    <w:rsid w:val="00417A9D"/>
    <w:rsid w:val="00421A5B"/>
    <w:rsid w:val="00421E01"/>
    <w:rsid w:val="004223B4"/>
    <w:rsid w:val="00422869"/>
    <w:rsid w:val="004234D5"/>
    <w:rsid w:val="0042359F"/>
    <w:rsid w:val="004238EF"/>
    <w:rsid w:val="00424C9B"/>
    <w:rsid w:val="00424DB4"/>
    <w:rsid w:val="00425462"/>
    <w:rsid w:val="00425634"/>
    <w:rsid w:val="00425C88"/>
    <w:rsid w:val="00425F3D"/>
    <w:rsid w:val="00426800"/>
    <w:rsid w:val="00427E1E"/>
    <w:rsid w:val="00430B2A"/>
    <w:rsid w:val="00430E6A"/>
    <w:rsid w:val="0043112A"/>
    <w:rsid w:val="004311CC"/>
    <w:rsid w:val="004324FB"/>
    <w:rsid w:val="0043273E"/>
    <w:rsid w:val="00432774"/>
    <w:rsid w:val="004327F5"/>
    <w:rsid w:val="00433084"/>
    <w:rsid w:val="00433133"/>
    <w:rsid w:val="0043338A"/>
    <w:rsid w:val="00433654"/>
    <w:rsid w:val="004338B1"/>
    <w:rsid w:val="004338B8"/>
    <w:rsid w:val="004341CE"/>
    <w:rsid w:val="00434323"/>
    <w:rsid w:val="004349E9"/>
    <w:rsid w:val="00434AB8"/>
    <w:rsid w:val="00434F79"/>
    <w:rsid w:val="004363B1"/>
    <w:rsid w:val="004374D7"/>
    <w:rsid w:val="004415DD"/>
    <w:rsid w:val="00441848"/>
    <w:rsid w:val="00441E8C"/>
    <w:rsid w:val="00441FE2"/>
    <w:rsid w:val="0044227C"/>
    <w:rsid w:val="00442406"/>
    <w:rsid w:val="00442562"/>
    <w:rsid w:val="00442DAA"/>
    <w:rsid w:val="00443C5F"/>
    <w:rsid w:val="00444A99"/>
    <w:rsid w:val="00444C64"/>
    <w:rsid w:val="00445122"/>
    <w:rsid w:val="004454BC"/>
    <w:rsid w:val="00446C13"/>
    <w:rsid w:val="00450021"/>
    <w:rsid w:val="0045069F"/>
    <w:rsid w:val="00450AC7"/>
    <w:rsid w:val="00450E56"/>
    <w:rsid w:val="00451386"/>
    <w:rsid w:val="0045154B"/>
    <w:rsid w:val="0045156D"/>
    <w:rsid w:val="00451572"/>
    <w:rsid w:val="0045212D"/>
    <w:rsid w:val="00452827"/>
    <w:rsid w:val="00452B95"/>
    <w:rsid w:val="00454192"/>
    <w:rsid w:val="004547FE"/>
    <w:rsid w:val="004548C6"/>
    <w:rsid w:val="00454F82"/>
    <w:rsid w:val="004555C4"/>
    <w:rsid w:val="00455A20"/>
    <w:rsid w:val="00455C07"/>
    <w:rsid w:val="00456B6A"/>
    <w:rsid w:val="00457B0E"/>
    <w:rsid w:val="00460715"/>
    <w:rsid w:val="0046085B"/>
    <w:rsid w:val="00460EA2"/>
    <w:rsid w:val="004618B6"/>
    <w:rsid w:val="004618FD"/>
    <w:rsid w:val="00461B9B"/>
    <w:rsid w:val="00462F5B"/>
    <w:rsid w:val="00463207"/>
    <w:rsid w:val="00463506"/>
    <w:rsid w:val="004638D8"/>
    <w:rsid w:val="004639B7"/>
    <w:rsid w:val="00463CE1"/>
    <w:rsid w:val="00463E52"/>
    <w:rsid w:val="004651AD"/>
    <w:rsid w:val="00465622"/>
    <w:rsid w:val="00465C56"/>
    <w:rsid w:val="00465E70"/>
    <w:rsid w:val="00466089"/>
    <w:rsid w:val="004665D5"/>
    <w:rsid w:val="00466D1B"/>
    <w:rsid w:val="00466D34"/>
    <w:rsid w:val="004672D0"/>
    <w:rsid w:val="00467874"/>
    <w:rsid w:val="0047087C"/>
    <w:rsid w:val="004711C3"/>
    <w:rsid w:val="004715FC"/>
    <w:rsid w:val="00471733"/>
    <w:rsid w:val="00472088"/>
    <w:rsid w:val="0047287B"/>
    <w:rsid w:val="00472BB7"/>
    <w:rsid w:val="00472F26"/>
    <w:rsid w:val="00473077"/>
    <w:rsid w:val="004731DC"/>
    <w:rsid w:val="004736A1"/>
    <w:rsid w:val="00474769"/>
    <w:rsid w:val="0047477C"/>
    <w:rsid w:val="00475592"/>
    <w:rsid w:val="00475693"/>
    <w:rsid w:val="00475B28"/>
    <w:rsid w:val="004763EE"/>
    <w:rsid w:val="00477C4B"/>
    <w:rsid w:val="00481EF9"/>
    <w:rsid w:val="00481FEA"/>
    <w:rsid w:val="00482184"/>
    <w:rsid w:val="0048251E"/>
    <w:rsid w:val="00482A48"/>
    <w:rsid w:val="00482E8A"/>
    <w:rsid w:val="004830B1"/>
    <w:rsid w:val="00483B57"/>
    <w:rsid w:val="00483BF0"/>
    <w:rsid w:val="004841A6"/>
    <w:rsid w:val="004859A4"/>
    <w:rsid w:val="00485CE1"/>
    <w:rsid w:val="0048601D"/>
    <w:rsid w:val="004864A8"/>
    <w:rsid w:val="00487131"/>
    <w:rsid w:val="00487DBC"/>
    <w:rsid w:val="0049009E"/>
    <w:rsid w:val="00490F32"/>
    <w:rsid w:val="00490F63"/>
    <w:rsid w:val="0049161E"/>
    <w:rsid w:val="00491984"/>
    <w:rsid w:val="004933F7"/>
    <w:rsid w:val="004948C8"/>
    <w:rsid w:val="00494BAA"/>
    <w:rsid w:val="00494E68"/>
    <w:rsid w:val="0049587A"/>
    <w:rsid w:val="004958A0"/>
    <w:rsid w:val="00496333"/>
    <w:rsid w:val="004970B3"/>
    <w:rsid w:val="00497517"/>
    <w:rsid w:val="00497831"/>
    <w:rsid w:val="00497A4C"/>
    <w:rsid w:val="00497DA8"/>
    <w:rsid w:val="00497FC6"/>
    <w:rsid w:val="004A0800"/>
    <w:rsid w:val="004A13E3"/>
    <w:rsid w:val="004A15A0"/>
    <w:rsid w:val="004A15D0"/>
    <w:rsid w:val="004A1745"/>
    <w:rsid w:val="004A18B1"/>
    <w:rsid w:val="004A1B1D"/>
    <w:rsid w:val="004A239B"/>
    <w:rsid w:val="004A2714"/>
    <w:rsid w:val="004A2AF3"/>
    <w:rsid w:val="004A2CC6"/>
    <w:rsid w:val="004A369F"/>
    <w:rsid w:val="004A385B"/>
    <w:rsid w:val="004A45D5"/>
    <w:rsid w:val="004A4A9A"/>
    <w:rsid w:val="004A4F16"/>
    <w:rsid w:val="004A5277"/>
    <w:rsid w:val="004A527E"/>
    <w:rsid w:val="004A56BA"/>
    <w:rsid w:val="004A5899"/>
    <w:rsid w:val="004A6BF3"/>
    <w:rsid w:val="004A6E49"/>
    <w:rsid w:val="004A76ED"/>
    <w:rsid w:val="004A7A7C"/>
    <w:rsid w:val="004B004D"/>
    <w:rsid w:val="004B0813"/>
    <w:rsid w:val="004B0996"/>
    <w:rsid w:val="004B0AE6"/>
    <w:rsid w:val="004B198D"/>
    <w:rsid w:val="004B1C82"/>
    <w:rsid w:val="004B1FF0"/>
    <w:rsid w:val="004B2878"/>
    <w:rsid w:val="004B328E"/>
    <w:rsid w:val="004B33CF"/>
    <w:rsid w:val="004B342D"/>
    <w:rsid w:val="004B34F6"/>
    <w:rsid w:val="004B38F9"/>
    <w:rsid w:val="004B40E8"/>
    <w:rsid w:val="004B44BD"/>
    <w:rsid w:val="004B4D10"/>
    <w:rsid w:val="004B5020"/>
    <w:rsid w:val="004B5D48"/>
    <w:rsid w:val="004B5E2E"/>
    <w:rsid w:val="004B64D5"/>
    <w:rsid w:val="004B664C"/>
    <w:rsid w:val="004B68EB"/>
    <w:rsid w:val="004B7309"/>
    <w:rsid w:val="004B747E"/>
    <w:rsid w:val="004B7ADD"/>
    <w:rsid w:val="004B7B70"/>
    <w:rsid w:val="004C1172"/>
    <w:rsid w:val="004C11EE"/>
    <w:rsid w:val="004C1906"/>
    <w:rsid w:val="004C2F04"/>
    <w:rsid w:val="004C389D"/>
    <w:rsid w:val="004C4215"/>
    <w:rsid w:val="004C587D"/>
    <w:rsid w:val="004C5B44"/>
    <w:rsid w:val="004C6295"/>
    <w:rsid w:val="004C631A"/>
    <w:rsid w:val="004C6AA7"/>
    <w:rsid w:val="004C73C1"/>
    <w:rsid w:val="004C7429"/>
    <w:rsid w:val="004C767B"/>
    <w:rsid w:val="004C7A70"/>
    <w:rsid w:val="004C7D1B"/>
    <w:rsid w:val="004D140F"/>
    <w:rsid w:val="004D1410"/>
    <w:rsid w:val="004D203B"/>
    <w:rsid w:val="004D2D03"/>
    <w:rsid w:val="004D34F2"/>
    <w:rsid w:val="004D3CE9"/>
    <w:rsid w:val="004D3FD6"/>
    <w:rsid w:val="004D44CE"/>
    <w:rsid w:val="004D47C3"/>
    <w:rsid w:val="004D486F"/>
    <w:rsid w:val="004D4DA1"/>
    <w:rsid w:val="004D51C6"/>
    <w:rsid w:val="004D536C"/>
    <w:rsid w:val="004D5574"/>
    <w:rsid w:val="004D57A1"/>
    <w:rsid w:val="004D5A8D"/>
    <w:rsid w:val="004D5F88"/>
    <w:rsid w:val="004D68D9"/>
    <w:rsid w:val="004E0464"/>
    <w:rsid w:val="004E07D1"/>
    <w:rsid w:val="004E0F08"/>
    <w:rsid w:val="004E27E0"/>
    <w:rsid w:val="004E2983"/>
    <w:rsid w:val="004E4334"/>
    <w:rsid w:val="004E474F"/>
    <w:rsid w:val="004E53BB"/>
    <w:rsid w:val="004E582F"/>
    <w:rsid w:val="004E5F26"/>
    <w:rsid w:val="004E6088"/>
    <w:rsid w:val="004E62D3"/>
    <w:rsid w:val="004E67A9"/>
    <w:rsid w:val="004E6A29"/>
    <w:rsid w:val="004E6B5A"/>
    <w:rsid w:val="004E6BE0"/>
    <w:rsid w:val="004E6EE5"/>
    <w:rsid w:val="004E6FA8"/>
    <w:rsid w:val="004E759F"/>
    <w:rsid w:val="004E7810"/>
    <w:rsid w:val="004F01BC"/>
    <w:rsid w:val="004F0708"/>
    <w:rsid w:val="004F13F4"/>
    <w:rsid w:val="004F1718"/>
    <w:rsid w:val="004F1A4E"/>
    <w:rsid w:val="004F3178"/>
    <w:rsid w:val="004F35F0"/>
    <w:rsid w:val="004F4873"/>
    <w:rsid w:val="004F4C11"/>
    <w:rsid w:val="004F59A3"/>
    <w:rsid w:val="004F5A5E"/>
    <w:rsid w:val="004F6303"/>
    <w:rsid w:val="004F6C3E"/>
    <w:rsid w:val="004F6F2B"/>
    <w:rsid w:val="004F72BA"/>
    <w:rsid w:val="0050034A"/>
    <w:rsid w:val="00500B30"/>
    <w:rsid w:val="0050127A"/>
    <w:rsid w:val="00501463"/>
    <w:rsid w:val="005016E4"/>
    <w:rsid w:val="005016E9"/>
    <w:rsid w:val="00501895"/>
    <w:rsid w:val="00502723"/>
    <w:rsid w:val="00502EDD"/>
    <w:rsid w:val="00502F1B"/>
    <w:rsid w:val="00502F91"/>
    <w:rsid w:val="005030EC"/>
    <w:rsid w:val="005031A1"/>
    <w:rsid w:val="005031D6"/>
    <w:rsid w:val="005031F7"/>
    <w:rsid w:val="005036A8"/>
    <w:rsid w:val="00503831"/>
    <w:rsid w:val="0050388C"/>
    <w:rsid w:val="005040C4"/>
    <w:rsid w:val="00504691"/>
    <w:rsid w:val="00505C7A"/>
    <w:rsid w:val="00505E17"/>
    <w:rsid w:val="00506643"/>
    <w:rsid w:val="00506774"/>
    <w:rsid w:val="00506B01"/>
    <w:rsid w:val="00510431"/>
    <w:rsid w:val="00510529"/>
    <w:rsid w:val="00510A1D"/>
    <w:rsid w:val="005112A0"/>
    <w:rsid w:val="00512AED"/>
    <w:rsid w:val="00512D53"/>
    <w:rsid w:val="00513B07"/>
    <w:rsid w:val="00514659"/>
    <w:rsid w:val="005147EB"/>
    <w:rsid w:val="00514D10"/>
    <w:rsid w:val="00515096"/>
    <w:rsid w:val="0051564F"/>
    <w:rsid w:val="00515C04"/>
    <w:rsid w:val="00516116"/>
    <w:rsid w:val="005169A5"/>
    <w:rsid w:val="00517681"/>
    <w:rsid w:val="00517A08"/>
    <w:rsid w:val="00517B24"/>
    <w:rsid w:val="00517C75"/>
    <w:rsid w:val="00521130"/>
    <w:rsid w:val="00521636"/>
    <w:rsid w:val="0052177D"/>
    <w:rsid w:val="0052181C"/>
    <w:rsid w:val="00521B55"/>
    <w:rsid w:val="00522922"/>
    <w:rsid w:val="00524F80"/>
    <w:rsid w:val="00524FE0"/>
    <w:rsid w:val="00525E75"/>
    <w:rsid w:val="00526D09"/>
    <w:rsid w:val="00527045"/>
    <w:rsid w:val="00527142"/>
    <w:rsid w:val="0052727F"/>
    <w:rsid w:val="005277AB"/>
    <w:rsid w:val="0053158A"/>
    <w:rsid w:val="0053173C"/>
    <w:rsid w:val="00531C47"/>
    <w:rsid w:val="00531D52"/>
    <w:rsid w:val="00531EF4"/>
    <w:rsid w:val="00531FB5"/>
    <w:rsid w:val="0053205B"/>
    <w:rsid w:val="00532386"/>
    <w:rsid w:val="0053277B"/>
    <w:rsid w:val="00532CC4"/>
    <w:rsid w:val="005340A6"/>
    <w:rsid w:val="00534139"/>
    <w:rsid w:val="005349EE"/>
    <w:rsid w:val="005352E9"/>
    <w:rsid w:val="005357E8"/>
    <w:rsid w:val="005364F7"/>
    <w:rsid w:val="005370B4"/>
    <w:rsid w:val="00537328"/>
    <w:rsid w:val="00537550"/>
    <w:rsid w:val="00537C1D"/>
    <w:rsid w:val="005406A2"/>
    <w:rsid w:val="005409CA"/>
    <w:rsid w:val="00541CBA"/>
    <w:rsid w:val="00541F77"/>
    <w:rsid w:val="005422F6"/>
    <w:rsid w:val="005423F8"/>
    <w:rsid w:val="00542E29"/>
    <w:rsid w:val="00543338"/>
    <w:rsid w:val="0054377C"/>
    <w:rsid w:val="0054396D"/>
    <w:rsid w:val="005439A4"/>
    <w:rsid w:val="0054417F"/>
    <w:rsid w:val="005449E2"/>
    <w:rsid w:val="0054574F"/>
    <w:rsid w:val="00545A9C"/>
    <w:rsid w:val="0054692F"/>
    <w:rsid w:val="00546E1B"/>
    <w:rsid w:val="0054715B"/>
    <w:rsid w:val="005479F0"/>
    <w:rsid w:val="00547AA0"/>
    <w:rsid w:val="005501A7"/>
    <w:rsid w:val="0055085E"/>
    <w:rsid w:val="0055086A"/>
    <w:rsid w:val="00551956"/>
    <w:rsid w:val="00551F72"/>
    <w:rsid w:val="00552188"/>
    <w:rsid w:val="005544E0"/>
    <w:rsid w:val="0055511C"/>
    <w:rsid w:val="00555688"/>
    <w:rsid w:val="00555867"/>
    <w:rsid w:val="00555ABA"/>
    <w:rsid w:val="0055672A"/>
    <w:rsid w:val="00556C32"/>
    <w:rsid w:val="00556C51"/>
    <w:rsid w:val="005578EA"/>
    <w:rsid w:val="00560714"/>
    <w:rsid w:val="00560A08"/>
    <w:rsid w:val="00560C9B"/>
    <w:rsid w:val="00560FB9"/>
    <w:rsid w:val="005621F0"/>
    <w:rsid w:val="0056286D"/>
    <w:rsid w:val="0056335C"/>
    <w:rsid w:val="00563B02"/>
    <w:rsid w:val="00563B65"/>
    <w:rsid w:val="00563E4E"/>
    <w:rsid w:val="0056402C"/>
    <w:rsid w:val="005641B8"/>
    <w:rsid w:val="0056463E"/>
    <w:rsid w:val="00564A2F"/>
    <w:rsid w:val="00565D2B"/>
    <w:rsid w:val="0056607F"/>
    <w:rsid w:val="00566837"/>
    <w:rsid w:val="0056716C"/>
    <w:rsid w:val="005678D3"/>
    <w:rsid w:val="00567C3A"/>
    <w:rsid w:val="00567E6B"/>
    <w:rsid w:val="00570941"/>
    <w:rsid w:val="00572EAC"/>
    <w:rsid w:val="00572FDB"/>
    <w:rsid w:val="005730A8"/>
    <w:rsid w:val="005737C1"/>
    <w:rsid w:val="00573D89"/>
    <w:rsid w:val="00573F49"/>
    <w:rsid w:val="00574083"/>
    <w:rsid w:val="00574647"/>
    <w:rsid w:val="0057488A"/>
    <w:rsid w:val="005759AF"/>
    <w:rsid w:val="0057653E"/>
    <w:rsid w:val="00576B04"/>
    <w:rsid w:val="00577267"/>
    <w:rsid w:val="0057773B"/>
    <w:rsid w:val="00577741"/>
    <w:rsid w:val="00577DDB"/>
    <w:rsid w:val="00580142"/>
    <w:rsid w:val="0058184E"/>
    <w:rsid w:val="00581C3B"/>
    <w:rsid w:val="005824F5"/>
    <w:rsid w:val="00582536"/>
    <w:rsid w:val="005832E5"/>
    <w:rsid w:val="00583614"/>
    <w:rsid w:val="005843AF"/>
    <w:rsid w:val="0058455D"/>
    <w:rsid w:val="00584B66"/>
    <w:rsid w:val="00584E9E"/>
    <w:rsid w:val="00584EAD"/>
    <w:rsid w:val="005860E0"/>
    <w:rsid w:val="005860E4"/>
    <w:rsid w:val="005862D0"/>
    <w:rsid w:val="005867B9"/>
    <w:rsid w:val="00586D67"/>
    <w:rsid w:val="005872AE"/>
    <w:rsid w:val="00590546"/>
    <w:rsid w:val="00591395"/>
    <w:rsid w:val="005913E1"/>
    <w:rsid w:val="00591676"/>
    <w:rsid w:val="00592009"/>
    <w:rsid w:val="00592585"/>
    <w:rsid w:val="005926B6"/>
    <w:rsid w:val="00592AA5"/>
    <w:rsid w:val="00592B6A"/>
    <w:rsid w:val="005936BB"/>
    <w:rsid w:val="00593910"/>
    <w:rsid w:val="005941F3"/>
    <w:rsid w:val="00594232"/>
    <w:rsid w:val="0059427B"/>
    <w:rsid w:val="00594288"/>
    <w:rsid w:val="00594935"/>
    <w:rsid w:val="00594B84"/>
    <w:rsid w:val="00594C60"/>
    <w:rsid w:val="00595046"/>
    <w:rsid w:val="005956FA"/>
    <w:rsid w:val="005958C8"/>
    <w:rsid w:val="005959E7"/>
    <w:rsid w:val="00595CDE"/>
    <w:rsid w:val="00596243"/>
    <w:rsid w:val="0059651D"/>
    <w:rsid w:val="0059658C"/>
    <w:rsid w:val="00596805"/>
    <w:rsid w:val="005968C1"/>
    <w:rsid w:val="00596D26"/>
    <w:rsid w:val="005970DC"/>
    <w:rsid w:val="00597153"/>
    <w:rsid w:val="005975D3"/>
    <w:rsid w:val="005976AB"/>
    <w:rsid w:val="005A10AC"/>
    <w:rsid w:val="005A16C9"/>
    <w:rsid w:val="005A19BD"/>
    <w:rsid w:val="005A2C90"/>
    <w:rsid w:val="005A3DEB"/>
    <w:rsid w:val="005A4359"/>
    <w:rsid w:val="005A4DDB"/>
    <w:rsid w:val="005A50C8"/>
    <w:rsid w:val="005A655E"/>
    <w:rsid w:val="005A6F5C"/>
    <w:rsid w:val="005A7C35"/>
    <w:rsid w:val="005A7E94"/>
    <w:rsid w:val="005A7EC4"/>
    <w:rsid w:val="005B0322"/>
    <w:rsid w:val="005B0DE3"/>
    <w:rsid w:val="005B0F6F"/>
    <w:rsid w:val="005B1A01"/>
    <w:rsid w:val="005B1DC2"/>
    <w:rsid w:val="005B2702"/>
    <w:rsid w:val="005B29FF"/>
    <w:rsid w:val="005B2EE8"/>
    <w:rsid w:val="005B3821"/>
    <w:rsid w:val="005B3D1F"/>
    <w:rsid w:val="005B4671"/>
    <w:rsid w:val="005B5381"/>
    <w:rsid w:val="005B55F1"/>
    <w:rsid w:val="005B5BC8"/>
    <w:rsid w:val="005B6040"/>
    <w:rsid w:val="005B6830"/>
    <w:rsid w:val="005B7C70"/>
    <w:rsid w:val="005B7D67"/>
    <w:rsid w:val="005B7E47"/>
    <w:rsid w:val="005C06CA"/>
    <w:rsid w:val="005C09E8"/>
    <w:rsid w:val="005C0DF5"/>
    <w:rsid w:val="005C1270"/>
    <w:rsid w:val="005C1BB0"/>
    <w:rsid w:val="005C1D26"/>
    <w:rsid w:val="005C1F8A"/>
    <w:rsid w:val="005C25BD"/>
    <w:rsid w:val="005C286E"/>
    <w:rsid w:val="005C31E7"/>
    <w:rsid w:val="005C413F"/>
    <w:rsid w:val="005C42D3"/>
    <w:rsid w:val="005C495F"/>
    <w:rsid w:val="005C4A37"/>
    <w:rsid w:val="005C52BE"/>
    <w:rsid w:val="005C5A83"/>
    <w:rsid w:val="005C5DC7"/>
    <w:rsid w:val="005C5DFC"/>
    <w:rsid w:val="005C5E47"/>
    <w:rsid w:val="005C71FF"/>
    <w:rsid w:val="005C7715"/>
    <w:rsid w:val="005C7928"/>
    <w:rsid w:val="005C7DD7"/>
    <w:rsid w:val="005D052F"/>
    <w:rsid w:val="005D0E49"/>
    <w:rsid w:val="005D0E56"/>
    <w:rsid w:val="005D0EE1"/>
    <w:rsid w:val="005D186A"/>
    <w:rsid w:val="005D1C7F"/>
    <w:rsid w:val="005D2015"/>
    <w:rsid w:val="005D259D"/>
    <w:rsid w:val="005D339B"/>
    <w:rsid w:val="005D46F5"/>
    <w:rsid w:val="005D4EC8"/>
    <w:rsid w:val="005D56D4"/>
    <w:rsid w:val="005D654F"/>
    <w:rsid w:val="005D6746"/>
    <w:rsid w:val="005D7196"/>
    <w:rsid w:val="005D7432"/>
    <w:rsid w:val="005D770B"/>
    <w:rsid w:val="005E0270"/>
    <w:rsid w:val="005E03AA"/>
    <w:rsid w:val="005E1405"/>
    <w:rsid w:val="005E194C"/>
    <w:rsid w:val="005E2727"/>
    <w:rsid w:val="005E492C"/>
    <w:rsid w:val="005E5039"/>
    <w:rsid w:val="005E5DDA"/>
    <w:rsid w:val="005E6864"/>
    <w:rsid w:val="005E6BB3"/>
    <w:rsid w:val="005E773A"/>
    <w:rsid w:val="005E7804"/>
    <w:rsid w:val="005E7968"/>
    <w:rsid w:val="005F01F7"/>
    <w:rsid w:val="005F028D"/>
    <w:rsid w:val="005F0711"/>
    <w:rsid w:val="005F1215"/>
    <w:rsid w:val="005F12A3"/>
    <w:rsid w:val="005F290C"/>
    <w:rsid w:val="005F2974"/>
    <w:rsid w:val="005F29CD"/>
    <w:rsid w:val="005F2A0D"/>
    <w:rsid w:val="005F3B13"/>
    <w:rsid w:val="005F4696"/>
    <w:rsid w:val="005F5597"/>
    <w:rsid w:val="005F5E7A"/>
    <w:rsid w:val="005F6823"/>
    <w:rsid w:val="005F7E45"/>
    <w:rsid w:val="00600529"/>
    <w:rsid w:val="006013C6"/>
    <w:rsid w:val="00601B6A"/>
    <w:rsid w:val="00601E8E"/>
    <w:rsid w:val="0060219E"/>
    <w:rsid w:val="006022D2"/>
    <w:rsid w:val="00602582"/>
    <w:rsid w:val="00602EF6"/>
    <w:rsid w:val="0060315D"/>
    <w:rsid w:val="006031F0"/>
    <w:rsid w:val="00603B0B"/>
    <w:rsid w:val="0060499A"/>
    <w:rsid w:val="00604C20"/>
    <w:rsid w:val="006068F9"/>
    <w:rsid w:val="00606FC4"/>
    <w:rsid w:val="00610031"/>
    <w:rsid w:val="00610156"/>
    <w:rsid w:val="006104BD"/>
    <w:rsid w:val="006106D4"/>
    <w:rsid w:val="00611366"/>
    <w:rsid w:val="00611368"/>
    <w:rsid w:val="0061259A"/>
    <w:rsid w:val="006129DE"/>
    <w:rsid w:val="00612FDA"/>
    <w:rsid w:val="006135D3"/>
    <w:rsid w:val="006137B5"/>
    <w:rsid w:val="006148DD"/>
    <w:rsid w:val="0061578D"/>
    <w:rsid w:val="00615E16"/>
    <w:rsid w:val="0061665B"/>
    <w:rsid w:val="006178FE"/>
    <w:rsid w:val="00620369"/>
    <w:rsid w:val="0062081F"/>
    <w:rsid w:val="00621191"/>
    <w:rsid w:val="00621381"/>
    <w:rsid w:val="00621435"/>
    <w:rsid w:val="00621964"/>
    <w:rsid w:val="00621A72"/>
    <w:rsid w:val="00621AA8"/>
    <w:rsid w:val="00621C6B"/>
    <w:rsid w:val="00621D09"/>
    <w:rsid w:val="00621FAF"/>
    <w:rsid w:val="00622ACE"/>
    <w:rsid w:val="00622CC9"/>
    <w:rsid w:val="0062329E"/>
    <w:rsid w:val="00623D1F"/>
    <w:rsid w:val="00624B39"/>
    <w:rsid w:val="00624DFB"/>
    <w:rsid w:val="00624E06"/>
    <w:rsid w:val="00624ECA"/>
    <w:rsid w:val="006255E3"/>
    <w:rsid w:val="00625663"/>
    <w:rsid w:val="00625CF8"/>
    <w:rsid w:val="00626775"/>
    <w:rsid w:val="006267FA"/>
    <w:rsid w:val="00626B42"/>
    <w:rsid w:val="00626EA8"/>
    <w:rsid w:val="00627DC3"/>
    <w:rsid w:val="006306AB"/>
    <w:rsid w:val="00630746"/>
    <w:rsid w:val="0063096B"/>
    <w:rsid w:val="00630C2A"/>
    <w:rsid w:val="00630F6F"/>
    <w:rsid w:val="00631AF0"/>
    <w:rsid w:val="00631C09"/>
    <w:rsid w:val="006321B2"/>
    <w:rsid w:val="0063289F"/>
    <w:rsid w:val="00632FA5"/>
    <w:rsid w:val="00633B75"/>
    <w:rsid w:val="006344AF"/>
    <w:rsid w:val="006348EF"/>
    <w:rsid w:val="00634B83"/>
    <w:rsid w:val="00634EF8"/>
    <w:rsid w:val="006350EE"/>
    <w:rsid w:val="00635201"/>
    <w:rsid w:val="006352A1"/>
    <w:rsid w:val="00635D49"/>
    <w:rsid w:val="00637048"/>
    <w:rsid w:val="0063707C"/>
    <w:rsid w:val="00640227"/>
    <w:rsid w:val="0064034E"/>
    <w:rsid w:val="00640654"/>
    <w:rsid w:val="006406CC"/>
    <w:rsid w:val="006407A7"/>
    <w:rsid w:val="00640CF7"/>
    <w:rsid w:val="006416BD"/>
    <w:rsid w:val="00642338"/>
    <w:rsid w:val="00642402"/>
    <w:rsid w:val="00642754"/>
    <w:rsid w:val="00643F2D"/>
    <w:rsid w:val="0064418E"/>
    <w:rsid w:val="006442B8"/>
    <w:rsid w:val="006447A9"/>
    <w:rsid w:val="00644BF5"/>
    <w:rsid w:val="006454BB"/>
    <w:rsid w:val="00645DA9"/>
    <w:rsid w:val="00647892"/>
    <w:rsid w:val="00647F75"/>
    <w:rsid w:val="006507CA"/>
    <w:rsid w:val="00650812"/>
    <w:rsid w:val="00650C56"/>
    <w:rsid w:val="00651041"/>
    <w:rsid w:val="006513BC"/>
    <w:rsid w:val="0065208E"/>
    <w:rsid w:val="00652440"/>
    <w:rsid w:val="006524BB"/>
    <w:rsid w:val="0065335F"/>
    <w:rsid w:val="0065384E"/>
    <w:rsid w:val="00653C94"/>
    <w:rsid w:val="00653CAF"/>
    <w:rsid w:val="00653D38"/>
    <w:rsid w:val="00653F90"/>
    <w:rsid w:val="006545DD"/>
    <w:rsid w:val="0065480D"/>
    <w:rsid w:val="00654C3D"/>
    <w:rsid w:val="0065564F"/>
    <w:rsid w:val="006564A3"/>
    <w:rsid w:val="00656934"/>
    <w:rsid w:val="00656A16"/>
    <w:rsid w:val="006572F7"/>
    <w:rsid w:val="00657951"/>
    <w:rsid w:val="00657DF7"/>
    <w:rsid w:val="00660763"/>
    <w:rsid w:val="00660DCD"/>
    <w:rsid w:val="0066238D"/>
    <w:rsid w:val="00662432"/>
    <w:rsid w:val="0066265B"/>
    <w:rsid w:val="00662690"/>
    <w:rsid w:val="00662C04"/>
    <w:rsid w:val="00662EEB"/>
    <w:rsid w:val="00662FAB"/>
    <w:rsid w:val="0066388E"/>
    <w:rsid w:val="00663A65"/>
    <w:rsid w:val="00664132"/>
    <w:rsid w:val="0066443A"/>
    <w:rsid w:val="00664BF4"/>
    <w:rsid w:val="00665039"/>
    <w:rsid w:val="006653C0"/>
    <w:rsid w:val="00665FE2"/>
    <w:rsid w:val="006660E3"/>
    <w:rsid w:val="006660FC"/>
    <w:rsid w:val="00666A75"/>
    <w:rsid w:val="00670314"/>
    <w:rsid w:val="0067071B"/>
    <w:rsid w:val="006707D9"/>
    <w:rsid w:val="00670882"/>
    <w:rsid w:val="00671443"/>
    <w:rsid w:val="006716C3"/>
    <w:rsid w:val="00671A24"/>
    <w:rsid w:val="00671A85"/>
    <w:rsid w:val="0067298B"/>
    <w:rsid w:val="006736C9"/>
    <w:rsid w:val="00673B90"/>
    <w:rsid w:val="00673C8E"/>
    <w:rsid w:val="00674AA8"/>
    <w:rsid w:val="006755FC"/>
    <w:rsid w:val="006756C6"/>
    <w:rsid w:val="006756DC"/>
    <w:rsid w:val="00675F38"/>
    <w:rsid w:val="00676178"/>
    <w:rsid w:val="006767CC"/>
    <w:rsid w:val="00676905"/>
    <w:rsid w:val="0067694B"/>
    <w:rsid w:val="00676D50"/>
    <w:rsid w:val="00676D83"/>
    <w:rsid w:val="00677507"/>
    <w:rsid w:val="00677BC2"/>
    <w:rsid w:val="00677E95"/>
    <w:rsid w:val="00677EB9"/>
    <w:rsid w:val="00680990"/>
    <w:rsid w:val="00680F09"/>
    <w:rsid w:val="006812D6"/>
    <w:rsid w:val="00682138"/>
    <w:rsid w:val="00682141"/>
    <w:rsid w:val="006823F1"/>
    <w:rsid w:val="00682E27"/>
    <w:rsid w:val="00683059"/>
    <w:rsid w:val="006834E8"/>
    <w:rsid w:val="00683869"/>
    <w:rsid w:val="00683949"/>
    <w:rsid w:val="00683DAA"/>
    <w:rsid w:val="0068455E"/>
    <w:rsid w:val="00684568"/>
    <w:rsid w:val="00684622"/>
    <w:rsid w:val="00684C33"/>
    <w:rsid w:val="00685222"/>
    <w:rsid w:val="00685826"/>
    <w:rsid w:val="00685945"/>
    <w:rsid w:val="00685C5C"/>
    <w:rsid w:val="00685EB8"/>
    <w:rsid w:val="00685F55"/>
    <w:rsid w:val="006862D7"/>
    <w:rsid w:val="00687A48"/>
    <w:rsid w:val="00687AC7"/>
    <w:rsid w:val="00690CFD"/>
    <w:rsid w:val="00692A8E"/>
    <w:rsid w:val="00692C96"/>
    <w:rsid w:val="00692DA4"/>
    <w:rsid w:val="00693931"/>
    <w:rsid w:val="00693D5E"/>
    <w:rsid w:val="00693E5E"/>
    <w:rsid w:val="00693EC5"/>
    <w:rsid w:val="00694546"/>
    <w:rsid w:val="006945F1"/>
    <w:rsid w:val="006948C5"/>
    <w:rsid w:val="00694ABA"/>
    <w:rsid w:val="00694D7A"/>
    <w:rsid w:val="00695025"/>
    <w:rsid w:val="00695396"/>
    <w:rsid w:val="006953B8"/>
    <w:rsid w:val="00696054"/>
    <w:rsid w:val="0069611E"/>
    <w:rsid w:val="006964ED"/>
    <w:rsid w:val="00696F47"/>
    <w:rsid w:val="006977BE"/>
    <w:rsid w:val="00697DFF"/>
    <w:rsid w:val="00697FB6"/>
    <w:rsid w:val="006A0742"/>
    <w:rsid w:val="006A0B21"/>
    <w:rsid w:val="006A1568"/>
    <w:rsid w:val="006A161C"/>
    <w:rsid w:val="006A1C30"/>
    <w:rsid w:val="006A1D49"/>
    <w:rsid w:val="006A1EFF"/>
    <w:rsid w:val="006A20C8"/>
    <w:rsid w:val="006A3A11"/>
    <w:rsid w:val="006A41C0"/>
    <w:rsid w:val="006A452A"/>
    <w:rsid w:val="006A46B8"/>
    <w:rsid w:val="006A473E"/>
    <w:rsid w:val="006A4C82"/>
    <w:rsid w:val="006A4D41"/>
    <w:rsid w:val="006A5E4E"/>
    <w:rsid w:val="006A5F36"/>
    <w:rsid w:val="006A5FB3"/>
    <w:rsid w:val="006A6759"/>
    <w:rsid w:val="006A7BB4"/>
    <w:rsid w:val="006A7CB5"/>
    <w:rsid w:val="006B148D"/>
    <w:rsid w:val="006B16AE"/>
    <w:rsid w:val="006B2E07"/>
    <w:rsid w:val="006B3D0D"/>
    <w:rsid w:val="006B4290"/>
    <w:rsid w:val="006B48A1"/>
    <w:rsid w:val="006B4BBD"/>
    <w:rsid w:val="006B567C"/>
    <w:rsid w:val="006B5B72"/>
    <w:rsid w:val="006B5B83"/>
    <w:rsid w:val="006B5E34"/>
    <w:rsid w:val="006B636F"/>
    <w:rsid w:val="006B666A"/>
    <w:rsid w:val="006B71AC"/>
    <w:rsid w:val="006B7352"/>
    <w:rsid w:val="006B7430"/>
    <w:rsid w:val="006B76C1"/>
    <w:rsid w:val="006B7814"/>
    <w:rsid w:val="006C02CF"/>
    <w:rsid w:val="006C0A76"/>
    <w:rsid w:val="006C1756"/>
    <w:rsid w:val="006C17EF"/>
    <w:rsid w:val="006C1D94"/>
    <w:rsid w:val="006C23BE"/>
    <w:rsid w:val="006C275A"/>
    <w:rsid w:val="006C4785"/>
    <w:rsid w:val="006C4B02"/>
    <w:rsid w:val="006C5E7B"/>
    <w:rsid w:val="006C5FE5"/>
    <w:rsid w:val="006C66CB"/>
    <w:rsid w:val="006C6755"/>
    <w:rsid w:val="006C675F"/>
    <w:rsid w:val="006C7A1B"/>
    <w:rsid w:val="006D0E07"/>
    <w:rsid w:val="006D12D9"/>
    <w:rsid w:val="006D1A82"/>
    <w:rsid w:val="006D1C2B"/>
    <w:rsid w:val="006D207D"/>
    <w:rsid w:val="006D2812"/>
    <w:rsid w:val="006D281B"/>
    <w:rsid w:val="006D2DFF"/>
    <w:rsid w:val="006D352D"/>
    <w:rsid w:val="006D4003"/>
    <w:rsid w:val="006D40B2"/>
    <w:rsid w:val="006D46A8"/>
    <w:rsid w:val="006D4A13"/>
    <w:rsid w:val="006D4F85"/>
    <w:rsid w:val="006D5F84"/>
    <w:rsid w:val="006D6FDA"/>
    <w:rsid w:val="006E00AC"/>
    <w:rsid w:val="006E0A61"/>
    <w:rsid w:val="006E13C2"/>
    <w:rsid w:val="006E1A37"/>
    <w:rsid w:val="006E1FE7"/>
    <w:rsid w:val="006E2159"/>
    <w:rsid w:val="006E2594"/>
    <w:rsid w:val="006E339E"/>
    <w:rsid w:val="006E3BC9"/>
    <w:rsid w:val="006E429D"/>
    <w:rsid w:val="006E4D5A"/>
    <w:rsid w:val="006E4D7A"/>
    <w:rsid w:val="006E4E81"/>
    <w:rsid w:val="006E4FFC"/>
    <w:rsid w:val="006E5F5B"/>
    <w:rsid w:val="006E6CDD"/>
    <w:rsid w:val="006E6ED1"/>
    <w:rsid w:val="006E74CF"/>
    <w:rsid w:val="006E7C4D"/>
    <w:rsid w:val="006F0CB3"/>
    <w:rsid w:val="006F0CFB"/>
    <w:rsid w:val="006F1A4F"/>
    <w:rsid w:val="006F1DFE"/>
    <w:rsid w:val="006F2AA1"/>
    <w:rsid w:val="006F327E"/>
    <w:rsid w:val="006F3386"/>
    <w:rsid w:val="006F33CD"/>
    <w:rsid w:val="006F364F"/>
    <w:rsid w:val="006F394C"/>
    <w:rsid w:val="006F3DB8"/>
    <w:rsid w:val="006F4DA8"/>
    <w:rsid w:val="006F50CE"/>
    <w:rsid w:val="006F5589"/>
    <w:rsid w:val="006F56FE"/>
    <w:rsid w:val="006F5B4A"/>
    <w:rsid w:val="006F618F"/>
    <w:rsid w:val="006F6694"/>
    <w:rsid w:val="006F71AA"/>
    <w:rsid w:val="006F7576"/>
    <w:rsid w:val="006F7963"/>
    <w:rsid w:val="006F7F9F"/>
    <w:rsid w:val="00700392"/>
    <w:rsid w:val="007009EA"/>
    <w:rsid w:val="0070139C"/>
    <w:rsid w:val="00701416"/>
    <w:rsid w:val="00701622"/>
    <w:rsid w:val="00701A0F"/>
    <w:rsid w:val="00701E4C"/>
    <w:rsid w:val="007024A0"/>
    <w:rsid w:val="007038CB"/>
    <w:rsid w:val="00703A55"/>
    <w:rsid w:val="007057B6"/>
    <w:rsid w:val="007057DD"/>
    <w:rsid w:val="007074C4"/>
    <w:rsid w:val="00710036"/>
    <w:rsid w:val="00710146"/>
    <w:rsid w:val="00711794"/>
    <w:rsid w:val="00711AB7"/>
    <w:rsid w:val="00712288"/>
    <w:rsid w:val="00712715"/>
    <w:rsid w:val="00712BA1"/>
    <w:rsid w:val="0071313C"/>
    <w:rsid w:val="007131A1"/>
    <w:rsid w:val="0071329E"/>
    <w:rsid w:val="00713BDF"/>
    <w:rsid w:val="0071429A"/>
    <w:rsid w:val="007147EC"/>
    <w:rsid w:val="007148C0"/>
    <w:rsid w:val="00714D72"/>
    <w:rsid w:val="00715257"/>
    <w:rsid w:val="007153C8"/>
    <w:rsid w:val="0071546C"/>
    <w:rsid w:val="0071556D"/>
    <w:rsid w:val="00715646"/>
    <w:rsid w:val="0071566A"/>
    <w:rsid w:val="007160C1"/>
    <w:rsid w:val="00716227"/>
    <w:rsid w:val="00716360"/>
    <w:rsid w:val="0071642D"/>
    <w:rsid w:val="00716EAB"/>
    <w:rsid w:val="00717D6B"/>
    <w:rsid w:val="00720904"/>
    <w:rsid w:val="0072231A"/>
    <w:rsid w:val="0072248B"/>
    <w:rsid w:val="007226A2"/>
    <w:rsid w:val="00723921"/>
    <w:rsid w:val="00723BFE"/>
    <w:rsid w:val="00723C43"/>
    <w:rsid w:val="007240B3"/>
    <w:rsid w:val="0072586B"/>
    <w:rsid w:val="00725DAE"/>
    <w:rsid w:val="0072692D"/>
    <w:rsid w:val="00726FE1"/>
    <w:rsid w:val="007273BA"/>
    <w:rsid w:val="00727AD4"/>
    <w:rsid w:val="00730DF6"/>
    <w:rsid w:val="00731B77"/>
    <w:rsid w:val="00732668"/>
    <w:rsid w:val="0073270E"/>
    <w:rsid w:val="00732808"/>
    <w:rsid w:val="0073338A"/>
    <w:rsid w:val="007341B5"/>
    <w:rsid w:val="007342CE"/>
    <w:rsid w:val="00734609"/>
    <w:rsid w:val="00735055"/>
    <w:rsid w:val="007354C4"/>
    <w:rsid w:val="00736032"/>
    <w:rsid w:val="007364D2"/>
    <w:rsid w:val="007366EA"/>
    <w:rsid w:val="00736A02"/>
    <w:rsid w:val="00736E68"/>
    <w:rsid w:val="00737092"/>
    <w:rsid w:val="0073750A"/>
    <w:rsid w:val="007377AF"/>
    <w:rsid w:val="00737CF2"/>
    <w:rsid w:val="00740DF9"/>
    <w:rsid w:val="007417F2"/>
    <w:rsid w:val="00742AC3"/>
    <w:rsid w:val="00743896"/>
    <w:rsid w:val="00743AFB"/>
    <w:rsid w:val="00743BCC"/>
    <w:rsid w:val="00744083"/>
    <w:rsid w:val="00745219"/>
    <w:rsid w:val="00745EF5"/>
    <w:rsid w:val="007460E9"/>
    <w:rsid w:val="00746D6A"/>
    <w:rsid w:val="00747A06"/>
    <w:rsid w:val="00747DA8"/>
    <w:rsid w:val="00750D36"/>
    <w:rsid w:val="0075194A"/>
    <w:rsid w:val="00751B5C"/>
    <w:rsid w:val="007526C0"/>
    <w:rsid w:val="00752C53"/>
    <w:rsid w:val="00752C7C"/>
    <w:rsid w:val="00752F8C"/>
    <w:rsid w:val="00753689"/>
    <w:rsid w:val="00753BA2"/>
    <w:rsid w:val="0075468F"/>
    <w:rsid w:val="0075545A"/>
    <w:rsid w:val="0075567F"/>
    <w:rsid w:val="00756367"/>
    <w:rsid w:val="0075766E"/>
    <w:rsid w:val="00757876"/>
    <w:rsid w:val="00760719"/>
    <w:rsid w:val="00760F29"/>
    <w:rsid w:val="00761252"/>
    <w:rsid w:val="007615F3"/>
    <w:rsid w:val="00761744"/>
    <w:rsid w:val="00761A91"/>
    <w:rsid w:val="00762196"/>
    <w:rsid w:val="007623D7"/>
    <w:rsid w:val="007624B8"/>
    <w:rsid w:val="00764542"/>
    <w:rsid w:val="007645E9"/>
    <w:rsid w:val="00764B16"/>
    <w:rsid w:val="00764C1D"/>
    <w:rsid w:val="00764D50"/>
    <w:rsid w:val="00765E19"/>
    <w:rsid w:val="00766262"/>
    <w:rsid w:val="00766AD0"/>
    <w:rsid w:val="00766B7C"/>
    <w:rsid w:val="00766F9C"/>
    <w:rsid w:val="00771083"/>
    <w:rsid w:val="00771195"/>
    <w:rsid w:val="0077204B"/>
    <w:rsid w:val="0077281D"/>
    <w:rsid w:val="00773DFA"/>
    <w:rsid w:val="00773E94"/>
    <w:rsid w:val="0077452A"/>
    <w:rsid w:val="00774D26"/>
    <w:rsid w:val="0077512E"/>
    <w:rsid w:val="0077560A"/>
    <w:rsid w:val="00776ACB"/>
    <w:rsid w:val="00776BFE"/>
    <w:rsid w:val="0077738E"/>
    <w:rsid w:val="007803AA"/>
    <w:rsid w:val="0078096D"/>
    <w:rsid w:val="00780F3D"/>
    <w:rsid w:val="00781029"/>
    <w:rsid w:val="00781467"/>
    <w:rsid w:val="00781468"/>
    <w:rsid w:val="00781EF3"/>
    <w:rsid w:val="007829E9"/>
    <w:rsid w:val="00782EE8"/>
    <w:rsid w:val="00783410"/>
    <w:rsid w:val="00783862"/>
    <w:rsid w:val="00783D52"/>
    <w:rsid w:val="007844A6"/>
    <w:rsid w:val="00786F87"/>
    <w:rsid w:val="00787ED4"/>
    <w:rsid w:val="00790B84"/>
    <w:rsid w:val="00790DEA"/>
    <w:rsid w:val="00790E37"/>
    <w:rsid w:val="007915D1"/>
    <w:rsid w:val="00791C98"/>
    <w:rsid w:val="007937F6"/>
    <w:rsid w:val="00793AEB"/>
    <w:rsid w:val="00793B43"/>
    <w:rsid w:val="00794613"/>
    <w:rsid w:val="00794AA6"/>
    <w:rsid w:val="00794B17"/>
    <w:rsid w:val="00794BB2"/>
    <w:rsid w:val="00795373"/>
    <w:rsid w:val="00795866"/>
    <w:rsid w:val="00795896"/>
    <w:rsid w:val="0079599F"/>
    <w:rsid w:val="00795A87"/>
    <w:rsid w:val="00795C87"/>
    <w:rsid w:val="00796310"/>
    <w:rsid w:val="007964D6"/>
    <w:rsid w:val="007967CF"/>
    <w:rsid w:val="00796A24"/>
    <w:rsid w:val="007A010E"/>
    <w:rsid w:val="007A0743"/>
    <w:rsid w:val="007A08E1"/>
    <w:rsid w:val="007A129F"/>
    <w:rsid w:val="007A12AB"/>
    <w:rsid w:val="007A1AFD"/>
    <w:rsid w:val="007A1B70"/>
    <w:rsid w:val="007A1F9E"/>
    <w:rsid w:val="007A2018"/>
    <w:rsid w:val="007A236C"/>
    <w:rsid w:val="007A2522"/>
    <w:rsid w:val="007A2921"/>
    <w:rsid w:val="007A2993"/>
    <w:rsid w:val="007A2B72"/>
    <w:rsid w:val="007A3048"/>
    <w:rsid w:val="007A35C4"/>
    <w:rsid w:val="007A4E45"/>
    <w:rsid w:val="007A52E2"/>
    <w:rsid w:val="007A587E"/>
    <w:rsid w:val="007A5944"/>
    <w:rsid w:val="007A640B"/>
    <w:rsid w:val="007A6E8A"/>
    <w:rsid w:val="007A715A"/>
    <w:rsid w:val="007A74C5"/>
    <w:rsid w:val="007A7CFB"/>
    <w:rsid w:val="007B0032"/>
    <w:rsid w:val="007B10FC"/>
    <w:rsid w:val="007B1161"/>
    <w:rsid w:val="007B1913"/>
    <w:rsid w:val="007B1BAB"/>
    <w:rsid w:val="007B1E8C"/>
    <w:rsid w:val="007B22D7"/>
    <w:rsid w:val="007B241E"/>
    <w:rsid w:val="007B254D"/>
    <w:rsid w:val="007B2C5B"/>
    <w:rsid w:val="007B3087"/>
    <w:rsid w:val="007B35A2"/>
    <w:rsid w:val="007B394C"/>
    <w:rsid w:val="007B43D5"/>
    <w:rsid w:val="007B50E6"/>
    <w:rsid w:val="007B59D3"/>
    <w:rsid w:val="007B67EF"/>
    <w:rsid w:val="007B7672"/>
    <w:rsid w:val="007B7A3A"/>
    <w:rsid w:val="007B7CFE"/>
    <w:rsid w:val="007C0022"/>
    <w:rsid w:val="007C1882"/>
    <w:rsid w:val="007C2464"/>
    <w:rsid w:val="007C26F5"/>
    <w:rsid w:val="007C2735"/>
    <w:rsid w:val="007C2F95"/>
    <w:rsid w:val="007C39B1"/>
    <w:rsid w:val="007C46F3"/>
    <w:rsid w:val="007C4805"/>
    <w:rsid w:val="007C60A2"/>
    <w:rsid w:val="007C65B3"/>
    <w:rsid w:val="007C6C93"/>
    <w:rsid w:val="007C7387"/>
    <w:rsid w:val="007C7A0A"/>
    <w:rsid w:val="007C7B93"/>
    <w:rsid w:val="007D0C1B"/>
    <w:rsid w:val="007D12B9"/>
    <w:rsid w:val="007D2148"/>
    <w:rsid w:val="007D2481"/>
    <w:rsid w:val="007D2B36"/>
    <w:rsid w:val="007D2DA3"/>
    <w:rsid w:val="007D309B"/>
    <w:rsid w:val="007D3FF4"/>
    <w:rsid w:val="007D407F"/>
    <w:rsid w:val="007D43D7"/>
    <w:rsid w:val="007D459C"/>
    <w:rsid w:val="007D4CE4"/>
    <w:rsid w:val="007D66B7"/>
    <w:rsid w:val="007D6A75"/>
    <w:rsid w:val="007E032D"/>
    <w:rsid w:val="007E0806"/>
    <w:rsid w:val="007E0B78"/>
    <w:rsid w:val="007E1135"/>
    <w:rsid w:val="007E11FD"/>
    <w:rsid w:val="007E1246"/>
    <w:rsid w:val="007E12C8"/>
    <w:rsid w:val="007E154B"/>
    <w:rsid w:val="007E3252"/>
    <w:rsid w:val="007E332C"/>
    <w:rsid w:val="007E5391"/>
    <w:rsid w:val="007E541C"/>
    <w:rsid w:val="007E5AE4"/>
    <w:rsid w:val="007E5B23"/>
    <w:rsid w:val="007E5B3B"/>
    <w:rsid w:val="007E6315"/>
    <w:rsid w:val="007E68D1"/>
    <w:rsid w:val="007E7166"/>
    <w:rsid w:val="007E716F"/>
    <w:rsid w:val="007E73E9"/>
    <w:rsid w:val="007E7780"/>
    <w:rsid w:val="007E7ECA"/>
    <w:rsid w:val="007E7FE3"/>
    <w:rsid w:val="007F0209"/>
    <w:rsid w:val="007F022E"/>
    <w:rsid w:val="007F0F8A"/>
    <w:rsid w:val="007F12D8"/>
    <w:rsid w:val="007F186E"/>
    <w:rsid w:val="007F195D"/>
    <w:rsid w:val="007F1A7C"/>
    <w:rsid w:val="007F24FD"/>
    <w:rsid w:val="007F28E6"/>
    <w:rsid w:val="007F2BB8"/>
    <w:rsid w:val="007F2E12"/>
    <w:rsid w:val="007F34DB"/>
    <w:rsid w:val="007F3BE9"/>
    <w:rsid w:val="007F4D71"/>
    <w:rsid w:val="007F57BD"/>
    <w:rsid w:val="007F5D19"/>
    <w:rsid w:val="007F6745"/>
    <w:rsid w:val="007F79E4"/>
    <w:rsid w:val="008001D4"/>
    <w:rsid w:val="0080080D"/>
    <w:rsid w:val="00800BBB"/>
    <w:rsid w:val="008012A2"/>
    <w:rsid w:val="008013C4"/>
    <w:rsid w:val="008015B7"/>
    <w:rsid w:val="008022AB"/>
    <w:rsid w:val="008023E8"/>
    <w:rsid w:val="00802C44"/>
    <w:rsid w:val="00802EBD"/>
    <w:rsid w:val="0080372A"/>
    <w:rsid w:val="00803B47"/>
    <w:rsid w:val="00803E88"/>
    <w:rsid w:val="008047EF"/>
    <w:rsid w:val="00804C35"/>
    <w:rsid w:val="00805979"/>
    <w:rsid w:val="00806C91"/>
    <w:rsid w:val="00806D22"/>
    <w:rsid w:val="00807597"/>
    <w:rsid w:val="008075F6"/>
    <w:rsid w:val="008078D9"/>
    <w:rsid w:val="008101DE"/>
    <w:rsid w:val="008107E7"/>
    <w:rsid w:val="008109E5"/>
    <w:rsid w:val="00810A9B"/>
    <w:rsid w:val="008112AD"/>
    <w:rsid w:val="00811304"/>
    <w:rsid w:val="0081153A"/>
    <w:rsid w:val="008133EF"/>
    <w:rsid w:val="008143DC"/>
    <w:rsid w:val="00814787"/>
    <w:rsid w:val="00815637"/>
    <w:rsid w:val="00815C5A"/>
    <w:rsid w:val="008160B3"/>
    <w:rsid w:val="008161B2"/>
    <w:rsid w:val="00816BFA"/>
    <w:rsid w:val="00817326"/>
    <w:rsid w:val="00817918"/>
    <w:rsid w:val="008201F1"/>
    <w:rsid w:val="00820E79"/>
    <w:rsid w:val="0082124A"/>
    <w:rsid w:val="00822EFE"/>
    <w:rsid w:val="008237A7"/>
    <w:rsid w:val="00823C7E"/>
    <w:rsid w:val="00823D5F"/>
    <w:rsid w:val="00824D5D"/>
    <w:rsid w:val="00824FA0"/>
    <w:rsid w:val="00825BA9"/>
    <w:rsid w:val="0082603D"/>
    <w:rsid w:val="00826FD1"/>
    <w:rsid w:val="00826FD7"/>
    <w:rsid w:val="008271C8"/>
    <w:rsid w:val="008272FB"/>
    <w:rsid w:val="00827412"/>
    <w:rsid w:val="00827C79"/>
    <w:rsid w:val="0083000F"/>
    <w:rsid w:val="00830573"/>
    <w:rsid w:val="00830590"/>
    <w:rsid w:val="00830A12"/>
    <w:rsid w:val="00830F1C"/>
    <w:rsid w:val="00831576"/>
    <w:rsid w:val="00831663"/>
    <w:rsid w:val="00831D62"/>
    <w:rsid w:val="008327AA"/>
    <w:rsid w:val="00832C74"/>
    <w:rsid w:val="00832F5F"/>
    <w:rsid w:val="008333A5"/>
    <w:rsid w:val="00833AB6"/>
    <w:rsid w:val="00834025"/>
    <w:rsid w:val="0083418A"/>
    <w:rsid w:val="00834447"/>
    <w:rsid w:val="008344AF"/>
    <w:rsid w:val="00834B1C"/>
    <w:rsid w:val="008352EE"/>
    <w:rsid w:val="008359A0"/>
    <w:rsid w:val="0083629B"/>
    <w:rsid w:val="008366C7"/>
    <w:rsid w:val="00836AA8"/>
    <w:rsid w:val="008371E2"/>
    <w:rsid w:val="00837D93"/>
    <w:rsid w:val="00840546"/>
    <w:rsid w:val="0084077E"/>
    <w:rsid w:val="008408CA"/>
    <w:rsid w:val="00841DE5"/>
    <w:rsid w:val="0084299D"/>
    <w:rsid w:val="008429F7"/>
    <w:rsid w:val="008439DC"/>
    <w:rsid w:val="00843CFF"/>
    <w:rsid w:val="00843ED8"/>
    <w:rsid w:val="00844087"/>
    <w:rsid w:val="008453F1"/>
    <w:rsid w:val="008456F1"/>
    <w:rsid w:val="0084595F"/>
    <w:rsid w:val="00845D3D"/>
    <w:rsid w:val="00845E9A"/>
    <w:rsid w:val="008460BC"/>
    <w:rsid w:val="008464A3"/>
    <w:rsid w:val="008464E5"/>
    <w:rsid w:val="00846886"/>
    <w:rsid w:val="00847044"/>
    <w:rsid w:val="0084714D"/>
    <w:rsid w:val="00850184"/>
    <w:rsid w:val="00850598"/>
    <w:rsid w:val="00851E6A"/>
    <w:rsid w:val="00852523"/>
    <w:rsid w:val="00852B20"/>
    <w:rsid w:val="00852EF6"/>
    <w:rsid w:val="008533CB"/>
    <w:rsid w:val="00853F54"/>
    <w:rsid w:val="0085418F"/>
    <w:rsid w:val="008554D5"/>
    <w:rsid w:val="00855605"/>
    <w:rsid w:val="00855A42"/>
    <w:rsid w:val="00855DA6"/>
    <w:rsid w:val="00856849"/>
    <w:rsid w:val="008568FE"/>
    <w:rsid w:val="00856C0E"/>
    <w:rsid w:val="00856CE3"/>
    <w:rsid w:val="00856DB3"/>
    <w:rsid w:val="00856ECE"/>
    <w:rsid w:val="008575F1"/>
    <w:rsid w:val="00857A81"/>
    <w:rsid w:val="00860799"/>
    <w:rsid w:val="0086081D"/>
    <w:rsid w:val="00860ACE"/>
    <w:rsid w:val="00862410"/>
    <w:rsid w:val="00862B3D"/>
    <w:rsid w:val="00862BCB"/>
    <w:rsid w:val="008633C3"/>
    <w:rsid w:val="00863EF5"/>
    <w:rsid w:val="00865121"/>
    <w:rsid w:val="00865205"/>
    <w:rsid w:val="00867213"/>
    <w:rsid w:val="00867551"/>
    <w:rsid w:val="008702A1"/>
    <w:rsid w:val="00870C4C"/>
    <w:rsid w:val="008717E1"/>
    <w:rsid w:val="00871BCD"/>
    <w:rsid w:val="00871EB1"/>
    <w:rsid w:val="0087200B"/>
    <w:rsid w:val="008720B6"/>
    <w:rsid w:val="008721FE"/>
    <w:rsid w:val="00872AF3"/>
    <w:rsid w:val="0087356D"/>
    <w:rsid w:val="00873A91"/>
    <w:rsid w:val="00873AA5"/>
    <w:rsid w:val="00873F84"/>
    <w:rsid w:val="00874EEF"/>
    <w:rsid w:val="008763C3"/>
    <w:rsid w:val="00876A1E"/>
    <w:rsid w:val="00876AB6"/>
    <w:rsid w:val="00876C16"/>
    <w:rsid w:val="00876EDF"/>
    <w:rsid w:val="00877104"/>
    <w:rsid w:val="00877A91"/>
    <w:rsid w:val="00877C31"/>
    <w:rsid w:val="00877E22"/>
    <w:rsid w:val="00880271"/>
    <w:rsid w:val="0088077E"/>
    <w:rsid w:val="008807C2"/>
    <w:rsid w:val="0088141E"/>
    <w:rsid w:val="008814E9"/>
    <w:rsid w:val="00883454"/>
    <w:rsid w:val="00883F31"/>
    <w:rsid w:val="008842B2"/>
    <w:rsid w:val="008849CA"/>
    <w:rsid w:val="00884D35"/>
    <w:rsid w:val="008851EB"/>
    <w:rsid w:val="0088563C"/>
    <w:rsid w:val="00885A1A"/>
    <w:rsid w:val="00885E2F"/>
    <w:rsid w:val="00885EB6"/>
    <w:rsid w:val="00885EE4"/>
    <w:rsid w:val="00885FBB"/>
    <w:rsid w:val="00886E98"/>
    <w:rsid w:val="00886F73"/>
    <w:rsid w:val="008873B0"/>
    <w:rsid w:val="00887772"/>
    <w:rsid w:val="00890241"/>
    <w:rsid w:val="00890BDE"/>
    <w:rsid w:val="00891371"/>
    <w:rsid w:val="00891E51"/>
    <w:rsid w:val="00892615"/>
    <w:rsid w:val="00892AE3"/>
    <w:rsid w:val="00892BFF"/>
    <w:rsid w:val="00892F57"/>
    <w:rsid w:val="008939AF"/>
    <w:rsid w:val="00894538"/>
    <w:rsid w:val="0089504B"/>
    <w:rsid w:val="008961DE"/>
    <w:rsid w:val="00897056"/>
    <w:rsid w:val="008971DE"/>
    <w:rsid w:val="0089721F"/>
    <w:rsid w:val="008975CA"/>
    <w:rsid w:val="00897608"/>
    <w:rsid w:val="00897A9F"/>
    <w:rsid w:val="008A0D88"/>
    <w:rsid w:val="008A1044"/>
    <w:rsid w:val="008A1275"/>
    <w:rsid w:val="008A1EF0"/>
    <w:rsid w:val="008A2329"/>
    <w:rsid w:val="008A2ABF"/>
    <w:rsid w:val="008A3C45"/>
    <w:rsid w:val="008A4204"/>
    <w:rsid w:val="008A42D0"/>
    <w:rsid w:val="008A4374"/>
    <w:rsid w:val="008A460B"/>
    <w:rsid w:val="008A4A48"/>
    <w:rsid w:val="008A4E51"/>
    <w:rsid w:val="008A5519"/>
    <w:rsid w:val="008A6594"/>
    <w:rsid w:val="008A6781"/>
    <w:rsid w:val="008A68C8"/>
    <w:rsid w:val="008A6D34"/>
    <w:rsid w:val="008A7D2B"/>
    <w:rsid w:val="008B010E"/>
    <w:rsid w:val="008B05FA"/>
    <w:rsid w:val="008B0E95"/>
    <w:rsid w:val="008B0F9C"/>
    <w:rsid w:val="008B2883"/>
    <w:rsid w:val="008B2DFD"/>
    <w:rsid w:val="008B35FD"/>
    <w:rsid w:val="008B3ECC"/>
    <w:rsid w:val="008B4002"/>
    <w:rsid w:val="008B4087"/>
    <w:rsid w:val="008B4B22"/>
    <w:rsid w:val="008B63B0"/>
    <w:rsid w:val="008B7A18"/>
    <w:rsid w:val="008C0176"/>
    <w:rsid w:val="008C04E1"/>
    <w:rsid w:val="008C0675"/>
    <w:rsid w:val="008C0C49"/>
    <w:rsid w:val="008C1211"/>
    <w:rsid w:val="008C1653"/>
    <w:rsid w:val="008C1807"/>
    <w:rsid w:val="008C1817"/>
    <w:rsid w:val="008C25DE"/>
    <w:rsid w:val="008C263C"/>
    <w:rsid w:val="008C2F3E"/>
    <w:rsid w:val="008C3338"/>
    <w:rsid w:val="008C34A3"/>
    <w:rsid w:val="008C3770"/>
    <w:rsid w:val="008C3CF7"/>
    <w:rsid w:val="008C41D2"/>
    <w:rsid w:val="008C51FF"/>
    <w:rsid w:val="008C598D"/>
    <w:rsid w:val="008C5AA4"/>
    <w:rsid w:val="008C5E2B"/>
    <w:rsid w:val="008C63FA"/>
    <w:rsid w:val="008C6886"/>
    <w:rsid w:val="008C79A3"/>
    <w:rsid w:val="008C7BA2"/>
    <w:rsid w:val="008C7F6F"/>
    <w:rsid w:val="008D01B4"/>
    <w:rsid w:val="008D04ED"/>
    <w:rsid w:val="008D1651"/>
    <w:rsid w:val="008D2524"/>
    <w:rsid w:val="008D282E"/>
    <w:rsid w:val="008D2B00"/>
    <w:rsid w:val="008D3AC9"/>
    <w:rsid w:val="008D3D2E"/>
    <w:rsid w:val="008D3FD3"/>
    <w:rsid w:val="008D4496"/>
    <w:rsid w:val="008D4B5A"/>
    <w:rsid w:val="008D4E2B"/>
    <w:rsid w:val="008D5693"/>
    <w:rsid w:val="008D593F"/>
    <w:rsid w:val="008D5D90"/>
    <w:rsid w:val="008D69A0"/>
    <w:rsid w:val="008D6D4A"/>
    <w:rsid w:val="008D78ED"/>
    <w:rsid w:val="008E090E"/>
    <w:rsid w:val="008E09CF"/>
    <w:rsid w:val="008E0C62"/>
    <w:rsid w:val="008E1384"/>
    <w:rsid w:val="008E141C"/>
    <w:rsid w:val="008E2155"/>
    <w:rsid w:val="008E281A"/>
    <w:rsid w:val="008E2D70"/>
    <w:rsid w:val="008E3B0F"/>
    <w:rsid w:val="008E45A9"/>
    <w:rsid w:val="008E4C26"/>
    <w:rsid w:val="008E4CF5"/>
    <w:rsid w:val="008E4F5D"/>
    <w:rsid w:val="008E5330"/>
    <w:rsid w:val="008E5862"/>
    <w:rsid w:val="008E6091"/>
    <w:rsid w:val="008E6281"/>
    <w:rsid w:val="008E6406"/>
    <w:rsid w:val="008E6B37"/>
    <w:rsid w:val="008E7628"/>
    <w:rsid w:val="008F1017"/>
    <w:rsid w:val="008F102F"/>
    <w:rsid w:val="008F13B5"/>
    <w:rsid w:val="008F1880"/>
    <w:rsid w:val="008F18C0"/>
    <w:rsid w:val="008F1E9A"/>
    <w:rsid w:val="008F2F23"/>
    <w:rsid w:val="008F3732"/>
    <w:rsid w:val="008F4091"/>
    <w:rsid w:val="008F4951"/>
    <w:rsid w:val="008F5944"/>
    <w:rsid w:val="008F5ADC"/>
    <w:rsid w:val="008F749C"/>
    <w:rsid w:val="008F7588"/>
    <w:rsid w:val="008F76A6"/>
    <w:rsid w:val="008F7746"/>
    <w:rsid w:val="008F7CEB"/>
    <w:rsid w:val="009003B1"/>
    <w:rsid w:val="009004FC"/>
    <w:rsid w:val="0090078C"/>
    <w:rsid w:val="00900805"/>
    <w:rsid w:val="00901103"/>
    <w:rsid w:val="0090125B"/>
    <w:rsid w:val="009016A9"/>
    <w:rsid w:val="009016CC"/>
    <w:rsid w:val="009018F6"/>
    <w:rsid w:val="00901B5D"/>
    <w:rsid w:val="00903EE3"/>
    <w:rsid w:val="00904003"/>
    <w:rsid w:val="0090411D"/>
    <w:rsid w:val="00904312"/>
    <w:rsid w:val="00904E09"/>
    <w:rsid w:val="00905BA5"/>
    <w:rsid w:val="00905FB2"/>
    <w:rsid w:val="0090644F"/>
    <w:rsid w:val="00906587"/>
    <w:rsid w:val="00906B1B"/>
    <w:rsid w:val="00906C27"/>
    <w:rsid w:val="00906E87"/>
    <w:rsid w:val="00906F42"/>
    <w:rsid w:val="009079C2"/>
    <w:rsid w:val="00907FB6"/>
    <w:rsid w:val="00910178"/>
    <w:rsid w:val="009102EE"/>
    <w:rsid w:val="00910D5B"/>
    <w:rsid w:val="00911118"/>
    <w:rsid w:val="00911B8D"/>
    <w:rsid w:val="00911F2A"/>
    <w:rsid w:val="00912475"/>
    <w:rsid w:val="0091251B"/>
    <w:rsid w:val="009127D3"/>
    <w:rsid w:val="00913A81"/>
    <w:rsid w:val="00913D39"/>
    <w:rsid w:val="00913FDE"/>
    <w:rsid w:val="009142C0"/>
    <w:rsid w:val="009144A3"/>
    <w:rsid w:val="0091496A"/>
    <w:rsid w:val="00915529"/>
    <w:rsid w:val="00915551"/>
    <w:rsid w:val="00915CB1"/>
    <w:rsid w:val="009163FA"/>
    <w:rsid w:val="00916641"/>
    <w:rsid w:val="00916AD8"/>
    <w:rsid w:val="00916E99"/>
    <w:rsid w:val="00917284"/>
    <w:rsid w:val="00920092"/>
    <w:rsid w:val="00920229"/>
    <w:rsid w:val="00920656"/>
    <w:rsid w:val="00920C56"/>
    <w:rsid w:val="00921306"/>
    <w:rsid w:val="00922763"/>
    <w:rsid w:val="00923D82"/>
    <w:rsid w:val="00923FFF"/>
    <w:rsid w:val="00924DB3"/>
    <w:rsid w:val="00924DC3"/>
    <w:rsid w:val="00926B5E"/>
    <w:rsid w:val="0092734E"/>
    <w:rsid w:val="00927811"/>
    <w:rsid w:val="00927B56"/>
    <w:rsid w:val="0093014E"/>
    <w:rsid w:val="00931A61"/>
    <w:rsid w:val="0093295D"/>
    <w:rsid w:val="00932B56"/>
    <w:rsid w:val="00932C39"/>
    <w:rsid w:val="0093302E"/>
    <w:rsid w:val="00933227"/>
    <w:rsid w:val="009338A8"/>
    <w:rsid w:val="00934292"/>
    <w:rsid w:val="00935482"/>
    <w:rsid w:val="00935A5B"/>
    <w:rsid w:val="00935D28"/>
    <w:rsid w:val="0093608A"/>
    <w:rsid w:val="00936DBA"/>
    <w:rsid w:val="00937177"/>
    <w:rsid w:val="00940437"/>
    <w:rsid w:val="00940977"/>
    <w:rsid w:val="00940ADA"/>
    <w:rsid w:val="009410B9"/>
    <w:rsid w:val="0094156C"/>
    <w:rsid w:val="00942AFA"/>
    <w:rsid w:val="0094339D"/>
    <w:rsid w:val="009433F6"/>
    <w:rsid w:val="009434FF"/>
    <w:rsid w:val="009444B6"/>
    <w:rsid w:val="00944B45"/>
    <w:rsid w:val="00945374"/>
    <w:rsid w:val="0094557F"/>
    <w:rsid w:val="009458FD"/>
    <w:rsid w:val="00945E75"/>
    <w:rsid w:val="00945EED"/>
    <w:rsid w:val="00946998"/>
    <w:rsid w:val="00947175"/>
    <w:rsid w:val="00947A77"/>
    <w:rsid w:val="00947AB8"/>
    <w:rsid w:val="00947CA8"/>
    <w:rsid w:val="0095030C"/>
    <w:rsid w:val="00950A09"/>
    <w:rsid w:val="0095264C"/>
    <w:rsid w:val="00953DE7"/>
    <w:rsid w:val="00954360"/>
    <w:rsid w:val="0095653F"/>
    <w:rsid w:val="00957018"/>
    <w:rsid w:val="009570A2"/>
    <w:rsid w:val="009574C2"/>
    <w:rsid w:val="00960476"/>
    <w:rsid w:val="009607C7"/>
    <w:rsid w:val="009611D7"/>
    <w:rsid w:val="00961840"/>
    <w:rsid w:val="00963792"/>
    <w:rsid w:val="00963EAC"/>
    <w:rsid w:val="009644DB"/>
    <w:rsid w:val="00964800"/>
    <w:rsid w:val="009651E9"/>
    <w:rsid w:val="00965404"/>
    <w:rsid w:val="00965804"/>
    <w:rsid w:val="00965CF1"/>
    <w:rsid w:val="009667A9"/>
    <w:rsid w:val="009668C5"/>
    <w:rsid w:val="00966C42"/>
    <w:rsid w:val="00966C88"/>
    <w:rsid w:val="00966FC2"/>
    <w:rsid w:val="00966FD7"/>
    <w:rsid w:val="0096773D"/>
    <w:rsid w:val="009703C3"/>
    <w:rsid w:val="009705DC"/>
    <w:rsid w:val="00970CFC"/>
    <w:rsid w:val="00971800"/>
    <w:rsid w:val="00971EE2"/>
    <w:rsid w:val="00972112"/>
    <w:rsid w:val="009724E0"/>
    <w:rsid w:val="00972F62"/>
    <w:rsid w:val="00973849"/>
    <w:rsid w:val="00973CA1"/>
    <w:rsid w:val="0097402C"/>
    <w:rsid w:val="0097497F"/>
    <w:rsid w:val="00975810"/>
    <w:rsid w:val="00975A67"/>
    <w:rsid w:val="00975DE0"/>
    <w:rsid w:val="00976EEF"/>
    <w:rsid w:val="0097704C"/>
    <w:rsid w:val="0097725B"/>
    <w:rsid w:val="0097771A"/>
    <w:rsid w:val="009806FD"/>
    <w:rsid w:val="0098100A"/>
    <w:rsid w:val="0098110D"/>
    <w:rsid w:val="0098142E"/>
    <w:rsid w:val="00982387"/>
    <w:rsid w:val="00982F4F"/>
    <w:rsid w:val="00982FAB"/>
    <w:rsid w:val="009832A0"/>
    <w:rsid w:val="00984415"/>
    <w:rsid w:val="009844A6"/>
    <w:rsid w:val="00984FD6"/>
    <w:rsid w:val="00984FE6"/>
    <w:rsid w:val="00985BF8"/>
    <w:rsid w:val="00986185"/>
    <w:rsid w:val="009865B2"/>
    <w:rsid w:val="00986B65"/>
    <w:rsid w:val="0098758B"/>
    <w:rsid w:val="00987697"/>
    <w:rsid w:val="009903D3"/>
    <w:rsid w:val="00990C3E"/>
    <w:rsid w:val="00990C7E"/>
    <w:rsid w:val="00990CAF"/>
    <w:rsid w:val="00992D25"/>
    <w:rsid w:val="009934F0"/>
    <w:rsid w:val="00993991"/>
    <w:rsid w:val="00994077"/>
    <w:rsid w:val="009945F3"/>
    <w:rsid w:val="00995251"/>
    <w:rsid w:val="00995A87"/>
    <w:rsid w:val="00995EFE"/>
    <w:rsid w:val="00996A27"/>
    <w:rsid w:val="00996D4A"/>
    <w:rsid w:val="0099711C"/>
    <w:rsid w:val="0099763E"/>
    <w:rsid w:val="009A0C6A"/>
    <w:rsid w:val="009A11AF"/>
    <w:rsid w:val="009A15B4"/>
    <w:rsid w:val="009A1AFD"/>
    <w:rsid w:val="009A28DE"/>
    <w:rsid w:val="009A2DF2"/>
    <w:rsid w:val="009A3B2A"/>
    <w:rsid w:val="009A4730"/>
    <w:rsid w:val="009A4A26"/>
    <w:rsid w:val="009A52D7"/>
    <w:rsid w:val="009A563C"/>
    <w:rsid w:val="009A5BD2"/>
    <w:rsid w:val="009A5D68"/>
    <w:rsid w:val="009A5EE7"/>
    <w:rsid w:val="009A7ED8"/>
    <w:rsid w:val="009B03CF"/>
    <w:rsid w:val="009B0AC2"/>
    <w:rsid w:val="009B0C56"/>
    <w:rsid w:val="009B0DC3"/>
    <w:rsid w:val="009B1CC1"/>
    <w:rsid w:val="009B2114"/>
    <w:rsid w:val="009B23D5"/>
    <w:rsid w:val="009B245B"/>
    <w:rsid w:val="009B2549"/>
    <w:rsid w:val="009B2891"/>
    <w:rsid w:val="009B2CFE"/>
    <w:rsid w:val="009B384C"/>
    <w:rsid w:val="009B3857"/>
    <w:rsid w:val="009B3890"/>
    <w:rsid w:val="009B5009"/>
    <w:rsid w:val="009B55E4"/>
    <w:rsid w:val="009B5785"/>
    <w:rsid w:val="009B5FB5"/>
    <w:rsid w:val="009B6378"/>
    <w:rsid w:val="009B64E3"/>
    <w:rsid w:val="009B6A3B"/>
    <w:rsid w:val="009B7385"/>
    <w:rsid w:val="009C0726"/>
    <w:rsid w:val="009C114D"/>
    <w:rsid w:val="009C142F"/>
    <w:rsid w:val="009C1E4F"/>
    <w:rsid w:val="009C26C8"/>
    <w:rsid w:val="009C295C"/>
    <w:rsid w:val="009C31CD"/>
    <w:rsid w:val="009C4D3A"/>
    <w:rsid w:val="009C4DD4"/>
    <w:rsid w:val="009C4F76"/>
    <w:rsid w:val="009C5BA5"/>
    <w:rsid w:val="009C63BD"/>
    <w:rsid w:val="009C6661"/>
    <w:rsid w:val="009C6A83"/>
    <w:rsid w:val="009C70BB"/>
    <w:rsid w:val="009C7564"/>
    <w:rsid w:val="009C76E5"/>
    <w:rsid w:val="009C7DD0"/>
    <w:rsid w:val="009D2B6B"/>
    <w:rsid w:val="009D37B9"/>
    <w:rsid w:val="009D3BBA"/>
    <w:rsid w:val="009D3F21"/>
    <w:rsid w:val="009D4A0F"/>
    <w:rsid w:val="009D52C5"/>
    <w:rsid w:val="009D5653"/>
    <w:rsid w:val="009D59B1"/>
    <w:rsid w:val="009D5FBA"/>
    <w:rsid w:val="009D6324"/>
    <w:rsid w:val="009D66D6"/>
    <w:rsid w:val="009D690D"/>
    <w:rsid w:val="009D6B72"/>
    <w:rsid w:val="009D71E6"/>
    <w:rsid w:val="009E0FB3"/>
    <w:rsid w:val="009E19DB"/>
    <w:rsid w:val="009E1E66"/>
    <w:rsid w:val="009E2652"/>
    <w:rsid w:val="009E282F"/>
    <w:rsid w:val="009E2CC9"/>
    <w:rsid w:val="009E31EA"/>
    <w:rsid w:val="009E3852"/>
    <w:rsid w:val="009E3B15"/>
    <w:rsid w:val="009E3BD5"/>
    <w:rsid w:val="009E4FF8"/>
    <w:rsid w:val="009E51E7"/>
    <w:rsid w:val="009E7819"/>
    <w:rsid w:val="009F0093"/>
    <w:rsid w:val="009F1DD6"/>
    <w:rsid w:val="009F2826"/>
    <w:rsid w:val="009F2D85"/>
    <w:rsid w:val="009F315D"/>
    <w:rsid w:val="009F32D8"/>
    <w:rsid w:val="009F34AF"/>
    <w:rsid w:val="009F483F"/>
    <w:rsid w:val="009F4AC9"/>
    <w:rsid w:val="009F5332"/>
    <w:rsid w:val="009F60A9"/>
    <w:rsid w:val="009F6821"/>
    <w:rsid w:val="009F6AED"/>
    <w:rsid w:val="009F6EDA"/>
    <w:rsid w:val="009F73F1"/>
    <w:rsid w:val="009F76E5"/>
    <w:rsid w:val="00A014DB"/>
    <w:rsid w:val="00A02337"/>
    <w:rsid w:val="00A02B2B"/>
    <w:rsid w:val="00A02E22"/>
    <w:rsid w:val="00A0315B"/>
    <w:rsid w:val="00A03234"/>
    <w:rsid w:val="00A034DA"/>
    <w:rsid w:val="00A0393C"/>
    <w:rsid w:val="00A04435"/>
    <w:rsid w:val="00A0485F"/>
    <w:rsid w:val="00A05381"/>
    <w:rsid w:val="00A057F0"/>
    <w:rsid w:val="00A05A37"/>
    <w:rsid w:val="00A05C16"/>
    <w:rsid w:val="00A05C39"/>
    <w:rsid w:val="00A06050"/>
    <w:rsid w:val="00A07364"/>
    <w:rsid w:val="00A074C3"/>
    <w:rsid w:val="00A07594"/>
    <w:rsid w:val="00A07E79"/>
    <w:rsid w:val="00A10608"/>
    <w:rsid w:val="00A10A0E"/>
    <w:rsid w:val="00A10A5C"/>
    <w:rsid w:val="00A10BAD"/>
    <w:rsid w:val="00A10EDC"/>
    <w:rsid w:val="00A122DF"/>
    <w:rsid w:val="00A1260D"/>
    <w:rsid w:val="00A12A8D"/>
    <w:rsid w:val="00A131AF"/>
    <w:rsid w:val="00A143AC"/>
    <w:rsid w:val="00A14AB6"/>
    <w:rsid w:val="00A15184"/>
    <w:rsid w:val="00A15780"/>
    <w:rsid w:val="00A15F11"/>
    <w:rsid w:val="00A1657A"/>
    <w:rsid w:val="00A16B0E"/>
    <w:rsid w:val="00A171E5"/>
    <w:rsid w:val="00A17858"/>
    <w:rsid w:val="00A17A6A"/>
    <w:rsid w:val="00A17E82"/>
    <w:rsid w:val="00A20211"/>
    <w:rsid w:val="00A20954"/>
    <w:rsid w:val="00A20CB9"/>
    <w:rsid w:val="00A211B2"/>
    <w:rsid w:val="00A217A4"/>
    <w:rsid w:val="00A21FA5"/>
    <w:rsid w:val="00A22418"/>
    <w:rsid w:val="00A22749"/>
    <w:rsid w:val="00A22A57"/>
    <w:rsid w:val="00A23FA2"/>
    <w:rsid w:val="00A243CF"/>
    <w:rsid w:val="00A24A10"/>
    <w:rsid w:val="00A26139"/>
    <w:rsid w:val="00A2672C"/>
    <w:rsid w:val="00A26B46"/>
    <w:rsid w:val="00A26E97"/>
    <w:rsid w:val="00A2756D"/>
    <w:rsid w:val="00A2790A"/>
    <w:rsid w:val="00A2798C"/>
    <w:rsid w:val="00A27D1C"/>
    <w:rsid w:val="00A27ECD"/>
    <w:rsid w:val="00A30152"/>
    <w:rsid w:val="00A306E6"/>
    <w:rsid w:val="00A30B97"/>
    <w:rsid w:val="00A310E2"/>
    <w:rsid w:val="00A316CE"/>
    <w:rsid w:val="00A32570"/>
    <w:rsid w:val="00A32680"/>
    <w:rsid w:val="00A327F7"/>
    <w:rsid w:val="00A3280A"/>
    <w:rsid w:val="00A329D9"/>
    <w:rsid w:val="00A32D4B"/>
    <w:rsid w:val="00A32FC9"/>
    <w:rsid w:val="00A33CC1"/>
    <w:rsid w:val="00A3470A"/>
    <w:rsid w:val="00A34CA4"/>
    <w:rsid w:val="00A3511D"/>
    <w:rsid w:val="00A3565B"/>
    <w:rsid w:val="00A3592C"/>
    <w:rsid w:val="00A3699A"/>
    <w:rsid w:val="00A36B3A"/>
    <w:rsid w:val="00A36F92"/>
    <w:rsid w:val="00A37A7F"/>
    <w:rsid w:val="00A407FF"/>
    <w:rsid w:val="00A41930"/>
    <w:rsid w:val="00A420E7"/>
    <w:rsid w:val="00A42A56"/>
    <w:rsid w:val="00A4315C"/>
    <w:rsid w:val="00A437C2"/>
    <w:rsid w:val="00A446BA"/>
    <w:rsid w:val="00A44C22"/>
    <w:rsid w:val="00A44F60"/>
    <w:rsid w:val="00A44FD9"/>
    <w:rsid w:val="00A460B0"/>
    <w:rsid w:val="00A462F8"/>
    <w:rsid w:val="00A469E6"/>
    <w:rsid w:val="00A46EEF"/>
    <w:rsid w:val="00A47557"/>
    <w:rsid w:val="00A47A23"/>
    <w:rsid w:val="00A503A1"/>
    <w:rsid w:val="00A51124"/>
    <w:rsid w:val="00A51129"/>
    <w:rsid w:val="00A523A4"/>
    <w:rsid w:val="00A52710"/>
    <w:rsid w:val="00A52F13"/>
    <w:rsid w:val="00A53150"/>
    <w:rsid w:val="00A5362D"/>
    <w:rsid w:val="00A5377D"/>
    <w:rsid w:val="00A537E2"/>
    <w:rsid w:val="00A53994"/>
    <w:rsid w:val="00A53A3F"/>
    <w:rsid w:val="00A5406B"/>
    <w:rsid w:val="00A541FD"/>
    <w:rsid w:val="00A54D8C"/>
    <w:rsid w:val="00A5503A"/>
    <w:rsid w:val="00A55BC7"/>
    <w:rsid w:val="00A569F5"/>
    <w:rsid w:val="00A56E63"/>
    <w:rsid w:val="00A57ABC"/>
    <w:rsid w:val="00A57E1E"/>
    <w:rsid w:val="00A60250"/>
    <w:rsid w:val="00A605AB"/>
    <w:rsid w:val="00A60648"/>
    <w:rsid w:val="00A6065A"/>
    <w:rsid w:val="00A60B87"/>
    <w:rsid w:val="00A61C02"/>
    <w:rsid w:val="00A61EBC"/>
    <w:rsid w:val="00A620DA"/>
    <w:rsid w:val="00A63282"/>
    <w:rsid w:val="00A640B9"/>
    <w:rsid w:val="00A6434E"/>
    <w:rsid w:val="00A64B3A"/>
    <w:rsid w:val="00A65BB6"/>
    <w:rsid w:val="00A66284"/>
    <w:rsid w:val="00A66774"/>
    <w:rsid w:val="00A67129"/>
    <w:rsid w:val="00A67D0D"/>
    <w:rsid w:val="00A702BC"/>
    <w:rsid w:val="00A7097D"/>
    <w:rsid w:val="00A7218F"/>
    <w:rsid w:val="00A72423"/>
    <w:rsid w:val="00A72BD3"/>
    <w:rsid w:val="00A733DD"/>
    <w:rsid w:val="00A738D5"/>
    <w:rsid w:val="00A73C14"/>
    <w:rsid w:val="00A74570"/>
    <w:rsid w:val="00A74CDB"/>
    <w:rsid w:val="00A74F2C"/>
    <w:rsid w:val="00A753F5"/>
    <w:rsid w:val="00A75DB5"/>
    <w:rsid w:val="00A77454"/>
    <w:rsid w:val="00A77B9B"/>
    <w:rsid w:val="00A80067"/>
    <w:rsid w:val="00A800D1"/>
    <w:rsid w:val="00A802EC"/>
    <w:rsid w:val="00A81121"/>
    <w:rsid w:val="00A81541"/>
    <w:rsid w:val="00A8174E"/>
    <w:rsid w:val="00A817D3"/>
    <w:rsid w:val="00A82014"/>
    <w:rsid w:val="00A825BA"/>
    <w:rsid w:val="00A8291F"/>
    <w:rsid w:val="00A829CC"/>
    <w:rsid w:val="00A82B20"/>
    <w:rsid w:val="00A82D86"/>
    <w:rsid w:val="00A83322"/>
    <w:rsid w:val="00A83AF7"/>
    <w:rsid w:val="00A8405B"/>
    <w:rsid w:val="00A841CB"/>
    <w:rsid w:val="00A844C4"/>
    <w:rsid w:val="00A8589D"/>
    <w:rsid w:val="00A87A3A"/>
    <w:rsid w:val="00A903A3"/>
    <w:rsid w:val="00A906A9"/>
    <w:rsid w:val="00A90C09"/>
    <w:rsid w:val="00A90F20"/>
    <w:rsid w:val="00A91105"/>
    <w:rsid w:val="00A91180"/>
    <w:rsid w:val="00A92A57"/>
    <w:rsid w:val="00A92D5F"/>
    <w:rsid w:val="00A92EEF"/>
    <w:rsid w:val="00A93046"/>
    <w:rsid w:val="00A930B6"/>
    <w:rsid w:val="00A93408"/>
    <w:rsid w:val="00A934FF"/>
    <w:rsid w:val="00A9352D"/>
    <w:rsid w:val="00A93668"/>
    <w:rsid w:val="00A93A0E"/>
    <w:rsid w:val="00A93C25"/>
    <w:rsid w:val="00A9593C"/>
    <w:rsid w:val="00A95DA3"/>
    <w:rsid w:val="00A96379"/>
    <w:rsid w:val="00A966B0"/>
    <w:rsid w:val="00A97BF0"/>
    <w:rsid w:val="00A97D2C"/>
    <w:rsid w:val="00A97DC0"/>
    <w:rsid w:val="00A97E8F"/>
    <w:rsid w:val="00A97F70"/>
    <w:rsid w:val="00AA03F8"/>
    <w:rsid w:val="00AA12CF"/>
    <w:rsid w:val="00AA1DF5"/>
    <w:rsid w:val="00AA25E1"/>
    <w:rsid w:val="00AA2D0B"/>
    <w:rsid w:val="00AA2DBF"/>
    <w:rsid w:val="00AA326E"/>
    <w:rsid w:val="00AA3323"/>
    <w:rsid w:val="00AA345D"/>
    <w:rsid w:val="00AA398A"/>
    <w:rsid w:val="00AA3DC0"/>
    <w:rsid w:val="00AA4448"/>
    <w:rsid w:val="00AA47B9"/>
    <w:rsid w:val="00AA4EE7"/>
    <w:rsid w:val="00AA6051"/>
    <w:rsid w:val="00AA617E"/>
    <w:rsid w:val="00AA671E"/>
    <w:rsid w:val="00AA6E23"/>
    <w:rsid w:val="00AA74BD"/>
    <w:rsid w:val="00AB05FB"/>
    <w:rsid w:val="00AB23F1"/>
    <w:rsid w:val="00AB247E"/>
    <w:rsid w:val="00AB2C9A"/>
    <w:rsid w:val="00AB3758"/>
    <w:rsid w:val="00AB4134"/>
    <w:rsid w:val="00AB4BFE"/>
    <w:rsid w:val="00AB4E1E"/>
    <w:rsid w:val="00AB4FBB"/>
    <w:rsid w:val="00AB5220"/>
    <w:rsid w:val="00AB551D"/>
    <w:rsid w:val="00AB642B"/>
    <w:rsid w:val="00AB7570"/>
    <w:rsid w:val="00AB77DC"/>
    <w:rsid w:val="00AC0A3C"/>
    <w:rsid w:val="00AC0F96"/>
    <w:rsid w:val="00AC13BC"/>
    <w:rsid w:val="00AC1AA4"/>
    <w:rsid w:val="00AC1C00"/>
    <w:rsid w:val="00AC3023"/>
    <w:rsid w:val="00AC343C"/>
    <w:rsid w:val="00AC3E43"/>
    <w:rsid w:val="00AC3EFB"/>
    <w:rsid w:val="00AC4015"/>
    <w:rsid w:val="00AC4099"/>
    <w:rsid w:val="00AC545B"/>
    <w:rsid w:val="00AC57D2"/>
    <w:rsid w:val="00AC6073"/>
    <w:rsid w:val="00AC6212"/>
    <w:rsid w:val="00AC6BEA"/>
    <w:rsid w:val="00AC7610"/>
    <w:rsid w:val="00AC7ACC"/>
    <w:rsid w:val="00AD0272"/>
    <w:rsid w:val="00AD0747"/>
    <w:rsid w:val="00AD0CE0"/>
    <w:rsid w:val="00AD0EC0"/>
    <w:rsid w:val="00AD1CD9"/>
    <w:rsid w:val="00AD1CDB"/>
    <w:rsid w:val="00AD1F45"/>
    <w:rsid w:val="00AD2B00"/>
    <w:rsid w:val="00AD2D10"/>
    <w:rsid w:val="00AD2FC2"/>
    <w:rsid w:val="00AD32D4"/>
    <w:rsid w:val="00AD33BC"/>
    <w:rsid w:val="00AD3B14"/>
    <w:rsid w:val="00AD3CA5"/>
    <w:rsid w:val="00AD4002"/>
    <w:rsid w:val="00AD430A"/>
    <w:rsid w:val="00AD5326"/>
    <w:rsid w:val="00AD59E3"/>
    <w:rsid w:val="00AD617A"/>
    <w:rsid w:val="00AD66BF"/>
    <w:rsid w:val="00AD6F99"/>
    <w:rsid w:val="00AD70C4"/>
    <w:rsid w:val="00AD72E9"/>
    <w:rsid w:val="00AD7B74"/>
    <w:rsid w:val="00AD7FF2"/>
    <w:rsid w:val="00AE032F"/>
    <w:rsid w:val="00AE0B29"/>
    <w:rsid w:val="00AE1653"/>
    <w:rsid w:val="00AE16AD"/>
    <w:rsid w:val="00AE1A63"/>
    <w:rsid w:val="00AE2056"/>
    <w:rsid w:val="00AE211E"/>
    <w:rsid w:val="00AE2B6D"/>
    <w:rsid w:val="00AE2CF1"/>
    <w:rsid w:val="00AE3163"/>
    <w:rsid w:val="00AE3292"/>
    <w:rsid w:val="00AE3394"/>
    <w:rsid w:val="00AE362B"/>
    <w:rsid w:val="00AE39DB"/>
    <w:rsid w:val="00AE3DB5"/>
    <w:rsid w:val="00AE41B7"/>
    <w:rsid w:val="00AE4242"/>
    <w:rsid w:val="00AE4353"/>
    <w:rsid w:val="00AE44A2"/>
    <w:rsid w:val="00AE4715"/>
    <w:rsid w:val="00AE5BF2"/>
    <w:rsid w:val="00AE663C"/>
    <w:rsid w:val="00AE7247"/>
    <w:rsid w:val="00AE72FA"/>
    <w:rsid w:val="00AE7925"/>
    <w:rsid w:val="00AE7BE3"/>
    <w:rsid w:val="00AF036D"/>
    <w:rsid w:val="00AF05BA"/>
    <w:rsid w:val="00AF087E"/>
    <w:rsid w:val="00AF0FD0"/>
    <w:rsid w:val="00AF14F6"/>
    <w:rsid w:val="00AF2AC8"/>
    <w:rsid w:val="00AF30FC"/>
    <w:rsid w:val="00AF5080"/>
    <w:rsid w:val="00AF580D"/>
    <w:rsid w:val="00AF5AD4"/>
    <w:rsid w:val="00AF5E65"/>
    <w:rsid w:val="00AF5EC7"/>
    <w:rsid w:val="00AF63C5"/>
    <w:rsid w:val="00AF6424"/>
    <w:rsid w:val="00AF6A78"/>
    <w:rsid w:val="00AF7749"/>
    <w:rsid w:val="00B00C19"/>
    <w:rsid w:val="00B01C48"/>
    <w:rsid w:val="00B01F35"/>
    <w:rsid w:val="00B02611"/>
    <w:rsid w:val="00B0310C"/>
    <w:rsid w:val="00B037CE"/>
    <w:rsid w:val="00B03FD9"/>
    <w:rsid w:val="00B044E4"/>
    <w:rsid w:val="00B05691"/>
    <w:rsid w:val="00B05909"/>
    <w:rsid w:val="00B06F57"/>
    <w:rsid w:val="00B07244"/>
    <w:rsid w:val="00B1073B"/>
    <w:rsid w:val="00B10ABB"/>
    <w:rsid w:val="00B10D27"/>
    <w:rsid w:val="00B110CC"/>
    <w:rsid w:val="00B1125E"/>
    <w:rsid w:val="00B115F7"/>
    <w:rsid w:val="00B11FB6"/>
    <w:rsid w:val="00B128D5"/>
    <w:rsid w:val="00B12CAC"/>
    <w:rsid w:val="00B1375C"/>
    <w:rsid w:val="00B13A1B"/>
    <w:rsid w:val="00B13D5F"/>
    <w:rsid w:val="00B14418"/>
    <w:rsid w:val="00B1443A"/>
    <w:rsid w:val="00B14DF9"/>
    <w:rsid w:val="00B151E1"/>
    <w:rsid w:val="00B152B8"/>
    <w:rsid w:val="00B15424"/>
    <w:rsid w:val="00B15519"/>
    <w:rsid w:val="00B15C39"/>
    <w:rsid w:val="00B15C5D"/>
    <w:rsid w:val="00B15E8E"/>
    <w:rsid w:val="00B16B55"/>
    <w:rsid w:val="00B1722B"/>
    <w:rsid w:val="00B17385"/>
    <w:rsid w:val="00B2031D"/>
    <w:rsid w:val="00B20F04"/>
    <w:rsid w:val="00B21430"/>
    <w:rsid w:val="00B21805"/>
    <w:rsid w:val="00B21E63"/>
    <w:rsid w:val="00B220F2"/>
    <w:rsid w:val="00B221A9"/>
    <w:rsid w:val="00B222D2"/>
    <w:rsid w:val="00B22A6F"/>
    <w:rsid w:val="00B22B85"/>
    <w:rsid w:val="00B22D4F"/>
    <w:rsid w:val="00B2314B"/>
    <w:rsid w:val="00B233AB"/>
    <w:rsid w:val="00B23B8A"/>
    <w:rsid w:val="00B241E4"/>
    <w:rsid w:val="00B25AF3"/>
    <w:rsid w:val="00B25D86"/>
    <w:rsid w:val="00B26F36"/>
    <w:rsid w:val="00B2726E"/>
    <w:rsid w:val="00B27292"/>
    <w:rsid w:val="00B27354"/>
    <w:rsid w:val="00B27A39"/>
    <w:rsid w:val="00B30064"/>
    <w:rsid w:val="00B30506"/>
    <w:rsid w:val="00B312A8"/>
    <w:rsid w:val="00B325C3"/>
    <w:rsid w:val="00B33512"/>
    <w:rsid w:val="00B33FDB"/>
    <w:rsid w:val="00B34927"/>
    <w:rsid w:val="00B34CEF"/>
    <w:rsid w:val="00B34F08"/>
    <w:rsid w:val="00B35118"/>
    <w:rsid w:val="00B3584D"/>
    <w:rsid w:val="00B35E6C"/>
    <w:rsid w:val="00B35F79"/>
    <w:rsid w:val="00B36890"/>
    <w:rsid w:val="00B36984"/>
    <w:rsid w:val="00B36F25"/>
    <w:rsid w:val="00B37E17"/>
    <w:rsid w:val="00B40006"/>
    <w:rsid w:val="00B406BA"/>
    <w:rsid w:val="00B40AD1"/>
    <w:rsid w:val="00B40CB1"/>
    <w:rsid w:val="00B40FDB"/>
    <w:rsid w:val="00B41398"/>
    <w:rsid w:val="00B418CC"/>
    <w:rsid w:val="00B41910"/>
    <w:rsid w:val="00B41BA4"/>
    <w:rsid w:val="00B41DA1"/>
    <w:rsid w:val="00B41DEC"/>
    <w:rsid w:val="00B42933"/>
    <w:rsid w:val="00B42FFF"/>
    <w:rsid w:val="00B4307B"/>
    <w:rsid w:val="00B4359C"/>
    <w:rsid w:val="00B43904"/>
    <w:rsid w:val="00B44505"/>
    <w:rsid w:val="00B44B27"/>
    <w:rsid w:val="00B450E6"/>
    <w:rsid w:val="00B45447"/>
    <w:rsid w:val="00B455ED"/>
    <w:rsid w:val="00B46A69"/>
    <w:rsid w:val="00B46C80"/>
    <w:rsid w:val="00B47398"/>
    <w:rsid w:val="00B475E2"/>
    <w:rsid w:val="00B50434"/>
    <w:rsid w:val="00B50CA2"/>
    <w:rsid w:val="00B50EC1"/>
    <w:rsid w:val="00B50F58"/>
    <w:rsid w:val="00B5228C"/>
    <w:rsid w:val="00B53E41"/>
    <w:rsid w:val="00B54210"/>
    <w:rsid w:val="00B55068"/>
    <w:rsid w:val="00B550D1"/>
    <w:rsid w:val="00B555C5"/>
    <w:rsid w:val="00B55B17"/>
    <w:rsid w:val="00B55FFE"/>
    <w:rsid w:val="00B561F4"/>
    <w:rsid w:val="00B5758B"/>
    <w:rsid w:val="00B578C4"/>
    <w:rsid w:val="00B57DB1"/>
    <w:rsid w:val="00B600D0"/>
    <w:rsid w:val="00B603B0"/>
    <w:rsid w:val="00B60A1A"/>
    <w:rsid w:val="00B60A9B"/>
    <w:rsid w:val="00B60E19"/>
    <w:rsid w:val="00B61184"/>
    <w:rsid w:val="00B611F6"/>
    <w:rsid w:val="00B61385"/>
    <w:rsid w:val="00B61494"/>
    <w:rsid w:val="00B641BB"/>
    <w:rsid w:val="00B64EA2"/>
    <w:rsid w:val="00B65089"/>
    <w:rsid w:val="00B655F5"/>
    <w:rsid w:val="00B656C2"/>
    <w:rsid w:val="00B65B5E"/>
    <w:rsid w:val="00B666FF"/>
    <w:rsid w:val="00B66774"/>
    <w:rsid w:val="00B668AB"/>
    <w:rsid w:val="00B66CFF"/>
    <w:rsid w:val="00B6796E"/>
    <w:rsid w:val="00B67B94"/>
    <w:rsid w:val="00B70068"/>
    <w:rsid w:val="00B705DB"/>
    <w:rsid w:val="00B706C3"/>
    <w:rsid w:val="00B70975"/>
    <w:rsid w:val="00B72306"/>
    <w:rsid w:val="00B72B24"/>
    <w:rsid w:val="00B72CBE"/>
    <w:rsid w:val="00B72CEC"/>
    <w:rsid w:val="00B73146"/>
    <w:rsid w:val="00B733D3"/>
    <w:rsid w:val="00B73C4A"/>
    <w:rsid w:val="00B74411"/>
    <w:rsid w:val="00B7461F"/>
    <w:rsid w:val="00B74787"/>
    <w:rsid w:val="00B74E7A"/>
    <w:rsid w:val="00B750C3"/>
    <w:rsid w:val="00B759EC"/>
    <w:rsid w:val="00B76216"/>
    <w:rsid w:val="00B76528"/>
    <w:rsid w:val="00B76C62"/>
    <w:rsid w:val="00B774E0"/>
    <w:rsid w:val="00B77E09"/>
    <w:rsid w:val="00B77F77"/>
    <w:rsid w:val="00B80356"/>
    <w:rsid w:val="00B80A7A"/>
    <w:rsid w:val="00B81087"/>
    <w:rsid w:val="00B813A6"/>
    <w:rsid w:val="00B81524"/>
    <w:rsid w:val="00B81DEC"/>
    <w:rsid w:val="00B8284E"/>
    <w:rsid w:val="00B82A25"/>
    <w:rsid w:val="00B834BE"/>
    <w:rsid w:val="00B83878"/>
    <w:rsid w:val="00B838CF"/>
    <w:rsid w:val="00B83AF6"/>
    <w:rsid w:val="00B84039"/>
    <w:rsid w:val="00B841DA"/>
    <w:rsid w:val="00B84720"/>
    <w:rsid w:val="00B849C3"/>
    <w:rsid w:val="00B85420"/>
    <w:rsid w:val="00B85832"/>
    <w:rsid w:val="00B859A6"/>
    <w:rsid w:val="00B86598"/>
    <w:rsid w:val="00B86754"/>
    <w:rsid w:val="00B867B2"/>
    <w:rsid w:val="00B867FC"/>
    <w:rsid w:val="00B87173"/>
    <w:rsid w:val="00B90782"/>
    <w:rsid w:val="00B9093A"/>
    <w:rsid w:val="00B911EC"/>
    <w:rsid w:val="00B917A5"/>
    <w:rsid w:val="00B9195B"/>
    <w:rsid w:val="00B91975"/>
    <w:rsid w:val="00B91D49"/>
    <w:rsid w:val="00B91E34"/>
    <w:rsid w:val="00B920E9"/>
    <w:rsid w:val="00B921E1"/>
    <w:rsid w:val="00B92561"/>
    <w:rsid w:val="00B92632"/>
    <w:rsid w:val="00B92989"/>
    <w:rsid w:val="00B92A47"/>
    <w:rsid w:val="00B92BEE"/>
    <w:rsid w:val="00B93691"/>
    <w:rsid w:val="00B94F21"/>
    <w:rsid w:val="00B94FE6"/>
    <w:rsid w:val="00B9571A"/>
    <w:rsid w:val="00B95840"/>
    <w:rsid w:val="00B95A88"/>
    <w:rsid w:val="00B95B3A"/>
    <w:rsid w:val="00B95F9C"/>
    <w:rsid w:val="00B971C4"/>
    <w:rsid w:val="00BA108F"/>
    <w:rsid w:val="00BA1298"/>
    <w:rsid w:val="00BA1761"/>
    <w:rsid w:val="00BA1980"/>
    <w:rsid w:val="00BA1A80"/>
    <w:rsid w:val="00BA26F5"/>
    <w:rsid w:val="00BA2DDE"/>
    <w:rsid w:val="00BA3667"/>
    <w:rsid w:val="00BA38A6"/>
    <w:rsid w:val="00BA3938"/>
    <w:rsid w:val="00BA444A"/>
    <w:rsid w:val="00BA47D2"/>
    <w:rsid w:val="00BA489B"/>
    <w:rsid w:val="00BA5055"/>
    <w:rsid w:val="00BA54C3"/>
    <w:rsid w:val="00BA593B"/>
    <w:rsid w:val="00BA593F"/>
    <w:rsid w:val="00BA5A30"/>
    <w:rsid w:val="00BA6679"/>
    <w:rsid w:val="00BA6AC6"/>
    <w:rsid w:val="00BA75FE"/>
    <w:rsid w:val="00BA7CE1"/>
    <w:rsid w:val="00BB02FC"/>
    <w:rsid w:val="00BB145D"/>
    <w:rsid w:val="00BB14DF"/>
    <w:rsid w:val="00BB16E4"/>
    <w:rsid w:val="00BB177B"/>
    <w:rsid w:val="00BB1D36"/>
    <w:rsid w:val="00BB28C5"/>
    <w:rsid w:val="00BB2F4A"/>
    <w:rsid w:val="00BB2F7F"/>
    <w:rsid w:val="00BB38D6"/>
    <w:rsid w:val="00BB38E4"/>
    <w:rsid w:val="00BB48A2"/>
    <w:rsid w:val="00BB4A99"/>
    <w:rsid w:val="00BB4B82"/>
    <w:rsid w:val="00BB4D36"/>
    <w:rsid w:val="00BB5663"/>
    <w:rsid w:val="00BB5927"/>
    <w:rsid w:val="00BB59A7"/>
    <w:rsid w:val="00BB5A8B"/>
    <w:rsid w:val="00BB5D49"/>
    <w:rsid w:val="00BB6160"/>
    <w:rsid w:val="00BB6A9A"/>
    <w:rsid w:val="00BB7B1B"/>
    <w:rsid w:val="00BC01E5"/>
    <w:rsid w:val="00BC0455"/>
    <w:rsid w:val="00BC0F3B"/>
    <w:rsid w:val="00BC10C5"/>
    <w:rsid w:val="00BC155A"/>
    <w:rsid w:val="00BC1D13"/>
    <w:rsid w:val="00BC1DF0"/>
    <w:rsid w:val="00BC1F14"/>
    <w:rsid w:val="00BC1F2B"/>
    <w:rsid w:val="00BC3042"/>
    <w:rsid w:val="00BC30B1"/>
    <w:rsid w:val="00BC3293"/>
    <w:rsid w:val="00BC331A"/>
    <w:rsid w:val="00BC3556"/>
    <w:rsid w:val="00BC360D"/>
    <w:rsid w:val="00BC4399"/>
    <w:rsid w:val="00BC45B1"/>
    <w:rsid w:val="00BC48DD"/>
    <w:rsid w:val="00BC48E4"/>
    <w:rsid w:val="00BC54FB"/>
    <w:rsid w:val="00BC5691"/>
    <w:rsid w:val="00BC5A70"/>
    <w:rsid w:val="00BC5D5D"/>
    <w:rsid w:val="00BC678C"/>
    <w:rsid w:val="00BC695E"/>
    <w:rsid w:val="00BC75D9"/>
    <w:rsid w:val="00BC76B1"/>
    <w:rsid w:val="00BC76FA"/>
    <w:rsid w:val="00BC7923"/>
    <w:rsid w:val="00BC7CD0"/>
    <w:rsid w:val="00BC7F3C"/>
    <w:rsid w:val="00BD08E6"/>
    <w:rsid w:val="00BD15AA"/>
    <w:rsid w:val="00BD1750"/>
    <w:rsid w:val="00BD199E"/>
    <w:rsid w:val="00BD1BA8"/>
    <w:rsid w:val="00BD1F49"/>
    <w:rsid w:val="00BD1FA7"/>
    <w:rsid w:val="00BD3A11"/>
    <w:rsid w:val="00BD3ABA"/>
    <w:rsid w:val="00BD3B12"/>
    <w:rsid w:val="00BD3E5C"/>
    <w:rsid w:val="00BD4C3F"/>
    <w:rsid w:val="00BD518C"/>
    <w:rsid w:val="00BD52C2"/>
    <w:rsid w:val="00BD579D"/>
    <w:rsid w:val="00BD5C5B"/>
    <w:rsid w:val="00BD670B"/>
    <w:rsid w:val="00BD6AB6"/>
    <w:rsid w:val="00BD6DED"/>
    <w:rsid w:val="00BD6DFA"/>
    <w:rsid w:val="00BD756E"/>
    <w:rsid w:val="00BD76D5"/>
    <w:rsid w:val="00BD79FC"/>
    <w:rsid w:val="00BE0256"/>
    <w:rsid w:val="00BE02EC"/>
    <w:rsid w:val="00BE0444"/>
    <w:rsid w:val="00BE0F06"/>
    <w:rsid w:val="00BE17FE"/>
    <w:rsid w:val="00BE1E51"/>
    <w:rsid w:val="00BE2248"/>
    <w:rsid w:val="00BE23A6"/>
    <w:rsid w:val="00BE25B2"/>
    <w:rsid w:val="00BE2717"/>
    <w:rsid w:val="00BE2923"/>
    <w:rsid w:val="00BE3389"/>
    <w:rsid w:val="00BE37D9"/>
    <w:rsid w:val="00BE45D1"/>
    <w:rsid w:val="00BE4E96"/>
    <w:rsid w:val="00BE5B90"/>
    <w:rsid w:val="00BE652A"/>
    <w:rsid w:val="00BE6B05"/>
    <w:rsid w:val="00BE6C53"/>
    <w:rsid w:val="00BE7235"/>
    <w:rsid w:val="00BE731E"/>
    <w:rsid w:val="00BE733F"/>
    <w:rsid w:val="00BF199F"/>
    <w:rsid w:val="00BF1CF6"/>
    <w:rsid w:val="00BF1F20"/>
    <w:rsid w:val="00BF2317"/>
    <w:rsid w:val="00BF257A"/>
    <w:rsid w:val="00BF3DD2"/>
    <w:rsid w:val="00BF4309"/>
    <w:rsid w:val="00BF498E"/>
    <w:rsid w:val="00BF5409"/>
    <w:rsid w:val="00BF5624"/>
    <w:rsid w:val="00BF56B3"/>
    <w:rsid w:val="00BF5ED0"/>
    <w:rsid w:val="00BF6483"/>
    <w:rsid w:val="00BF6974"/>
    <w:rsid w:val="00BF6E9F"/>
    <w:rsid w:val="00BF7310"/>
    <w:rsid w:val="00BF73C9"/>
    <w:rsid w:val="00BF7E94"/>
    <w:rsid w:val="00C011A4"/>
    <w:rsid w:val="00C02757"/>
    <w:rsid w:val="00C0291B"/>
    <w:rsid w:val="00C02F90"/>
    <w:rsid w:val="00C03039"/>
    <w:rsid w:val="00C03235"/>
    <w:rsid w:val="00C0482D"/>
    <w:rsid w:val="00C04A29"/>
    <w:rsid w:val="00C04B1E"/>
    <w:rsid w:val="00C04D97"/>
    <w:rsid w:val="00C05885"/>
    <w:rsid w:val="00C05DBC"/>
    <w:rsid w:val="00C070BC"/>
    <w:rsid w:val="00C0722B"/>
    <w:rsid w:val="00C076AB"/>
    <w:rsid w:val="00C07B0F"/>
    <w:rsid w:val="00C10011"/>
    <w:rsid w:val="00C103AE"/>
    <w:rsid w:val="00C10450"/>
    <w:rsid w:val="00C1070B"/>
    <w:rsid w:val="00C10C7A"/>
    <w:rsid w:val="00C11515"/>
    <w:rsid w:val="00C11571"/>
    <w:rsid w:val="00C115BB"/>
    <w:rsid w:val="00C11BB6"/>
    <w:rsid w:val="00C12A89"/>
    <w:rsid w:val="00C12C6F"/>
    <w:rsid w:val="00C12F9F"/>
    <w:rsid w:val="00C132A7"/>
    <w:rsid w:val="00C137FC"/>
    <w:rsid w:val="00C139A3"/>
    <w:rsid w:val="00C14D98"/>
    <w:rsid w:val="00C15DD1"/>
    <w:rsid w:val="00C1647E"/>
    <w:rsid w:val="00C166D7"/>
    <w:rsid w:val="00C16823"/>
    <w:rsid w:val="00C16F08"/>
    <w:rsid w:val="00C170E3"/>
    <w:rsid w:val="00C174E5"/>
    <w:rsid w:val="00C175B6"/>
    <w:rsid w:val="00C176F7"/>
    <w:rsid w:val="00C20168"/>
    <w:rsid w:val="00C2029E"/>
    <w:rsid w:val="00C206BE"/>
    <w:rsid w:val="00C20871"/>
    <w:rsid w:val="00C211F1"/>
    <w:rsid w:val="00C21BF5"/>
    <w:rsid w:val="00C21F54"/>
    <w:rsid w:val="00C2206E"/>
    <w:rsid w:val="00C2279D"/>
    <w:rsid w:val="00C231A9"/>
    <w:rsid w:val="00C23CCB"/>
    <w:rsid w:val="00C2425C"/>
    <w:rsid w:val="00C24D9D"/>
    <w:rsid w:val="00C25168"/>
    <w:rsid w:val="00C26694"/>
    <w:rsid w:val="00C26D8B"/>
    <w:rsid w:val="00C27D3A"/>
    <w:rsid w:val="00C306FD"/>
    <w:rsid w:val="00C30FF1"/>
    <w:rsid w:val="00C314F2"/>
    <w:rsid w:val="00C31AF1"/>
    <w:rsid w:val="00C31C5B"/>
    <w:rsid w:val="00C32757"/>
    <w:rsid w:val="00C3299A"/>
    <w:rsid w:val="00C32AB6"/>
    <w:rsid w:val="00C32DE8"/>
    <w:rsid w:val="00C3309C"/>
    <w:rsid w:val="00C33254"/>
    <w:rsid w:val="00C33292"/>
    <w:rsid w:val="00C34028"/>
    <w:rsid w:val="00C34836"/>
    <w:rsid w:val="00C35C05"/>
    <w:rsid w:val="00C35D68"/>
    <w:rsid w:val="00C36757"/>
    <w:rsid w:val="00C36E88"/>
    <w:rsid w:val="00C37170"/>
    <w:rsid w:val="00C371A7"/>
    <w:rsid w:val="00C3785C"/>
    <w:rsid w:val="00C37A06"/>
    <w:rsid w:val="00C4085A"/>
    <w:rsid w:val="00C4242F"/>
    <w:rsid w:val="00C44293"/>
    <w:rsid w:val="00C44617"/>
    <w:rsid w:val="00C4487A"/>
    <w:rsid w:val="00C44A72"/>
    <w:rsid w:val="00C45426"/>
    <w:rsid w:val="00C4564A"/>
    <w:rsid w:val="00C45EC5"/>
    <w:rsid w:val="00C45FBC"/>
    <w:rsid w:val="00C465D2"/>
    <w:rsid w:val="00C4671D"/>
    <w:rsid w:val="00C46871"/>
    <w:rsid w:val="00C46A7A"/>
    <w:rsid w:val="00C47D0E"/>
    <w:rsid w:val="00C47E18"/>
    <w:rsid w:val="00C50AB7"/>
    <w:rsid w:val="00C5157B"/>
    <w:rsid w:val="00C52013"/>
    <w:rsid w:val="00C5269A"/>
    <w:rsid w:val="00C53D2A"/>
    <w:rsid w:val="00C54433"/>
    <w:rsid w:val="00C54739"/>
    <w:rsid w:val="00C5565A"/>
    <w:rsid w:val="00C558B1"/>
    <w:rsid w:val="00C55B5C"/>
    <w:rsid w:val="00C55E14"/>
    <w:rsid w:val="00C56646"/>
    <w:rsid w:val="00C56E8E"/>
    <w:rsid w:val="00C57C8A"/>
    <w:rsid w:val="00C6027B"/>
    <w:rsid w:val="00C60372"/>
    <w:rsid w:val="00C60885"/>
    <w:rsid w:val="00C60B67"/>
    <w:rsid w:val="00C61187"/>
    <w:rsid w:val="00C61ACE"/>
    <w:rsid w:val="00C62649"/>
    <w:rsid w:val="00C62996"/>
    <w:rsid w:val="00C6352B"/>
    <w:rsid w:val="00C639BB"/>
    <w:rsid w:val="00C644DE"/>
    <w:rsid w:val="00C6481D"/>
    <w:rsid w:val="00C64ADB"/>
    <w:rsid w:val="00C64BAB"/>
    <w:rsid w:val="00C64C5E"/>
    <w:rsid w:val="00C65607"/>
    <w:rsid w:val="00C65A96"/>
    <w:rsid w:val="00C65AE2"/>
    <w:rsid w:val="00C667C9"/>
    <w:rsid w:val="00C66DFE"/>
    <w:rsid w:val="00C66E97"/>
    <w:rsid w:val="00C6705B"/>
    <w:rsid w:val="00C67A70"/>
    <w:rsid w:val="00C70A7D"/>
    <w:rsid w:val="00C70F70"/>
    <w:rsid w:val="00C71057"/>
    <w:rsid w:val="00C713D5"/>
    <w:rsid w:val="00C71C0E"/>
    <w:rsid w:val="00C727EF"/>
    <w:rsid w:val="00C72A29"/>
    <w:rsid w:val="00C73FF9"/>
    <w:rsid w:val="00C74010"/>
    <w:rsid w:val="00C7425B"/>
    <w:rsid w:val="00C74A98"/>
    <w:rsid w:val="00C74B75"/>
    <w:rsid w:val="00C75BBF"/>
    <w:rsid w:val="00C761BE"/>
    <w:rsid w:val="00C76BA5"/>
    <w:rsid w:val="00C7733D"/>
    <w:rsid w:val="00C776E6"/>
    <w:rsid w:val="00C802FC"/>
    <w:rsid w:val="00C80424"/>
    <w:rsid w:val="00C80E0F"/>
    <w:rsid w:val="00C814E2"/>
    <w:rsid w:val="00C814FA"/>
    <w:rsid w:val="00C8170F"/>
    <w:rsid w:val="00C81B8B"/>
    <w:rsid w:val="00C81CAE"/>
    <w:rsid w:val="00C81DE9"/>
    <w:rsid w:val="00C82B3F"/>
    <w:rsid w:val="00C83E72"/>
    <w:rsid w:val="00C841BD"/>
    <w:rsid w:val="00C841D7"/>
    <w:rsid w:val="00C8474F"/>
    <w:rsid w:val="00C8512E"/>
    <w:rsid w:val="00C8517D"/>
    <w:rsid w:val="00C854AF"/>
    <w:rsid w:val="00C85F8B"/>
    <w:rsid w:val="00C8619E"/>
    <w:rsid w:val="00C8651C"/>
    <w:rsid w:val="00C86819"/>
    <w:rsid w:val="00C86D99"/>
    <w:rsid w:val="00C8706C"/>
    <w:rsid w:val="00C8730A"/>
    <w:rsid w:val="00C8732C"/>
    <w:rsid w:val="00C90244"/>
    <w:rsid w:val="00C902EA"/>
    <w:rsid w:val="00C9092A"/>
    <w:rsid w:val="00C91096"/>
    <w:rsid w:val="00C910CE"/>
    <w:rsid w:val="00C91103"/>
    <w:rsid w:val="00C9148E"/>
    <w:rsid w:val="00C919AD"/>
    <w:rsid w:val="00C91A4F"/>
    <w:rsid w:val="00C91B8E"/>
    <w:rsid w:val="00C922D2"/>
    <w:rsid w:val="00C92309"/>
    <w:rsid w:val="00C92472"/>
    <w:rsid w:val="00C92571"/>
    <w:rsid w:val="00C93195"/>
    <w:rsid w:val="00C93426"/>
    <w:rsid w:val="00C93803"/>
    <w:rsid w:val="00C93BFE"/>
    <w:rsid w:val="00C93C62"/>
    <w:rsid w:val="00C955D8"/>
    <w:rsid w:val="00C95BEA"/>
    <w:rsid w:val="00C9646C"/>
    <w:rsid w:val="00C9677E"/>
    <w:rsid w:val="00C96DCD"/>
    <w:rsid w:val="00C96F9D"/>
    <w:rsid w:val="00C97538"/>
    <w:rsid w:val="00CA0342"/>
    <w:rsid w:val="00CA035B"/>
    <w:rsid w:val="00CA06A4"/>
    <w:rsid w:val="00CA0940"/>
    <w:rsid w:val="00CA12A5"/>
    <w:rsid w:val="00CA1377"/>
    <w:rsid w:val="00CA13C6"/>
    <w:rsid w:val="00CA244D"/>
    <w:rsid w:val="00CA2CA5"/>
    <w:rsid w:val="00CA3D0D"/>
    <w:rsid w:val="00CA4200"/>
    <w:rsid w:val="00CA438E"/>
    <w:rsid w:val="00CA443F"/>
    <w:rsid w:val="00CA45DA"/>
    <w:rsid w:val="00CA4762"/>
    <w:rsid w:val="00CA4F3C"/>
    <w:rsid w:val="00CA5659"/>
    <w:rsid w:val="00CA5A4E"/>
    <w:rsid w:val="00CA5E12"/>
    <w:rsid w:val="00CA5F11"/>
    <w:rsid w:val="00CA6E19"/>
    <w:rsid w:val="00CA7154"/>
    <w:rsid w:val="00CB03D1"/>
    <w:rsid w:val="00CB0DF6"/>
    <w:rsid w:val="00CB133A"/>
    <w:rsid w:val="00CB18E0"/>
    <w:rsid w:val="00CB1C71"/>
    <w:rsid w:val="00CB2353"/>
    <w:rsid w:val="00CB245A"/>
    <w:rsid w:val="00CB26B5"/>
    <w:rsid w:val="00CB2D96"/>
    <w:rsid w:val="00CB378C"/>
    <w:rsid w:val="00CB4747"/>
    <w:rsid w:val="00CB4DF0"/>
    <w:rsid w:val="00CB5045"/>
    <w:rsid w:val="00CB57BC"/>
    <w:rsid w:val="00CB599D"/>
    <w:rsid w:val="00CB6308"/>
    <w:rsid w:val="00CB6479"/>
    <w:rsid w:val="00CB64CF"/>
    <w:rsid w:val="00CB7175"/>
    <w:rsid w:val="00CC08CA"/>
    <w:rsid w:val="00CC0BD1"/>
    <w:rsid w:val="00CC0D1A"/>
    <w:rsid w:val="00CC0DF0"/>
    <w:rsid w:val="00CC1329"/>
    <w:rsid w:val="00CC15AB"/>
    <w:rsid w:val="00CC15DB"/>
    <w:rsid w:val="00CC1A8C"/>
    <w:rsid w:val="00CC2000"/>
    <w:rsid w:val="00CC2639"/>
    <w:rsid w:val="00CC268D"/>
    <w:rsid w:val="00CC35A2"/>
    <w:rsid w:val="00CC36EE"/>
    <w:rsid w:val="00CC3893"/>
    <w:rsid w:val="00CC3ABC"/>
    <w:rsid w:val="00CC40EA"/>
    <w:rsid w:val="00CC43A4"/>
    <w:rsid w:val="00CC43D2"/>
    <w:rsid w:val="00CC464C"/>
    <w:rsid w:val="00CC4CAF"/>
    <w:rsid w:val="00CC4F6E"/>
    <w:rsid w:val="00CC5295"/>
    <w:rsid w:val="00CC58EC"/>
    <w:rsid w:val="00CC5AC5"/>
    <w:rsid w:val="00CC5F13"/>
    <w:rsid w:val="00CC60A2"/>
    <w:rsid w:val="00CC64AD"/>
    <w:rsid w:val="00CC66DF"/>
    <w:rsid w:val="00CC6B1E"/>
    <w:rsid w:val="00CC6E0F"/>
    <w:rsid w:val="00CD0310"/>
    <w:rsid w:val="00CD0507"/>
    <w:rsid w:val="00CD081D"/>
    <w:rsid w:val="00CD0ED6"/>
    <w:rsid w:val="00CD13CF"/>
    <w:rsid w:val="00CD335C"/>
    <w:rsid w:val="00CD34C7"/>
    <w:rsid w:val="00CD383A"/>
    <w:rsid w:val="00CD4178"/>
    <w:rsid w:val="00CD4219"/>
    <w:rsid w:val="00CD42F4"/>
    <w:rsid w:val="00CD5708"/>
    <w:rsid w:val="00CD5C6A"/>
    <w:rsid w:val="00CD6491"/>
    <w:rsid w:val="00CD67C5"/>
    <w:rsid w:val="00CD6EA1"/>
    <w:rsid w:val="00CD7B38"/>
    <w:rsid w:val="00CE001D"/>
    <w:rsid w:val="00CE0273"/>
    <w:rsid w:val="00CE050E"/>
    <w:rsid w:val="00CE05E8"/>
    <w:rsid w:val="00CE0998"/>
    <w:rsid w:val="00CE0F40"/>
    <w:rsid w:val="00CE0FC2"/>
    <w:rsid w:val="00CE17D8"/>
    <w:rsid w:val="00CE1AF0"/>
    <w:rsid w:val="00CE22DC"/>
    <w:rsid w:val="00CE29AF"/>
    <w:rsid w:val="00CE32A6"/>
    <w:rsid w:val="00CE375A"/>
    <w:rsid w:val="00CE3AC8"/>
    <w:rsid w:val="00CE4105"/>
    <w:rsid w:val="00CE44C2"/>
    <w:rsid w:val="00CE4699"/>
    <w:rsid w:val="00CE4A86"/>
    <w:rsid w:val="00CE51D3"/>
    <w:rsid w:val="00CE5337"/>
    <w:rsid w:val="00CE573C"/>
    <w:rsid w:val="00CE5874"/>
    <w:rsid w:val="00CE5B31"/>
    <w:rsid w:val="00CE64B6"/>
    <w:rsid w:val="00CE65D6"/>
    <w:rsid w:val="00CE6668"/>
    <w:rsid w:val="00CE684C"/>
    <w:rsid w:val="00CE6DE8"/>
    <w:rsid w:val="00CE6F32"/>
    <w:rsid w:val="00CE7EB4"/>
    <w:rsid w:val="00CE7EC0"/>
    <w:rsid w:val="00CF0751"/>
    <w:rsid w:val="00CF09F0"/>
    <w:rsid w:val="00CF0F05"/>
    <w:rsid w:val="00CF0F35"/>
    <w:rsid w:val="00CF0F68"/>
    <w:rsid w:val="00CF12F1"/>
    <w:rsid w:val="00CF1439"/>
    <w:rsid w:val="00CF24C4"/>
    <w:rsid w:val="00CF2A4A"/>
    <w:rsid w:val="00CF3C4B"/>
    <w:rsid w:val="00CF40D1"/>
    <w:rsid w:val="00CF438D"/>
    <w:rsid w:val="00CF526F"/>
    <w:rsid w:val="00CF61C4"/>
    <w:rsid w:val="00CF777B"/>
    <w:rsid w:val="00CF7DFF"/>
    <w:rsid w:val="00D00297"/>
    <w:rsid w:val="00D00BAC"/>
    <w:rsid w:val="00D00EEF"/>
    <w:rsid w:val="00D01A0F"/>
    <w:rsid w:val="00D01E91"/>
    <w:rsid w:val="00D02B84"/>
    <w:rsid w:val="00D02D1C"/>
    <w:rsid w:val="00D03434"/>
    <w:rsid w:val="00D034D7"/>
    <w:rsid w:val="00D03582"/>
    <w:rsid w:val="00D03726"/>
    <w:rsid w:val="00D03FDC"/>
    <w:rsid w:val="00D04ACC"/>
    <w:rsid w:val="00D05784"/>
    <w:rsid w:val="00D059E1"/>
    <w:rsid w:val="00D05BEE"/>
    <w:rsid w:val="00D06641"/>
    <w:rsid w:val="00D06782"/>
    <w:rsid w:val="00D0685E"/>
    <w:rsid w:val="00D06A7E"/>
    <w:rsid w:val="00D06B0C"/>
    <w:rsid w:val="00D06C12"/>
    <w:rsid w:val="00D06E25"/>
    <w:rsid w:val="00D07BD9"/>
    <w:rsid w:val="00D109B0"/>
    <w:rsid w:val="00D10A3B"/>
    <w:rsid w:val="00D10ABC"/>
    <w:rsid w:val="00D11372"/>
    <w:rsid w:val="00D11380"/>
    <w:rsid w:val="00D11DA9"/>
    <w:rsid w:val="00D130C2"/>
    <w:rsid w:val="00D130E3"/>
    <w:rsid w:val="00D13BFC"/>
    <w:rsid w:val="00D14569"/>
    <w:rsid w:val="00D1500A"/>
    <w:rsid w:val="00D157ED"/>
    <w:rsid w:val="00D1607D"/>
    <w:rsid w:val="00D163F9"/>
    <w:rsid w:val="00D178B5"/>
    <w:rsid w:val="00D17C40"/>
    <w:rsid w:val="00D17C5E"/>
    <w:rsid w:val="00D20689"/>
    <w:rsid w:val="00D21563"/>
    <w:rsid w:val="00D21715"/>
    <w:rsid w:val="00D221C9"/>
    <w:rsid w:val="00D22385"/>
    <w:rsid w:val="00D22B99"/>
    <w:rsid w:val="00D22E99"/>
    <w:rsid w:val="00D22FB6"/>
    <w:rsid w:val="00D24887"/>
    <w:rsid w:val="00D24BF8"/>
    <w:rsid w:val="00D258EF"/>
    <w:rsid w:val="00D259F7"/>
    <w:rsid w:val="00D25C1C"/>
    <w:rsid w:val="00D2672D"/>
    <w:rsid w:val="00D27EAD"/>
    <w:rsid w:val="00D30161"/>
    <w:rsid w:val="00D3061B"/>
    <w:rsid w:val="00D306A0"/>
    <w:rsid w:val="00D30C39"/>
    <w:rsid w:val="00D30C76"/>
    <w:rsid w:val="00D311CF"/>
    <w:rsid w:val="00D31252"/>
    <w:rsid w:val="00D31372"/>
    <w:rsid w:val="00D31638"/>
    <w:rsid w:val="00D3239F"/>
    <w:rsid w:val="00D32542"/>
    <w:rsid w:val="00D3269D"/>
    <w:rsid w:val="00D33150"/>
    <w:rsid w:val="00D3330D"/>
    <w:rsid w:val="00D33958"/>
    <w:rsid w:val="00D33A13"/>
    <w:rsid w:val="00D342A2"/>
    <w:rsid w:val="00D3523E"/>
    <w:rsid w:val="00D3550F"/>
    <w:rsid w:val="00D35887"/>
    <w:rsid w:val="00D36B94"/>
    <w:rsid w:val="00D36F84"/>
    <w:rsid w:val="00D37CDE"/>
    <w:rsid w:val="00D40EEB"/>
    <w:rsid w:val="00D4233D"/>
    <w:rsid w:val="00D423BF"/>
    <w:rsid w:val="00D4279E"/>
    <w:rsid w:val="00D427CF"/>
    <w:rsid w:val="00D42A81"/>
    <w:rsid w:val="00D42BFD"/>
    <w:rsid w:val="00D43898"/>
    <w:rsid w:val="00D441A3"/>
    <w:rsid w:val="00D44204"/>
    <w:rsid w:val="00D44528"/>
    <w:rsid w:val="00D446CE"/>
    <w:rsid w:val="00D44763"/>
    <w:rsid w:val="00D44CF1"/>
    <w:rsid w:val="00D44E07"/>
    <w:rsid w:val="00D44F83"/>
    <w:rsid w:val="00D4561E"/>
    <w:rsid w:val="00D4570C"/>
    <w:rsid w:val="00D45749"/>
    <w:rsid w:val="00D457EB"/>
    <w:rsid w:val="00D45AC9"/>
    <w:rsid w:val="00D46337"/>
    <w:rsid w:val="00D4638D"/>
    <w:rsid w:val="00D46CBC"/>
    <w:rsid w:val="00D46F22"/>
    <w:rsid w:val="00D4726B"/>
    <w:rsid w:val="00D47950"/>
    <w:rsid w:val="00D505BE"/>
    <w:rsid w:val="00D50939"/>
    <w:rsid w:val="00D51347"/>
    <w:rsid w:val="00D514F4"/>
    <w:rsid w:val="00D51A95"/>
    <w:rsid w:val="00D51B92"/>
    <w:rsid w:val="00D51F6E"/>
    <w:rsid w:val="00D52B70"/>
    <w:rsid w:val="00D5386D"/>
    <w:rsid w:val="00D53BAD"/>
    <w:rsid w:val="00D542DE"/>
    <w:rsid w:val="00D5446A"/>
    <w:rsid w:val="00D5452E"/>
    <w:rsid w:val="00D54A3B"/>
    <w:rsid w:val="00D54AD7"/>
    <w:rsid w:val="00D54B4F"/>
    <w:rsid w:val="00D54D9C"/>
    <w:rsid w:val="00D5576D"/>
    <w:rsid w:val="00D56354"/>
    <w:rsid w:val="00D57388"/>
    <w:rsid w:val="00D57774"/>
    <w:rsid w:val="00D57A27"/>
    <w:rsid w:val="00D57B78"/>
    <w:rsid w:val="00D57EF0"/>
    <w:rsid w:val="00D57F57"/>
    <w:rsid w:val="00D61358"/>
    <w:rsid w:val="00D61AB1"/>
    <w:rsid w:val="00D62266"/>
    <w:rsid w:val="00D62B10"/>
    <w:rsid w:val="00D62BC9"/>
    <w:rsid w:val="00D62F65"/>
    <w:rsid w:val="00D636C7"/>
    <w:rsid w:val="00D6411C"/>
    <w:rsid w:val="00D64B16"/>
    <w:rsid w:val="00D65388"/>
    <w:rsid w:val="00D662AF"/>
    <w:rsid w:val="00D66A3C"/>
    <w:rsid w:val="00D6744F"/>
    <w:rsid w:val="00D6748C"/>
    <w:rsid w:val="00D70523"/>
    <w:rsid w:val="00D70575"/>
    <w:rsid w:val="00D71460"/>
    <w:rsid w:val="00D7194D"/>
    <w:rsid w:val="00D72246"/>
    <w:rsid w:val="00D72571"/>
    <w:rsid w:val="00D72E8F"/>
    <w:rsid w:val="00D73841"/>
    <w:rsid w:val="00D73C6C"/>
    <w:rsid w:val="00D74923"/>
    <w:rsid w:val="00D74CC9"/>
    <w:rsid w:val="00D75339"/>
    <w:rsid w:val="00D75519"/>
    <w:rsid w:val="00D75C3F"/>
    <w:rsid w:val="00D76F0F"/>
    <w:rsid w:val="00D77D0B"/>
    <w:rsid w:val="00D80EC5"/>
    <w:rsid w:val="00D819C9"/>
    <w:rsid w:val="00D824B9"/>
    <w:rsid w:val="00D82AEF"/>
    <w:rsid w:val="00D83871"/>
    <w:rsid w:val="00D83AFB"/>
    <w:rsid w:val="00D83B04"/>
    <w:rsid w:val="00D84408"/>
    <w:rsid w:val="00D85FDD"/>
    <w:rsid w:val="00D86338"/>
    <w:rsid w:val="00D864EE"/>
    <w:rsid w:val="00D867F9"/>
    <w:rsid w:val="00D877D8"/>
    <w:rsid w:val="00D902B0"/>
    <w:rsid w:val="00D90347"/>
    <w:rsid w:val="00D90E68"/>
    <w:rsid w:val="00D91368"/>
    <w:rsid w:val="00D91AD1"/>
    <w:rsid w:val="00D92234"/>
    <w:rsid w:val="00D93004"/>
    <w:rsid w:val="00D93247"/>
    <w:rsid w:val="00D933A5"/>
    <w:rsid w:val="00D9361D"/>
    <w:rsid w:val="00D9443E"/>
    <w:rsid w:val="00D9447C"/>
    <w:rsid w:val="00D946EC"/>
    <w:rsid w:val="00D947B1"/>
    <w:rsid w:val="00D9488C"/>
    <w:rsid w:val="00D95733"/>
    <w:rsid w:val="00D95DCD"/>
    <w:rsid w:val="00D96F8F"/>
    <w:rsid w:val="00D97CB3"/>
    <w:rsid w:val="00D97F83"/>
    <w:rsid w:val="00DA0A5D"/>
    <w:rsid w:val="00DA0E0E"/>
    <w:rsid w:val="00DA106B"/>
    <w:rsid w:val="00DA10FB"/>
    <w:rsid w:val="00DA19C0"/>
    <w:rsid w:val="00DA1B9C"/>
    <w:rsid w:val="00DA3081"/>
    <w:rsid w:val="00DA396A"/>
    <w:rsid w:val="00DA3DA4"/>
    <w:rsid w:val="00DA3FB6"/>
    <w:rsid w:val="00DA4137"/>
    <w:rsid w:val="00DA424A"/>
    <w:rsid w:val="00DA4608"/>
    <w:rsid w:val="00DA4D31"/>
    <w:rsid w:val="00DA579B"/>
    <w:rsid w:val="00DA63CA"/>
    <w:rsid w:val="00DA652F"/>
    <w:rsid w:val="00DA70DA"/>
    <w:rsid w:val="00DA714A"/>
    <w:rsid w:val="00DA78B1"/>
    <w:rsid w:val="00DA79A4"/>
    <w:rsid w:val="00DA7B25"/>
    <w:rsid w:val="00DB1377"/>
    <w:rsid w:val="00DB26DE"/>
    <w:rsid w:val="00DB2F70"/>
    <w:rsid w:val="00DB3267"/>
    <w:rsid w:val="00DB3591"/>
    <w:rsid w:val="00DB38D0"/>
    <w:rsid w:val="00DB39D0"/>
    <w:rsid w:val="00DB5197"/>
    <w:rsid w:val="00DB5635"/>
    <w:rsid w:val="00DB6235"/>
    <w:rsid w:val="00DB6A92"/>
    <w:rsid w:val="00DB6E8C"/>
    <w:rsid w:val="00DB709D"/>
    <w:rsid w:val="00DB73B7"/>
    <w:rsid w:val="00DB74B6"/>
    <w:rsid w:val="00DB754F"/>
    <w:rsid w:val="00DC016A"/>
    <w:rsid w:val="00DC0735"/>
    <w:rsid w:val="00DC0B32"/>
    <w:rsid w:val="00DC1E78"/>
    <w:rsid w:val="00DC3223"/>
    <w:rsid w:val="00DC341D"/>
    <w:rsid w:val="00DC36B5"/>
    <w:rsid w:val="00DC4092"/>
    <w:rsid w:val="00DC4947"/>
    <w:rsid w:val="00DC4D03"/>
    <w:rsid w:val="00DC4D86"/>
    <w:rsid w:val="00DC5D4E"/>
    <w:rsid w:val="00DC65F1"/>
    <w:rsid w:val="00DC7142"/>
    <w:rsid w:val="00DD022A"/>
    <w:rsid w:val="00DD0496"/>
    <w:rsid w:val="00DD075F"/>
    <w:rsid w:val="00DD082A"/>
    <w:rsid w:val="00DD0AFD"/>
    <w:rsid w:val="00DD0D44"/>
    <w:rsid w:val="00DD10E4"/>
    <w:rsid w:val="00DD15C1"/>
    <w:rsid w:val="00DD2330"/>
    <w:rsid w:val="00DD266D"/>
    <w:rsid w:val="00DD285E"/>
    <w:rsid w:val="00DD286A"/>
    <w:rsid w:val="00DD2CCD"/>
    <w:rsid w:val="00DD2DA1"/>
    <w:rsid w:val="00DD45D4"/>
    <w:rsid w:val="00DD4C4C"/>
    <w:rsid w:val="00DD5271"/>
    <w:rsid w:val="00DD54F9"/>
    <w:rsid w:val="00DD63F4"/>
    <w:rsid w:val="00DD7705"/>
    <w:rsid w:val="00DE00FF"/>
    <w:rsid w:val="00DE07F6"/>
    <w:rsid w:val="00DE0906"/>
    <w:rsid w:val="00DE1546"/>
    <w:rsid w:val="00DE177B"/>
    <w:rsid w:val="00DE2BE3"/>
    <w:rsid w:val="00DE2EBF"/>
    <w:rsid w:val="00DE37E6"/>
    <w:rsid w:val="00DE3E76"/>
    <w:rsid w:val="00DE3F0E"/>
    <w:rsid w:val="00DE44E4"/>
    <w:rsid w:val="00DE4A68"/>
    <w:rsid w:val="00DE4B8F"/>
    <w:rsid w:val="00DE4C66"/>
    <w:rsid w:val="00DE4F66"/>
    <w:rsid w:val="00DE547D"/>
    <w:rsid w:val="00DE5A6A"/>
    <w:rsid w:val="00DE628D"/>
    <w:rsid w:val="00DE63FC"/>
    <w:rsid w:val="00DE6CC2"/>
    <w:rsid w:val="00DE76B2"/>
    <w:rsid w:val="00DF0963"/>
    <w:rsid w:val="00DF0DFE"/>
    <w:rsid w:val="00DF1023"/>
    <w:rsid w:val="00DF180F"/>
    <w:rsid w:val="00DF287B"/>
    <w:rsid w:val="00DF2C4F"/>
    <w:rsid w:val="00DF3321"/>
    <w:rsid w:val="00DF35C1"/>
    <w:rsid w:val="00DF41DE"/>
    <w:rsid w:val="00DF44AD"/>
    <w:rsid w:val="00DF54E3"/>
    <w:rsid w:val="00DF567C"/>
    <w:rsid w:val="00DF68F0"/>
    <w:rsid w:val="00DF6969"/>
    <w:rsid w:val="00DF73F9"/>
    <w:rsid w:val="00E004AA"/>
    <w:rsid w:val="00E004E4"/>
    <w:rsid w:val="00E02612"/>
    <w:rsid w:val="00E02A18"/>
    <w:rsid w:val="00E02A55"/>
    <w:rsid w:val="00E03277"/>
    <w:rsid w:val="00E03417"/>
    <w:rsid w:val="00E035B0"/>
    <w:rsid w:val="00E038A2"/>
    <w:rsid w:val="00E04D81"/>
    <w:rsid w:val="00E04EC0"/>
    <w:rsid w:val="00E052B5"/>
    <w:rsid w:val="00E053C7"/>
    <w:rsid w:val="00E05E7F"/>
    <w:rsid w:val="00E05FA7"/>
    <w:rsid w:val="00E061A5"/>
    <w:rsid w:val="00E0623D"/>
    <w:rsid w:val="00E07CE8"/>
    <w:rsid w:val="00E10FFA"/>
    <w:rsid w:val="00E11381"/>
    <w:rsid w:val="00E122EA"/>
    <w:rsid w:val="00E1284A"/>
    <w:rsid w:val="00E12C70"/>
    <w:rsid w:val="00E13791"/>
    <w:rsid w:val="00E139B8"/>
    <w:rsid w:val="00E13CB2"/>
    <w:rsid w:val="00E143D9"/>
    <w:rsid w:val="00E145D8"/>
    <w:rsid w:val="00E14C99"/>
    <w:rsid w:val="00E15040"/>
    <w:rsid w:val="00E15258"/>
    <w:rsid w:val="00E15441"/>
    <w:rsid w:val="00E161C5"/>
    <w:rsid w:val="00E16409"/>
    <w:rsid w:val="00E166E5"/>
    <w:rsid w:val="00E16F18"/>
    <w:rsid w:val="00E16F97"/>
    <w:rsid w:val="00E17151"/>
    <w:rsid w:val="00E17299"/>
    <w:rsid w:val="00E1760D"/>
    <w:rsid w:val="00E17DD0"/>
    <w:rsid w:val="00E20CA1"/>
    <w:rsid w:val="00E20E10"/>
    <w:rsid w:val="00E211CE"/>
    <w:rsid w:val="00E2126C"/>
    <w:rsid w:val="00E2153C"/>
    <w:rsid w:val="00E219E6"/>
    <w:rsid w:val="00E21E62"/>
    <w:rsid w:val="00E230C9"/>
    <w:rsid w:val="00E230F9"/>
    <w:rsid w:val="00E2313B"/>
    <w:rsid w:val="00E23952"/>
    <w:rsid w:val="00E24691"/>
    <w:rsid w:val="00E252A9"/>
    <w:rsid w:val="00E25523"/>
    <w:rsid w:val="00E2555E"/>
    <w:rsid w:val="00E260D3"/>
    <w:rsid w:val="00E266FA"/>
    <w:rsid w:val="00E2701F"/>
    <w:rsid w:val="00E27583"/>
    <w:rsid w:val="00E27886"/>
    <w:rsid w:val="00E27EAF"/>
    <w:rsid w:val="00E302E4"/>
    <w:rsid w:val="00E30494"/>
    <w:rsid w:val="00E308EF"/>
    <w:rsid w:val="00E30B07"/>
    <w:rsid w:val="00E30FC6"/>
    <w:rsid w:val="00E3227D"/>
    <w:rsid w:val="00E32B55"/>
    <w:rsid w:val="00E32C37"/>
    <w:rsid w:val="00E33B23"/>
    <w:rsid w:val="00E3425A"/>
    <w:rsid w:val="00E3489C"/>
    <w:rsid w:val="00E3595B"/>
    <w:rsid w:val="00E35C3B"/>
    <w:rsid w:val="00E35D8D"/>
    <w:rsid w:val="00E35EF9"/>
    <w:rsid w:val="00E363E4"/>
    <w:rsid w:val="00E40942"/>
    <w:rsid w:val="00E40AE7"/>
    <w:rsid w:val="00E410FD"/>
    <w:rsid w:val="00E413BB"/>
    <w:rsid w:val="00E4264E"/>
    <w:rsid w:val="00E429D2"/>
    <w:rsid w:val="00E43017"/>
    <w:rsid w:val="00E43460"/>
    <w:rsid w:val="00E4447E"/>
    <w:rsid w:val="00E446E3"/>
    <w:rsid w:val="00E4489F"/>
    <w:rsid w:val="00E45415"/>
    <w:rsid w:val="00E45530"/>
    <w:rsid w:val="00E45F3A"/>
    <w:rsid w:val="00E463C8"/>
    <w:rsid w:val="00E477E1"/>
    <w:rsid w:val="00E47919"/>
    <w:rsid w:val="00E47E1A"/>
    <w:rsid w:val="00E507A2"/>
    <w:rsid w:val="00E5147A"/>
    <w:rsid w:val="00E51EAE"/>
    <w:rsid w:val="00E529EC"/>
    <w:rsid w:val="00E5300E"/>
    <w:rsid w:val="00E5318D"/>
    <w:rsid w:val="00E5380A"/>
    <w:rsid w:val="00E54B70"/>
    <w:rsid w:val="00E55275"/>
    <w:rsid w:val="00E553E1"/>
    <w:rsid w:val="00E563AE"/>
    <w:rsid w:val="00E565E3"/>
    <w:rsid w:val="00E567CA"/>
    <w:rsid w:val="00E56978"/>
    <w:rsid w:val="00E5701C"/>
    <w:rsid w:val="00E57374"/>
    <w:rsid w:val="00E5747B"/>
    <w:rsid w:val="00E57A40"/>
    <w:rsid w:val="00E57C37"/>
    <w:rsid w:val="00E6076D"/>
    <w:rsid w:val="00E60EEE"/>
    <w:rsid w:val="00E61A7A"/>
    <w:rsid w:val="00E6234D"/>
    <w:rsid w:val="00E62931"/>
    <w:rsid w:val="00E6367C"/>
    <w:rsid w:val="00E636F9"/>
    <w:rsid w:val="00E63897"/>
    <w:rsid w:val="00E643EB"/>
    <w:rsid w:val="00E644D1"/>
    <w:rsid w:val="00E65523"/>
    <w:rsid w:val="00E65A3A"/>
    <w:rsid w:val="00E667AE"/>
    <w:rsid w:val="00E701A6"/>
    <w:rsid w:val="00E70411"/>
    <w:rsid w:val="00E708CF"/>
    <w:rsid w:val="00E709A2"/>
    <w:rsid w:val="00E70CE6"/>
    <w:rsid w:val="00E70F7A"/>
    <w:rsid w:val="00E70F98"/>
    <w:rsid w:val="00E71740"/>
    <w:rsid w:val="00E723AE"/>
    <w:rsid w:val="00E7263B"/>
    <w:rsid w:val="00E726E8"/>
    <w:rsid w:val="00E72B93"/>
    <w:rsid w:val="00E735BF"/>
    <w:rsid w:val="00E73845"/>
    <w:rsid w:val="00E73FFE"/>
    <w:rsid w:val="00E745A9"/>
    <w:rsid w:val="00E747E8"/>
    <w:rsid w:val="00E75279"/>
    <w:rsid w:val="00E753AB"/>
    <w:rsid w:val="00E761B8"/>
    <w:rsid w:val="00E768C1"/>
    <w:rsid w:val="00E76D6A"/>
    <w:rsid w:val="00E77FED"/>
    <w:rsid w:val="00E800F6"/>
    <w:rsid w:val="00E80D33"/>
    <w:rsid w:val="00E8100A"/>
    <w:rsid w:val="00E816E1"/>
    <w:rsid w:val="00E816E4"/>
    <w:rsid w:val="00E821A7"/>
    <w:rsid w:val="00E823D6"/>
    <w:rsid w:val="00E824B3"/>
    <w:rsid w:val="00E82687"/>
    <w:rsid w:val="00E82A99"/>
    <w:rsid w:val="00E84187"/>
    <w:rsid w:val="00E84F3A"/>
    <w:rsid w:val="00E85302"/>
    <w:rsid w:val="00E854E2"/>
    <w:rsid w:val="00E85E28"/>
    <w:rsid w:val="00E863FE"/>
    <w:rsid w:val="00E87469"/>
    <w:rsid w:val="00E874D7"/>
    <w:rsid w:val="00E87718"/>
    <w:rsid w:val="00E87A07"/>
    <w:rsid w:val="00E87EDC"/>
    <w:rsid w:val="00E90566"/>
    <w:rsid w:val="00E90B9F"/>
    <w:rsid w:val="00E91D81"/>
    <w:rsid w:val="00E91DBD"/>
    <w:rsid w:val="00E92A98"/>
    <w:rsid w:val="00E936A8"/>
    <w:rsid w:val="00E9392F"/>
    <w:rsid w:val="00E94E72"/>
    <w:rsid w:val="00E95447"/>
    <w:rsid w:val="00E960D6"/>
    <w:rsid w:val="00E96560"/>
    <w:rsid w:val="00E9682D"/>
    <w:rsid w:val="00E96CDC"/>
    <w:rsid w:val="00E97F1E"/>
    <w:rsid w:val="00EA0128"/>
    <w:rsid w:val="00EA143A"/>
    <w:rsid w:val="00EA1D53"/>
    <w:rsid w:val="00EA2239"/>
    <w:rsid w:val="00EA4891"/>
    <w:rsid w:val="00EA4C7A"/>
    <w:rsid w:val="00EA5546"/>
    <w:rsid w:val="00EA55F0"/>
    <w:rsid w:val="00EA58DE"/>
    <w:rsid w:val="00EA5D0E"/>
    <w:rsid w:val="00EA5E37"/>
    <w:rsid w:val="00EA5EDC"/>
    <w:rsid w:val="00EA5FB0"/>
    <w:rsid w:val="00EA6246"/>
    <w:rsid w:val="00EA6893"/>
    <w:rsid w:val="00EA7460"/>
    <w:rsid w:val="00EA7594"/>
    <w:rsid w:val="00EA79A4"/>
    <w:rsid w:val="00EA7E99"/>
    <w:rsid w:val="00EB06D3"/>
    <w:rsid w:val="00EB0C41"/>
    <w:rsid w:val="00EB17DE"/>
    <w:rsid w:val="00EB1BAF"/>
    <w:rsid w:val="00EB20B6"/>
    <w:rsid w:val="00EB25FA"/>
    <w:rsid w:val="00EB2F5E"/>
    <w:rsid w:val="00EB2FCF"/>
    <w:rsid w:val="00EB354A"/>
    <w:rsid w:val="00EB3E47"/>
    <w:rsid w:val="00EB477B"/>
    <w:rsid w:val="00EB57B2"/>
    <w:rsid w:val="00EB671E"/>
    <w:rsid w:val="00EC001B"/>
    <w:rsid w:val="00EC0479"/>
    <w:rsid w:val="00EC0F49"/>
    <w:rsid w:val="00EC1637"/>
    <w:rsid w:val="00EC1D73"/>
    <w:rsid w:val="00EC2086"/>
    <w:rsid w:val="00EC2089"/>
    <w:rsid w:val="00EC2132"/>
    <w:rsid w:val="00EC2663"/>
    <w:rsid w:val="00EC4E9D"/>
    <w:rsid w:val="00EC646B"/>
    <w:rsid w:val="00EC6B68"/>
    <w:rsid w:val="00EC6BE0"/>
    <w:rsid w:val="00ED059E"/>
    <w:rsid w:val="00ED05B0"/>
    <w:rsid w:val="00ED098C"/>
    <w:rsid w:val="00ED0A1F"/>
    <w:rsid w:val="00ED0FAE"/>
    <w:rsid w:val="00ED106D"/>
    <w:rsid w:val="00ED114F"/>
    <w:rsid w:val="00ED11C8"/>
    <w:rsid w:val="00ED1B7C"/>
    <w:rsid w:val="00ED1E32"/>
    <w:rsid w:val="00ED26B4"/>
    <w:rsid w:val="00ED2E82"/>
    <w:rsid w:val="00ED2FDC"/>
    <w:rsid w:val="00ED305F"/>
    <w:rsid w:val="00ED311B"/>
    <w:rsid w:val="00ED31D1"/>
    <w:rsid w:val="00ED44F0"/>
    <w:rsid w:val="00ED4D18"/>
    <w:rsid w:val="00ED518B"/>
    <w:rsid w:val="00ED54C9"/>
    <w:rsid w:val="00ED582A"/>
    <w:rsid w:val="00ED58D0"/>
    <w:rsid w:val="00ED58D4"/>
    <w:rsid w:val="00ED6CB2"/>
    <w:rsid w:val="00ED73B2"/>
    <w:rsid w:val="00EE010A"/>
    <w:rsid w:val="00EE0201"/>
    <w:rsid w:val="00EE07B5"/>
    <w:rsid w:val="00EE0A30"/>
    <w:rsid w:val="00EE1E68"/>
    <w:rsid w:val="00EE20B9"/>
    <w:rsid w:val="00EE27F8"/>
    <w:rsid w:val="00EE28CB"/>
    <w:rsid w:val="00EE29F0"/>
    <w:rsid w:val="00EE34B6"/>
    <w:rsid w:val="00EE386E"/>
    <w:rsid w:val="00EE3EF9"/>
    <w:rsid w:val="00EE42F9"/>
    <w:rsid w:val="00EE4DD2"/>
    <w:rsid w:val="00EE567C"/>
    <w:rsid w:val="00EE5965"/>
    <w:rsid w:val="00EE5AF6"/>
    <w:rsid w:val="00EE5D6F"/>
    <w:rsid w:val="00EE5E8B"/>
    <w:rsid w:val="00EE619B"/>
    <w:rsid w:val="00EE6289"/>
    <w:rsid w:val="00EE6592"/>
    <w:rsid w:val="00EE68D2"/>
    <w:rsid w:val="00EF09D4"/>
    <w:rsid w:val="00EF0B07"/>
    <w:rsid w:val="00EF14D8"/>
    <w:rsid w:val="00EF255E"/>
    <w:rsid w:val="00EF2F92"/>
    <w:rsid w:val="00EF2FA1"/>
    <w:rsid w:val="00EF3104"/>
    <w:rsid w:val="00EF328C"/>
    <w:rsid w:val="00EF3764"/>
    <w:rsid w:val="00EF3A10"/>
    <w:rsid w:val="00EF44BE"/>
    <w:rsid w:val="00EF45F3"/>
    <w:rsid w:val="00EF471A"/>
    <w:rsid w:val="00EF4D7B"/>
    <w:rsid w:val="00EF5871"/>
    <w:rsid w:val="00EF594E"/>
    <w:rsid w:val="00EF5CF6"/>
    <w:rsid w:val="00EF61A7"/>
    <w:rsid w:val="00EF63BF"/>
    <w:rsid w:val="00EF6FDB"/>
    <w:rsid w:val="00EF7FB4"/>
    <w:rsid w:val="00F005E0"/>
    <w:rsid w:val="00F00A77"/>
    <w:rsid w:val="00F01B53"/>
    <w:rsid w:val="00F02237"/>
    <w:rsid w:val="00F031EE"/>
    <w:rsid w:val="00F03297"/>
    <w:rsid w:val="00F0351E"/>
    <w:rsid w:val="00F040DE"/>
    <w:rsid w:val="00F0462D"/>
    <w:rsid w:val="00F05411"/>
    <w:rsid w:val="00F05CB3"/>
    <w:rsid w:val="00F05CEE"/>
    <w:rsid w:val="00F06225"/>
    <w:rsid w:val="00F06510"/>
    <w:rsid w:val="00F06549"/>
    <w:rsid w:val="00F065D1"/>
    <w:rsid w:val="00F06F3A"/>
    <w:rsid w:val="00F07093"/>
    <w:rsid w:val="00F0718A"/>
    <w:rsid w:val="00F10005"/>
    <w:rsid w:val="00F104C0"/>
    <w:rsid w:val="00F11173"/>
    <w:rsid w:val="00F11517"/>
    <w:rsid w:val="00F123EE"/>
    <w:rsid w:val="00F12F77"/>
    <w:rsid w:val="00F1304E"/>
    <w:rsid w:val="00F131CF"/>
    <w:rsid w:val="00F14C52"/>
    <w:rsid w:val="00F14E1F"/>
    <w:rsid w:val="00F15005"/>
    <w:rsid w:val="00F15407"/>
    <w:rsid w:val="00F17A3D"/>
    <w:rsid w:val="00F17D06"/>
    <w:rsid w:val="00F17FB8"/>
    <w:rsid w:val="00F20121"/>
    <w:rsid w:val="00F20E62"/>
    <w:rsid w:val="00F21B9B"/>
    <w:rsid w:val="00F2216E"/>
    <w:rsid w:val="00F224D5"/>
    <w:rsid w:val="00F224F9"/>
    <w:rsid w:val="00F22661"/>
    <w:rsid w:val="00F23319"/>
    <w:rsid w:val="00F23B51"/>
    <w:rsid w:val="00F23B8B"/>
    <w:rsid w:val="00F23D8E"/>
    <w:rsid w:val="00F2425B"/>
    <w:rsid w:val="00F25419"/>
    <w:rsid w:val="00F25568"/>
    <w:rsid w:val="00F25D90"/>
    <w:rsid w:val="00F26CC0"/>
    <w:rsid w:val="00F26CEA"/>
    <w:rsid w:val="00F270A8"/>
    <w:rsid w:val="00F273D5"/>
    <w:rsid w:val="00F2764A"/>
    <w:rsid w:val="00F27E0D"/>
    <w:rsid w:val="00F30375"/>
    <w:rsid w:val="00F30A47"/>
    <w:rsid w:val="00F30BC8"/>
    <w:rsid w:val="00F30DA0"/>
    <w:rsid w:val="00F30DC1"/>
    <w:rsid w:val="00F31298"/>
    <w:rsid w:val="00F32BA3"/>
    <w:rsid w:val="00F32E21"/>
    <w:rsid w:val="00F332F6"/>
    <w:rsid w:val="00F33C94"/>
    <w:rsid w:val="00F33E04"/>
    <w:rsid w:val="00F33EA8"/>
    <w:rsid w:val="00F344B8"/>
    <w:rsid w:val="00F358C9"/>
    <w:rsid w:val="00F35C7F"/>
    <w:rsid w:val="00F3609D"/>
    <w:rsid w:val="00F37CE7"/>
    <w:rsid w:val="00F37DF1"/>
    <w:rsid w:val="00F37FB1"/>
    <w:rsid w:val="00F41359"/>
    <w:rsid w:val="00F416F7"/>
    <w:rsid w:val="00F41CCF"/>
    <w:rsid w:val="00F41FCD"/>
    <w:rsid w:val="00F4212F"/>
    <w:rsid w:val="00F42189"/>
    <w:rsid w:val="00F425DD"/>
    <w:rsid w:val="00F432BF"/>
    <w:rsid w:val="00F44368"/>
    <w:rsid w:val="00F44F74"/>
    <w:rsid w:val="00F45409"/>
    <w:rsid w:val="00F45470"/>
    <w:rsid w:val="00F454D3"/>
    <w:rsid w:val="00F45983"/>
    <w:rsid w:val="00F45E0D"/>
    <w:rsid w:val="00F46230"/>
    <w:rsid w:val="00F4687E"/>
    <w:rsid w:val="00F46E2A"/>
    <w:rsid w:val="00F47287"/>
    <w:rsid w:val="00F47B3A"/>
    <w:rsid w:val="00F5079F"/>
    <w:rsid w:val="00F50812"/>
    <w:rsid w:val="00F50D24"/>
    <w:rsid w:val="00F51057"/>
    <w:rsid w:val="00F51750"/>
    <w:rsid w:val="00F53032"/>
    <w:rsid w:val="00F5473E"/>
    <w:rsid w:val="00F54AD9"/>
    <w:rsid w:val="00F54B29"/>
    <w:rsid w:val="00F551C6"/>
    <w:rsid w:val="00F5678C"/>
    <w:rsid w:val="00F56AE4"/>
    <w:rsid w:val="00F57079"/>
    <w:rsid w:val="00F57199"/>
    <w:rsid w:val="00F57744"/>
    <w:rsid w:val="00F577F9"/>
    <w:rsid w:val="00F57CDF"/>
    <w:rsid w:val="00F6055B"/>
    <w:rsid w:val="00F6089F"/>
    <w:rsid w:val="00F61381"/>
    <w:rsid w:val="00F6248C"/>
    <w:rsid w:val="00F63494"/>
    <w:rsid w:val="00F63B44"/>
    <w:rsid w:val="00F64CAD"/>
    <w:rsid w:val="00F64D10"/>
    <w:rsid w:val="00F65042"/>
    <w:rsid w:val="00F65199"/>
    <w:rsid w:val="00F65911"/>
    <w:rsid w:val="00F66155"/>
    <w:rsid w:val="00F6633D"/>
    <w:rsid w:val="00F6651E"/>
    <w:rsid w:val="00F66550"/>
    <w:rsid w:val="00F666E6"/>
    <w:rsid w:val="00F66925"/>
    <w:rsid w:val="00F66963"/>
    <w:rsid w:val="00F66B76"/>
    <w:rsid w:val="00F66C91"/>
    <w:rsid w:val="00F6766B"/>
    <w:rsid w:val="00F70151"/>
    <w:rsid w:val="00F70945"/>
    <w:rsid w:val="00F70A72"/>
    <w:rsid w:val="00F70CFF"/>
    <w:rsid w:val="00F70DCB"/>
    <w:rsid w:val="00F710EF"/>
    <w:rsid w:val="00F7190A"/>
    <w:rsid w:val="00F71CCE"/>
    <w:rsid w:val="00F72010"/>
    <w:rsid w:val="00F721A9"/>
    <w:rsid w:val="00F721B8"/>
    <w:rsid w:val="00F72B76"/>
    <w:rsid w:val="00F738B6"/>
    <w:rsid w:val="00F73913"/>
    <w:rsid w:val="00F73E5F"/>
    <w:rsid w:val="00F74819"/>
    <w:rsid w:val="00F74DC3"/>
    <w:rsid w:val="00F75DB9"/>
    <w:rsid w:val="00F75E1F"/>
    <w:rsid w:val="00F75FFC"/>
    <w:rsid w:val="00F761B2"/>
    <w:rsid w:val="00F7668D"/>
    <w:rsid w:val="00F77B4F"/>
    <w:rsid w:val="00F8068A"/>
    <w:rsid w:val="00F80CD4"/>
    <w:rsid w:val="00F80FB3"/>
    <w:rsid w:val="00F8118F"/>
    <w:rsid w:val="00F812FF"/>
    <w:rsid w:val="00F81604"/>
    <w:rsid w:val="00F81FFA"/>
    <w:rsid w:val="00F8233A"/>
    <w:rsid w:val="00F8268E"/>
    <w:rsid w:val="00F82809"/>
    <w:rsid w:val="00F82AA9"/>
    <w:rsid w:val="00F82B62"/>
    <w:rsid w:val="00F82F10"/>
    <w:rsid w:val="00F83D67"/>
    <w:rsid w:val="00F83E14"/>
    <w:rsid w:val="00F841F5"/>
    <w:rsid w:val="00F84915"/>
    <w:rsid w:val="00F85881"/>
    <w:rsid w:val="00F85DA7"/>
    <w:rsid w:val="00F86A46"/>
    <w:rsid w:val="00F86A7E"/>
    <w:rsid w:val="00F86CB3"/>
    <w:rsid w:val="00F86D3E"/>
    <w:rsid w:val="00F871EF"/>
    <w:rsid w:val="00F87B41"/>
    <w:rsid w:val="00F87EDB"/>
    <w:rsid w:val="00F90620"/>
    <w:rsid w:val="00F90D69"/>
    <w:rsid w:val="00F9104B"/>
    <w:rsid w:val="00F9190E"/>
    <w:rsid w:val="00F91C90"/>
    <w:rsid w:val="00F9242C"/>
    <w:rsid w:val="00F92CE2"/>
    <w:rsid w:val="00F92F2B"/>
    <w:rsid w:val="00F93000"/>
    <w:rsid w:val="00F930CB"/>
    <w:rsid w:val="00F94DF1"/>
    <w:rsid w:val="00F954AD"/>
    <w:rsid w:val="00F95B19"/>
    <w:rsid w:val="00F96ECC"/>
    <w:rsid w:val="00F9732D"/>
    <w:rsid w:val="00FA0B31"/>
    <w:rsid w:val="00FA0EE6"/>
    <w:rsid w:val="00FA1468"/>
    <w:rsid w:val="00FA1880"/>
    <w:rsid w:val="00FA1886"/>
    <w:rsid w:val="00FA1BEB"/>
    <w:rsid w:val="00FA2B4E"/>
    <w:rsid w:val="00FA4650"/>
    <w:rsid w:val="00FA4791"/>
    <w:rsid w:val="00FA520E"/>
    <w:rsid w:val="00FA58C9"/>
    <w:rsid w:val="00FA6374"/>
    <w:rsid w:val="00FA7D60"/>
    <w:rsid w:val="00FA7DB7"/>
    <w:rsid w:val="00FA7F4A"/>
    <w:rsid w:val="00FA7F8E"/>
    <w:rsid w:val="00FB09CD"/>
    <w:rsid w:val="00FB0AED"/>
    <w:rsid w:val="00FB0B87"/>
    <w:rsid w:val="00FB1939"/>
    <w:rsid w:val="00FB1D57"/>
    <w:rsid w:val="00FB2BDC"/>
    <w:rsid w:val="00FB3CC7"/>
    <w:rsid w:val="00FB3F7E"/>
    <w:rsid w:val="00FB42C4"/>
    <w:rsid w:val="00FB43A8"/>
    <w:rsid w:val="00FB47A9"/>
    <w:rsid w:val="00FB4923"/>
    <w:rsid w:val="00FB4A1D"/>
    <w:rsid w:val="00FB4D41"/>
    <w:rsid w:val="00FB52E7"/>
    <w:rsid w:val="00FB55C9"/>
    <w:rsid w:val="00FB5603"/>
    <w:rsid w:val="00FB5E03"/>
    <w:rsid w:val="00FB641C"/>
    <w:rsid w:val="00FB66F3"/>
    <w:rsid w:val="00FB7E09"/>
    <w:rsid w:val="00FC16A9"/>
    <w:rsid w:val="00FC1E19"/>
    <w:rsid w:val="00FC20DE"/>
    <w:rsid w:val="00FC2301"/>
    <w:rsid w:val="00FC48C8"/>
    <w:rsid w:val="00FC4ABC"/>
    <w:rsid w:val="00FC4D75"/>
    <w:rsid w:val="00FC5457"/>
    <w:rsid w:val="00FC6379"/>
    <w:rsid w:val="00FC7482"/>
    <w:rsid w:val="00FC74A8"/>
    <w:rsid w:val="00FC7BD1"/>
    <w:rsid w:val="00FC7E3E"/>
    <w:rsid w:val="00FD0304"/>
    <w:rsid w:val="00FD0FFD"/>
    <w:rsid w:val="00FD1832"/>
    <w:rsid w:val="00FD1BAE"/>
    <w:rsid w:val="00FD4668"/>
    <w:rsid w:val="00FD46A4"/>
    <w:rsid w:val="00FD47B6"/>
    <w:rsid w:val="00FD4DF0"/>
    <w:rsid w:val="00FD62FC"/>
    <w:rsid w:val="00FD64F4"/>
    <w:rsid w:val="00FD666F"/>
    <w:rsid w:val="00FD6825"/>
    <w:rsid w:val="00FD711A"/>
    <w:rsid w:val="00FD7B13"/>
    <w:rsid w:val="00FE0131"/>
    <w:rsid w:val="00FE1769"/>
    <w:rsid w:val="00FE23D0"/>
    <w:rsid w:val="00FE2C20"/>
    <w:rsid w:val="00FE2FE4"/>
    <w:rsid w:val="00FE41C3"/>
    <w:rsid w:val="00FE4F3C"/>
    <w:rsid w:val="00FE533D"/>
    <w:rsid w:val="00FE5DC6"/>
    <w:rsid w:val="00FE7005"/>
    <w:rsid w:val="00FE7060"/>
    <w:rsid w:val="00FF0A66"/>
    <w:rsid w:val="00FF0BEC"/>
    <w:rsid w:val="00FF1336"/>
    <w:rsid w:val="00FF1572"/>
    <w:rsid w:val="00FF176F"/>
    <w:rsid w:val="00FF1860"/>
    <w:rsid w:val="00FF1EB2"/>
    <w:rsid w:val="00FF363E"/>
    <w:rsid w:val="00FF439A"/>
    <w:rsid w:val="00FF4B84"/>
    <w:rsid w:val="00FF5128"/>
    <w:rsid w:val="00FF5188"/>
    <w:rsid w:val="00FF53DF"/>
    <w:rsid w:val="00FF5544"/>
    <w:rsid w:val="00FF5C09"/>
    <w:rsid w:val="00FF5C2A"/>
    <w:rsid w:val="00FF633B"/>
    <w:rsid w:val="00FF63FB"/>
    <w:rsid w:val="00FF68E0"/>
    <w:rsid w:val="00FF71F6"/>
    <w:rsid w:val="00FF77CF"/>
    <w:rsid w:val="00FF7F1F"/>
    <w:rsid w:val="11760623"/>
    <w:rsid w:val="17BF6897"/>
    <w:rsid w:val="237A4269"/>
  </w:rsids>
  <m:mathPr>
    <m:mathFont m:val="Cambria Math"/>
    <m:brkBin m:val="before"/>
    <m:brkBinSub m:val="--"/>
    <m:smallFrac/>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766BA80"/>
  <w15:docId w15:val="{102ACEB0-57E2-47BE-A50F-A05166895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F14E1F"/>
    <w:pPr>
      <w:spacing w:before="120" w:after="280" w:line="300" w:lineRule="auto"/>
    </w:pPr>
    <w:rPr>
      <w:sz w:val="24"/>
      <w:szCs w:val="22"/>
      <w:lang w:val="en-GB" w:eastAsia="en-US"/>
    </w:rPr>
  </w:style>
  <w:style w:type="paragraph" w:styleId="Heading1">
    <w:name w:val="heading 1"/>
    <w:basedOn w:val="Normal"/>
    <w:next w:val="Normal"/>
    <w:link w:val="Heading1Char"/>
    <w:uiPriority w:val="9"/>
    <w:qFormat/>
    <w:pPr>
      <w:keepNext/>
      <w:keepLines/>
      <w:pBdr>
        <w:bottom w:val="single" w:sz="12" w:space="1" w:color="000000" w:themeColor="text1"/>
      </w:pBdr>
      <w:spacing w:before="240" w:after="0"/>
      <w:outlineLvl w:val="0"/>
    </w:pPr>
    <w:rPr>
      <w:rFonts w:ascii="Calibri" w:eastAsiaTheme="majorEastAsia" w:hAnsi="Calibri" w:cstheme="majorBidi"/>
      <w:b/>
      <w:color w:val="ED7D31" w:themeColor="accent2"/>
      <w:sz w:val="56"/>
      <w:szCs w:val="32"/>
    </w:rPr>
  </w:style>
  <w:style w:type="paragraph" w:styleId="Heading2">
    <w:name w:val="heading 2"/>
    <w:basedOn w:val="Normal"/>
    <w:next w:val="Normal"/>
    <w:link w:val="Heading2Char"/>
    <w:autoRedefine/>
    <w:uiPriority w:val="9"/>
    <w:unhideWhenUsed/>
    <w:qFormat/>
    <w:rsid w:val="00226E73"/>
    <w:pPr>
      <w:keepNext/>
      <w:keepLines/>
      <w:spacing w:before="40" w:after="0"/>
      <w:outlineLvl w:val="1"/>
    </w:pPr>
    <w:rPr>
      <w:rFonts w:ascii="Calibri" w:eastAsiaTheme="majorEastAsia" w:hAnsi="Calibri" w:cstheme="majorBidi"/>
      <w:color w:val="ED7D31" w:themeColor="accent2"/>
      <w:sz w:val="48"/>
      <w:szCs w:val="26"/>
    </w:rPr>
  </w:style>
  <w:style w:type="paragraph" w:styleId="Heading3">
    <w:name w:val="heading 3"/>
    <w:basedOn w:val="Normal"/>
    <w:next w:val="Normal"/>
    <w:link w:val="Heading3Char"/>
    <w:autoRedefine/>
    <w:uiPriority w:val="9"/>
    <w:unhideWhenUsed/>
    <w:qFormat/>
    <w:pPr>
      <w:keepNext/>
      <w:keepLines/>
      <w:numPr>
        <w:numId w:val="1"/>
      </w:numPr>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autoRedefine/>
    <w:uiPriority w:val="9"/>
    <w:unhideWhenUsed/>
    <w:qFormat/>
    <w:pPr>
      <w:keepNext/>
      <w:keepLines/>
      <w:spacing w:before="40" w:after="0"/>
      <w:outlineLvl w:val="3"/>
    </w:pPr>
    <w:rPr>
      <w:rFonts w:eastAsiaTheme="majorEastAsia" w:cstheme="majorBidi"/>
      <w:iCs/>
      <w:color w:val="579199"/>
    </w:rPr>
  </w:style>
  <w:style w:type="paragraph" w:styleId="Heading5">
    <w:name w:val="heading 5"/>
    <w:basedOn w:val="Normal"/>
    <w:next w:val="Normal"/>
    <w:link w:val="Heading5Char"/>
    <w:autoRedefine/>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autoRedefine/>
    <w:uiPriority w:val="9"/>
    <w:semiHidden/>
    <w:unhideWhenUsed/>
    <w:qFormat/>
    <w:pPr>
      <w:keepNext/>
      <w:keepLines/>
      <w:spacing w:before="40" w:after="0"/>
      <w:outlineLvl w:val="5"/>
    </w:pPr>
    <w:rPr>
      <w:rFonts w:asciiTheme="majorHAnsi" w:eastAsiaTheme="majorEastAsia" w:hAnsiTheme="majorHAnsi" w:cstheme="majorBidi"/>
      <w:color w:val="1F4E79" w:themeColor="accent1" w:themeShade="80"/>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autoRedefine/>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autoRedefine/>
    <w:qFormat/>
    <w:pPr>
      <w:suppressLineNumbers/>
      <w:suppressAutoHyphens/>
      <w:spacing w:after="120" w:line="240" w:lineRule="auto"/>
    </w:pPr>
    <w:rPr>
      <w:rFonts w:ascii="Times New Roman" w:eastAsia="Arial Unicode MS" w:hAnsi="Times New Roman" w:cs="Times New Roman"/>
      <w:i/>
      <w:iCs/>
      <w:szCs w:val="24"/>
      <w:lang w:eastAsia="ar-SA"/>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autoRedefine/>
    <w:uiPriority w:val="99"/>
    <w:semiHidden/>
    <w:unhideWhenUsed/>
    <w:qFormat/>
    <w:pPr>
      <w:spacing w:after="200" w:line="240" w:lineRule="auto"/>
    </w:pPr>
    <w:rPr>
      <w:rFonts w:eastAsiaTheme="minorEastAsia"/>
      <w:sz w:val="20"/>
      <w:szCs w:val="20"/>
      <w:lang w:val="en-U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autoRedefine/>
    <w:uiPriority w:val="99"/>
    <w:unhideWhenUsed/>
    <w:qFormat/>
    <w:pPr>
      <w:tabs>
        <w:tab w:val="center" w:pos="4513"/>
        <w:tab w:val="right" w:pos="9026"/>
      </w:tabs>
      <w:spacing w:after="0" w:line="240" w:lineRule="auto"/>
    </w:pPr>
  </w:style>
  <w:style w:type="character" w:styleId="Hyperlink">
    <w:name w:val="Hyperlink"/>
    <w:basedOn w:val="DefaultParagraphFont"/>
    <w:autoRedefine/>
    <w:uiPriority w:val="99"/>
    <w:unhideWhenUsed/>
    <w:qFormat/>
    <w:rPr>
      <w:color w:val="0563C1" w:themeColor="hyperlink"/>
      <w:u w:val="single"/>
    </w:rPr>
  </w:style>
  <w:style w:type="paragraph" w:styleId="NormalWeb">
    <w:name w:val="Normal (Web)"/>
    <w:basedOn w:val="Normal"/>
    <w:autoRedefine/>
    <w:uiPriority w:val="99"/>
    <w:unhideWhenUsed/>
    <w:qFormat/>
    <w:rsid w:val="00E91DBD"/>
    <w:pPr>
      <w:spacing w:before="100" w:beforeAutospacing="1" w:after="100" w:afterAutospacing="1" w:line="240" w:lineRule="auto"/>
    </w:pPr>
    <w:rPr>
      <w:rFonts w:eastAsia="Times New Roman" w:cstheme="minorHAnsi"/>
      <w:szCs w:val="24"/>
      <w:lang w:val="en-IN" w:eastAsia="en-IN"/>
    </w:rPr>
  </w:style>
  <w:style w:type="character" w:styleId="Strong">
    <w:name w:val="Strong"/>
    <w:basedOn w:val="DefaultParagraphFont"/>
    <w:autoRedefine/>
    <w:uiPriority w:val="22"/>
    <w:qFormat/>
    <w:rPr>
      <w:b/>
      <w:bCs/>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20"/>
    </w:pPr>
    <w:rPr>
      <w:rFonts w:cstheme="minorHAnsi"/>
      <w:b/>
      <w:bCs/>
      <w:caps/>
      <w:sz w:val="20"/>
      <w:szCs w:val="20"/>
    </w:rPr>
  </w:style>
  <w:style w:type="paragraph" w:styleId="TOC2">
    <w:name w:val="toc 2"/>
    <w:basedOn w:val="Normal"/>
    <w:next w:val="Normal"/>
    <w:autoRedefine/>
    <w:uiPriority w:val="39"/>
    <w:unhideWhenUsed/>
    <w:qFormat/>
    <w:pPr>
      <w:spacing w:after="0"/>
      <w:ind w:left="220"/>
    </w:pPr>
    <w:rPr>
      <w:rFonts w:cstheme="minorHAnsi"/>
      <w:smallCaps/>
      <w:sz w:val="20"/>
      <w:szCs w:val="20"/>
    </w:rPr>
  </w:style>
  <w:style w:type="paragraph" w:styleId="TOC3">
    <w:name w:val="toc 3"/>
    <w:basedOn w:val="Normal"/>
    <w:next w:val="Normal"/>
    <w:autoRedefine/>
    <w:uiPriority w:val="39"/>
    <w:unhideWhenUsed/>
    <w:qFormat/>
    <w:pPr>
      <w:spacing w:after="0"/>
      <w:ind w:left="440"/>
    </w:pPr>
    <w:rPr>
      <w:rFonts w:cstheme="minorHAnsi"/>
      <w:i/>
      <w:iCs/>
      <w:sz w:val="20"/>
      <w:szCs w:val="20"/>
    </w:rPr>
  </w:style>
  <w:style w:type="paragraph" w:styleId="TOC4">
    <w:name w:val="toc 4"/>
    <w:basedOn w:val="Normal"/>
    <w:next w:val="Normal"/>
    <w:autoRedefine/>
    <w:uiPriority w:val="39"/>
    <w:unhideWhenUsed/>
    <w:qFormat/>
    <w:pPr>
      <w:spacing w:after="0"/>
      <w:ind w:left="660"/>
    </w:pPr>
    <w:rPr>
      <w:rFonts w:cstheme="minorHAnsi"/>
      <w:sz w:val="18"/>
      <w:szCs w:val="18"/>
    </w:rPr>
  </w:style>
  <w:style w:type="paragraph" w:styleId="TOC5">
    <w:name w:val="toc 5"/>
    <w:basedOn w:val="Normal"/>
    <w:next w:val="Normal"/>
    <w:autoRedefine/>
    <w:uiPriority w:val="39"/>
    <w:unhideWhenUsed/>
    <w:qFormat/>
    <w:pPr>
      <w:spacing w:after="0"/>
      <w:ind w:left="880"/>
    </w:pPr>
    <w:rPr>
      <w:rFonts w:cstheme="minorHAnsi"/>
      <w:sz w:val="18"/>
      <w:szCs w:val="18"/>
    </w:rPr>
  </w:style>
  <w:style w:type="paragraph" w:styleId="TOC6">
    <w:name w:val="toc 6"/>
    <w:basedOn w:val="Normal"/>
    <w:next w:val="Normal"/>
    <w:autoRedefine/>
    <w:uiPriority w:val="39"/>
    <w:unhideWhenUsed/>
    <w:qFormat/>
    <w:pPr>
      <w:spacing w:after="0"/>
      <w:ind w:left="1100"/>
    </w:pPr>
    <w:rPr>
      <w:rFonts w:cstheme="minorHAnsi"/>
      <w:sz w:val="18"/>
      <w:szCs w:val="18"/>
    </w:rPr>
  </w:style>
  <w:style w:type="paragraph" w:styleId="TOC7">
    <w:name w:val="toc 7"/>
    <w:basedOn w:val="Normal"/>
    <w:next w:val="Normal"/>
    <w:autoRedefine/>
    <w:uiPriority w:val="39"/>
    <w:unhideWhenUsed/>
    <w:qFormat/>
    <w:pPr>
      <w:spacing w:after="0"/>
      <w:ind w:left="1320"/>
    </w:pPr>
    <w:rPr>
      <w:rFonts w:cstheme="minorHAnsi"/>
      <w:sz w:val="18"/>
      <w:szCs w:val="18"/>
    </w:rPr>
  </w:style>
  <w:style w:type="paragraph" w:styleId="TOC8">
    <w:name w:val="toc 8"/>
    <w:basedOn w:val="Normal"/>
    <w:next w:val="Normal"/>
    <w:autoRedefine/>
    <w:uiPriority w:val="39"/>
    <w:unhideWhenUsed/>
    <w:qFormat/>
    <w:pPr>
      <w:spacing w:after="0"/>
      <w:ind w:left="1540"/>
    </w:pPr>
    <w:rPr>
      <w:rFonts w:cstheme="minorHAnsi"/>
      <w:sz w:val="18"/>
      <w:szCs w:val="18"/>
    </w:rPr>
  </w:style>
  <w:style w:type="paragraph" w:styleId="TOC9">
    <w:name w:val="toc 9"/>
    <w:basedOn w:val="Normal"/>
    <w:next w:val="Normal"/>
    <w:autoRedefine/>
    <w:uiPriority w:val="39"/>
    <w:unhideWhenUsed/>
    <w:qFormat/>
    <w:pPr>
      <w:spacing w:after="0"/>
      <w:ind w:left="1760"/>
    </w:pPr>
    <w:rPr>
      <w:rFonts w:cstheme="minorHAnsi"/>
      <w:sz w:val="18"/>
      <w:szCs w:val="18"/>
    </w:rPr>
  </w:style>
  <w:style w:type="character" w:customStyle="1" w:styleId="HeaderChar">
    <w:name w:val="Header Char"/>
    <w:basedOn w:val="DefaultParagraphFont"/>
    <w:link w:val="Header"/>
    <w:autoRedefine/>
    <w:uiPriority w:val="99"/>
    <w:qFormat/>
  </w:style>
  <w:style w:type="character" w:customStyle="1" w:styleId="FooterChar">
    <w:name w:val="Footer Char"/>
    <w:basedOn w:val="DefaultParagraphFont"/>
    <w:link w:val="Footer"/>
    <w:autoRedefine/>
    <w:uiPriority w:val="99"/>
    <w:qFormat/>
  </w:style>
  <w:style w:type="paragraph" w:customStyle="1" w:styleId="NoParagraphStyle">
    <w:name w:val="[No Paragraph Style]"/>
    <w:autoRedefine/>
    <w:qFormat/>
    <w:pPr>
      <w:autoSpaceDE w:val="0"/>
      <w:autoSpaceDN w:val="0"/>
      <w:adjustRightInd w:val="0"/>
      <w:spacing w:line="288" w:lineRule="auto"/>
      <w:textAlignment w:val="center"/>
    </w:pPr>
    <w:rPr>
      <w:rFonts w:ascii="Times Regular" w:hAnsi="Times Regular" w:cs="Times Regular"/>
      <w:color w:val="000000"/>
      <w:sz w:val="24"/>
      <w:szCs w:val="24"/>
      <w:lang w:val="en-US" w:eastAsia="en-US"/>
    </w:rPr>
  </w:style>
  <w:style w:type="character" w:customStyle="1" w:styleId="Hyperlink0">
    <w:name w:val="Hyperlink.0"/>
    <w:basedOn w:val="DefaultParagraphFont"/>
    <w:autoRedefine/>
    <w:qFormat/>
    <w:rPr>
      <w:rFonts w:ascii="Calibri" w:eastAsia="Calibri" w:hAnsi="Calibri" w:cs="Calibri"/>
      <w:color w:val="767171"/>
      <w:sz w:val="18"/>
      <w:szCs w:val="18"/>
      <w:u w:val="none" w:color="000000"/>
    </w:rPr>
  </w:style>
  <w:style w:type="character" w:customStyle="1" w:styleId="Heading1Char">
    <w:name w:val="Heading 1 Char"/>
    <w:basedOn w:val="DefaultParagraphFont"/>
    <w:link w:val="Heading1"/>
    <w:autoRedefine/>
    <w:uiPriority w:val="9"/>
    <w:qFormat/>
    <w:rPr>
      <w:rFonts w:ascii="Calibri" w:eastAsiaTheme="majorEastAsia" w:hAnsi="Calibri" w:cstheme="majorBidi"/>
      <w:b/>
      <w:color w:val="ED7D31" w:themeColor="accent2"/>
      <w:sz w:val="56"/>
      <w:szCs w:val="32"/>
      <w:lang w:val="en-GB" w:eastAsia="en-US"/>
    </w:rPr>
  </w:style>
  <w:style w:type="character" w:customStyle="1" w:styleId="Heading2Char">
    <w:name w:val="Heading 2 Char"/>
    <w:basedOn w:val="DefaultParagraphFont"/>
    <w:link w:val="Heading2"/>
    <w:autoRedefine/>
    <w:uiPriority w:val="9"/>
    <w:qFormat/>
    <w:rsid w:val="00226E73"/>
    <w:rPr>
      <w:rFonts w:ascii="Calibri" w:eastAsiaTheme="majorEastAsia" w:hAnsi="Calibri" w:cstheme="majorBidi"/>
      <w:color w:val="ED7D31" w:themeColor="accent2"/>
      <w:sz w:val="48"/>
      <w:szCs w:val="26"/>
      <w:lang w:val="en-GB" w:eastAsia="en-US"/>
    </w:rPr>
  </w:style>
  <w:style w:type="paragraph" w:customStyle="1" w:styleId="TOCHeading1">
    <w:name w:val="TOC Heading1"/>
    <w:basedOn w:val="Heading1"/>
    <w:next w:val="Normal"/>
    <w:autoRedefine/>
    <w:uiPriority w:val="39"/>
    <w:unhideWhenUsed/>
    <w:qFormat/>
    <w:pPr>
      <w:outlineLvl w:val="9"/>
    </w:pPr>
    <w:rPr>
      <w:rFonts w:asciiTheme="majorHAnsi" w:hAnsiTheme="majorHAnsi"/>
      <w:b w:val="0"/>
      <w:color w:val="2E74B5" w:themeColor="accent1" w:themeShade="BF"/>
      <w:sz w:val="32"/>
    </w:rPr>
  </w:style>
  <w:style w:type="paragraph" w:customStyle="1" w:styleId="Body">
    <w:name w:val="Body"/>
    <w:autoRedefine/>
    <w:qFormat/>
    <w:pPr>
      <w:suppressAutoHyphens/>
      <w:spacing w:after="160" w:line="256" w:lineRule="auto"/>
    </w:pPr>
    <w:rPr>
      <w:rFonts w:ascii="Calibri" w:eastAsia="Arial Unicode MS" w:hAnsi="Calibri" w:cs="Arial Unicode MS"/>
      <w:color w:val="000000"/>
      <w:sz w:val="22"/>
      <w:szCs w:val="22"/>
      <w:u w:color="000000"/>
      <w:lang w:val="en-US" w:eastAsia="ar-SA"/>
    </w:rPr>
  </w:style>
  <w:style w:type="paragraph" w:styleId="ListParagraph">
    <w:name w:val="List Paragraph"/>
    <w:aliases w:val="Question option,Use Case List Paragraph,Bullet 1,Heading2,b1,Numbered,lp1,FooterText,numbered,Paragraphe de liste,Colorful List - Accent 11,List Paragraph 1,Bullet List,iQuest List Paragraph,Orange Bullets,Table Content,Header5"/>
    <w:basedOn w:val="Normal"/>
    <w:link w:val="ListParagraphChar"/>
    <w:autoRedefine/>
    <w:qFormat/>
    <w:rsid w:val="008D593F"/>
    <w:pPr>
      <w:keepNext/>
      <w:keepLines/>
      <w:numPr>
        <w:numId w:val="11"/>
      </w:numPr>
      <w:tabs>
        <w:tab w:val="left" w:pos="284"/>
      </w:tabs>
      <w:spacing w:before="0" w:after="0" w:line="360" w:lineRule="auto"/>
      <w:contextualSpacing/>
      <w:outlineLvl w:val="2"/>
    </w:pPr>
    <w:rPr>
      <w:rFonts w:ascii="Calibri" w:eastAsia="Calibri" w:hAnsi="Calibri" w:cs="Calibri"/>
      <w:b/>
      <w:bCs/>
      <w:color w:val="000000"/>
      <w:szCs w:val="24"/>
      <w:u w:color="000000"/>
      <w:lang w:eastAsia="en-GB"/>
    </w:rPr>
  </w:style>
  <w:style w:type="character" w:customStyle="1" w:styleId="Hyperlink3">
    <w:name w:val="Hyperlink.3"/>
    <w:basedOn w:val="DefaultParagraphFont"/>
    <w:autoRedefine/>
    <w:qFormat/>
    <w:rPr>
      <w:rFonts w:ascii="Calibri" w:eastAsia="Calibri" w:hAnsi="Calibri" w:cs="Calibri"/>
      <w:color w:val="ED7D31"/>
      <w:sz w:val="20"/>
      <w:szCs w:val="20"/>
      <w:u w:val="none" w:color="000000"/>
    </w:rPr>
  </w:style>
  <w:style w:type="character" w:customStyle="1" w:styleId="Heading3Char">
    <w:name w:val="Heading 3 Char"/>
    <w:basedOn w:val="DefaultParagraphFont"/>
    <w:link w:val="Heading3"/>
    <w:autoRedefine/>
    <w:uiPriority w:val="9"/>
    <w:qFormat/>
    <w:rPr>
      <w:rFonts w:eastAsiaTheme="majorEastAsia" w:cstheme="majorBidi"/>
      <w:color w:val="000000" w:themeColor="text1"/>
      <w:sz w:val="28"/>
      <w:szCs w:val="24"/>
      <w:lang w:val="en-GB" w:eastAsia="en-US"/>
    </w:rPr>
  </w:style>
  <w:style w:type="character" w:customStyle="1" w:styleId="Heading4Char">
    <w:name w:val="Heading 4 Char"/>
    <w:basedOn w:val="DefaultParagraphFont"/>
    <w:link w:val="Heading4"/>
    <w:autoRedefine/>
    <w:uiPriority w:val="9"/>
    <w:qFormat/>
    <w:rPr>
      <w:rFonts w:eastAsiaTheme="majorEastAsia" w:cstheme="majorBidi"/>
      <w:iCs/>
      <w:color w:val="579199"/>
      <w:lang w:val="en-US"/>
    </w:rPr>
  </w:style>
  <w:style w:type="character" w:customStyle="1" w:styleId="ListParagraphChar">
    <w:name w:val="List Paragraph Char"/>
    <w:aliases w:val="Question option Char,Use Case List Paragraph Char,Bullet 1 Char,Heading2 Char,b1 Char,Numbered Char,lp1 Char,FooterText Char,numbered Char,Paragraphe de liste Char,Colorful List - Accent 11 Char,List Paragraph 1 Char,Bullet List Char"/>
    <w:basedOn w:val="DefaultParagraphFont"/>
    <w:link w:val="ListParagraph"/>
    <w:autoRedefine/>
    <w:qFormat/>
    <w:locked/>
    <w:rsid w:val="008D593F"/>
    <w:rPr>
      <w:rFonts w:ascii="Calibri" w:eastAsia="Calibri" w:hAnsi="Calibri" w:cs="Calibri"/>
      <w:b/>
      <w:bCs/>
      <w:color w:val="000000"/>
      <w:sz w:val="24"/>
      <w:szCs w:val="24"/>
      <w:u w:color="000000"/>
      <w:lang w:val="en-GB" w:eastAsia="en-GB"/>
    </w:rPr>
  </w:style>
  <w:style w:type="character" w:customStyle="1" w:styleId="BalloonTextChar">
    <w:name w:val="Balloon Text Char"/>
    <w:basedOn w:val="DefaultParagraphFont"/>
    <w:link w:val="BalloonText"/>
    <w:autoRedefine/>
    <w:uiPriority w:val="99"/>
    <w:semiHidden/>
    <w:qFormat/>
    <w:rPr>
      <w:rFonts w:ascii="Segoe UI" w:hAnsi="Segoe UI" w:cs="Segoe UI"/>
      <w:sz w:val="18"/>
      <w:szCs w:val="18"/>
      <w:lang w:val="en-US"/>
    </w:r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character" w:customStyle="1" w:styleId="ListLabel1">
    <w:name w:val="ListLabel 1"/>
    <w:autoRedefine/>
    <w:qFormat/>
    <w:rPr>
      <w:rFonts w:cs="Courier New"/>
    </w:rPr>
  </w:style>
  <w:style w:type="paragraph" w:customStyle="1" w:styleId="ListParagraph1">
    <w:name w:val="List Paragraph1"/>
    <w:basedOn w:val="Normal"/>
    <w:autoRedefine/>
    <w:uiPriority w:val="34"/>
    <w:qFormat/>
    <w:pPr>
      <w:ind w:left="720"/>
      <w:contextualSpacing/>
    </w:pPr>
  </w:style>
  <w:style w:type="paragraph" w:customStyle="1" w:styleId="ListParagraph11">
    <w:name w:val="List Paragraph11"/>
    <w:basedOn w:val="Normal"/>
    <w:autoRedefine/>
    <w:qFormat/>
    <w:pPr>
      <w:spacing w:line="256" w:lineRule="auto"/>
      <w:ind w:left="720"/>
      <w:contextualSpacing/>
    </w:pPr>
  </w:style>
  <w:style w:type="character" w:customStyle="1" w:styleId="UnresolvedMention2">
    <w:name w:val="Unresolved Mention2"/>
    <w:basedOn w:val="DefaultParagraphFont"/>
    <w:autoRedefine/>
    <w:uiPriority w:val="99"/>
    <w:semiHidden/>
    <w:unhideWhenUsed/>
    <w:qFormat/>
    <w:rPr>
      <w:color w:val="605E5C"/>
      <w:shd w:val="clear" w:color="auto" w:fill="E1DFDD"/>
    </w:rPr>
  </w:style>
  <w:style w:type="paragraph" w:customStyle="1" w:styleId="Default">
    <w:name w:val="Default"/>
    <w:autoRedefine/>
    <w:qFormat/>
    <w:pPr>
      <w:autoSpaceDE w:val="0"/>
      <w:autoSpaceDN w:val="0"/>
      <w:adjustRightInd w:val="0"/>
    </w:pPr>
    <w:rPr>
      <w:rFonts w:ascii="Calibri" w:hAnsi="Calibri" w:cs="Calibri"/>
      <w:color w:val="000000"/>
      <w:sz w:val="24"/>
      <w:szCs w:val="24"/>
      <w:lang w:val="en-US" w:eastAsia="en-US"/>
    </w:rPr>
  </w:style>
  <w:style w:type="character" w:customStyle="1" w:styleId="apple-converted-space">
    <w:name w:val="apple-converted-space"/>
    <w:basedOn w:val="DefaultParagraphFont"/>
    <w:autoRedefine/>
    <w:qFormat/>
  </w:style>
  <w:style w:type="character" w:customStyle="1" w:styleId="CommentTextChar">
    <w:name w:val="Comment Text Char"/>
    <w:basedOn w:val="DefaultParagraphFont"/>
    <w:link w:val="CommentText"/>
    <w:autoRedefine/>
    <w:uiPriority w:val="99"/>
    <w:semiHidden/>
    <w:qFormat/>
    <w:rPr>
      <w:rFonts w:eastAsiaTheme="minorEastAsia"/>
      <w:sz w:val="20"/>
      <w:szCs w:val="20"/>
      <w:lang w:val="en-US"/>
    </w:rPr>
  </w:style>
  <w:style w:type="character" w:customStyle="1" w:styleId="mw-headline">
    <w:name w:val="mw-headline"/>
    <w:basedOn w:val="DefaultParagraphFont"/>
    <w:autoRedefine/>
    <w:qFormat/>
  </w:style>
  <w:style w:type="character" w:customStyle="1" w:styleId="mw-editsection">
    <w:name w:val="mw-editsection"/>
    <w:basedOn w:val="DefaultParagraphFont"/>
    <w:autoRedefine/>
    <w:qFormat/>
  </w:style>
  <w:style w:type="character" w:customStyle="1" w:styleId="mw-editsection-bracket">
    <w:name w:val="mw-editsection-bracket"/>
    <w:basedOn w:val="DefaultParagraphFont"/>
    <w:autoRedefine/>
    <w:qFormat/>
  </w:style>
  <w:style w:type="paragraph" w:customStyle="1" w:styleId="comp">
    <w:name w:val="comp"/>
    <w:basedOn w:val="Normal"/>
    <w:autoRedefine/>
    <w:qFormat/>
    <w:pPr>
      <w:spacing w:before="100" w:beforeAutospacing="1" w:after="100" w:afterAutospacing="1" w:line="240" w:lineRule="auto"/>
    </w:pPr>
    <w:rPr>
      <w:rFonts w:ascii="Times New Roman" w:eastAsia="Times New Roman" w:hAnsi="Times New Roman" w:cs="Times New Roman"/>
      <w:szCs w:val="24"/>
      <w:lang w:val="en-IN" w:eastAsia="en-IN"/>
    </w:rPr>
  </w:style>
  <w:style w:type="character" w:customStyle="1" w:styleId="mntl-sc-block-headingtext">
    <w:name w:val="mntl-sc-block-heading__text"/>
    <w:basedOn w:val="DefaultParagraphFont"/>
    <w:autoRedefine/>
    <w:qFormat/>
  </w:style>
  <w:style w:type="paragraph" w:customStyle="1" w:styleId="TableParagraph">
    <w:name w:val="Table Paragraph"/>
    <w:basedOn w:val="Normal"/>
    <w:autoRedefine/>
    <w:uiPriority w:val="1"/>
    <w:qFormat/>
    <w:rsid w:val="002107DD"/>
    <w:pPr>
      <w:widowControl w:val="0"/>
      <w:autoSpaceDE w:val="0"/>
      <w:autoSpaceDN w:val="0"/>
      <w:spacing w:before="119" w:after="0" w:line="240" w:lineRule="auto"/>
    </w:pPr>
    <w:rPr>
      <w:rFonts w:eastAsia="Carlito" w:cstheme="minorHAnsi"/>
      <w:lang w:val="en-US"/>
    </w:rPr>
  </w:style>
  <w:style w:type="paragraph" w:customStyle="1" w:styleId="TableStyle2">
    <w:name w:val="Table Style 2"/>
    <w:autoRedefine/>
    <w:qFormat/>
    <w:rPr>
      <w:rFonts w:ascii="Helvetica Neue" w:eastAsia="Helvetica Neue" w:hAnsi="Helvetica Neue" w:cs="Helvetica Neue"/>
      <w:color w:val="000000"/>
      <w:lang w:val="en-GB" w:eastAsia="en-GB"/>
    </w:rPr>
  </w:style>
  <w:style w:type="character" w:customStyle="1" w:styleId="Heading5Char">
    <w:name w:val="Heading 5 Char"/>
    <w:basedOn w:val="DefaultParagraphFont"/>
    <w:link w:val="Heading5"/>
    <w:autoRedefine/>
    <w:uiPriority w:val="9"/>
    <w:qFormat/>
    <w:rPr>
      <w:rFonts w:asciiTheme="majorHAnsi" w:eastAsiaTheme="majorEastAsia" w:hAnsiTheme="majorHAnsi" w:cstheme="majorBidi"/>
      <w:color w:val="2E74B5" w:themeColor="accent1" w:themeShade="BF"/>
      <w:sz w:val="22"/>
      <w:szCs w:val="22"/>
      <w:lang w:val="en-GB" w:eastAsia="en-US"/>
    </w:rPr>
  </w:style>
  <w:style w:type="table" w:customStyle="1" w:styleId="GridTable41">
    <w:name w:val="Grid Table 41"/>
    <w:basedOn w:val="TableNormal"/>
    <w:autoRedefine/>
    <w:uiPriority w:val="49"/>
    <w:qFormat/>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ne">
    <w:name w:val="None"/>
    <w:autoRedefine/>
    <w:qFormat/>
  </w:style>
  <w:style w:type="paragraph" w:customStyle="1" w:styleId="BodyA">
    <w:name w:val="Body A"/>
    <w:autoRedefine/>
    <w:qFormat/>
    <w:pPr>
      <w:spacing w:after="160" w:line="259" w:lineRule="auto"/>
    </w:pPr>
    <w:rPr>
      <w:rFonts w:ascii="Calibri" w:eastAsia="Calibri" w:hAnsi="Calibri" w:cs="Calibri"/>
      <w:color w:val="000000"/>
      <w:sz w:val="22"/>
      <w:szCs w:val="22"/>
      <w:u w:color="000000"/>
      <w:lang w:val="en-US" w:eastAsia="en-GB"/>
    </w:rPr>
  </w:style>
  <w:style w:type="character" w:customStyle="1" w:styleId="IntenseEmphasis1">
    <w:name w:val="Intense Emphasis1"/>
    <w:basedOn w:val="DefaultParagraphFont"/>
    <w:autoRedefine/>
    <w:uiPriority w:val="21"/>
    <w:qFormat/>
    <w:rPr>
      <w:i/>
      <w:iCs/>
      <w:color w:val="5B9BD5" w:themeColor="accent1"/>
    </w:rPr>
  </w:style>
  <w:style w:type="character" w:customStyle="1" w:styleId="Heading6Char">
    <w:name w:val="Heading 6 Char"/>
    <w:basedOn w:val="DefaultParagraphFont"/>
    <w:link w:val="Heading6"/>
    <w:autoRedefine/>
    <w:uiPriority w:val="9"/>
    <w:semiHidden/>
    <w:qFormat/>
    <w:rPr>
      <w:rFonts w:asciiTheme="majorHAnsi" w:eastAsiaTheme="majorEastAsia" w:hAnsiTheme="majorHAnsi" w:cstheme="majorBidi"/>
      <w:color w:val="1F4E79" w:themeColor="accent1" w:themeShade="80"/>
      <w:sz w:val="22"/>
      <w:szCs w:val="22"/>
      <w:lang w:eastAsia="en-US"/>
    </w:rPr>
  </w:style>
  <w:style w:type="paragraph" w:customStyle="1" w:styleId="z-TopofForm1">
    <w:name w:val="z-Top of Form1"/>
    <w:basedOn w:val="Normal"/>
    <w:next w:val="Normal"/>
    <w:link w:val="z-TopofFormChar"/>
    <w:autoRedefine/>
    <w:uiPriority w:val="99"/>
    <w:semiHidden/>
    <w:unhideWhenUsed/>
    <w:qFormat/>
    <w:pPr>
      <w:pBdr>
        <w:bottom w:val="single" w:sz="6" w:space="1" w:color="auto"/>
      </w:pBdr>
      <w:spacing w:before="0"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1"/>
    <w:autoRedefine/>
    <w:uiPriority w:val="99"/>
    <w:semiHidden/>
    <w:qFormat/>
    <w:rPr>
      <w:rFonts w:ascii="Arial" w:eastAsia="Times New Roman" w:hAnsi="Arial" w:cs="Arial"/>
      <w:vanish/>
      <w:sz w:val="16"/>
      <w:szCs w:val="16"/>
    </w:rPr>
  </w:style>
  <w:style w:type="table" w:customStyle="1" w:styleId="TableGrid2">
    <w:name w:val="Table Grid2"/>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autoRedefine/>
    <w:uiPriority w:val="99"/>
    <w:semiHidden/>
    <w:unhideWhenUsed/>
    <w:qFormat/>
    <w:rPr>
      <w:color w:val="605E5C"/>
      <w:shd w:val="clear" w:color="auto" w:fill="E1DFDD"/>
    </w:rPr>
  </w:style>
  <w:style w:type="character" w:customStyle="1" w:styleId="IntenseEmphasis2">
    <w:name w:val="Intense Emphasis2"/>
    <w:basedOn w:val="DefaultParagraphFont"/>
    <w:uiPriority w:val="21"/>
    <w:qFormat/>
    <w:rsid w:val="001A5439"/>
    <w:rPr>
      <w:i/>
      <w:iCs/>
      <w:color w:val="4F81BD"/>
    </w:rPr>
  </w:style>
  <w:style w:type="character" w:styleId="IntenseEmphasis">
    <w:name w:val="Intense Emphasis"/>
    <w:basedOn w:val="DefaultParagraphFont"/>
    <w:uiPriority w:val="21"/>
    <w:qFormat/>
    <w:rsid w:val="001A5439"/>
    <w:rPr>
      <w:i/>
      <w:iCs/>
      <w:color w:val="5B9BD5" w:themeColor="accent1"/>
    </w:rPr>
  </w:style>
  <w:style w:type="paragraph" w:styleId="CommentSubject">
    <w:name w:val="annotation subject"/>
    <w:basedOn w:val="CommentText"/>
    <w:next w:val="CommentText"/>
    <w:link w:val="CommentSubjectChar"/>
    <w:uiPriority w:val="99"/>
    <w:semiHidden/>
    <w:unhideWhenUsed/>
    <w:rsid w:val="00365CCD"/>
    <w:pPr>
      <w:spacing w:after="280"/>
    </w:pPr>
    <w:rPr>
      <w:rFonts w:eastAsiaTheme="minorHAnsi"/>
      <w:b/>
      <w:bCs/>
      <w:lang w:val="en-GB"/>
    </w:rPr>
  </w:style>
  <w:style w:type="character" w:customStyle="1" w:styleId="CommentSubjectChar">
    <w:name w:val="Comment Subject Char"/>
    <w:basedOn w:val="CommentTextChar"/>
    <w:link w:val="CommentSubject"/>
    <w:uiPriority w:val="99"/>
    <w:semiHidden/>
    <w:rsid w:val="00365CCD"/>
    <w:rPr>
      <w:rFonts w:eastAsiaTheme="minorEastAsia"/>
      <w:b/>
      <w:bCs/>
      <w:sz w:val="20"/>
      <w:szCs w:val="20"/>
      <w:lang w:val="en-GB" w:eastAsia="en-US"/>
    </w:rPr>
  </w:style>
  <w:style w:type="character" w:customStyle="1" w:styleId="relative">
    <w:name w:val="relative"/>
    <w:basedOn w:val="DefaultParagraphFont"/>
    <w:rsid w:val="00E91DBD"/>
  </w:style>
  <w:style w:type="character" w:styleId="Emphasis">
    <w:name w:val="Emphasis"/>
    <w:basedOn w:val="DefaultParagraphFont"/>
    <w:uiPriority w:val="20"/>
    <w:qFormat/>
    <w:rsid w:val="001A33AB"/>
    <w:rPr>
      <w:i/>
      <w:iCs/>
    </w:rPr>
  </w:style>
  <w:style w:type="character" w:styleId="UnresolvedMention">
    <w:name w:val="Unresolved Mention"/>
    <w:basedOn w:val="DefaultParagraphFont"/>
    <w:uiPriority w:val="99"/>
    <w:semiHidden/>
    <w:unhideWhenUsed/>
    <w:rsid w:val="00E552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0819">
      <w:bodyDiv w:val="1"/>
      <w:marLeft w:val="0"/>
      <w:marRight w:val="0"/>
      <w:marTop w:val="0"/>
      <w:marBottom w:val="0"/>
      <w:divBdr>
        <w:top w:val="none" w:sz="0" w:space="0" w:color="auto"/>
        <w:left w:val="none" w:sz="0" w:space="0" w:color="auto"/>
        <w:bottom w:val="none" w:sz="0" w:space="0" w:color="auto"/>
        <w:right w:val="none" w:sz="0" w:space="0" w:color="auto"/>
      </w:divBdr>
    </w:div>
    <w:div w:id="27728137">
      <w:bodyDiv w:val="1"/>
      <w:marLeft w:val="0"/>
      <w:marRight w:val="0"/>
      <w:marTop w:val="0"/>
      <w:marBottom w:val="0"/>
      <w:divBdr>
        <w:top w:val="none" w:sz="0" w:space="0" w:color="auto"/>
        <w:left w:val="none" w:sz="0" w:space="0" w:color="auto"/>
        <w:bottom w:val="none" w:sz="0" w:space="0" w:color="auto"/>
        <w:right w:val="none" w:sz="0" w:space="0" w:color="auto"/>
      </w:divBdr>
    </w:div>
    <w:div w:id="35783698">
      <w:bodyDiv w:val="1"/>
      <w:marLeft w:val="0"/>
      <w:marRight w:val="0"/>
      <w:marTop w:val="0"/>
      <w:marBottom w:val="0"/>
      <w:divBdr>
        <w:top w:val="none" w:sz="0" w:space="0" w:color="auto"/>
        <w:left w:val="none" w:sz="0" w:space="0" w:color="auto"/>
        <w:bottom w:val="none" w:sz="0" w:space="0" w:color="auto"/>
        <w:right w:val="none" w:sz="0" w:space="0" w:color="auto"/>
      </w:divBdr>
    </w:div>
    <w:div w:id="45299397">
      <w:bodyDiv w:val="1"/>
      <w:marLeft w:val="0"/>
      <w:marRight w:val="0"/>
      <w:marTop w:val="0"/>
      <w:marBottom w:val="0"/>
      <w:divBdr>
        <w:top w:val="none" w:sz="0" w:space="0" w:color="auto"/>
        <w:left w:val="none" w:sz="0" w:space="0" w:color="auto"/>
        <w:bottom w:val="none" w:sz="0" w:space="0" w:color="auto"/>
        <w:right w:val="none" w:sz="0" w:space="0" w:color="auto"/>
      </w:divBdr>
    </w:div>
    <w:div w:id="51585902">
      <w:bodyDiv w:val="1"/>
      <w:marLeft w:val="0"/>
      <w:marRight w:val="0"/>
      <w:marTop w:val="0"/>
      <w:marBottom w:val="0"/>
      <w:divBdr>
        <w:top w:val="none" w:sz="0" w:space="0" w:color="auto"/>
        <w:left w:val="none" w:sz="0" w:space="0" w:color="auto"/>
        <w:bottom w:val="none" w:sz="0" w:space="0" w:color="auto"/>
        <w:right w:val="none" w:sz="0" w:space="0" w:color="auto"/>
      </w:divBdr>
    </w:div>
    <w:div w:id="59644239">
      <w:bodyDiv w:val="1"/>
      <w:marLeft w:val="0"/>
      <w:marRight w:val="0"/>
      <w:marTop w:val="0"/>
      <w:marBottom w:val="0"/>
      <w:divBdr>
        <w:top w:val="none" w:sz="0" w:space="0" w:color="auto"/>
        <w:left w:val="none" w:sz="0" w:space="0" w:color="auto"/>
        <w:bottom w:val="none" w:sz="0" w:space="0" w:color="auto"/>
        <w:right w:val="none" w:sz="0" w:space="0" w:color="auto"/>
      </w:divBdr>
    </w:div>
    <w:div w:id="64574119">
      <w:bodyDiv w:val="1"/>
      <w:marLeft w:val="0"/>
      <w:marRight w:val="0"/>
      <w:marTop w:val="0"/>
      <w:marBottom w:val="0"/>
      <w:divBdr>
        <w:top w:val="none" w:sz="0" w:space="0" w:color="auto"/>
        <w:left w:val="none" w:sz="0" w:space="0" w:color="auto"/>
        <w:bottom w:val="none" w:sz="0" w:space="0" w:color="auto"/>
        <w:right w:val="none" w:sz="0" w:space="0" w:color="auto"/>
      </w:divBdr>
    </w:div>
    <w:div w:id="76249848">
      <w:bodyDiv w:val="1"/>
      <w:marLeft w:val="0"/>
      <w:marRight w:val="0"/>
      <w:marTop w:val="0"/>
      <w:marBottom w:val="0"/>
      <w:divBdr>
        <w:top w:val="none" w:sz="0" w:space="0" w:color="auto"/>
        <w:left w:val="none" w:sz="0" w:space="0" w:color="auto"/>
        <w:bottom w:val="none" w:sz="0" w:space="0" w:color="auto"/>
        <w:right w:val="none" w:sz="0" w:space="0" w:color="auto"/>
      </w:divBdr>
    </w:div>
    <w:div w:id="77798389">
      <w:bodyDiv w:val="1"/>
      <w:marLeft w:val="0"/>
      <w:marRight w:val="0"/>
      <w:marTop w:val="0"/>
      <w:marBottom w:val="0"/>
      <w:divBdr>
        <w:top w:val="none" w:sz="0" w:space="0" w:color="auto"/>
        <w:left w:val="none" w:sz="0" w:space="0" w:color="auto"/>
        <w:bottom w:val="none" w:sz="0" w:space="0" w:color="auto"/>
        <w:right w:val="none" w:sz="0" w:space="0" w:color="auto"/>
      </w:divBdr>
    </w:div>
    <w:div w:id="79915063">
      <w:bodyDiv w:val="1"/>
      <w:marLeft w:val="0"/>
      <w:marRight w:val="0"/>
      <w:marTop w:val="0"/>
      <w:marBottom w:val="0"/>
      <w:divBdr>
        <w:top w:val="none" w:sz="0" w:space="0" w:color="auto"/>
        <w:left w:val="none" w:sz="0" w:space="0" w:color="auto"/>
        <w:bottom w:val="none" w:sz="0" w:space="0" w:color="auto"/>
        <w:right w:val="none" w:sz="0" w:space="0" w:color="auto"/>
      </w:divBdr>
    </w:div>
    <w:div w:id="86274572">
      <w:bodyDiv w:val="1"/>
      <w:marLeft w:val="0"/>
      <w:marRight w:val="0"/>
      <w:marTop w:val="0"/>
      <w:marBottom w:val="0"/>
      <w:divBdr>
        <w:top w:val="none" w:sz="0" w:space="0" w:color="auto"/>
        <w:left w:val="none" w:sz="0" w:space="0" w:color="auto"/>
        <w:bottom w:val="none" w:sz="0" w:space="0" w:color="auto"/>
        <w:right w:val="none" w:sz="0" w:space="0" w:color="auto"/>
      </w:divBdr>
    </w:div>
    <w:div w:id="89736672">
      <w:bodyDiv w:val="1"/>
      <w:marLeft w:val="0"/>
      <w:marRight w:val="0"/>
      <w:marTop w:val="0"/>
      <w:marBottom w:val="0"/>
      <w:divBdr>
        <w:top w:val="none" w:sz="0" w:space="0" w:color="auto"/>
        <w:left w:val="none" w:sz="0" w:space="0" w:color="auto"/>
        <w:bottom w:val="none" w:sz="0" w:space="0" w:color="auto"/>
        <w:right w:val="none" w:sz="0" w:space="0" w:color="auto"/>
      </w:divBdr>
    </w:div>
    <w:div w:id="94635410">
      <w:bodyDiv w:val="1"/>
      <w:marLeft w:val="0"/>
      <w:marRight w:val="0"/>
      <w:marTop w:val="0"/>
      <w:marBottom w:val="0"/>
      <w:divBdr>
        <w:top w:val="none" w:sz="0" w:space="0" w:color="auto"/>
        <w:left w:val="none" w:sz="0" w:space="0" w:color="auto"/>
        <w:bottom w:val="none" w:sz="0" w:space="0" w:color="auto"/>
        <w:right w:val="none" w:sz="0" w:space="0" w:color="auto"/>
      </w:divBdr>
    </w:div>
    <w:div w:id="96021592">
      <w:bodyDiv w:val="1"/>
      <w:marLeft w:val="0"/>
      <w:marRight w:val="0"/>
      <w:marTop w:val="0"/>
      <w:marBottom w:val="0"/>
      <w:divBdr>
        <w:top w:val="none" w:sz="0" w:space="0" w:color="auto"/>
        <w:left w:val="none" w:sz="0" w:space="0" w:color="auto"/>
        <w:bottom w:val="none" w:sz="0" w:space="0" w:color="auto"/>
        <w:right w:val="none" w:sz="0" w:space="0" w:color="auto"/>
      </w:divBdr>
    </w:div>
    <w:div w:id="96102476">
      <w:bodyDiv w:val="1"/>
      <w:marLeft w:val="0"/>
      <w:marRight w:val="0"/>
      <w:marTop w:val="0"/>
      <w:marBottom w:val="0"/>
      <w:divBdr>
        <w:top w:val="none" w:sz="0" w:space="0" w:color="auto"/>
        <w:left w:val="none" w:sz="0" w:space="0" w:color="auto"/>
        <w:bottom w:val="none" w:sz="0" w:space="0" w:color="auto"/>
        <w:right w:val="none" w:sz="0" w:space="0" w:color="auto"/>
      </w:divBdr>
    </w:div>
    <w:div w:id="102697020">
      <w:bodyDiv w:val="1"/>
      <w:marLeft w:val="0"/>
      <w:marRight w:val="0"/>
      <w:marTop w:val="0"/>
      <w:marBottom w:val="0"/>
      <w:divBdr>
        <w:top w:val="none" w:sz="0" w:space="0" w:color="auto"/>
        <w:left w:val="none" w:sz="0" w:space="0" w:color="auto"/>
        <w:bottom w:val="none" w:sz="0" w:space="0" w:color="auto"/>
        <w:right w:val="none" w:sz="0" w:space="0" w:color="auto"/>
      </w:divBdr>
    </w:div>
    <w:div w:id="103154906">
      <w:bodyDiv w:val="1"/>
      <w:marLeft w:val="0"/>
      <w:marRight w:val="0"/>
      <w:marTop w:val="0"/>
      <w:marBottom w:val="0"/>
      <w:divBdr>
        <w:top w:val="none" w:sz="0" w:space="0" w:color="auto"/>
        <w:left w:val="none" w:sz="0" w:space="0" w:color="auto"/>
        <w:bottom w:val="none" w:sz="0" w:space="0" w:color="auto"/>
        <w:right w:val="none" w:sz="0" w:space="0" w:color="auto"/>
      </w:divBdr>
    </w:div>
    <w:div w:id="104616285">
      <w:bodyDiv w:val="1"/>
      <w:marLeft w:val="0"/>
      <w:marRight w:val="0"/>
      <w:marTop w:val="0"/>
      <w:marBottom w:val="0"/>
      <w:divBdr>
        <w:top w:val="none" w:sz="0" w:space="0" w:color="auto"/>
        <w:left w:val="none" w:sz="0" w:space="0" w:color="auto"/>
        <w:bottom w:val="none" w:sz="0" w:space="0" w:color="auto"/>
        <w:right w:val="none" w:sz="0" w:space="0" w:color="auto"/>
      </w:divBdr>
    </w:div>
    <w:div w:id="106314923">
      <w:bodyDiv w:val="1"/>
      <w:marLeft w:val="0"/>
      <w:marRight w:val="0"/>
      <w:marTop w:val="0"/>
      <w:marBottom w:val="0"/>
      <w:divBdr>
        <w:top w:val="none" w:sz="0" w:space="0" w:color="auto"/>
        <w:left w:val="none" w:sz="0" w:space="0" w:color="auto"/>
        <w:bottom w:val="none" w:sz="0" w:space="0" w:color="auto"/>
        <w:right w:val="none" w:sz="0" w:space="0" w:color="auto"/>
      </w:divBdr>
    </w:div>
    <w:div w:id="108820685">
      <w:bodyDiv w:val="1"/>
      <w:marLeft w:val="0"/>
      <w:marRight w:val="0"/>
      <w:marTop w:val="0"/>
      <w:marBottom w:val="0"/>
      <w:divBdr>
        <w:top w:val="none" w:sz="0" w:space="0" w:color="auto"/>
        <w:left w:val="none" w:sz="0" w:space="0" w:color="auto"/>
        <w:bottom w:val="none" w:sz="0" w:space="0" w:color="auto"/>
        <w:right w:val="none" w:sz="0" w:space="0" w:color="auto"/>
      </w:divBdr>
    </w:div>
    <w:div w:id="109787415">
      <w:bodyDiv w:val="1"/>
      <w:marLeft w:val="0"/>
      <w:marRight w:val="0"/>
      <w:marTop w:val="0"/>
      <w:marBottom w:val="0"/>
      <w:divBdr>
        <w:top w:val="none" w:sz="0" w:space="0" w:color="auto"/>
        <w:left w:val="none" w:sz="0" w:space="0" w:color="auto"/>
        <w:bottom w:val="none" w:sz="0" w:space="0" w:color="auto"/>
        <w:right w:val="none" w:sz="0" w:space="0" w:color="auto"/>
      </w:divBdr>
    </w:div>
    <w:div w:id="110172007">
      <w:bodyDiv w:val="1"/>
      <w:marLeft w:val="0"/>
      <w:marRight w:val="0"/>
      <w:marTop w:val="0"/>
      <w:marBottom w:val="0"/>
      <w:divBdr>
        <w:top w:val="none" w:sz="0" w:space="0" w:color="auto"/>
        <w:left w:val="none" w:sz="0" w:space="0" w:color="auto"/>
        <w:bottom w:val="none" w:sz="0" w:space="0" w:color="auto"/>
        <w:right w:val="none" w:sz="0" w:space="0" w:color="auto"/>
      </w:divBdr>
    </w:div>
    <w:div w:id="129784344">
      <w:bodyDiv w:val="1"/>
      <w:marLeft w:val="0"/>
      <w:marRight w:val="0"/>
      <w:marTop w:val="0"/>
      <w:marBottom w:val="0"/>
      <w:divBdr>
        <w:top w:val="none" w:sz="0" w:space="0" w:color="auto"/>
        <w:left w:val="none" w:sz="0" w:space="0" w:color="auto"/>
        <w:bottom w:val="none" w:sz="0" w:space="0" w:color="auto"/>
        <w:right w:val="none" w:sz="0" w:space="0" w:color="auto"/>
      </w:divBdr>
    </w:div>
    <w:div w:id="138159885">
      <w:bodyDiv w:val="1"/>
      <w:marLeft w:val="0"/>
      <w:marRight w:val="0"/>
      <w:marTop w:val="0"/>
      <w:marBottom w:val="0"/>
      <w:divBdr>
        <w:top w:val="none" w:sz="0" w:space="0" w:color="auto"/>
        <w:left w:val="none" w:sz="0" w:space="0" w:color="auto"/>
        <w:bottom w:val="none" w:sz="0" w:space="0" w:color="auto"/>
        <w:right w:val="none" w:sz="0" w:space="0" w:color="auto"/>
      </w:divBdr>
    </w:div>
    <w:div w:id="146093719">
      <w:bodyDiv w:val="1"/>
      <w:marLeft w:val="0"/>
      <w:marRight w:val="0"/>
      <w:marTop w:val="0"/>
      <w:marBottom w:val="0"/>
      <w:divBdr>
        <w:top w:val="none" w:sz="0" w:space="0" w:color="auto"/>
        <w:left w:val="none" w:sz="0" w:space="0" w:color="auto"/>
        <w:bottom w:val="none" w:sz="0" w:space="0" w:color="auto"/>
        <w:right w:val="none" w:sz="0" w:space="0" w:color="auto"/>
      </w:divBdr>
    </w:div>
    <w:div w:id="157619631">
      <w:bodyDiv w:val="1"/>
      <w:marLeft w:val="0"/>
      <w:marRight w:val="0"/>
      <w:marTop w:val="0"/>
      <w:marBottom w:val="0"/>
      <w:divBdr>
        <w:top w:val="none" w:sz="0" w:space="0" w:color="auto"/>
        <w:left w:val="none" w:sz="0" w:space="0" w:color="auto"/>
        <w:bottom w:val="none" w:sz="0" w:space="0" w:color="auto"/>
        <w:right w:val="none" w:sz="0" w:space="0" w:color="auto"/>
      </w:divBdr>
    </w:div>
    <w:div w:id="169758326">
      <w:bodyDiv w:val="1"/>
      <w:marLeft w:val="0"/>
      <w:marRight w:val="0"/>
      <w:marTop w:val="0"/>
      <w:marBottom w:val="0"/>
      <w:divBdr>
        <w:top w:val="none" w:sz="0" w:space="0" w:color="auto"/>
        <w:left w:val="none" w:sz="0" w:space="0" w:color="auto"/>
        <w:bottom w:val="none" w:sz="0" w:space="0" w:color="auto"/>
        <w:right w:val="none" w:sz="0" w:space="0" w:color="auto"/>
      </w:divBdr>
    </w:div>
    <w:div w:id="171190552">
      <w:bodyDiv w:val="1"/>
      <w:marLeft w:val="0"/>
      <w:marRight w:val="0"/>
      <w:marTop w:val="0"/>
      <w:marBottom w:val="0"/>
      <w:divBdr>
        <w:top w:val="none" w:sz="0" w:space="0" w:color="auto"/>
        <w:left w:val="none" w:sz="0" w:space="0" w:color="auto"/>
        <w:bottom w:val="none" w:sz="0" w:space="0" w:color="auto"/>
        <w:right w:val="none" w:sz="0" w:space="0" w:color="auto"/>
      </w:divBdr>
    </w:div>
    <w:div w:id="185604625">
      <w:bodyDiv w:val="1"/>
      <w:marLeft w:val="0"/>
      <w:marRight w:val="0"/>
      <w:marTop w:val="0"/>
      <w:marBottom w:val="0"/>
      <w:divBdr>
        <w:top w:val="none" w:sz="0" w:space="0" w:color="auto"/>
        <w:left w:val="none" w:sz="0" w:space="0" w:color="auto"/>
        <w:bottom w:val="none" w:sz="0" w:space="0" w:color="auto"/>
        <w:right w:val="none" w:sz="0" w:space="0" w:color="auto"/>
      </w:divBdr>
    </w:div>
    <w:div w:id="186451097">
      <w:bodyDiv w:val="1"/>
      <w:marLeft w:val="0"/>
      <w:marRight w:val="0"/>
      <w:marTop w:val="0"/>
      <w:marBottom w:val="0"/>
      <w:divBdr>
        <w:top w:val="none" w:sz="0" w:space="0" w:color="auto"/>
        <w:left w:val="none" w:sz="0" w:space="0" w:color="auto"/>
        <w:bottom w:val="none" w:sz="0" w:space="0" w:color="auto"/>
        <w:right w:val="none" w:sz="0" w:space="0" w:color="auto"/>
      </w:divBdr>
    </w:div>
    <w:div w:id="191305254">
      <w:bodyDiv w:val="1"/>
      <w:marLeft w:val="0"/>
      <w:marRight w:val="0"/>
      <w:marTop w:val="0"/>
      <w:marBottom w:val="0"/>
      <w:divBdr>
        <w:top w:val="none" w:sz="0" w:space="0" w:color="auto"/>
        <w:left w:val="none" w:sz="0" w:space="0" w:color="auto"/>
        <w:bottom w:val="none" w:sz="0" w:space="0" w:color="auto"/>
        <w:right w:val="none" w:sz="0" w:space="0" w:color="auto"/>
      </w:divBdr>
    </w:div>
    <w:div w:id="201136035">
      <w:bodyDiv w:val="1"/>
      <w:marLeft w:val="0"/>
      <w:marRight w:val="0"/>
      <w:marTop w:val="0"/>
      <w:marBottom w:val="0"/>
      <w:divBdr>
        <w:top w:val="none" w:sz="0" w:space="0" w:color="auto"/>
        <w:left w:val="none" w:sz="0" w:space="0" w:color="auto"/>
        <w:bottom w:val="none" w:sz="0" w:space="0" w:color="auto"/>
        <w:right w:val="none" w:sz="0" w:space="0" w:color="auto"/>
      </w:divBdr>
    </w:div>
    <w:div w:id="202014006">
      <w:bodyDiv w:val="1"/>
      <w:marLeft w:val="0"/>
      <w:marRight w:val="0"/>
      <w:marTop w:val="0"/>
      <w:marBottom w:val="0"/>
      <w:divBdr>
        <w:top w:val="none" w:sz="0" w:space="0" w:color="auto"/>
        <w:left w:val="none" w:sz="0" w:space="0" w:color="auto"/>
        <w:bottom w:val="none" w:sz="0" w:space="0" w:color="auto"/>
        <w:right w:val="none" w:sz="0" w:space="0" w:color="auto"/>
      </w:divBdr>
    </w:div>
    <w:div w:id="207500953">
      <w:bodyDiv w:val="1"/>
      <w:marLeft w:val="0"/>
      <w:marRight w:val="0"/>
      <w:marTop w:val="0"/>
      <w:marBottom w:val="0"/>
      <w:divBdr>
        <w:top w:val="none" w:sz="0" w:space="0" w:color="auto"/>
        <w:left w:val="none" w:sz="0" w:space="0" w:color="auto"/>
        <w:bottom w:val="none" w:sz="0" w:space="0" w:color="auto"/>
        <w:right w:val="none" w:sz="0" w:space="0" w:color="auto"/>
      </w:divBdr>
    </w:div>
    <w:div w:id="213976780">
      <w:bodyDiv w:val="1"/>
      <w:marLeft w:val="0"/>
      <w:marRight w:val="0"/>
      <w:marTop w:val="0"/>
      <w:marBottom w:val="0"/>
      <w:divBdr>
        <w:top w:val="none" w:sz="0" w:space="0" w:color="auto"/>
        <w:left w:val="none" w:sz="0" w:space="0" w:color="auto"/>
        <w:bottom w:val="none" w:sz="0" w:space="0" w:color="auto"/>
        <w:right w:val="none" w:sz="0" w:space="0" w:color="auto"/>
      </w:divBdr>
    </w:div>
    <w:div w:id="219294160">
      <w:bodyDiv w:val="1"/>
      <w:marLeft w:val="0"/>
      <w:marRight w:val="0"/>
      <w:marTop w:val="0"/>
      <w:marBottom w:val="0"/>
      <w:divBdr>
        <w:top w:val="none" w:sz="0" w:space="0" w:color="auto"/>
        <w:left w:val="none" w:sz="0" w:space="0" w:color="auto"/>
        <w:bottom w:val="none" w:sz="0" w:space="0" w:color="auto"/>
        <w:right w:val="none" w:sz="0" w:space="0" w:color="auto"/>
      </w:divBdr>
    </w:div>
    <w:div w:id="222641990">
      <w:bodyDiv w:val="1"/>
      <w:marLeft w:val="0"/>
      <w:marRight w:val="0"/>
      <w:marTop w:val="0"/>
      <w:marBottom w:val="0"/>
      <w:divBdr>
        <w:top w:val="none" w:sz="0" w:space="0" w:color="auto"/>
        <w:left w:val="none" w:sz="0" w:space="0" w:color="auto"/>
        <w:bottom w:val="none" w:sz="0" w:space="0" w:color="auto"/>
        <w:right w:val="none" w:sz="0" w:space="0" w:color="auto"/>
      </w:divBdr>
    </w:div>
    <w:div w:id="231277055">
      <w:bodyDiv w:val="1"/>
      <w:marLeft w:val="0"/>
      <w:marRight w:val="0"/>
      <w:marTop w:val="0"/>
      <w:marBottom w:val="0"/>
      <w:divBdr>
        <w:top w:val="none" w:sz="0" w:space="0" w:color="auto"/>
        <w:left w:val="none" w:sz="0" w:space="0" w:color="auto"/>
        <w:bottom w:val="none" w:sz="0" w:space="0" w:color="auto"/>
        <w:right w:val="none" w:sz="0" w:space="0" w:color="auto"/>
      </w:divBdr>
    </w:div>
    <w:div w:id="236862691">
      <w:bodyDiv w:val="1"/>
      <w:marLeft w:val="0"/>
      <w:marRight w:val="0"/>
      <w:marTop w:val="0"/>
      <w:marBottom w:val="0"/>
      <w:divBdr>
        <w:top w:val="none" w:sz="0" w:space="0" w:color="auto"/>
        <w:left w:val="none" w:sz="0" w:space="0" w:color="auto"/>
        <w:bottom w:val="none" w:sz="0" w:space="0" w:color="auto"/>
        <w:right w:val="none" w:sz="0" w:space="0" w:color="auto"/>
      </w:divBdr>
    </w:div>
    <w:div w:id="246304101">
      <w:bodyDiv w:val="1"/>
      <w:marLeft w:val="0"/>
      <w:marRight w:val="0"/>
      <w:marTop w:val="0"/>
      <w:marBottom w:val="0"/>
      <w:divBdr>
        <w:top w:val="none" w:sz="0" w:space="0" w:color="auto"/>
        <w:left w:val="none" w:sz="0" w:space="0" w:color="auto"/>
        <w:bottom w:val="none" w:sz="0" w:space="0" w:color="auto"/>
        <w:right w:val="none" w:sz="0" w:space="0" w:color="auto"/>
      </w:divBdr>
    </w:div>
    <w:div w:id="249848846">
      <w:bodyDiv w:val="1"/>
      <w:marLeft w:val="0"/>
      <w:marRight w:val="0"/>
      <w:marTop w:val="0"/>
      <w:marBottom w:val="0"/>
      <w:divBdr>
        <w:top w:val="none" w:sz="0" w:space="0" w:color="auto"/>
        <w:left w:val="none" w:sz="0" w:space="0" w:color="auto"/>
        <w:bottom w:val="none" w:sz="0" w:space="0" w:color="auto"/>
        <w:right w:val="none" w:sz="0" w:space="0" w:color="auto"/>
      </w:divBdr>
    </w:div>
    <w:div w:id="258028133">
      <w:bodyDiv w:val="1"/>
      <w:marLeft w:val="0"/>
      <w:marRight w:val="0"/>
      <w:marTop w:val="0"/>
      <w:marBottom w:val="0"/>
      <w:divBdr>
        <w:top w:val="none" w:sz="0" w:space="0" w:color="auto"/>
        <w:left w:val="none" w:sz="0" w:space="0" w:color="auto"/>
        <w:bottom w:val="none" w:sz="0" w:space="0" w:color="auto"/>
        <w:right w:val="none" w:sz="0" w:space="0" w:color="auto"/>
      </w:divBdr>
    </w:div>
    <w:div w:id="262962257">
      <w:bodyDiv w:val="1"/>
      <w:marLeft w:val="0"/>
      <w:marRight w:val="0"/>
      <w:marTop w:val="0"/>
      <w:marBottom w:val="0"/>
      <w:divBdr>
        <w:top w:val="none" w:sz="0" w:space="0" w:color="auto"/>
        <w:left w:val="none" w:sz="0" w:space="0" w:color="auto"/>
        <w:bottom w:val="none" w:sz="0" w:space="0" w:color="auto"/>
        <w:right w:val="none" w:sz="0" w:space="0" w:color="auto"/>
      </w:divBdr>
    </w:div>
    <w:div w:id="269751067">
      <w:bodyDiv w:val="1"/>
      <w:marLeft w:val="0"/>
      <w:marRight w:val="0"/>
      <w:marTop w:val="0"/>
      <w:marBottom w:val="0"/>
      <w:divBdr>
        <w:top w:val="none" w:sz="0" w:space="0" w:color="auto"/>
        <w:left w:val="none" w:sz="0" w:space="0" w:color="auto"/>
        <w:bottom w:val="none" w:sz="0" w:space="0" w:color="auto"/>
        <w:right w:val="none" w:sz="0" w:space="0" w:color="auto"/>
      </w:divBdr>
    </w:div>
    <w:div w:id="277376448">
      <w:bodyDiv w:val="1"/>
      <w:marLeft w:val="0"/>
      <w:marRight w:val="0"/>
      <w:marTop w:val="0"/>
      <w:marBottom w:val="0"/>
      <w:divBdr>
        <w:top w:val="none" w:sz="0" w:space="0" w:color="auto"/>
        <w:left w:val="none" w:sz="0" w:space="0" w:color="auto"/>
        <w:bottom w:val="none" w:sz="0" w:space="0" w:color="auto"/>
        <w:right w:val="none" w:sz="0" w:space="0" w:color="auto"/>
      </w:divBdr>
    </w:div>
    <w:div w:id="278800129">
      <w:bodyDiv w:val="1"/>
      <w:marLeft w:val="0"/>
      <w:marRight w:val="0"/>
      <w:marTop w:val="0"/>
      <w:marBottom w:val="0"/>
      <w:divBdr>
        <w:top w:val="none" w:sz="0" w:space="0" w:color="auto"/>
        <w:left w:val="none" w:sz="0" w:space="0" w:color="auto"/>
        <w:bottom w:val="none" w:sz="0" w:space="0" w:color="auto"/>
        <w:right w:val="none" w:sz="0" w:space="0" w:color="auto"/>
      </w:divBdr>
    </w:div>
    <w:div w:id="286014724">
      <w:bodyDiv w:val="1"/>
      <w:marLeft w:val="0"/>
      <w:marRight w:val="0"/>
      <w:marTop w:val="0"/>
      <w:marBottom w:val="0"/>
      <w:divBdr>
        <w:top w:val="none" w:sz="0" w:space="0" w:color="auto"/>
        <w:left w:val="none" w:sz="0" w:space="0" w:color="auto"/>
        <w:bottom w:val="none" w:sz="0" w:space="0" w:color="auto"/>
        <w:right w:val="none" w:sz="0" w:space="0" w:color="auto"/>
      </w:divBdr>
    </w:div>
    <w:div w:id="288166782">
      <w:bodyDiv w:val="1"/>
      <w:marLeft w:val="0"/>
      <w:marRight w:val="0"/>
      <w:marTop w:val="0"/>
      <w:marBottom w:val="0"/>
      <w:divBdr>
        <w:top w:val="none" w:sz="0" w:space="0" w:color="auto"/>
        <w:left w:val="none" w:sz="0" w:space="0" w:color="auto"/>
        <w:bottom w:val="none" w:sz="0" w:space="0" w:color="auto"/>
        <w:right w:val="none" w:sz="0" w:space="0" w:color="auto"/>
      </w:divBdr>
    </w:div>
    <w:div w:id="291715148">
      <w:bodyDiv w:val="1"/>
      <w:marLeft w:val="0"/>
      <w:marRight w:val="0"/>
      <w:marTop w:val="0"/>
      <w:marBottom w:val="0"/>
      <w:divBdr>
        <w:top w:val="none" w:sz="0" w:space="0" w:color="auto"/>
        <w:left w:val="none" w:sz="0" w:space="0" w:color="auto"/>
        <w:bottom w:val="none" w:sz="0" w:space="0" w:color="auto"/>
        <w:right w:val="none" w:sz="0" w:space="0" w:color="auto"/>
      </w:divBdr>
    </w:div>
    <w:div w:id="294259104">
      <w:bodyDiv w:val="1"/>
      <w:marLeft w:val="0"/>
      <w:marRight w:val="0"/>
      <w:marTop w:val="0"/>
      <w:marBottom w:val="0"/>
      <w:divBdr>
        <w:top w:val="none" w:sz="0" w:space="0" w:color="auto"/>
        <w:left w:val="none" w:sz="0" w:space="0" w:color="auto"/>
        <w:bottom w:val="none" w:sz="0" w:space="0" w:color="auto"/>
        <w:right w:val="none" w:sz="0" w:space="0" w:color="auto"/>
      </w:divBdr>
    </w:div>
    <w:div w:id="295139434">
      <w:bodyDiv w:val="1"/>
      <w:marLeft w:val="0"/>
      <w:marRight w:val="0"/>
      <w:marTop w:val="0"/>
      <w:marBottom w:val="0"/>
      <w:divBdr>
        <w:top w:val="none" w:sz="0" w:space="0" w:color="auto"/>
        <w:left w:val="none" w:sz="0" w:space="0" w:color="auto"/>
        <w:bottom w:val="none" w:sz="0" w:space="0" w:color="auto"/>
        <w:right w:val="none" w:sz="0" w:space="0" w:color="auto"/>
      </w:divBdr>
    </w:div>
    <w:div w:id="297338546">
      <w:bodyDiv w:val="1"/>
      <w:marLeft w:val="0"/>
      <w:marRight w:val="0"/>
      <w:marTop w:val="0"/>
      <w:marBottom w:val="0"/>
      <w:divBdr>
        <w:top w:val="none" w:sz="0" w:space="0" w:color="auto"/>
        <w:left w:val="none" w:sz="0" w:space="0" w:color="auto"/>
        <w:bottom w:val="none" w:sz="0" w:space="0" w:color="auto"/>
        <w:right w:val="none" w:sz="0" w:space="0" w:color="auto"/>
      </w:divBdr>
    </w:div>
    <w:div w:id="299186557">
      <w:bodyDiv w:val="1"/>
      <w:marLeft w:val="0"/>
      <w:marRight w:val="0"/>
      <w:marTop w:val="0"/>
      <w:marBottom w:val="0"/>
      <w:divBdr>
        <w:top w:val="none" w:sz="0" w:space="0" w:color="auto"/>
        <w:left w:val="none" w:sz="0" w:space="0" w:color="auto"/>
        <w:bottom w:val="none" w:sz="0" w:space="0" w:color="auto"/>
        <w:right w:val="none" w:sz="0" w:space="0" w:color="auto"/>
      </w:divBdr>
    </w:div>
    <w:div w:id="306471138">
      <w:bodyDiv w:val="1"/>
      <w:marLeft w:val="0"/>
      <w:marRight w:val="0"/>
      <w:marTop w:val="0"/>
      <w:marBottom w:val="0"/>
      <w:divBdr>
        <w:top w:val="none" w:sz="0" w:space="0" w:color="auto"/>
        <w:left w:val="none" w:sz="0" w:space="0" w:color="auto"/>
        <w:bottom w:val="none" w:sz="0" w:space="0" w:color="auto"/>
        <w:right w:val="none" w:sz="0" w:space="0" w:color="auto"/>
      </w:divBdr>
    </w:div>
    <w:div w:id="308706319">
      <w:bodyDiv w:val="1"/>
      <w:marLeft w:val="0"/>
      <w:marRight w:val="0"/>
      <w:marTop w:val="0"/>
      <w:marBottom w:val="0"/>
      <w:divBdr>
        <w:top w:val="none" w:sz="0" w:space="0" w:color="auto"/>
        <w:left w:val="none" w:sz="0" w:space="0" w:color="auto"/>
        <w:bottom w:val="none" w:sz="0" w:space="0" w:color="auto"/>
        <w:right w:val="none" w:sz="0" w:space="0" w:color="auto"/>
      </w:divBdr>
    </w:div>
    <w:div w:id="317542032">
      <w:bodyDiv w:val="1"/>
      <w:marLeft w:val="0"/>
      <w:marRight w:val="0"/>
      <w:marTop w:val="0"/>
      <w:marBottom w:val="0"/>
      <w:divBdr>
        <w:top w:val="none" w:sz="0" w:space="0" w:color="auto"/>
        <w:left w:val="none" w:sz="0" w:space="0" w:color="auto"/>
        <w:bottom w:val="none" w:sz="0" w:space="0" w:color="auto"/>
        <w:right w:val="none" w:sz="0" w:space="0" w:color="auto"/>
      </w:divBdr>
    </w:div>
    <w:div w:id="332730922">
      <w:bodyDiv w:val="1"/>
      <w:marLeft w:val="0"/>
      <w:marRight w:val="0"/>
      <w:marTop w:val="0"/>
      <w:marBottom w:val="0"/>
      <w:divBdr>
        <w:top w:val="none" w:sz="0" w:space="0" w:color="auto"/>
        <w:left w:val="none" w:sz="0" w:space="0" w:color="auto"/>
        <w:bottom w:val="none" w:sz="0" w:space="0" w:color="auto"/>
        <w:right w:val="none" w:sz="0" w:space="0" w:color="auto"/>
      </w:divBdr>
    </w:div>
    <w:div w:id="333337905">
      <w:bodyDiv w:val="1"/>
      <w:marLeft w:val="0"/>
      <w:marRight w:val="0"/>
      <w:marTop w:val="0"/>
      <w:marBottom w:val="0"/>
      <w:divBdr>
        <w:top w:val="none" w:sz="0" w:space="0" w:color="auto"/>
        <w:left w:val="none" w:sz="0" w:space="0" w:color="auto"/>
        <w:bottom w:val="none" w:sz="0" w:space="0" w:color="auto"/>
        <w:right w:val="none" w:sz="0" w:space="0" w:color="auto"/>
      </w:divBdr>
    </w:div>
    <w:div w:id="336081193">
      <w:bodyDiv w:val="1"/>
      <w:marLeft w:val="0"/>
      <w:marRight w:val="0"/>
      <w:marTop w:val="0"/>
      <w:marBottom w:val="0"/>
      <w:divBdr>
        <w:top w:val="none" w:sz="0" w:space="0" w:color="auto"/>
        <w:left w:val="none" w:sz="0" w:space="0" w:color="auto"/>
        <w:bottom w:val="none" w:sz="0" w:space="0" w:color="auto"/>
        <w:right w:val="none" w:sz="0" w:space="0" w:color="auto"/>
      </w:divBdr>
    </w:div>
    <w:div w:id="348604538">
      <w:bodyDiv w:val="1"/>
      <w:marLeft w:val="0"/>
      <w:marRight w:val="0"/>
      <w:marTop w:val="0"/>
      <w:marBottom w:val="0"/>
      <w:divBdr>
        <w:top w:val="none" w:sz="0" w:space="0" w:color="auto"/>
        <w:left w:val="none" w:sz="0" w:space="0" w:color="auto"/>
        <w:bottom w:val="none" w:sz="0" w:space="0" w:color="auto"/>
        <w:right w:val="none" w:sz="0" w:space="0" w:color="auto"/>
      </w:divBdr>
    </w:div>
    <w:div w:id="364840692">
      <w:bodyDiv w:val="1"/>
      <w:marLeft w:val="0"/>
      <w:marRight w:val="0"/>
      <w:marTop w:val="0"/>
      <w:marBottom w:val="0"/>
      <w:divBdr>
        <w:top w:val="none" w:sz="0" w:space="0" w:color="auto"/>
        <w:left w:val="none" w:sz="0" w:space="0" w:color="auto"/>
        <w:bottom w:val="none" w:sz="0" w:space="0" w:color="auto"/>
        <w:right w:val="none" w:sz="0" w:space="0" w:color="auto"/>
      </w:divBdr>
    </w:div>
    <w:div w:id="369693910">
      <w:bodyDiv w:val="1"/>
      <w:marLeft w:val="0"/>
      <w:marRight w:val="0"/>
      <w:marTop w:val="0"/>
      <w:marBottom w:val="0"/>
      <w:divBdr>
        <w:top w:val="none" w:sz="0" w:space="0" w:color="auto"/>
        <w:left w:val="none" w:sz="0" w:space="0" w:color="auto"/>
        <w:bottom w:val="none" w:sz="0" w:space="0" w:color="auto"/>
        <w:right w:val="none" w:sz="0" w:space="0" w:color="auto"/>
      </w:divBdr>
    </w:div>
    <w:div w:id="372969042">
      <w:bodyDiv w:val="1"/>
      <w:marLeft w:val="0"/>
      <w:marRight w:val="0"/>
      <w:marTop w:val="0"/>
      <w:marBottom w:val="0"/>
      <w:divBdr>
        <w:top w:val="none" w:sz="0" w:space="0" w:color="auto"/>
        <w:left w:val="none" w:sz="0" w:space="0" w:color="auto"/>
        <w:bottom w:val="none" w:sz="0" w:space="0" w:color="auto"/>
        <w:right w:val="none" w:sz="0" w:space="0" w:color="auto"/>
      </w:divBdr>
    </w:div>
    <w:div w:id="373653148">
      <w:bodyDiv w:val="1"/>
      <w:marLeft w:val="0"/>
      <w:marRight w:val="0"/>
      <w:marTop w:val="0"/>
      <w:marBottom w:val="0"/>
      <w:divBdr>
        <w:top w:val="none" w:sz="0" w:space="0" w:color="auto"/>
        <w:left w:val="none" w:sz="0" w:space="0" w:color="auto"/>
        <w:bottom w:val="none" w:sz="0" w:space="0" w:color="auto"/>
        <w:right w:val="none" w:sz="0" w:space="0" w:color="auto"/>
      </w:divBdr>
    </w:div>
    <w:div w:id="374626832">
      <w:bodyDiv w:val="1"/>
      <w:marLeft w:val="0"/>
      <w:marRight w:val="0"/>
      <w:marTop w:val="0"/>
      <w:marBottom w:val="0"/>
      <w:divBdr>
        <w:top w:val="none" w:sz="0" w:space="0" w:color="auto"/>
        <w:left w:val="none" w:sz="0" w:space="0" w:color="auto"/>
        <w:bottom w:val="none" w:sz="0" w:space="0" w:color="auto"/>
        <w:right w:val="none" w:sz="0" w:space="0" w:color="auto"/>
      </w:divBdr>
    </w:div>
    <w:div w:id="385880552">
      <w:bodyDiv w:val="1"/>
      <w:marLeft w:val="0"/>
      <w:marRight w:val="0"/>
      <w:marTop w:val="0"/>
      <w:marBottom w:val="0"/>
      <w:divBdr>
        <w:top w:val="none" w:sz="0" w:space="0" w:color="auto"/>
        <w:left w:val="none" w:sz="0" w:space="0" w:color="auto"/>
        <w:bottom w:val="none" w:sz="0" w:space="0" w:color="auto"/>
        <w:right w:val="none" w:sz="0" w:space="0" w:color="auto"/>
      </w:divBdr>
    </w:div>
    <w:div w:id="389354434">
      <w:bodyDiv w:val="1"/>
      <w:marLeft w:val="0"/>
      <w:marRight w:val="0"/>
      <w:marTop w:val="0"/>
      <w:marBottom w:val="0"/>
      <w:divBdr>
        <w:top w:val="none" w:sz="0" w:space="0" w:color="auto"/>
        <w:left w:val="none" w:sz="0" w:space="0" w:color="auto"/>
        <w:bottom w:val="none" w:sz="0" w:space="0" w:color="auto"/>
        <w:right w:val="none" w:sz="0" w:space="0" w:color="auto"/>
      </w:divBdr>
    </w:div>
    <w:div w:id="389422501">
      <w:bodyDiv w:val="1"/>
      <w:marLeft w:val="0"/>
      <w:marRight w:val="0"/>
      <w:marTop w:val="0"/>
      <w:marBottom w:val="0"/>
      <w:divBdr>
        <w:top w:val="none" w:sz="0" w:space="0" w:color="auto"/>
        <w:left w:val="none" w:sz="0" w:space="0" w:color="auto"/>
        <w:bottom w:val="none" w:sz="0" w:space="0" w:color="auto"/>
        <w:right w:val="none" w:sz="0" w:space="0" w:color="auto"/>
      </w:divBdr>
    </w:div>
    <w:div w:id="397410866">
      <w:bodyDiv w:val="1"/>
      <w:marLeft w:val="0"/>
      <w:marRight w:val="0"/>
      <w:marTop w:val="0"/>
      <w:marBottom w:val="0"/>
      <w:divBdr>
        <w:top w:val="none" w:sz="0" w:space="0" w:color="auto"/>
        <w:left w:val="none" w:sz="0" w:space="0" w:color="auto"/>
        <w:bottom w:val="none" w:sz="0" w:space="0" w:color="auto"/>
        <w:right w:val="none" w:sz="0" w:space="0" w:color="auto"/>
      </w:divBdr>
    </w:div>
    <w:div w:id="425423291">
      <w:bodyDiv w:val="1"/>
      <w:marLeft w:val="0"/>
      <w:marRight w:val="0"/>
      <w:marTop w:val="0"/>
      <w:marBottom w:val="0"/>
      <w:divBdr>
        <w:top w:val="none" w:sz="0" w:space="0" w:color="auto"/>
        <w:left w:val="none" w:sz="0" w:space="0" w:color="auto"/>
        <w:bottom w:val="none" w:sz="0" w:space="0" w:color="auto"/>
        <w:right w:val="none" w:sz="0" w:space="0" w:color="auto"/>
      </w:divBdr>
    </w:div>
    <w:div w:id="427627063">
      <w:bodyDiv w:val="1"/>
      <w:marLeft w:val="0"/>
      <w:marRight w:val="0"/>
      <w:marTop w:val="0"/>
      <w:marBottom w:val="0"/>
      <w:divBdr>
        <w:top w:val="none" w:sz="0" w:space="0" w:color="auto"/>
        <w:left w:val="none" w:sz="0" w:space="0" w:color="auto"/>
        <w:bottom w:val="none" w:sz="0" w:space="0" w:color="auto"/>
        <w:right w:val="none" w:sz="0" w:space="0" w:color="auto"/>
      </w:divBdr>
    </w:div>
    <w:div w:id="431976558">
      <w:bodyDiv w:val="1"/>
      <w:marLeft w:val="0"/>
      <w:marRight w:val="0"/>
      <w:marTop w:val="0"/>
      <w:marBottom w:val="0"/>
      <w:divBdr>
        <w:top w:val="none" w:sz="0" w:space="0" w:color="auto"/>
        <w:left w:val="none" w:sz="0" w:space="0" w:color="auto"/>
        <w:bottom w:val="none" w:sz="0" w:space="0" w:color="auto"/>
        <w:right w:val="none" w:sz="0" w:space="0" w:color="auto"/>
      </w:divBdr>
    </w:div>
    <w:div w:id="433478852">
      <w:bodyDiv w:val="1"/>
      <w:marLeft w:val="0"/>
      <w:marRight w:val="0"/>
      <w:marTop w:val="0"/>
      <w:marBottom w:val="0"/>
      <w:divBdr>
        <w:top w:val="none" w:sz="0" w:space="0" w:color="auto"/>
        <w:left w:val="none" w:sz="0" w:space="0" w:color="auto"/>
        <w:bottom w:val="none" w:sz="0" w:space="0" w:color="auto"/>
        <w:right w:val="none" w:sz="0" w:space="0" w:color="auto"/>
      </w:divBdr>
    </w:div>
    <w:div w:id="437603033">
      <w:bodyDiv w:val="1"/>
      <w:marLeft w:val="0"/>
      <w:marRight w:val="0"/>
      <w:marTop w:val="0"/>
      <w:marBottom w:val="0"/>
      <w:divBdr>
        <w:top w:val="none" w:sz="0" w:space="0" w:color="auto"/>
        <w:left w:val="none" w:sz="0" w:space="0" w:color="auto"/>
        <w:bottom w:val="none" w:sz="0" w:space="0" w:color="auto"/>
        <w:right w:val="none" w:sz="0" w:space="0" w:color="auto"/>
      </w:divBdr>
    </w:div>
    <w:div w:id="442460245">
      <w:bodyDiv w:val="1"/>
      <w:marLeft w:val="0"/>
      <w:marRight w:val="0"/>
      <w:marTop w:val="0"/>
      <w:marBottom w:val="0"/>
      <w:divBdr>
        <w:top w:val="none" w:sz="0" w:space="0" w:color="auto"/>
        <w:left w:val="none" w:sz="0" w:space="0" w:color="auto"/>
        <w:bottom w:val="none" w:sz="0" w:space="0" w:color="auto"/>
        <w:right w:val="none" w:sz="0" w:space="0" w:color="auto"/>
      </w:divBdr>
    </w:div>
    <w:div w:id="443228768">
      <w:bodyDiv w:val="1"/>
      <w:marLeft w:val="0"/>
      <w:marRight w:val="0"/>
      <w:marTop w:val="0"/>
      <w:marBottom w:val="0"/>
      <w:divBdr>
        <w:top w:val="none" w:sz="0" w:space="0" w:color="auto"/>
        <w:left w:val="none" w:sz="0" w:space="0" w:color="auto"/>
        <w:bottom w:val="none" w:sz="0" w:space="0" w:color="auto"/>
        <w:right w:val="none" w:sz="0" w:space="0" w:color="auto"/>
      </w:divBdr>
    </w:div>
    <w:div w:id="449512309">
      <w:bodyDiv w:val="1"/>
      <w:marLeft w:val="0"/>
      <w:marRight w:val="0"/>
      <w:marTop w:val="0"/>
      <w:marBottom w:val="0"/>
      <w:divBdr>
        <w:top w:val="none" w:sz="0" w:space="0" w:color="auto"/>
        <w:left w:val="none" w:sz="0" w:space="0" w:color="auto"/>
        <w:bottom w:val="none" w:sz="0" w:space="0" w:color="auto"/>
        <w:right w:val="none" w:sz="0" w:space="0" w:color="auto"/>
      </w:divBdr>
    </w:div>
    <w:div w:id="454176039">
      <w:bodyDiv w:val="1"/>
      <w:marLeft w:val="0"/>
      <w:marRight w:val="0"/>
      <w:marTop w:val="0"/>
      <w:marBottom w:val="0"/>
      <w:divBdr>
        <w:top w:val="none" w:sz="0" w:space="0" w:color="auto"/>
        <w:left w:val="none" w:sz="0" w:space="0" w:color="auto"/>
        <w:bottom w:val="none" w:sz="0" w:space="0" w:color="auto"/>
        <w:right w:val="none" w:sz="0" w:space="0" w:color="auto"/>
      </w:divBdr>
    </w:div>
    <w:div w:id="456069857">
      <w:bodyDiv w:val="1"/>
      <w:marLeft w:val="0"/>
      <w:marRight w:val="0"/>
      <w:marTop w:val="0"/>
      <w:marBottom w:val="0"/>
      <w:divBdr>
        <w:top w:val="none" w:sz="0" w:space="0" w:color="auto"/>
        <w:left w:val="none" w:sz="0" w:space="0" w:color="auto"/>
        <w:bottom w:val="none" w:sz="0" w:space="0" w:color="auto"/>
        <w:right w:val="none" w:sz="0" w:space="0" w:color="auto"/>
      </w:divBdr>
    </w:div>
    <w:div w:id="456141253">
      <w:bodyDiv w:val="1"/>
      <w:marLeft w:val="0"/>
      <w:marRight w:val="0"/>
      <w:marTop w:val="0"/>
      <w:marBottom w:val="0"/>
      <w:divBdr>
        <w:top w:val="none" w:sz="0" w:space="0" w:color="auto"/>
        <w:left w:val="none" w:sz="0" w:space="0" w:color="auto"/>
        <w:bottom w:val="none" w:sz="0" w:space="0" w:color="auto"/>
        <w:right w:val="none" w:sz="0" w:space="0" w:color="auto"/>
      </w:divBdr>
    </w:div>
    <w:div w:id="456487064">
      <w:bodyDiv w:val="1"/>
      <w:marLeft w:val="0"/>
      <w:marRight w:val="0"/>
      <w:marTop w:val="0"/>
      <w:marBottom w:val="0"/>
      <w:divBdr>
        <w:top w:val="none" w:sz="0" w:space="0" w:color="auto"/>
        <w:left w:val="none" w:sz="0" w:space="0" w:color="auto"/>
        <w:bottom w:val="none" w:sz="0" w:space="0" w:color="auto"/>
        <w:right w:val="none" w:sz="0" w:space="0" w:color="auto"/>
      </w:divBdr>
    </w:div>
    <w:div w:id="458381428">
      <w:bodyDiv w:val="1"/>
      <w:marLeft w:val="0"/>
      <w:marRight w:val="0"/>
      <w:marTop w:val="0"/>
      <w:marBottom w:val="0"/>
      <w:divBdr>
        <w:top w:val="none" w:sz="0" w:space="0" w:color="auto"/>
        <w:left w:val="none" w:sz="0" w:space="0" w:color="auto"/>
        <w:bottom w:val="none" w:sz="0" w:space="0" w:color="auto"/>
        <w:right w:val="none" w:sz="0" w:space="0" w:color="auto"/>
      </w:divBdr>
    </w:div>
    <w:div w:id="458454249">
      <w:bodyDiv w:val="1"/>
      <w:marLeft w:val="0"/>
      <w:marRight w:val="0"/>
      <w:marTop w:val="0"/>
      <w:marBottom w:val="0"/>
      <w:divBdr>
        <w:top w:val="none" w:sz="0" w:space="0" w:color="auto"/>
        <w:left w:val="none" w:sz="0" w:space="0" w:color="auto"/>
        <w:bottom w:val="none" w:sz="0" w:space="0" w:color="auto"/>
        <w:right w:val="none" w:sz="0" w:space="0" w:color="auto"/>
      </w:divBdr>
    </w:div>
    <w:div w:id="474034743">
      <w:bodyDiv w:val="1"/>
      <w:marLeft w:val="0"/>
      <w:marRight w:val="0"/>
      <w:marTop w:val="0"/>
      <w:marBottom w:val="0"/>
      <w:divBdr>
        <w:top w:val="none" w:sz="0" w:space="0" w:color="auto"/>
        <w:left w:val="none" w:sz="0" w:space="0" w:color="auto"/>
        <w:bottom w:val="none" w:sz="0" w:space="0" w:color="auto"/>
        <w:right w:val="none" w:sz="0" w:space="0" w:color="auto"/>
      </w:divBdr>
    </w:div>
    <w:div w:id="474564868">
      <w:bodyDiv w:val="1"/>
      <w:marLeft w:val="0"/>
      <w:marRight w:val="0"/>
      <w:marTop w:val="0"/>
      <w:marBottom w:val="0"/>
      <w:divBdr>
        <w:top w:val="none" w:sz="0" w:space="0" w:color="auto"/>
        <w:left w:val="none" w:sz="0" w:space="0" w:color="auto"/>
        <w:bottom w:val="none" w:sz="0" w:space="0" w:color="auto"/>
        <w:right w:val="none" w:sz="0" w:space="0" w:color="auto"/>
      </w:divBdr>
    </w:div>
    <w:div w:id="478960244">
      <w:bodyDiv w:val="1"/>
      <w:marLeft w:val="0"/>
      <w:marRight w:val="0"/>
      <w:marTop w:val="0"/>
      <w:marBottom w:val="0"/>
      <w:divBdr>
        <w:top w:val="none" w:sz="0" w:space="0" w:color="auto"/>
        <w:left w:val="none" w:sz="0" w:space="0" w:color="auto"/>
        <w:bottom w:val="none" w:sz="0" w:space="0" w:color="auto"/>
        <w:right w:val="none" w:sz="0" w:space="0" w:color="auto"/>
      </w:divBdr>
    </w:div>
    <w:div w:id="489365428">
      <w:bodyDiv w:val="1"/>
      <w:marLeft w:val="0"/>
      <w:marRight w:val="0"/>
      <w:marTop w:val="0"/>
      <w:marBottom w:val="0"/>
      <w:divBdr>
        <w:top w:val="none" w:sz="0" w:space="0" w:color="auto"/>
        <w:left w:val="none" w:sz="0" w:space="0" w:color="auto"/>
        <w:bottom w:val="none" w:sz="0" w:space="0" w:color="auto"/>
        <w:right w:val="none" w:sz="0" w:space="0" w:color="auto"/>
      </w:divBdr>
    </w:div>
    <w:div w:id="491222229">
      <w:bodyDiv w:val="1"/>
      <w:marLeft w:val="0"/>
      <w:marRight w:val="0"/>
      <w:marTop w:val="0"/>
      <w:marBottom w:val="0"/>
      <w:divBdr>
        <w:top w:val="none" w:sz="0" w:space="0" w:color="auto"/>
        <w:left w:val="none" w:sz="0" w:space="0" w:color="auto"/>
        <w:bottom w:val="none" w:sz="0" w:space="0" w:color="auto"/>
        <w:right w:val="none" w:sz="0" w:space="0" w:color="auto"/>
      </w:divBdr>
    </w:div>
    <w:div w:id="496043060">
      <w:bodyDiv w:val="1"/>
      <w:marLeft w:val="0"/>
      <w:marRight w:val="0"/>
      <w:marTop w:val="0"/>
      <w:marBottom w:val="0"/>
      <w:divBdr>
        <w:top w:val="none" w:sz="0" w:space="0" w:color="auto"/>
        <w:left w:val="none" w:sz="0" w:space="0" w:color="auto"/>
        <w:bottom w:val="none" w:sz="0" w:space="0" w:color="auto"/>
        <w:right w:val="none" w:sz="0" w:space="0" w:color="auto"/>
      </w:divBdr>
    </w:div>
    <w:div w:id="500047579">
      <w:bodyDiv w:val="1"/>
      <w:marLeft w:val="0"/>
      <w:marRight w:val="0"/>
      <w:marTop w:val="0"/>
      <w:marBottom w:val="0"/>
      <w:divBdr>
        <w:top w:val="none" w:sz="0" w:space="0" w:color="auto"/>
        <w:left w:val="none" w:sz="0" w:space="0" w:color="auto"/>
        <w:bottom w:val="none" w:sz="0" w:space="0" w:color="auto"/>
        <w:right w:val="none" w:sz="0" w:space="0" w:color="auto"/>
      </w:divBdr>
    </w:div>
    <w:div w:id="502358734">
      <w:bodyDiv w:val="1"/>
      <w:marLeft w:val="0"/>
      <w:marRight w:val="0"/>
      <w:marTop w:val="0"/>
      <w:marBottom w:val="0"/>
      <w:divBdr>
        <w:top w:val="none" w:sz="0" w:space="0" w:color="auto"/>
        <w:left w:val="none" w:sz="0" w:space="0" w:color="auto"/>
        <w:bottom w:val="none" w:sz="0" w:space="0" w:color="auto"/>
        <w:right w:val="none" w:sz="0" w:space="0" w:color="auto"/>
      </w:divBdr>
    </w:div>
    <w:div w:id="505631668">
      <w:bodyDiv w:val="1"/>
      <w:marLeft w:val="0"/>
      <w:marRight w:val="0"/>
      <w:marTop w:val="0"/>
      <w:marBottom w:val="0"/>
      <w:divBdr>
        <w:top w:val="none" w:sz="0" w:space="0" w:color="auto"/>
        <w:left w:val="none" w:sz="0" w:space="0" w:color="auto"/>
        <w:bottom w:val="none" w:sz="0" w:space="0" w:color="auto"/>
        <w:right w:val="none" w:sz="0" w:space="0" w:color="auto"/>
      </w:divBdr>
    </w:div>
    <w:div w:id="516963236">
      <w:bodyDiv w:val="1"/>
      <w:marLeft w:val="0"/>
      <w:marRight w:val="0"/>
      <w:marTop w:val="0"/>
      <w:marBottom w:val="0"/>
      <w:divBdr>
        <w:top w:val="none" w:sz="0" w:space="0" w:color="auto"/>
        <w:left w:val="none" w:sz="0" w:space="0" w:color="auto"/>
        <w:bottom w:val="none" w:sz="0" w:space="0" w:color="auto"/>
        <w:right w:val="none" w:sz="0" w:space="0" w:color="auto"/>
      </w:divBdr>
    </w:div>
    <w:div w:id="520709140">
      <w:bodyDiv w:val="1"/>
      <w:marLeft w:val="0"/>
      <w:marRight w:val="0"/>
      <w:marTop w:val="0"/>
      <w:marBottom w:val="0"/>
      <w:divBdr>
        <w:top w:val="none" w:sz="0" w:space="0" w:color="auto"/>
        <w:left w:val="none" w:sz="0" w:space="0" w:color="auto"/>
        <w:bottom w:val="none" w:sz="0" w:space="0" w:color="auto"/>
        <w:right w:val="none" w:sz="0" w:space="0" w:color="auto"/>
      </w:divBdr>
    </w:div>
    <w:div w:id="521015089">
      <w:bodyDiv w:val="1"/>
      <w:marLeft w:val="0"/>
      <w:marRight w:val="0"/>
      <w:marTop w:val="0"/>
      <w:marBottom w:val="0"/>
      <w:divBdr>
        <w:top w:val="none" w:sz="0" w:space="0" w:color="auto"/>
        <w:left w:val="none" w:sz="0" w:space="0" w:color="auto"/>
        <w:bottom w:val="none" w:sz="0" w:space="0" w:color="auto"/>
        <w:right w:val="none" w:sz="0" w:space="0" w:color="auto"/>
      </w:divBdr>
    </w:div>
    <w:div w:id="524633865">
      <w:bodyDiv w:val="1"/>
      <w:marLeft w:val="0"/>
      <w:marRight w:val="0"/>
      <w:marTop w:val="0"/>
      <w:marBottom w:val="0"/>
      <w:divBdr>
        <w:top w:val="none" w:sz="0" w:space="0" w:color="auto"/>
        <w:left w:val="none" w:sz="0" w:space="0" w:color="auto"/>
        <w:bottom w:val="none" w:sz="0" w:space="0" w:color="auto"/>
        <w:right w:val="none" w:sz="0" w:space="0" w:color="auto"/>
      </w:divBdr>
    </w:div>
    <w:div w:id="527063906">
      <w:bodyDiv w:val="1"/>
      <w:marLeft w:val="0"/>
      <w:marRight w:val="0"/>
      <w:marTop w:val="0"/>
      <w:marBottom w:val="0"/>
      <w:divBdr>
        <w:top w:val="none" w:sz="0" w:space="0" w:color="auto"/>
        <w:left w:val="none" w:sz="0" w:space="0" w:color="auto"/>
        <w:bottom w:val="none" w:sz="0" w:space="0" w:color="auto"/>
        <w:right w:val="none" w:sz="0" w:space="0" w:color="auto"/>
      </w:divBdr>
    </w:div>
    <w:div w:id="527372224">
      <w:bodyDiv w:val="1"/>
      <w:marLeft w:val="0"/>
      <w:marRight w:val="0"/>
      <w:marTop w:val="0"/>
      <w:marBottom w:val="0"/>
      <w:divBdr>
        <w:top w:val="none" w:sz="0" w:space="0" w:color="auto"/>
        <w:left w:val="none" w:sz="0" w:space="0" w:color="auto"/>
        <w:bottom w:val="none" w:sz="0" w:space="0" w:color="auto"/>
        <w:right w:val="none" w:sz="0" w:space="0" w:color="auto"/>
      </w:divBdr>
    </w:div>
    <w:div w:id="529030976">
      <w:bodyDiv w:val="1"/>
      <w:marLeft w:val="0"/>
      <w:marRight w:val="0"/>
      <w:marTop w:val="0"/>
      <w:marBottom w:val="0"/>
      <w:divBdr>
        <w:top w:val="none" w:sz="0" w:space="0" w:color="auto"/>
        <w:left w:val="none" w:sz="0" w:space="0" w:color="auto"/>
        <w:bottom w:val="none" w:sz="0" w:space="0" w:color="auto"/>
        <w:right w:val="none" w:sz="0" w:space="0" w:color="auto"/>
      </w:divBdr>
    </w:div>
    <w:div w:id="544566147">
      <w:bodyDiv w:val="1"/>
      <w:marLeft w:val="0"/>
      <w:marRight w:val="0"/>
      <w:marTop w:val="0"/>
      <w:marBottom w:val="0"/>
      <w:divBdr>
        <w:top w:val="none" w:sz="0" w:space="0" w:color="auto"/>
        <w:left w:val="none" w:sz="0" w:space="0" w:color="auto"/>
        <w:bottom w:val="none" w:sz="0" w:space="0" w:color="auto"/>
        <w:right w:val="none" w:sz="0" w:space="0" w:color="auto"/>
      </w:divBdr>
    </w:div>
    <w:div w:id="558244364">
      <w:bodyDiv w:val="1"/>
      <w:marLeft w:val="0"/>
      <w:marRight w:val="0"/>
      <w:marTop w:val="0"/>
      <w:marBottom w:val="0"/>
      <w:divBdr>
        <w:top w:val="none" w:sz="0" w:space="0" w:color="auto"/>
        <w:left w:val="none" w:sz="0" w:space="0" w:color="auto"/>
        <w:bottom w:val="none" w:sz="0" w:space="0" w:color="auto"/>
        <w:right w:val="none" w:sz="0" w:space="0" w:color="auto"/>
      </w:divBdr>
    </w:div>
    <w:div w:id="577055275">
      <w:bodyDiv w:val="1"/>
      <w:marLeft w:val="0"/>
      <w:marRight w:val="0"/>
      <w:marTop w:val="0"/>
      <w:marBottom w:val="0"/>
      <w:divBdr>
        <w:top w:val="none" w:sz="0" w:space="0" w:color="auto"/>
        <w:left w:val="none" w:sz="0" w:space="0" w:color="auto"/>
        <w:bottom w:val="none" w:sz="0" w:space="0" w:color="auto"/>
        <w:right w:val="none" w:sz="0" w:space="0" w:color="auto"/>
      </w:divBdr>
    </w:div>
    <w:div w:id="592015462">
      <w:bodyDiv w:val="1"/>
      <w:marLeft w:val="0"/>
      <w:marRight w:val="0"/>
      <w:marTop w:val="0"/>
      <w:marBottom w:val="0"/>
      <w:divBdr>
        <w:top w:val="none" w:sz="0" w:space="0" w:color="auto"/>
        <w:left w:val="none" w:sz="0" w:space="0" w:color="auto"/>
        <w:bottom w:val="none" w:sz="0" w:space="0" w:color="auto"/>
        <w:right w:val="none" w:sz="0" w:space="0" w:color="auto"/>
      </w:divBdr>
    </w:div>
    <w:div w:id="595864960">
      <w:bodyDiv w:val="1"/>
      <w:marLeft w:val="0"/>
      <w:marRight w:val="0"/>
      <w:marTop w:val="0"/>
      <w:marBottom w:val="0"/>
      <w:divBdr>
        <w:top w:val="none" w:sz="0" w:space="0" w:color="auto"/>
        <w:left w:val="none" w:sz="0" w:space="0" w:color="auto"/>
        <w:bottom w:val="none" w:sz="0" w:space="0" w:color="auto"/>
        <w:right w:val="none" w:sz="0" w:space="0" w:color="auto"/>
      </w:divBdr>
    </w:div>
    <w:div w:id="599529751">
      <w:bodyDiv w:val="1"/>
      <w:marLeft w:val="0"/>
      <w:marRight w:val="0"/>
      <w:marTop w:val="0"/>
      <w:marBottom w:val="0"/>
      <w:divBdr>
        <w:top w:val="none" w:sz="0" w:space="0" w:color="auto"/>
        <w:left w:val="none" w:sz="0" w:space="0" w:color="auto"/>
        <w:bottom w:val="none" w:sz="0" w:space="0" w:color="auto"/>
        <w:right w:val="none" w:sz="0" w:space="0" w:color="auto"/>
      </w:divBdr>
    </w:div>
    <w:div w:id="606893975">
      <w:bodyDiv w:val="1"/>
      <w:marLeft w:val="0"/>
      <w:marRight w:val="0"/>
      <w:marTop w:val="0"/>
      <w:marBottom w:val="0"/>
      <w:divBdr>
        <w:top w:val="none" w:sz="0" w:space="0" w:color="auto"/>
        <w:left w:val="none" w:sz="0" w:space="0" w:color="auto"/>
        <w:bottom w:val="none" w:sz="0" w:space="0" w:color="auto"/>
        <w:right w:val="none" w:sz="0" w:space="0" w:color="auto"/>
      </w:divBdr>
    </w:div>
    <w:div w:id="621035494">
      <w:bodyDiv w:val="1"/>
      <w:marLeft w:val="0"/>
      <w:marRight w:val="0"/>
      <w:marTop w:val="0"/>
      <w:marBottom w:val="0"/>
      <w:divBdr>
        <w:top w:val="none" w:sz="0" w:space="0" w:color="auto"/>
        <w:left w:val="none" w:sz="0" w:space="0" w:color="auto"/>
        <w:bottom w:val="none" w:sz="0" w:space="0" w:color="auto"/>
        <w:right w:val="none" w:sz="0" w:space="0" w:color="auto"/>
      </w:divBdr>
    </w:div>
    <w:div w:id="628628813">
      <w:bodyDiv w:val="1"/>
      <w:marLeft w:val="0"/>
      <w:marRight w:val="0"/>
      <w:marTop w:val="0"/>
      <w:marBottom w:val="0"/>
      <w:divBdr>
        <w:top w:val="none" w:sz="0" w:space="0" w:color="auto"/>
        <w:left w:val="none" w:sz="0" w:space="0" w:color="auto"/>
        <w:bottom w:val="none" w:sz="0" w:space="0" w:color="auto"/>
        <w:right w:val="none" w:sz="0" w:space="0" w:color="auto"/>
      </w:divBdr>
    </w:div>
    <w:div w:id="642778199">
      <w:bodyDiv w:val="1"/>
      <w:marLeft w:val="0"/>
      <w:marRight w:val="0"/>
      <w:marTop w:val="0"/>
      <w:marBottom w:val="0"/>
      <w:divBdr>
        <w:top w:val="none" w:sz="0" w:space="0" w:color="auto"/>
        <w:left w:val="none" w:sz="0" w:space="0" w:color="auto"/>
        <w:bottom w:val="none" w:sz="0" w:space="0" w:color="auto"/>
        <w:right w:val="none" w:sz="0" w:space="0" w:color="auto"/>
      </w:divBdr>
    </w:div>
    <w:div w:id="650254474">
      <w:bodyDiv w:val="1"/>
      <w:marLeft w:val="0"/>
      <w:marRight w:val="0"/>
      <w:marTop w:val="0"/>
      <w:marBottom w:val="0"/>
      <w:divBdr>
        <w:top w:val="none" w:sz="0" w:space="0" w:color="auto"/>
        <w:left w:val="none" w:sz="0" w:space="0" w:color="auto"/>
        <w:bottom w:val="none" w:sz="0" w:space="0" w:color="auto"/>
        <w:right w:val="none" w:sz="0" w:space="0" w:color="auto"/>
      </w:divBdr>
    </w:div>
    <w:div w:id="661005980">
      <w:bodyDiv w:val="1"/>
      <w:marLeft w:val="0"/>
      <w:marRight w:val="0"/>
      <w:marTop w:val="0"/>
      <w:marBottom w:val="0"/>
      <w:divBdr>
        <w:top w:val="none" w:sz="0" w:space="0" w:color="auto"/>
        <w:left w:val="none" w:sz="0" w:space="0" w:color="auto"/>
        <w:bottom w:val="none" w:sz="0" w:space="0" w:color="auto"/>
        <w:right w:val="none" w:sz="0" w:space="0" w:color="auto"/>
      </w:divBdr>
    </w:div>
    <w:div w:id="667247690">
      <w:bodyDiv w:val="1"/>
      <w:marLeft w:val="0"/>
      <w:marRight w:val="0"/>
      <w:marTop w:val="0"/>
      <w:marBottom w:val="0"/>
      <w:divBdr>
        <w:top w:val="none" w:sz="0" w:space="0" w:color="auto"/>
        <w:left w:val="none" w:sz="0" w:space="0" w:color="auto"/>
        <w:bottom w:val="none" w:sz="0" w:space="0" w:color="auto"/>
        <w:right w:val="none" w:sz="0" w:space="0" w:color="auto"/>
      </w:divBdr>
    </w:div>
    <w:div w:id="668363156">
      <w:bodyDiv w:val="1"/>
      <w:marLeft w:val="0"/>
      <w:marRight w:val="0"/>
      <w:marTop w:val="0"/>
      <w:marBottom w:val="0"/>
      <w:divBdr>
        <w:top w:val="none" w:sz="0" w:space="0" w:color="auto"/>
        <w:left w:val="none" w:sz="0" w:space="0" w:color="auto"/>
        <w:bottom w:val="none" w:sz="0" w:space="0" w:color="auto"/>
        <w:right w:val="none" w:sz="0" w:space="0" w:color="auto"/>
      </w:divBdr>
    </w:div>
    <w:div w:id="674187911">
      <w:bodyDiv w:val="1"/>
      <w:marLeft w:val="0"/>
      <w:marRight w:val="0"/>
      <w:marTop w:val="0"/>
      <w:marBottom w:val="0"/>
      <w:divBdr>
        <w:top w:val="none" w:sz="0" w:space="0" w:color="auto"/>
        <w:left w:val="none" w:sz="0" w:space="0" w:color="auto"/>
        <w:bottom w:val="none" w:sz="0" w:space="0" w:color="auto"/>
        <w:right w:val="none" w:sz="0" w:space="0" w:color="auto"/>
      </w:divBdr>
    </w:div>
    <w:div w:id="674456366">
      <w:bodyDiv w:val="1"/>
      <w:marLeft w:val="0"/>
      <w:marRight w:val="0"/>
      <w:marTop w:val="0"/>
      <w:marBottom w:val="0"/>
      <w:divBdr>
        <w:top w:val="none" w:sz="0" w:space="0" w:color="auto"/>
        <w:left w:val="none" w:sz="0" w:space="0" w:color="auto"/>
        <w:bottom w:val="none" w:sz="0" w:space="0" w:color="auto"/>
        <w:right w:val="none" w:sz="0" w:space="0" w:color="auto"/>
      </w:divBdr>
    </w:div>
    <w:div w:id="675689558">
      <w:bodyDiv w:val="1"/>
      <w:marLeft w:val="0"/>
      <w:marRight w:val="0"/>
      <w:marTop w:val="0"/>
      <w:marBottom w:val="0"/>
      <w:divBdr>
        <w:top w:val="none" w:sz="0" w:space="0" w:color="auto"/>
        <w:left w:val="none" w:sz="0" w:space="0" w:color="auto"/>
        <w:bottom w:val="none" w:sz="0" w:space="0" w:color="auto"/>
        <w:right w:val="none" w:sz="0" w:space="0" w:color="auto"/>
      </w:divBdr>
    </w:div>
    <w:div w:id="683289971">
      <w:bodyDiv w:val="1"/>
      <w:marLeft w:val="0"/>
      <w:marRight w:val="0"/>
      <w:marTop w:val="0"/>
      <w:marBottom w:val="0"/>
      <w:divBdr>
        <w:top w:val="none" w:sz="0" w:space="0" w:color="auto"/>
        <w:left w:val="none" w:sz="0" w:space="0" w:color="auto"/>
        <w:bottom w:val="none" w:sz="0" w:space="0" w:color="auto"/>
        <w:right w:val="none" w:sz="0" w:space="0" w:color="auto"/>
      </w:divBdr>
    </w:div>
    <w:div w:id="692800861">
      <w:bodyDiv w:val="1"/>
      <w:marLeft w:val="0"/>
      <w:marRight w:val="0"/>
      <w:marTop w:val="0"/>
      <w:marBottom w:val="0"/>
      <w:divBdr>
        <w:top w:val="none" w:sz="0" w:space="0" w:color="auto"/>
        <w:left w:val="none" w:sz="0" w:space="0" w:color="auto"/>
        <w:bottom w:val="none" w:sz="0" w:space="0" w:color="auto"/>
        <w:right w:val="none" w:sz="0" w:space="0" w:color="auto"/>
      </w:divBdr>
    </w:div>
    <w:div w:id="702753926">
      <w:bodyDiv w:val="1"/>
      <w:marLeft w:val="0"/>
      <w:marRight w:val="0"/>
      <w:marTop w:val="0"/>
      <w:marBottom w:val="0"/>
      <w:divBdr>
        <w:top w:val="none" w:sz="0" w:space="0" w:color="auto"/>
        <w:left w:val="none" w:sz="0" w:space="0" w:color="auto"/>
        <w:bottom w:val="none" w:sz="0" w:space="0" w:color="auto"/>
        <w:right w:val="none" w:sz="0" w:space="0" w:color="auto"/>
      </w:divBdr>
    </w:div>
    <w:div w:id="707292964">
      <w:bodyDiv w:val="1"/>
      <w:marLeft w:val="0"/>
      <w:marRight w:val="0"/>
      <w:marTop w:val="0"/>
      <w:marBottom w:val="0"/>
      <w:divBdr>
        <w:top w:val="none" w:sz="0" w:space="0" w:color="auto"/>
        <w:left w:val="none" w:sz="0" w:space="0" w:color="auto"/>
        <w:bottom w:val="none" w:sz="0" w:space="0" w:color="auto"/>
        <w:right w:val="none" w:sz="0" w:space="0" w:color="auto"/>
      </w:divBdr>
    </w:div>
    <w:div w:id="728770706">
      <w:bodyDiv w:val="1"/>
      <w:marLeft w:val="0"/>
      <w:marRight w:val="0"/>
      <w:marTop w:val="0"/>
      <w:marBottom w:val="0"/>
      <w:divBdr>
        <w:top w:val="none" w:sz="0" w:space="0" w:color="auto"/>
        <w:left w:val="none" w:sz="0" w:space="0" w:color="auto"/>
        <w:bottom w:val="none" w:sz="0" w:space="0" w:color="auto"/>
        <w:right w:val="none" w:sz="0" w:space="0" w:color="auto"/>
      </w:divBdr>
    </w:div>
    <w:div w:id="731199234">
      <w:bodyDiv w:val="1"/>
      <w:marLeft w:val="0"/>
      <w:marRight w:val="0"/>
      <w:marTop w:val="0"/>
      <w:marBottom w:val="0"/>
      <w:divBdr>
        <w:top w:val="none" w:sz="0" w:space="0" w:color="auto"/>
        <w:left w:val="none" w:sz="0" w:space="0" w:color="auto"/>
        <w:bottom w:val="none" w:sz="0" w:space="0" w:color="auto"/>
        <w:right w:val="none" w:sz="0" w:space="0" w:color="auto"/>
      </w:divBdr>
    </w:div>
    <w:div w:id="736128552">
      <w:bodyDiv w:val="1"/>
      <w:marLeft w:val="0"/>
      <w:marRight w:val="0"/>
      <w:marTop w:val="0"/>
      <w:marBottom w:val="0"/>
      <w:divBdr>
        <w:top w:val="none" w:sz="0" w:space="0" w:color="auto"/>
        <w:left w:val="none" w:sz="0" w:space="0" w:color="auto"/>
        <w:bottom w:val="none" w:sz="0" w:space="0" w:color="auto"/>
        <w:right w:val="none" w:sz="0" w:space="0" w:color="auto"/>
      </w:divBdr>
    </w:div>
    <w:div w:id="737094220">
      <w:bodyDiv w:val="1"/>
      <w:marLeft w:val="0"/>
      <w:marRight w:val="0"/>
      <w:marTop w:val="0"/>
      <w:marBottom w:val="0"/>
      <w:divBdr>
        <w:top w:val="none" w:sz="0" w:space="0" w:color="auto"/>
        <w:left w:val="none" w:sz="0" w:space="0" w:color="auto"/>
        <w:bottom w:val="none" w:sz="0" w:space="0" w:color="auto"/>
        <w:right w:val="none" w:sz="0" w:space="0" w:color="auto"/>
      </w:divBdr>
    </w:div>
    <w:div w:id="774597859">
      <w:bodyDiv w:val="1"/>
      <w:marLeft w:val="0"/>
      <w:marRight w:val="0"/>
      <w:marTop w:val="0"/>
      <w:marBottom w:val="0"/>
      <w:divBdr>
        <w:top w:val="none" w:sz="0" w:space="0" w:color="auto"/>
        <w:left w:val="none" w:sz="0" w:space="0" w:color="auto"/>
        <w:bottom w:val="none" w:sz="0" w:space="0" w:color="auto"/>
        <w:right w:val="none" w:sz="0" w:space="0" w:color="auto"/>
      </w:divBdr>
    </w:div>
    <w:div w:id="780026456">
      <w:bodyDiv w:val="1"/>
      <w:marLeft w:val="0"/>
      <w:marRight w:val="0"/>
      <w:marTop w:val="0"/>
      <w:marBottom w:val="0"/>
      <w:divBdr>
        <w:top w:val="none" w:sz="0" w:space="0" w:color="auto"/>
        <w:left w:val="none" w:sz="0" w:space="0" w:color="auto"/>
        <w:bottom w:val="none" w:sz="0" w:space="0" w:color="auto"/>
        <w:right w:val="none" w:sz="0" w:space="0" w:color="auto"/>
      </w:divBdr>
    </w:div>
    <w:div w:id="784545355">
      <w:bodyDiv w:val="1"/>
      <w:marLeft w:val="0"/>
      <w:marRight w:val="0"/>
      <w:marTop w:val="0"/>
      <w:marBottom w:val="0"/>
      <w:divBdr>
        <w:top w:val="none" w:sz="0" w:space="0" w:color="auto"/>
        <w:left w:val="none" w:sz="0" w:space="0" w:color="auto"/>
        <w:bottom w:val="none" w:sz="0" w:space="0" w:color="auto"/>
        <w:right w:val="none" w:sz="0" w:space="0" w:color="auto"/>
      </w:divBdr>
    </w:div>
    <w:div w:id="786394020">
      <w:bodyDiv w:val="1"/>
      <w:marLeft w:val="0"/>
      <w:marRight w:val="0"/>
      <w:marTop w:val="0"/>
      <w:marBottom w:val="0"/>
      <w:divBdr>
        <w:top w:val="none" w:sz="0" w:space="0" w:color="auto"/>
        <w:left w:val="none" w:sz="0" w:space="0" w:color="auto"/>
        <w:bottom w:val="none" w:sz="0" w:space="0" w:color="auto"/>
        <w:right w:val="none" w:sz="0" w:space="0" w:color="auto"/>
      </w:divBdr>
    </w:div>
    <w:div w:id="795951073">
      <w:bodyDiv w:val="1"/>
      <w:marLeft w:val="0"/>
      <w:marRight w:val="0"/>
      <w:marTop w:val="0"/>
      <w:marBottom w:val="0"/>
      <w:divBdr>
        <w:top w:val="none" w:sz="0" w:space="0" w:color="auto"/>
        <w:left w:val="none" w:sz="0" w:space="0" w:color="auto"/>
        <w:bottom w:val="none" w:sz="0" w:space="0" w:color="auto"/>
        <w:right w:val="none" w:sz="0" w:space="0" w:color="auto"/>
      </w:divBdr>
    </w:div>
    <w:div w:id="800684905">
      <w:bodyDiv w:val="1"/>
      <w:marLeft w:val="0"/>
      <w:marRight w:val="0"/>
      <w:marTop w:val="0"/>
      <w:marBottom w:val="0"/>
      <w:divBdr>
        <w:top w:val="none" w:sz="0" w:space="0" w:color="auto"/>
        <w:left w:val="none" w:sz="0" w:space="0" w:color="auto"/>
        <w:bottom w:val="none" w:sz="0" w:space="0" w:color="auto"/>
        <w:right w:val="none" w:sz="0" w:space="0" w:color="auto"/>
      </w:divBdr>
    </w:div>
    <w:div w:id="830408817">
      <w:bodyDiv w:val="1"/>
      <w:marLeft w:val="0"/>
      <w:marRight w:val="0"/>
      <w:marTop w:val="0"/>
      <w:marBottom w:val="0"/>
      <w:divBdr>
        <w:top w:val="none" w:sz="0" w:space="0" w:color="auto"/>
        <w:left w:val="none" w:sz="0" w:space="0" w:color="auto"/>
        <w:bottom w:val="none" w:sz="0" w:space="0" w:color="auto"/>
        <w:right w:val="none" w:sz="0" w:space="0" w:color="auto"/>
      </w:divBdr>
      <w:divsChild>
        <w:div w:id="538517924">
          <w:marLeft w:val="0"/>
          <w:marRight w:val="0"/>
          <w:marTop w:val="0"/>
          <w:marBottom w:val="0"/>
          <w:divBdr>
            <w:top w:val="none" w:sz="0" w:space="0" w:color="auto"/>
            <w:left w:val="none" w:sz="0" w:space="0" w:color="auto"/>
            <w:bottom w:val="none" w:sz="0" w:space="0" w:color="auto"/>
            <w:right w:val="none" w:sz="0" w:space="0" w:color="auto"/>
          </w:divBdr>
          <w:divsChild>
            <w:div w:id="2001500736">
              <w:marLeft w:val="0"/>
              <w:marRight w:val="0"/>
              <w:marTop w:val="0"/>
              <w:marBottom w:val="0"/>
              <w:divBdr>
                <w:top w:val="none" w:sz="0" w:space="0" w:color="auto"/>
                <w:left w:val="none" w:sz="0" w:space="0" w:color="auto"/>
                <w:bottom w:val="none" w:sz="0" w:space="0" w:color="auto"/>
                <w:right w:val="none" w:sz="0" w:space="0" w:color="auto"/>
              </w:divBdr>
              <w:divsChild>
                <w:div w:id="1729263627">
                  <w:marLeft w:val="0"/>
                  <w:marRight w:val="0"/>
                  <w:marTop w:val="0"/>
                  <w:marBottom w:val="0"/>
                  <w:divBdr>
                    <w:top w:val="none" w:sz="0" w:space="0" w:color="auto"/>
                    <w:left w:val="none" w:sz="0" w:space="0" w:color="auto"/>
                    <w:bottom w:val="none" w:sz="0" w:space="0" w:color="auto"/>
                    <w:right w:val="none" w:sz="0" w:space="0" w:color="auto"/>
                  </w:divBdr>
                  <w:divsChild>
                    <w:div w:id="16063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11197">
      <w:bodyDiv w:val="1"/>
      <w:marLeft w:val="0"/>
      <w:marRight w:val="0"/>
      <w:marTop w:val="0"/>
      <w:marBottom w:val="0"/>
      <w:divBdr>
        <w:top w:val="none" w:sz="0" w:space="0" w:color="auto"/>
        <w:left w:val="none" w:sz="0" w:space="0" w:color="auto"/>
        <w:bottom w:val="none" w:sz="0" w:space="0" w:color="auto"/>
        <w:right w:val="none" w:sz="0" w:space="0" w:color="auto"/>
      </w:divBdr>
    </w:div>
    <w:div w:id="848913277">
      <w:bodyDiv w:val="1"/>
      <w:marLeft w:val="0"/>
      <w:marRight w:val="0"/>
      <w:marTop w:val="0"/>
      <w:marBottom w:val="0"/>
      <w:divBdr>
        <w:top w:val="none" w:sz="0" w:space="0" w:color="auto"/>
        <w:left w:val="none" w:sz="0" w:space="0" w:color="auto"/>
        <w:bottom w:val="none" w:sz="0" w:space="0" w:color="auto"/>
        <w:right w:val="none" w:sz="0" w:space="0" w:color="auto"/>
      </w:divBdr>
    </w:div>
    <w:div w:id="849952975">
      <w:bodyDiv w:val="1"/>
      <w:marLeft w:val="0"/>
      <w:marRight w:val="0"/>
      <w:marTop w:val="0"/>
      <w:marBottom w:val="0"/>
      <w:divBdr>
        <w:top w:val="none" w:sz="0" w:space="0" w:color="auto"/>
        <w:left w:val="none" w:sz="0" w:space="0" w:color="auto"/>
        <w:bottom w:val="none" w:sz="0" w:space="0" w:color="auto"/>
        <w:right w:val="none" w:sz="0" w:space="0" w:color="auto"/>
      </w:divBdr>
      <w:divsChild>
        <w:div w:id="1742436352">
          <w:marLeft w:val="0"/>
          <w:marRight w:val="0"/>
          <w:marTop w:val="0"/>
          <w:marBottom w:val="0"/>
          <w:divBdr>
            <w:top w:val="none" w:sz="0" w:space="0" w:color="auto"/>
            <w:left w:val="none" w:sz="0" w:space="0" w:color="auto"/>
            <w:bottom w:val="none" w:sz="0" w:space="0" w:color="auto"/>
            <w:right w:val="none" w:sz="0" w:space="0" w:color="auto"/>
          </w:divBdr>
          <w:divsChild>
            <w:div w:id="1966302805">
              <w:marLeft w:val="0"/>
              <w:marRight w:val="0"/>
              <w:marTop w:val="0"/>
              <w:marBottom w:val="0"/>
              <w:divBdr>
                <w:top w:val="none" w:sz="0" w:space="0" w:color="auto"/>
                <w:left w:val="none" w:sz="0" w:space="0" w:color="auto"/>
                <w:bottom w:val="none" w:sz="0" w:space="0" w:color="auto"/>
                <w:right w:val="none" w:sz="0" w:space="0" w:color="auto"/>
              </w:divBdr>
              <w:divsChild>
                <w:div w:id="23336107">
                  <w:marLeft w:val="0"/>
                  <w:marRight w:val="0"/>
                  <w:marTop w:val="0"/>
                  <w:marBottom w:val="0"/>
                  <w:divBdr>
                    <w:top w:val="none" w:sz="0" w:space="0" w:color="auto"/>
                    <w:left w:val="none" w:sz="0" w:space="0" w:color="auto"/>
                    <w:bottom w:val="none" w:sz="0" w:space="0" w:color="auto"/>
                    <w:right w:val="none" w:sz="0" w:space="0" w:color="auto"/>
                  </w:divBdr>
                  <w:divsChild>
                    <w:div w:id="195490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768154">
      <w:bodyDiv w:val="1"/>
      <w:marLeft w:val="0"/>
      <w:marRight w:val="0"/>
      <w:marTop w:val="0"/>
      <w:marBottom w:val="0"/>
      <w:divBdr>
        <w:top w:val="none" w:sz="0" w:space="0" w:color="auto"/>
        <w:left w:val="none" w:sz="0" w:space="0" w:color="auto"/>
        <w:bottom w:val="none" w:sz="0" w:space="0" w:color="auto"/>
        <w:right w:val="none" w:sz="0" w:space="0" w:color="auto"/>
      </w:divBdr>
    </w:div>
    <w:div w:id="876236420">
      <w:bodyDiv w:val="1"/>
      <w:marLeft w:val="0"/>
      <w:marRight w:val="0"/>
      <w:marTop w:val="0"/>
      <w:marBottom w:val="0"/>
      <w:divBdr>
        <w:top w:val="none" w:sz="0" w:space="0" w:color="auto"/>
        <w:left w:val="none" w:sz="0" w:space="0" w:color="auto"/>
        <w:bottom w:val="none" w:sz="0" w:space="0" w:color="auto"/>
        <w:right w:val="none" w:sz="0" w:space="0" w:color="auto"/>
      </w:divBdr>
    </w:div>
    <w:div w:id="882794191">
      <w:bodyDiv w:val="1"/>
      <w:marLeft w:val="0"/>
      <w:marRight w:val="0"/>
      <w:marTop w:val="0"/>
      <w:marBottom w:val="0"/>
      <w:divBdr>
        <w:top w:val="none" w:sz="0" w:space="0" w:color="auto"/>
        <w:left w:val="none" w:sz="0" w:space="0" w:color="auto"/>
        <w:bottom w:val="none" w:sz="0" w:space="0" w:color="auto"/>
        <w:right w:val="none" w:sz="0" w:space="0" w:color="auto"/>
      </w:divBdr>
    </w:div>
    <w:div w:id="884097390">
      <w:bodyDiv w:val="1"/>
      <w:marLeft w:val="0"/>
      <w:marRight w:val="0"/>
      <w:marTop w:val="0"/>
      <w:marBottom w:val="0"/>
      <w:divBdr>
        <w:top w:val="none" w:sz="0" w:space="0" w:color="auto"/>
        <w:left w:val="none" w:sz="0" w:space="0" w:color="auto"/>
        <w:bottom w:val="none" w:sz="0" w:space="0" w:color="auto"/>
        <w:right w:val="none" w:sz="0" w:space="0" w:color="auto"/>
      </w:divBdr>
    </w:div>
    <w:div w:id="885605887">
      <w:bodyDiv w:val="1"/>
      <w:marLeft w:val="0"/>
      <w:marRight w:val="0"/>
      <w:marTop w:val="0"/>
      <w:marBottom w:val="0"/>
      <w:divBdr>
        <w:top w:val="none" w:sz="0" w:space="0" w:color="auto"/>
        <w:left w:val="none" w:sz="0" w:space="0" w:color="auto"/>
        <w:bottom w:val="none" w:sz="0" w:space="0" w:color="auto"/>
        <w:right w:val="none" w:sz="0" w:space="0" w:color="auto"/>
      </w:divBdr>
    </w:div>
    <w:div w:id="887254276">
      <w:bodyDiv w:val="1"/>
      <w:marLeft w:val="0"/>
      <w:marRight w:val="0"/>
      <w:marTop w:val="0"/>
      <w:marBottom w:val="0"/>
      <w:divBdr>
        <w:top w:val="none" w:sz="0" w:space="0" w:color="auto"/>
        <w:left w:val="none" w:sz="0" w:space="0" w:color="auto"/>
        <w:bottom w:val="none" w:sz="0" w:space="0" w:color="auto"/>
        <w:right w:val="none" w:sz="0" w:space="0" w:color="auto"/>
      </w:divBdr>
    </w:div>
    <w:div w:id="889270396">
      <w:bodyDiv w:val="1"/>
      <w:marLeft w:val="0"/>
      <w:marRight w:val="0"/>
      <w:marTop w:val="0"/>
      <w:marBottom w:val="0"/>
      <w:divBdr>
        <w:top w:val="none" w:sz="0" w:space="0" w:color="auto"/>
        <w:left w:val="none" w:sz="0" w:space="0" w:color="auto"/>
        <w:bottom w:val="none" w:sz="0" w:space="0" w:color="auto"/>
        <w:right w:val="none" w:sz="0" w:space="0" w:color="auto"/>
      </w:divBdr>
    </w:div>
    <w:div w:id="906495732">
      <w:bodyDiv w:val="1"/>
      <w:marLeft w:val="0"/>
      <w:marRight w:val="0"/>
      <w:marTop w:val="0"/>
      <w:marBottom w:val="0"/>
      <w:divBdr>
        <w:top w:val="none" w:sz="0" w:space="0" w:color="auto"/>
        <w:left w:val="none" w:sz="0" w:space="0" w:color="auto"/>
        <w:bottom w:val="none" w:sz="0" w:space="0" w:color="auto"/>
        <w:right w:val="none" w:sz="0" w:space="0" w:color="auto"/>
      </w:divBdr>
    </w:div>
    <w:div w:id="911113185">
      <w:bodyDiv w:val="1"/>
      <w:marLeft w:val="0"/>
      <w:marRight w:val="0"/>
      <w:marTop w:val="0"/>
      <w:marBottom w:val="0"/>
      <w:divBdr>
        <w:top w:val="none" w:sz="0" w:space="0" w:color="auto"/>
        <w:left w:val="none" w:sz="0" w:space="0" w:color="auto"/>
        <w:bottom w:val="none" w:sz="0" w:space="0" w:color="auto"/>
        <w:right w:val="none" w:sz="0" w:space="0" w:color="auto"/>
      </w:divBdr>
    </w:div>
    <w:div w:id="940987976">
      <w:bodyDiv w:val="1"/>
      <w:marLeft w:val="0"/>
      <w:marRight w:val="0"/>
      <w:marTop w:val="0"/>
      <w:marBottom w:val="0"/>
      <w:divBdr>
        <w:top w:val="none" w:sz="0" w:space="0" w:color="auto"/>
        <w:left w:val="none" w:sz="0" w:space="0" w:color="auto"/>
        <w:bottom w:val="none" w:sz="0" w:space="0" w:color="auto"/>
        <w:right w:val="none" w:sz="0" w:space="0" w:color="auto"/>
      </w:divBdr>
    </w:div>
    <w:div w:id="940994322">
      <w:bodyDiv w:val="1"/>
      <w:marLeft w:val="0"/>
      <w:marRight w:val="0"/>
      <w:marTop w:val="0"/>
      <w:marBottom w:val="0"/>
      <w:divBdr>
        <w:top w:val="none" w:sz="0" w:space="0" w:color="auto"/>
        <w:left w:val="none" w:sz="0" w:space="0" w:color="auto"/>
        <w:bottom w:val="none" w:sz="0" w:space="0" w:color="auto"/>
        <w:right w:val="none" w:sz="0" w:space="0" w:color="auto"/>
      </w:divBdr>
    </w:div>
    <w:div w:id="941301667">
      <w:bodyDiv w:val="1"/>
      <w:marLeft w:val="0"/>
      <w:marRight w:val="0"/>
      <w:marTop w:val="0"/>
      <w:marBottom w:val="0"/>
      <w:divBdr>
        <w:top w:val="none" w:sz="0" w:space="0" w:color="auto"/>
        <w:left w:val="none" w:sz="0" w:space="0" w:color="auto"/>
        <w:bottom w:val="none" w:sz="0" w:space="0" w:color="auto"/>
        <w:right w:val="none" w:sz="0" w:space="0" w:color="auto"/>
      </w:divBdr>
    </w:div>
    <w:div w:id="946739231">
      <w:bodyDiv w:val="1"/>
      <w:marLeft w:val="0"/>
      <w:marRight w:val="0"/>
      <w:marTop w:val="0"/>
      <w:marBottom w:val="0"/>
      <w:divBdr>
        <w:top w:val="none" w:sz="0" w:space="0" w:color="auto"/>
        <w:left w:val="none" w:sz="0" w:space="0" w:color="auto"/>
        <w:bottom w:val="none" w:sz="0" w:space="0" w:color="auto"/>
        <w:right w:val="none" w:sz="0" w:space="0" w:color="auto"/>
      </w:divBdr>
    </w:div>
    <w:div w:id="953100368">
      <w:bodyDiv w:val="1"/>
      <w:marLeft w:val="0"/>
      <w:marRight w:val="0"/>
      <w:marTop w:val="0"/>
      <w:marBottom w:val="0"/>
      <w:divBdr>
        <w:top w:val="none" w:sz="0" w:space="0" w:color="auto"/>
        <w:left w:val="none" w:sz="0" w:space="0" w:color="auto"/>
        <w:bottom w:val="none" w:sz="0" w:space="0" w:color="auto"/>
        <w:right w:val="none" w:sz="0" w:space="0" w:color="auto"/>
      </w:divBdr>
    </w:div>
    <w:div w:id="953907648">
      <w:bodyDiv w:val="1"/>
      <w:marLeft w:val="0"/>
      <w:marRight w:val="0"/>
      <w:marTop w:val="0"/>
      <w:marBottom w:val="0"/>
      <w:divBdr>
        <w:top w:val="none" w:sz="0" w:space="0" w:color="auto"/>
        <w:left w:val="none" w:sz="0" w:space="0" w:color="auto"/>
        <w:bottom w:val="none" w:sz="0" w:space="0" w:color="auto"/>
        <w:right w:val="none" w:sz="0" w:space="0" w:color="auto"/>
      </w:divBdr>
    </w:div>
    <w:div w:id="956376932">
      <w:bodyDiv w:val="1"/>
      <w:marLeft w:val="0"/>
      <w:marRight w:val="0"/>
      <w:marTop w:val="0"/>
      <w:marBottom w:val="0"/>
      <w:divBdr>
        <w:top w:val="none" w:sz="0" w:space="0" w:color="auto"/>
        <w:left w:val="none" w:sz="0" w:space="0" w:color="auto"/>
        <w:bottom w:val="none" w:sz="0" w:space="0" w:color="auto"/>
        <w:right w:val="none" w:sz="0" w:space="0" w:color="auto"/>
      </w:divBdr>
    </w:div>
    <w:div w:id="959527771">
      <w:bodyDiv w:val="1"/>
      <w:marLeft w:val="0"/>
      <w:marRight w:val="0"/>
      <w:marTop w:val="0"/>
      <w:marBottom w:val="0"/>
      <w:divBdr>
        <w:top w:val="none" w:sz="0" w:space="0" w:color="auto"/>
        <w:left w:val="none" w:sz="0" w:space="0" w:color="auto"/>
        <w:bottom w:val="none" w:sz="0" w:space="0" w:color="auto"/>
        <w:right w:val="none" w:sz="0" w:space="0" w:color="auto"/>
      </w:divBdr>
    </w:div>
    <w:div w:id="971639049">
      <w:bodyDiv w:val="1"/>
      <w:marLeft w:val="0"/>
      <w:marRight w:val="0"/>
      <w:marTop w:val="0"/>
      <w:marBottom w:val="0"/>
      <w:divBdr>
        <w:top w:val="none" w:sz="0" w:space="0" w:color="auto"/>
        <w:left w:val="none" w:sz="0" w:space="0" w:color="auto"/>
        <w:bottom w:val="none" w:sz="0" w:space="0" w:color="auto"/>
        <w:right w:val="none" w:sz="0" w:space="0" w:color="auto"/>
      </w:divBdr>
    </w:div>
    <w:div w:id="973026947">
      <w:bodyDiv w:val="1"/>
      <w:marLeft w:val="0"/>
      <w:marRight w:val="0"/>
      <w:marTop w:val="0"/>
      <w:marBottom w:val="0"/>
      <w:divBdr>
        <w:top w:val="none" w:sz="0" w:space="0" w:color="auto"/>
        <w:left w:val="none" w:sz="0" w:space="0" w:color="auto"/>
        <w:bottom w:val="none" w:sz="0" w:space="0" w:color="auto"/>
        <w:right w:val="none" w:sz="0" w:space="0" w:color="auto"/>
      </w:divBdr>
    </w:div>
    <w:div w:id="981932079">
      <w:bodyDiv w:val="1"/>
      <w:marLeft w:val="0"/>
      <w:marRight w:val="0"/>
      <w:marTop w:val="0"/>
      <w:marBottom w:val="0"/>
      <w:divBdr>
        <w:top w:val="none" w:sz="0" w:space="0" w:color="auto"/>
        <w:left w:val="none" w:sz="0" w:space="0" w:color="auto"/>
        <w:bottom w:val="none" w:sz="0" w:space="0" w:color="auto"/>
        <w:right w:val="none" w:sz="0" w:space="0" w:color="auto"/>
      </w:divBdr>
    </w:div>
    <w:div w:id="989940941">
      <w:bodyDiv w:val="1"/>
      <w:marLeft w:val="0"/>
      <w:marRight w:val="0"/>
      <w:marTop w:val="0"/>
      <w:marBottom w:val="0"/>
      <w:divBdr>
        <w:top w:val="none" w:sz="0" w:space="0" w:color="auto"/>
        <w:left w:val="none" w:sz="0" w:space="0" w:color="auto"/>
        <w:bottom w:val="none" w:sz="0" w:space="0" w:color="auto"/>
        <w:right w:val="none" w:sz="0" w:space="0" w:color="auto"/>
      </w:divBdr>
    </w:div>
    <w:div w:id="993877331">
      <w:bodyDiv w:val="1"/>
      <w:marLeft w:val="0"/>
      <w:marRight w:val="0"/>
      <w:marTop w:val="0"/>
      <w:marBottom w:val="0"/>
      <w:divBdr>
        <w:top w:val="none" w:sz="0" w:space="0" w:color="auto"/>
        <w:left w:val="none" w:sz="0" w:space="0" w:color="auto"/>
        <w:bottom w:val="none" w:sz="0" w:space="0" w:color="auto"/>
        <w:right w:val="none" w:sz="0" w:space="0" w:color="auto"/>
      </w:divBdr>
    </w:div>
    <w:div w:id="1000081488">
      <w:bodyDiv w:val="1"/>
      <w:marLeft w:val="0"/>
      <w:marRight w:val="0"/>
      <w:marTop w:val="0"/>
      <w:marBottom w:val="0"/>
      <w:divBdr>
        <w:top w:val="none" w:sz="0" w:space="0" w:color="auto"/>
        <w:left w:val="none" w:sz="0" w:space="0" w:color="auto"/>
        <w:bottom w:val="none" w:sz="0" w:space="0" w:color="auto"/>
        <w:right w:val="none" w:sz="0" w:space="0" w:color="auto"/>
      </w:divBdr>
    </w:div>
    <w:div w:id="1005287164">
      <w:bodyDiv w:val="1"/>
      <w:marLeft w:val="0"/>
      <w:marRight w:val="0"/>
      <w:marTop w:val="0"/>
      <w:marBottom w:val="0"/>
      <w:divBdr>
        <w:top w:val="none" w:sz="0" w:space="0" w:color="auto"/>
        <w:left w:val="none" w:sz="0" w:space="0" w:color="auto"/>
        <w:bottom w:val="none" w:sz="0" w:space="0" w:color="auto"/>
        <w:right w:val="none" w:sz="0" w:space="0" w:color="auto"/>
      </w:divBdr>
    </w:div>
    <w:div w:id="1021056742">
      <w:bodyDiv w:val="1"/>
      <w:marLeft w:val="0"/>
      <w:marRight w:val="0"/>
      <w:marTop w:val="0"/>
      <w:marBottom w:val="0"/>
      <w:divBdr>
        <w:top w:val="none" w:sz="0" w:space="0" w:color="auto"/>
        <w:left w:val="none" w:sz="0" w:space="0" w:color="auto"/>
        <w:bottom w:val="none" w:sz="0" w:space="0" w:color="auto"/>
        <w:right w:val="none" w:sz="0" w:space="0" w:color="auto"/>
      </w:divBdr>
    </w:div>
    <w:div w:id="1021321418">
      <w:bodyDiv w:val="1"/>
      <w:marLeft w:val="0"/>
      <w:marRight w:val="0"/>
      <w:marTop w:val="0"/>
      <w:marBottom w:val="0"/>
      <w:divBdr>
        <w:top w:val="none" w:sz="0" w:space="0" w:color="auto"/>
        <w:left w:val="none" w:sz="0" w:space="0" w:color="auto"/>
        <w:bottom w:val="none" w:sz="0" w:space="0" w:color="auto"/>
        <w:right w:val="none" w:sz="0" w:space="0" w:color="auto"/>
      </w:divBdr>
    </w:div>
    <w:div w:id="1027680961">
      <w:bodyDiv w:val="1"/>
      <w:marLeft w:val="0"/>
      <w:marRight w:val="0"/>
      <w:marTop w:val="0"/>
      <w:marBottom w:val="0"/>
      <w:divBdr>
        <w:top w:val="none" w:sz="0" w:space="0" w:color="auto"/>
        <w:left w:val="none" w:sz="0" w:space="0" w:color="auto"/>
        <w:bottom w:val="none" w:sz="0" w:space="0" w:color="auto"/>
        <w:right w:val="none" w:sz="0" w:space="0" w:color="auto"/>
      </w:divBdr>
    </w:div>
    <w:div w:id="1030959155">
      <w:bodyDiv w:val="1"/>
      <w:marLeft w:val="0"/>
      <w:marRight w:val="0"/>
      <w:marTop w:val="0"/>
      <w:marBottom w:val="0"/>
      <w:divBdr>
        <w:top w:val="none" w:sz="0" w:space="0" w:color="auto"/>
        <w:left w:val="none" w:sz="0" w:space="0" w:color="auto"/>
        <w:bottom w:val="none" w:sz="0" w:space="0" w:color="auto"/>
        <w:right w:val="none" w:sz="0" w:space="0" w:color="auto"/>
      </w:divBdr>
    </w:div>
    <w:div w:id="1035428026">
      <w:bodyDiv w:val="1"/>
      <w:marLeft w:val="0"/>
      <w:marRight w:val="0"/>
      <w:marTop w:val="0"/>
      <w:marBottom w:val="0"/>
      <w:divBdr>
        <w:top w:val="none" w:sz="0" w:space="0" w:color="auto"/>
        <w:left w:val="none" w:sz="0" w:space="0" w:color="auto"/>
        <w:bottom w:val="none" w:sz="0" w:space="0" w:color="auto"/>
        <w:right w:val="none" w:sz="0" w:space="0" w:color="auto"/>
      </w:divBdr>
    </w:div>
    <w:div w:id="1038898012">
      <w:bodyDiv w:val="1"/>
      <w:marLeft w:val="0"/>
      <w:marRight w:val="0"/>
      <w:marTop w:val="0"/>
      <w:marBottom w:val="0"/>
      <w:divBdr>
        <w:top w:val="none" w:sz="0" w:space="0" w:color="auto"/>
        <w:left w:val="none" w:sz="0" w:space="0" w:color="auto"/>
        <w:bottom w:val="none" w:sz="0" w:space="0" w:color="auto"/>
        <w:right w:val="none" w:sz="0" w:space="0" w:color="auto"/>
      </w:divBdr>
    </w:div>
    <w:div w:id="1039084105">
      <w:bodyDiv w:val="1"/>
      <w:marLeft w:val="0"/>
      <w:marRight w:val="0"/>
      <w:marTop w:val="0"/>
      <w:marBottom w:val="0"/>
      <w:divBdr>
        <w:top w:val="none" w:sz="0" w:space="0" w:color="auto"/>
        <w:left w:val="none" w:sz="0" w:space="0" w:color="auto"/>
        <w:bottom w:val="none" w:sz="0" w:space="0" w:color="auto"/>
        <w:right w:val="none" w:sz="0" w:space="0" w:color="auto"/>
      </w:divBdr>
    </w:div>
    <w:div w:id="1047948448">
      <w:bodyDiv w:val="1"/>
      <w:marLeft w:val="0"/>
      <w:marRight w:val="0"/>
      <w:marTop w:val="0"/>
      <w:marBottom w:val="0"/>
      <w:divBdr>
        <w:top w:val="none" w:sz="0" w:space="0" w:color="auto"/>
        <w:left w:val="none" w:sz="0" w:space="0" w:color="auto"/>
        <w:bottom w:val="none" w:sz="0" w:space="0" w:color="auto"/>
        <w:right w:val="none" w:sz="0" w:space="0" w:color="auto"/>
      </w:divBdr>
    </w:div>
    <w:div w:id="1053239680">
      <w:bodyDiv w:val="1"/>
      <w:marLeft w:val="0"/>
      <w:marRight w:val="0"/>
      <w:marTop w:val="0"/>
      <w:marBottom w:val="0"/>
      <w:divBdr>
        <w:top w:val="none" w:sz="0" w:space="0" w:color="auto"/>
        <w:left w:val="none" w:sz="0" w:space="0" w:color="auto"/>
        <w:bottom w:val="none" w:sz="0" w:space="0" w:color="auto"/>
        <w:right w:val="none" w:sz="0" w:space="0" w:color="auto"/>
      </w:divBdr>
    </w:div>
    <w:div w:id="1053693748">
      <w:bodyDiv w:val="1"/>
      <w:marLeft w:val="0"/>
      <w:marRight w:val="0"/>
      <w:marTop w:val="0"/>
      <w:marBottom w:val="0"/>
      <w:divBdr>
        <w:top w:val="none" w:sz="0" w:space="0" w:color="auto"/>
        <w:left w:val="none" w:sz="0" w:space="0" w:color="auto"/>
        <w:bottom w:val="none" w:sz="0" w:space="0" w:color="auto"/>
        <w:right w:val="none" w:sz="0" w:space="0" w:color="auto"/>
      </w:divBdr>
    </w:div>
    <w:div w:id="1058867074">
      <w:bodyDiv w:val="1"/>
      <w:marLeft w:val="0"/>
      <w:marRight w:val="0"/>
      <w:marTop w:val="0"/>
      <w:marBottom w:val="0"/>
      <w:divBdr>
        <w:top w:val="none" w:sz="0" w:space="0" w:color="auto"/>
        <w:left w:val="none" w:sz="0" w:space="0" w:color="auto"/>
        <w:bottom w:val="none" w:sz="0" w:space="0" w:color="auto"/>
        <w:right w:val="none" w:sz="0" w:space="0" w:color="auto"/>
      </w:divBdr>
    </w:div>
    <w:div w:id="1061293395">
      <w:bodyDiv w:val="1"/>
      <w:marLeft w:val="0"/>
      <w:marRight w:val="0"/>
      <w:marTop w:val="0"/>
      <w:marBottom w:val="0"/>
      <w:divBdr>
        <w:top w:val="none" w:sz="0" w:space="0" w:color="auto"/>
        <w:left w:val="none" w:sz="0" w:space="0" w:color="auto"/>
        <w:bottom w:val="none" w:sz="0" w:space="0" w:color="auto"/>
        <w:right w:val="none" w:sz="0" w:space="0" w:color="auto"/>
      </w:divBdr>
    </w:div>
    <w:div w:id="1071847577">
      <w:bodyDiv w:val="1"/>
      <w:marLeft w:val="0"/>
      <w:marRight w:val="0"/>
      <w:marTop w:val="0"/>
      <w:marBottom w:val="0"/>
      <w:divBdr>
        <w:top w:val="none" w:sz="0" w:space="0" w:color="auto"/>
        <w:left w:val="none" w:sz="0" w:space="0" w:color="auto"/>
        <w:bottom w:val="none" w:sz="0" w:space="0" w:color="auto"/>
        <w:right w:val="none" w:sz="0" w:space="0" w:color="auto"/>
      </w:divBdr>
    </w:div>
    <w:div w:id="1075972193">
      <w:bodyDiv w:val="1"/>
      <w:marLeft w:val="0"/>
      <w:marRight w:val="0"/>
      <w:marTop w:val="0"/>
      <w:marBottom w:val="0"/>
      <w:divBdr>
        <w:top w:val="none" w:sz="0" w:space="0" w:color="auto"/>
        <w:left w:val="none" w:sz="0" w:space="0" w:color="auto"/>
        <w:bottom w:val="none" w:sz="0" w:space="0" w:color="auto"/>
        <w:right w:val="none" w:sz="0" w:space="0" w:color="auto"/>
      </w:divBdr>
    </w:div>
    <w:div w:id="1077242217">
      <w:bodyDiv w:val="1"/>
      <w:marLeft w:val="0"/>
      <w:marRight w:val="0"/>
      <w:marTop w:val="0"/>
      <w:marBottom w:val="0"/>
      <w:divBdr>
        <w:top w:val="none" w:sz="0" w:space="0" w:color="auto"/>
        <w:left w:val="none" w:sz="0" w:space="0" w:color="auto"/>
        <w:bottom w:val="none" w:sz="0" w:space="0" w:color="auto"/>
        <w:right w:val="none" w:sz="0" w:space="0" w:color="auto"/>
      </w:divBdr>
    </w:div>
    <w:div w:id="1084185460">
      <w:bodyDiv w:val="1"/>
      <w:marLeft w:val="0"/>
      <w:marRight w:val="0"/>
      <w:marTop w:val="0"/>
      <w:marBottom w:val="0"/>
      <w:divBdr>
        <w:top w:val="none" w:sz="0" w:space="0" w:color="auto"/>
        <w:left w:val="none" w:sz="0" w:space="0" w:color="auto"/>
        <w:bottom w:val="none" w:sz="0" w:space="0" w:color="auto"/>
        <w:right w:val="none" w:sz="0" w:space="0" w:color="auto"/>
      </w:divBdr>
    </w:div>
    <w:div w:id="1084960222">
      <w:bodyDiv w:val="1"/>
      <w:marLeft w:val="0"/>
      <w:marRight w:val="0"/>
      <w:marTop w:val="0"/>
      <w:marBottom w:val="0"/>
      <w:divBdr>
        <w:top w:val="none" w:sz="0" w:space="0" w:color="auto"/>
        <w:left w:val="none" w:sz="0" w:space="0" w:color="auto"/>
        <w:bottom w:val="none" w:sz="0" w:space="0" w:color="auto"/>
        <w:right w:val="none" w:sz="0" w:space="0" w:color="auto"/>
      </w:divBdr>
    </w:div>
    <w:div w:id="1087843439">
      <w:bodyDiv w:val="1"/>
      <w:marLeft w:val="0"/>
      <w:marRight w:val="0"/>
      <w:marTop w:val="0"/>
      <w:marBottom w:val="0"/>
      <w:divBdr>
        <w:top w:val="none" w:sz="0" w:space="0" w:color="auto"/>
        <w:left w:val="none" w:sz="0" w:space="0" w:color="auto"/>
        <w:bottom w:val="none" w:sz="0" w:space="0" w:color="auto"/>
        <w:right w:val="none" w:sz="0" w:space="0" w:color="auto"/>
      </w:divBdr>
    </w:div>
    <w:div w:id="1107579418">
      <w:bodyDiv w:val="1"/>
      <w:marLeft w:val="0"/>
      <w:marRight w:val="0"/>
      <w:marTop w:val="0"/>
      <w:marBottom w:val="0"/>
      <w:divBdr>
        <w:top w:val="none" w:sz="0" w:space="0" w:color="auto"/>
        <w:left w:val="none" w:sz="0" w:space="0" w:color="auto"/>
        <w:bottom w:val="none" w:sz="0" w:space="0" w:color="auto"/>
        <w:right w:val="none" w:sz="0" w:space="0" w:color="auto"/>
      </w:divBdr>
    </w:div>
    <w:div w:id="1108894633">
      <w:bodyDiv w:val="1"/>
      <w:marLeft w:val="0"/>
      <w:marRight w:val="0"/>
      <w:marTop w:val="0"/>
      <w:marBottom w:val="0"/>
      <w:divBdr>
        <w:top w:val="none" w:sz="0" w:space="0" w:color="auto"/>
        <w:left w:val="none" w:sz="0" w:space="0" w:color="auto"/>
        <w:bottom w:val="none" w:sz="0" w:space="0" w:color="auto"/>
        <w:right w:val="none" w:sz="0" w:space="0" w:color="auto"/>
      </w:divBdr>
    </w:div>
    <w:div w:id="1117529894">
      <w:bodyDiv w:val="1"/>
      <w:marLeft w:val="0"/>
      <w:marRight w:val="0"/>
      <w:marTop w:val="0"/>
      <w:marBottom w:val="0"/>
      <w:divBdr>
        <w:top w:val="none" w:sz="0" w:space="0" w:color="auto"/>
        <w:left w:val="none" w:sz="0" w:space="0" w:color="auto"/>
        <w:bottom w:val="none" w:sz="0" w:space="0" w:color="auto"/>
        <w:right w:val="none" w:sz="0" w:space="0" w:color="auto"/>
      </w:divBdr>
    </w:div>
    <w:div w:id="1121144716">
      <w:bodyDiv w:val="1"/>
      <w:marLeft w:val="0"/>
      <w:marRight w:val="0"/>
      <w:marTop w:val="0"/>
      <w:marBottom w:val="0"/>
      <w:divBdr>
        <w:top w:val="none" w:sz="0" w:space="0" w:color="auto"/>
        <w:left w:val="none" w:sz="0" w:space="0" w:color="auto"/>
        <w:bottom w:val="none" w:sz="0" w:space="0" w:color="auto"/>
        <w:right w:val="none" w:sz="0" w:space="0" w:color="auto"/>
      </w:divBdr>
    </w:div>
    <w:div w:id="1128738094">
      <w:bodyDiv w:val="1"/>
      <w:marLeft w:val="0"/>
      <w:marRight w:val="0"/>
      <w:marTop w:val="0"/>
      <w:marBottom w:val="0"/>
      <w:divBdr>
        <w:top w:val="none" w:sz="0" w:space="0" w:color="auto"/>
        <w:left w:val="none" w:sz="0" w:space="0" w:color="auto"/>
        <w:bottom w:val="none" w:sz="0" w:space="0" w:color="auto"/>
        <w:right w:val="none" w:sz="0" w:space="0" w:color="auto"/>
      </w:divBdr>
    </w:div>
    <w:div w:id="1138960867">
      <w:bodyDiv w:val="1"/>
      <w:marLeft w:val="0"/>
      <w:marRight w:val="0"/>
      <w:marTop w:val="0"/>
      <w:marBottom w:val="0"/>
      <w:divBdr>
        <w:top w:val="none" w:sz="0" w:space="0" w:color="auto"/>
        <w:left w:val="none" w:sz="0" w:space="0" w:color="auto"/>
        <w:bottom w:val="none" w:sz="0" w:space="0" w:color="auto"/>
        <w:right w:val="none" w:sz="0" w:space="0" w:color="auto"/>
      </w:divBdr>
    </w:div>
    <w:div w:id="1145046074">
      <w:bodyDiv w:val="1"/>
      <w:marLeft w:val="0"/>
      <w:marRight w:val="0"/>
      <w:marTop w:val="0"/>
      <w:marBottom w:val="0"/>
      <w:divBdr>
        <w:top w:val="none" w:sz="0" w:space="0" w:color="auto"/>
        <w:left w:val="none" w:sz="0" w:space="0" w:color="auto"/>
        <w:bottom w:val="none" w:sz="0" w:space="0" w:color="auto"/>
        <w:right w:val="none" w:sz="0" w:space="0" w:color="auto"/>
      </w:divBdr>
    </w:div>
    <w:div w:id="1147278370">
      <w:bodyDiv w:val="1"/>
      <w:marLeft w:val="0"/>
      <w:marRight w:val="0"/>
      <w:marTop w:val="0"/>
      <w:marBottom w:val="0"/>
      <w:divBdr>
        <w:top w:val="none" w:sz="0" w:space="0" w:color="auto"/>
        <w:left w:val="none" w:sz="0" w:space="0" w:color="auto"/>
        <w:bottom w:val="none" w:sz="0" w:space="0" w:color="auto"/>
        <w:right w:val="none" w:sz="0" w:space="0" w:color="auto"/>
      </w:divBdr>
    </w:div>
    <w:div w:id="1163661452">
      <w:bodyDiv w:val="1"/>
      <w:marLeft w:val="0"/>
      <w:marRight w:val="0"/>
      <w:marTop w:val="0"/>
      <w:marBottom w:val="0"/>
      <w:divBdr>
        <w:top w:val="none" w:sz="0" w:space="0" w:color="auto"/>
        <w:left w:val="none" w:sz="0" w:space="0" w:color="auto"/>
        <w:bottom w:val="none" w:sz="0" w:space="0" w:color="auto"/>
        <w:right w:val="none" w:sz="0" w:space="0" w:color="auto"/>
      </w:divBdr>
    </w:div>
    <w:div w:id="1165437707">
      <w:bodyDiv w:val="1"/>
      <w:marLeft w:val="0"/>
      <w:marRight w:val="0"/>
      <w:marTop w:val="0"/>
      <w:marBottom w:val="0"/>
      <w:divBdr>
        <w:top w:val="none" w:sz="0" w:space="0" w:color="auto"/>
        <w:left w:val="none" w:sz="0" w:space="0" w:color="auto"/>
        <w:bottom w:val="none" w:sz="0" w:space="0" w:color="auto"/>
        <w:right w:val="none" w:sz="0" w:space="0" w:color="auto"/>
      </w:divBdr>
      <w:divsChild>
        <w:div w:id="1960258929">
          <w:marLeft w:val="0"/>
          <w:marRight w:val="0"/>
          <w:marTop w:val="0"/>
          <w:marBottom w:val="0"/>
          <w:divBdr>
            <w:top w:val="none" w:sz="0" w:space="0" w:color="auto"/>
            <w:left w:val="none" w:sz="0" w:space="0" w:color="auto"/>
            <w:bottom w:val="none" w:sz="0" w:space="0" w:color="auto"/>
            <w:right w:val="none" w:sz="0" w:space="0" w:color="auto"/>
          </w:divBdr>
          <w:divsChild>
            <w:div w:id="1932734130">
              <w:marLeft w:val="0"/>
              <w:marRight w:val="0"/>
              <w:marTop w:val="0"/>
              <w:marBottom w:val="0"/>
              <w:divBdr>
                <w:top w:val="none" w:sz="0" w:space="0" w:color="auto"/>
                <w:left w:val="none" w:sz="0" w:space="0" w:color="auto"/>
                <w:bottom w:val="none" w:sz="0" w:space="0" w:color="auto"/>
                <w:right w:val="none" w:sz="0" w:space="0" w:color="auto"/>
              </w:divBdr>
              <w:divsChild>
                <w:div w:id="1329598548">
                  <w:marLeft w:val="0"/>
                  <w:marRight w:val="0"/>
                  <w:marTop w:val="0"/>
                  <w:marBottom w:val="0"/>
                  <w:divBdr>
                    <w:top w:val="none" w:sz="0" w:space="0" w:color="auto"/>
                    <w:left w:val="none" w:sz="0" w:space="0" w:color="auto"/>
                    <w:bottom w:val="none" w:sz="0" w:space="0" w:color="auto"/>
                    <w:right w:val="none" w:sz="0" w:space="0" w:color="auto"/>
                  </w:divBdr>
                  <w:divsChild>
                    <w:div w:id="17892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16000">
          <w:marLeft w:val="0"/>
          <w:marRight w:val="0"/>
          <w:marTop w:val="0"/>
          <w:marBottom w:val="0"/>
          <w:divBdr>
            <w:top w:val="none" w:sz="0" w:space="0" w:color="auto"/>
            <w:left w:val="none" w:sz="0" w:space="0" w:color="auto"/>
            <w:bottom w:val="none" w:sz="0" w:space="0" w:color="auto"/>
            <w:right w:val="none" w:sz="0" w:space="0" w:color="auto"/>
          </w:divBdr>
          <w:divsChild>
            <w:div w:id="808589469">
              <w:marLeft w:val="0"/>
              <w:marRight w:val="0"/>
              <w:marTop w:val="0"/>
              <w:marBottom w:val="0"/>
              <w:divBdr>
                <w:top w:val="none" w:sz="0" w:space="0" w:color="auto"/>
                <w:left w:val="none" w:sz="0" w:space="0" w:color="auto"/>
                <w:bottom w:val="none" w:sz="0" w:space="0" w:color="auto"/>
                <w:right w:val="none" w:sz="0" w:space="0" w:color="auto"/>
              </w:divBdr>
              <w:divsChild>
                <w:div w:id="1250191805">
                  <w:marLeft w:val="0"/>
                  <w:marRight w:val="0"/>
                  <w:marTop w:val="0"/>
                  <w:marBottom w:val="0"/>
                  <w:divBdr>
                    <w:top w:val="none" w:sz="0" w:space="0" w:color="auto"/>
                    <w:left w:val="none" w:sz="0" w:space="0" w:color="auto"/>
                    <w:bottom w:val="none" w:sz="0" w:space="0" w:color="auto"/>
                    <w:right w:val="none" w:sz="0" w:space="0" w:color="auto"/>
                  </w:divBdr>
                  <w:divsChild>
                    <w:div w:id="17474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627304">
      <w:bodyDiv w:val="1"/>
      <w:marLeft w:val="0"/>
      <w:marRight w:val="0"/>
      <w:marTop w:val="0"/>
      <w:marBottom w:val="0"/>
      <w:divBdr>
        <w:top w:val="none" w:sz="0" w:space="0" w:color="auto"/>
        <w:left w:val="none" w:sz="0" w:space="0" w:color="auto"/>
        <w:bottom w:val="none" w:sz="0" w:space="0" w:color="auto"/>
        <w:right w:val="none" w:sz="0" w:space="0" w:color="auto"/>
      </w:divBdr>
    </w:div>
    <w:div w:id="1168982668">
      <w:bodyDiv w:val="1"/>
      <w:marLeft w:val="0"/>
      <w:marRight w:val="0"/>
      <w:marTop w:val="0"/>
      <w:marBottom w:val="0"/>
      <w:divBdr>
        <w:top w:val="none" w:sz="0" w:space="0" w:color="auto"/>
        <w:left w:val="none" w:sz="0" w:space="0" w:color="auto"/>
        <w:bottom w:val="none" w:sz="0" w:space="0" w:color="auto"/>
        <w:right w:val="none" w:sz="0" w:space="0" w:color="auto"/>
      </w:divBdr>
    </w:div>
    <w:div w:id="1181627392">
      <w:bodyDiv w:val="1"/>
      <w:marLeft w:val="0"/>
      <w:marRight w:val="0"/>
      <w:marTop w:val="0"/>
      <w:marBottom w:val="0"/>
      <w:divBdr>
        <w:top w:val="none" w:sz="0" w:space="0" w:color="auto"/>
        <w:left w:val="none" w:sz="0" w:space="0" w:color="auto"/>
        <w:bottom w:val="none" w:sz="0" w:space="0" w:color="auto"/>
        <w:right w:val="none" w:sz="0" w:space="0" w:color="auto"/>
      </w:divBdr>
    </w:div>
    <w:div w:id="1185943560">
      <w:bodyDiv w:val="1"/>
      <w:marLeft w:val="0"/>
      <w:marRight w:val="0"/>
      <w:marTop w:val="0"/>
      <w:marBottom w:val="0"/>
      <w:divBdr>
        <w:top w:val="none" w:sz="0" w:space="0" w:color="auto"/>
        <w:left w:val="none" w:sz="0" w:space="0" w:color="auto"/>
        <w:bottom w:val="none" w:sz="0" w:space="0" w:color="auto"/>
        <w:right w:val="none" w:sz="0" w:space="0" w:color="auto"/>
      </w:divBdr>
    </w:div>
    <w:div w:id="1189679442">
      <w:bodyDiv w:val="1"/>
      <w:marLeft w:val="0"/>
      <w:marRight w:val="0"/>
      <w:marTop w:val="0"/>
      <w:marBottom w:val="0"/>
      <w:divBdr>
        <w:top w:val="none" w:sz="0" w:space="0" w:color="auto"/>
        <w:left w:val="none" w:sz="0" w:space="0" w:color="auto"/>
        <w:bottom w:val="none" w:sz="0" w:space="0" w:color="auto"/>
        <w:right w:val="none" w:sz="0" w:space="0" w:color="auto"/>
      </w:divBdr>
    </w:div>
    <w:div w:id="1190796092">
      <w:bodyDiv w:val="1"/>
      <w:marLeft w:val="0"/>
      <w:marRight w:val="0"/>
      <w:marTop w:val="0"/>
      <w:marBottom w:val="0"/>
      <w:divBdr>
        <w:top w:val="none" w:sz="0" w:space="0" w:color="auto"/>
        <w:left w:val="none" w:sz="0" w:space="0" w:color="auto"/>
        <w:bottom w:val="none" w:sz="0" w:space="0" w:color="auto"/>
        <w:right w:val="none" w:sz="0" w:space="0" w:color="auto"/>
      </w:divBdr>
    </w:div>
    <w:div w:id="1194803980">
      <w:bodyDiv w:val="1"/>
      <w:marLeft w:val="0"/>
      <w:marRight w:val="0"/>
      <w:marTop w:val="0"/>
      <w:marBottom w:val="0"/>
      <w:divBdr>
        <w:top w:val="none" w:sz="0" w:space="0" w:color="auto"/>
        <w:left w:val="none" w:sz="0" w:space="0" w:color="auto"/>
        <w:bottom w:val="none" w:sz="0" w:space="0" w:color="auto"/>
        <w:right w:val="none" w:sz="0" w:space="0" w:color="auto"/>
      </w:divBdr>
    </w:div>
    <w:div w:id="1198809275">
      <w:bodyDiv w:val="1"/>
      <w:marLeft w:val="0"/>
      <w:marRight w:val="0"/>
      <w:marTop w:val="0"/>
      <w:marBottom w:val="0"/>
      <w:divBdr>
        <w:top w:val="none" w:sz="0" w:space="0" w:color="auto"/>
        <w:left w:val="none" w:sz="0" w:space="0" w:color="auto"/>
        <w:bottom w:val="none" w:sz="0" w:space="0" w:color="auto"/>
        <w:right w:val="none" w:sz="0" w:space="0" w:color="auto"/>
      </w:divBdr>
    </w:div>
    <w:div w:id="1216425496">
      <w:bodyDiv w:val="1"/>
      <w:marLeft w:val="0"/>
      <w:marRight w:val="0"/>
      <w:marTop w:val="0"/>
      <w:marBottom w:val="0"/>
      <w:divBdr>
        <w:top w:val="none" w:sz="0" w:space="0" w:color="auto"/>
        <w:left w:val="none" w:sz="0" w:space="0" w:color="auto"/>
        <w:bottom w:val="none" w:sz="0" w:space="0" w:color="auto"/>
        <w:right w:val="none" w:sz="0" w:space="0" w:color="auto"/>
      </w:divBdr>
    </w:div>
    <w:div w:id="1222250536">
      <w:bodyDiv w:val="1"/>
      <w:marLeft w:val="0"/>
      <w:marRight w:val="0"/>
      <w:marTop w:val="0"/>
      <w:marBottom w:val="0"/>
      <w:divBdr>
        <w:top w:val="none" w:sz="0" w:space="0" w:color="auto"/>
        <w:left w:val="none" w:sz="0" w:space="0" w:color="auto"/>
        <w:bottom w:val="none" w:sz="0" w:space="0" w:color="auto"/>
        <w:right w:val="none" w:sz="0" w:space="0" w:color="auto"/>
      </w:divBdr>
    </w:div>
    <w:div w:id="1223902218">
      <w:bodyDiv w:val="1"/>
      <w:marLeft w:val="0"/>
      <w:marRight w:val="0"/>
      <w:marTop w:val="0"/>
      <w:marBottom w:val="0"/>
      <w:divBdr>
        <w:top w:val="none" w:sz="0" w:space="0" w:color="auto"/>
        <w:left w:val="none" w:sz="0" w:space="0" w:color="auto"/>
        <w:bottom w:val="none" w:sz="0" w:space="0" w:color="auto"/>
        <w:right w:val="none" w:sz="0" w:space="0" w:color="auto"/>
      </w:divBdr>
    </w:div>
    <w:div w:id="1224369732">
      <w:bodyDiv w:val="1"/>
      <w:marLeft w:val="0"/>
      <w:marRight w:val="0"/>
      <w:marTop w:val="0"/>
      <w:marBottom w:val="0"/>
      <w:divBdr>
        <w:top w:val="none" w:sz="0" w:space="0" w:color="auto"/>
        <w:left w:val="none" w:sz="0" w:space="0" w:color="auto"/>
        <w:bottom w:val="none" w:sz="0" w:space="0" w:color="auto"/>
        <w:right w:val="none" w:sz="0" w:space="0" w:color="auto"/>
      </w:divBdr>
    </w:div>
    <w:div w:id="1226263181">
      <w:bodyDiv w:val="1"/>
      <w:marLeft w:val="0"/>
      <w:marRight w:val="0"/>
      <w:marTop w:val="0"/>
      <w:marBottom w:val="0"/>
      <w:divBdr>
        <w:top w:val="none" w:sz="0" w:space="0" w:color="auto"/>
        <w:left w:val="none" w:sz="0" w:space="0" w:color="auto"/>
        <w:bottom w:val="none" w:sz="0" w:space="0" w:color="auto"/>
        <w:right w:val="none" w:sz="0" w:space="0" w:color="auto"/>
      </w:divBdr>
    </w:div>
    <w:div w:id="1233547043">
      <w:bodyDiv w:val="1"/>
      <w:marLeft w:val="0"/>
      <w:marRight w:val="0"/>
      <w:marTop w:val="0"/>
      <w:marBottom w:val="0"/>
      <w:divBdr>
        <w:top w:val="none" w:sz="0" w:space="0" w:color="auto"/>
        <w:left w:val="none" w:sz="0" w:space="0" w:color="auto"/>
        <w:bottom w:val="none" w:sz="0" w:space="0" w:color="auto"/>
        <w:right w:val="none" w:sz="0" w:space="0" w:color="auto"/>
      </w:divBdr>
    </w:div>
    <w:div w:id="1234463403">
      <w:bodyDiv w:val="1"/>
      <w:marLeft w:val="0"/>
      <w:marRight w:val="0"/>
      <w:marTop w:val="0"/>
      <w:marBottom w:val="0"/>
      <w:divBdr>
        <w:top w:val="none" w:sz="0" w:space="0" w:color="auto"/>
        <w:left w:val="none" w:sz="0" w:space="0" w:color="auto"/>
        <w:bottom w:val="none" w:sz="0" w:space="0" w:color="auto"/>
        <w:right w:val="none" w:sz="0" w:space="0" w:color="auto"/>
      </w:divBdr>
    </w:div>
    <w:div w:id="1234585927">
      <w:bodyDiv w:val="1"/>
      <w:marLeft w:val="0"/>
      <w:marRight w:val="0"/>
      <w:marTop w:val="0"/>
      <w:marBottom w:val="0"/>
      <w:divBdr>
        <w:top w:val="none" w:sz="0" w:space="0" w:color="auto"/>
        <w:left w:val="none" w:sz="0" w:space="0" w:color="auto"/>
        <w:bottom w:val="none" w:sz="0" w:space="0" w:color="auto"/>
        <w:right w:val="none" w:sz="0" w:space="0" w:color="auto"/>
      </w:divBdr>
    </w:div>
    <w:div w:id="1247688777">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sChild>
        <w:div w:id="208885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689355">
      <w:bodyDiv w:val="1"/>
      <w:marLeft w:val="0"/>
      <w:marRight w:val="0"/>
      <w:marTop w:val="0"/>
      <w:marBottom w:val="0"/>
      <w:divBdr>
        <w:top w:val="none" w:sz="0" w:space="0" w:color="auto"/>
        <w:left w:val="none" w:sz="0" w:space="0" w:color="auto"/>
        <w:bottom w:val="none" w:sz="0" w:space="0" w:color="auto"/>
        <w:right w:val="none" w:sz="0" w:space="0" w:color="auto"/>
      </w:divBdr>
    </w:div>
    <w:div w:id="1263566652">
      <w:bodyDiv w:val="1"/>
      <w:marLeft w:val="0"/>
      <w:marRight w:val="0"/>
      <w:marTop w:val="0"/>
      <w:marBottom w:val="0"/>
      <w:divBdr>
        <w:top w:val="none" w:sz="0" w:space="0" w:color="auto"/>
        <w:left w:val="none" w:sz="0" w:space="0" w:color="auto"/>
        <w:bottom w:val="none" w:sz="0" w:space="0" w:color="auto"/>
        <w:right w:val="none" w:sz="0" w:space="0" w:color="auto"/>
      </w:divBdr>
    </w:div>
    <w:div w:id="1274246896">
      <w:bodyDiv w:val="1"/>
      <w:marLeft w:val="0"/>
      <w:marRight w:val="0"/>
      <w:marTop w:val="0"/>
      <w:marBottom w:val="0"/>
      <w:divBdr>
        <w:top w:val="none" w:sz="0" w:space="0" w:color="auto"/>
        <w:left w:val="none" w:sz="0" w:space="0" w:color="auto"/>
        <w:bottom w:val="none" w:sz="0" w:space="0" w:color="auto"/>
        <w:right w:val="none" w:sz="0" w:space="0" w:color="auto"/>
      </w:divBdr>
    </w:div>
    <w:div w:id="1279332299">
      <w:bodyDiv w:val="1"/>
      <w:marLeft w:val="0"/>
      <w:marRight w:val="0"/>
      <w:marTop w:val="0"/>
      <w:marBottom w:val="0"/>
      <w:divBdr>
        <w:top w:val="none" w:sz="0" w:space="0" w:color="auto"/>
        <w:left w:val="none" w:sz="0" w:space="0" w:color="auto"/>
        <w:bottom w:val="none" w:sz="0" w:space="0" w:color="auto"/>
        <w:right w:val="none" w:sz="0" w:space="0" w:color="auto"/>
      </w:divBdr>
    </w:div>
    <w:div w:id="1292400235">
      <w:bodyDiv w:val="1"/>
      <w:marLeft w:val="0"/>
      <w:marRight w:val="0"/>
      <w:marTop w:val="0"/>
      <w:marBottom w:val="0"/>
      <w:divBdr>
        <w:top w:val="none" w:sz="0" w:space="0" w:color="auto"/>
        <w:left w:val="none" w:sz="0" w:space="0" w:color="auto"/>
        <w:bottom w:val="none" w:sz="0" w:space="0" w:color="auto"/>
        <w:right w:val="none" w:sz="0" w:space="0" w:color="auto"/>
      </w:divBdr>
    </w:div>
    <w:div w:id="1293368295">
      <w:bodyDiv w:val="1"/>
      <w:marLeft w:val="0"/>
      <w:marRight w:val="0"/>
      <w:marTop w:val="0"/>
      <w:marBottom w:val="0"/>
      <w:divBdr>
        <w:top w:val="none" w:sz="0" w:space="0" w:color="auto"/>
        <w:left w:val="none" w:sz="0" w:space="0" w:color="auto"/>
        <w:bottom w:val="none" w:sz="0" w:space="0" w:color="auto"/>
        <w:right w:val="none" w:sz="0" w:space="0" w:color="auto"/>
      </w:divBdr>
    </w:div>
    <w:div w:id="1293973318">
      <w:bodyDiv w:val="1"/>
      <w:marLeft w:val="0"/>
      <w:marRight w:val="0"/>
      <w:marTop w:val="0"/>
      <w:marBottom w:val="0"/>
      <w:divBdr>
        <w:top w:val="none" w:sz="0" w:space="0" w:color="auto"/>
        <w:left w:val="none" w:sz="0" w:space="0" w:color="auto"/>
        <w:bottom w:val="none" w:sz="0" w:space="0" w:color="auto"/>
        <w:right w:val="none" w:sz="0" w:space="0" w:color="auto"/>
      </w:divBdr>
    </w:div>
    <w:div w:id="1307785753">
      <w:bodyDiv w:val="1"/>
      <w:marLeft w:val="0"/>
      <w:marRight w:val="0"/>
      <w:marTop w:val="0"/>
      <w:marBottom w:val="0"/>
      <w:divBdr>
        <w:top w:val="none" w:sz="0" w:space="0" w:color="auto"/>
        <w:left w:val="none" w:sz="0" w:space="0" w:color="auto"/>
        <w:bottom w:val="none" w:sz="0" w:space="0" w:color="auto"/>
        <w:right w:val="none" w:sz="0" w:space="0" w:color="auto"/>
      </w:divBdr>
    </w:div>
    <w:div w:id="1335450632">
      <w:bodyDiv w:val="1"/>
      <w:marLeft w:val="0"/>
      <w:marRight w:val="0"/>
      <w:marTop w:val="0"/>
      <w:marBottom w:val="0"/>
      <w:divBdr>
        <w:top w:val="none" w:sz="0" w:space="0" w:color="auto"/>
        <w:left w:val="none" w:sz="0" w:space="0" w:color="auto"/>
        <w:bottom w:val="none" w:sz="0" w:space="0" w:color="auto"/>
        <w:right w:val="none" w:sz="0" w:space="0" w:color="auto"/>
      </w:divBdr>
    </w:div>
    <w:div w:id="1337532820">
      <w:bodyDiv w:val="1"/>
      <w:marLeft w:val="0"/>
      <w:marRight w:val="0"/>
      <w:marTop w:val="0"/>
      <w:marBottom w:val="0"/>
      <w:divBdr>
        <w:top w:val="none" w:sz="0" w:space="0" w:color="auto"/>
        <w:left w:val="none" w:sz="0" w:space="0" w:color="auto"/>
        <w:bottom w:val="none" w:sz="0" w:space="0" w:color="auto"/>
        <w:right w:val="none" w:sz="0" w:space="0" w:color="auto"/>
      </w:divBdr>
    </w:div>
    <w:div w:id="1338116918">
      <w:bodyDiv w:val="1"/>
      <w:marLeft w:val="0"/>
      <w:marRight w:val="0"/>
      <w:marTop w:val="0"/>
      <w:marBottom w:val="0"/>
      <w:divBdr>
        <w:top w:val="none" w:sz="0" w:space="0" w:color="auto"/>
        <w:left w:val="none" w:sz="0" w:space="0" w:color="auto"/>
        <w:bottom w:val="none" w:sz="0" w:space="0" w:color="auto"/>
        <w:right w:val="none" w:sz="0" w:space="0" w:color="auto"/>
      </w:divBdr>
    </w:div>
    <w:div w:id="1360660632">
      <w:bodyDiv w:val="1"/>
      <w:marLeft w:val="0"/>
      <w:marRight w:val="0"/>
      <w:marTop w:val="0"/>
      <w:marBottom w:val="0"/>
      <w:divBdr>
        <w:top w:val="none" w:sz="0" w:space="0" w:color="auto"/>
        <w:left w:val="none" w:sz="0" w:space="0" w:color="auto"/>
        <w:bottom w:val="none" w:sz="0" w:space="0" w:color="auto"/>
        <w:right w:val="none" w:sz="0" w:space="0" w:color="auto"/>
      </w:divBdr>
    </w:div>
    <w:div w:id="1368332884">
      <w:bodyDiv w:val="1"/>
      <w:marLeft w:val="0"/>
      <w:marRight w:val="0"/>
      <w:marTop w:val="0"/>
      <w:marBottom w:val="0"/>
      <w:divBdr>
        <w:top w:val="none" w:sz="0" w:space="0" w:color="auto"/>
        <w:left w:val="none" w:sz="0" w:space="0" w:color="auto"/>
        <w:bottom w:val="none" w:sz="0" w:space="0" w:color="auto"/>
        <w:right w:val="none" w:sz="0" w:space="0" w:color="auto"/>
      </w:divBdr>
    </w:div>
    <w:div w:id="1377042973">
      <w:bodyDiv w:val="1"/>
      <w:marLeft w:val="0"/>
      <w:marRight w:val="0"/>
      <w:marTop w:val="0"/>
      <w:marBottom w:val="0"/>
      <w:divBdr>
        <w:top w:val="none" w:sz="0" w:space="0" w:color="auto"/>
        <w:left w:val="none" w:sz="0" w:space="0" w:color="auto"/>
        <w:bottom w:val="none" w:sz="0" w:space="0" w:color="auto"/>
        <w:right w:val="none" w:sz="0" w:space="0" w:color="auto"/>
      </w:divBdr>
    </w:div>
    <w:div w:id="1391343541">
      <w:bodyDiv w:val="1"/>
      <w:marLeft w:val="0"/>
      <w:marRight w:val="0"/>
      <w:marTop w:val="0"/>
      <w:marBottom w:val="0"/>
      <w:divBdr>
        <w:top w:val="none" w:sz="0" w:space="0" w:color="auto"/>
        <w:left w:val="none" w:sz="0" w:space="0" w:color="auto"/>
        <w:bottom w:val="none" w:sz="0" w:space="0" w:color="auto"/>
        <w:right w:val="none" w:sz="0" w:space="0" w:color="auto"/>
      </w:divBdr>
    </w:div>
    <w:div w:id="1391885585">
      <w:bodyDiv w:val="1"/>
      <w:marLeft w:val="0"/>
      <w:marRight w:val="0"/>
      <w:marTop w:val="0"/>
      <w:marBottom w:val="0"/>
      <w:divBdr>
        <w:top w:val="none" w:sz="0" w:space="0" w:color="auto"/>
        <w:left w:val="none" w:sz="0" w:space="0" w:color="auto"/>
        <w:bottom w:val="none" w:sz="0" w:space="0" w:color="auto"/>
        <w:right w:val="none" w:sz="0" w:space="0" w:color="auto"/>
      </w:divBdr>
    </w:div>
    <w:div w:id="1401446880">
      <w:bodyDiv w:val="1"/>
      <w:marLeft w:val="0"/>
      <w:marRight w:val="0"/>
      <w:marTop w:val="0"/>
      <w:marBottom w:val="0"/>
      <w:divBdr>
        <w:top w:val="none" w:sz="0" w:space="0" w:color="auto"/>
        <w:left w:val="none" w:sz="0" w:space="0" w:color="auto"/>
        <w:bottom w:val="none" w:sz="0" w:space="0" w:color="auto"/>
        <w:right w:val="none" w:sz="0" w:space="0" w:color="auto"/>
      </w:divBdr>
    </w:div>
    <w:div w:id="1407344443">
      <w:bodyDiv w:val="1"/>
      <w:marLeft w:val="0"/>
      <w:marRight w:val="0"/>
      <w:marTop w:val="0"/>
      <w:marBottom w:val="0"/>
      <w:divBdr>
        <w:top w:val="none" w:sz="0" w:space="0" w:color="auto"/>
        <w:left w:val="none" w:sz="0" w:space="0" w:color="auto"/>
        <w:bottom w:val="none" w:sz="0" w:space="0" w:color="auto"/>
        <w:right w:val="none" w:sz="0" w:space="0" w:color="auto"/>
      </w:divBdr>
    </w:div>
    <w:div w:id="1417626142">
      <w:bodyDiv w:val="1"/>
      <w:marLeft w:val="0"/>
      <w:marRight w:val="0"/>
      <w:marTop w:val="0"/>
      <w:marBottom w:val="0"/>
      <w:divBdr>
        <w:top w:val="none" w:sz="0" w:space="0" w:color="auto"/>
        <w:left w:val="none" w:sz="0" w:space="0" w:color="auto"/>
        <w:bottom w:val="none" w:sz="0" w:space="0" w:color="auto"/>
        <w:right w:val="none" w:sz="0" w:space="0" w:color="auto"/>
      </w:divBdr>
    </w:div>
    <w:div w:id="1418016664">
      <w:bodyDiv w:val="1"/>
      <w:marLeft w:val="0"/>
      <w:marRight w:val="0"/>
      <w:marTop w:val="0"/>
      <w:marBottom w:val="0"/>
      <w:divBdr>
        <w:top w:val="none" w:sz="0" w:space="0" w:color="auto"/>
        <w:left w:val="none" w:sz="0" w:space="0" w:color="auto"/>
        <w:bottom w:val="none" w:sz="0" w:space="0" w:color="auto"/>
        <w:right w:val="none" w:sz="0" w:space="0" w:color="auto"/>
      </w:divBdr>
    </w:div>
    <w:div w:id="1428773073">
      <w:bodyDiv w:val="1"/>
      <w:marLeft w:val="0"/>
      <w:marRight w:val="0"/>
      <w:marTop w:val="0"/>
      <w:marBottom w:val="0"/>
      <w:divBdr>
        <w:top w:val="none" w:sz="0" w:space="0" w:color="auto"/>
        <w:left w:val="none" w:sz="0" w:space="0" w:color="auto"/>
        <w:bottom w:val="none" w:sz="0" w:space="0" w:color="auto"/>
        <w:right w:val="none" w:sz="0" w:space="0" w:color="auto"/>
      </w:divBdr>
    </w:div>
    <w:div w:id="1445463228">
      <w:bodyDiv w:val="1"/>
      <w:marLeft w:val="0"/>
      <w:marRight w:val="0"/>
      <w:marTop w:val="0"/>
      <w:marBottom w:val="0"/>
      <w:divBdr>
        <w:top w:val="none" w:sz="0" w:space="0" w:color="auto"/>
        <w:left w:val="none" w:sz="0" w:space="0" w:color="auto"/>
        <w:bottom w:val="none" w:sz="0" w:space="0" w:color="auto"/>
        <w:right w:val="none" w:sz="0" w:space="0" w:color="auto"/>
      </w:divBdr>
    </w:div>
    <w:div w:id="1451126540">
      <w:bodyDiv w:val="1"/>
      <w:marLeft w:val="0"/>
      <w:marRight w:val="0"/>
      <w:marTop w:val="0"/>
      <w:marBottom w:val="0"/>
      <w:divBdr>
        <w:top w:val="none" w:sz="0" w:space="0" w:color="auto"/>
        <w:left w:val="none" w:sz="0" w:space="0" w:color="auto"/>
        <w:bottom w:val="none" w:sz="0" w:space="0" w:color="auto"/>
        <w:right w:val="none" w:sz="0" w:space="0" w:color="auto"/>
      </w:divBdr>
    </w:div>
    <w:div w:id="1456022848">
      <w:bodyDiv w:val="1"/>
      <w:marLeft w:val="0"/>
      <w:marRight w:val="0"/>
      <w:marTop w:val="0"/>
      <w:marBottom w:val="0"/>
      <w:divBdr>
        <w:top w:val="none" w:sz="0" w:space="0" w:color="auto"/>
        <w:left w:val="none" w:sz="0" w:space="0" w:color="auto"/>
        <w:bottom w:val="none" w:sz="0" w:space="0" w:color="auto"/>
        <w:right w:val="none" w:sz="0" w:space="0" w:color="auto"/>
      </w:divBdr>
    </w:div>
    <w:div w:id="1470241720">
      <w:bodyDiv w:val="1"/>
      <w:marLeft w:val="0"/>
      <w:marRight w:val="0"/>
      <w:marTop w:val="0"/>
      <w:marBottom w:val="0"/>
      <w:divBdr>
        <w:top w:val="none" w:sz="0" w:space="0" w:color="auto"/>
        <w:left w:val="none" w:sz="0" w:space="0" w:color="auto"/>
        <w:bottom w:val="none" w:sz="0" w:space="0" w:color="auto"/>
        <w:right w:val="none" w:sz="0" w:space="0" w:color="auto"/>
      </w:divBdr>
    </w:div>
    <w:div w:id="1472208861">
      <w:bodyDiv w:val="1"/>
      <w:marLeft w:val="0"/>
      <w:marRight w:val="0"/>
      <w:marTop w:val="0"/>
      <w:marBottom w:val="0"/>
      <w:divBdr>
        <w:top w:val="none" w:sz="0" w:space="0" w:color="auto"/>
        <w:left w:val="none" w:sz="0" w:space="0" w:color="auto"/>
        <w:bottom w:val="none" w:sz="0" w:space="0" w:color="auto"/>
        <w:right w:val="none" w:sz="0" w:space="0" w:color="auto"/>
      </w:divBdr>
    </w:div>
    <w:div w:id="1489399954">
      <w:bodyDiv w:val="1"/>
      <w:marLeft w:val="0"/>
      <w:marRight w:val="0"/>
      <w:marTop w:val="0"/>
      <w:marBottom w:val="0"/>
      <w:divBdr>
        <w:top w:val="none" w:sz="0" w:space="0" w:color="auto"/>
        <w:left w:val="none" w:sz="0" w:space="0" w:color="auto"/>
        <w:bottom w:val="none" w:sz="0" w:space="0" w:color="auto"/>
        <w:right w:val="none" w:sz="0" w:space="0" w:color="auto"/>
      </w:divBdr>
    </w:div>
    <w:div w:id="1493137916">
      <w:bodyDiv w:val="1"/>
      <w:marLeft w:val="0"/>
      <w:marRight w:val="0"/>
      <w:marTop w:val="0"/>
      <w:marBottom w:val="0"/>
      <w:divBdr>
        <w:top w:val="none" w:sz="0" w:space="0" w:color="auto"/>
        <w:left w:val="none" w:sz="0" w:space="0" w:color="auto"/>
        <w:bottom w:val="none" w:sz="0" w:space="0" w:color="auto"/>
        <w:right w:val="none" w:sz="0" w:space="0" w:color="auto"/>
      </w:divBdr>
    </w:div>
    <w:div w:id="1512406102">
      <w:bodyDiv w:val="1"/>
      <w:marLeft w:val="0"/>
      <w:marRight w:val="0"/>
      <w:marTop w:val="0"/>
      <w:marBottom w:val="0"/>
      <w:divBdr>
        <w:top w:val="none" w:sz="0" w:space="0" w:color="auto"/>
        <w:left w:val="none" w:sz="0" w:space="0" w:color="auto"/>
        <w:bottom w:val="none" w:sz="0" w:space="0" w:color="auto"/>
        <w:right w:val="none" w:sz="0" w:space="0" w:color="auto"/>
      </w:divBdr>
    </w:div>
    <w:div w:id="1522888755">
      <w:bodyDiv w:val="1"/>
      <w:marLeft w:val="0"/>
      <w:marRight w:val="0"/>
      <w:marTop w:val="0"/>
      <w:marBottom w:val="0"/>
      <w:divBdr>
        <w:top w:val="none" w:sz="0" w:space="0" w:color="auto"/>
        <w:left w:val="none" w:sz="0" w:space="0" w:color="auto"/>
        <w:bottom w:val="none" w:sz="0" w:space="0" w:color="auto"/>
        <w:right w:val="none" w:sz="0" w:space="0" w:color="auto"/>
      </w:divBdr>
    </w:div>
    <w:div w:id="1532648186">
      <w:bodyDiv w:val="1"/>
      <w:marLeft w:val="0"/>
      <w:marRight w:val="0"/>
      <w:marTop w:val="0"/>
      <w:marBottom w:val="0"/>
      <w:divBdr>
        <w:top w:val="none" w:sz="0" w:space="0" w:color="auto"/>
        <w:left w:val="none" w:sz="0" w:space="0" w:color="auto"/>
        <w:bottom w:val="none" w:sz="0" w:space="0" w:color="auto"/>
        <w:right w:val="none" w:sz="0" w:space="0" w:color="auto"/>
      </w:divBdr>
    </w:div>
    <w:div w:id="1532840157">
      <w:bodyDiv w:val="1"/>
      <w:marLeft w:val="0"/>
      <w:marRight w:val="0"/>
      <w:marTop w:val="0"/>
      <w:marBottom w:val="0"/>
      <w:divBdr>
        <w:top w:val="none" w:sz="0" w:space="0" w:color="auto"/>
        <w:left w:val="none" w:sz="0" w:space="0" w:color="auto"/>
        <w:bottom w:val="none" w:sz="0" w:space="0" w:color="auto"/>
        <w:right w:val="none" w:sz="0" w:space="0" w:color="auto"/>
      </w:divBdr>
      <w:divsChild>
        <w:div w:id="1473986477">
          <w:marLeft w:val="0"/>
          <w:marRight w:val="0"/>
          <w:marTop w:val="0"/>
          <w:marBottom w:val="0"/>
          <w:divBdr>
            <w:top w:val="none" w:sz="0" w:space="0" w:color="auto"/>
            <w:left w:val="none" w:sz="0" w:space="0" w:color="auto"/>
            <w:bottom w:val="none" w:sz="0" w:space="0" w:color="auto"/>
            <w:right w:val="none" w:sz="0" w:space="0" w:color="auto"/>
          </w:divBdr>
          <w:divsChild>
            <w:div w:id="168378198">
              <w:marLeft w:val="0"/>
              <w:marRight w:val="0"/>
              <w:marTop w:val="0"/>
              <w:marBottom w:val="0"/>
              <w:divBdr>
                <w:top w:val="none" w:sz="0" w:space="0" w:color="auto"/>
                <w:left w:val="none" w:sz="0" w:space="0" w:color="auto"/>
                <w:bottom w:val="none" w:sz="0" w:space="0" w:color="auto"/>
                <w:right w:val="none" w:sz="0" w:space="0" w:color="auto"/>
              </w:divBdr>
              <w:divsChild>
                <w:div w:id="39326785">
                  <w:marLeft w:val="0"/>
                  <w:marRight w:val="0"/>
                  <w:marTop w:val="0"/>
                  <w:marBottom w:val="0"/>
                  <w:divBdr>
                    <w:top w:val="none" w:sz="0" w:space="0" w:color="auto"/>
                    <w:left w:val="none" w:sz="0" w:space="0" w:color="auto"/>
                    <w:bottom w:val="none" w:sz="0" w:space="0" w:color="auto"/>
                    <w:right w:val="none" w:sz="0" w:space="0" w:color="auto"/>
                  </w:divBdr>
                  <w:divsChild>
                    <w:div w:id="187403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610388">
      <w:bodyDiv w:val="1"/>
      <w:marLeft w:val="0"/>
      <w:marRight w:val="0"/>
      <w:marTop w:val="0"/>
      <w:marBottom w:val="0"/>
      <w:divBdr>
        <w:top w:val="none" w:sz="0" w:space="0" w:color="auto"/>
        <w:left w:val="none" w:sz="0" w:space="0" w:color="auto"/>
        <w:bottom w:val="none" w:sz="0" w:space="0" w:color="auto"/>
        <w:right w:val="none" w:sz="0" w:space="0" w:color="auto"/>
      </w:divBdr>
    </w:div>
    <w:div w:id="1538739502">
      <w:bodyDiv w:val="1"/>
      <w:marLeft w:val="0"/>
      <w:marRight w:val="0"/>
      <w:marTop w:val="0"/>
      <w:marBottom w:val="0"/>
      <w:divBdr>
        <w:top w:val="none" w:sz="0" w:space="0" w:color="auto"/>
        <w:left w:val="none" w:sz="0" w:space="0" w:color="auto"/>
        <w:bottom w:val="none" w:sz="0" w:space="0" w:color="auto"/>
        <w:right w:val="none" w:sz="0" w:space="0" w:color="auto"/>
      </w:divBdr>
    </w:div>
    <w:div w:id="1550457945">
      <w:bodyDiv w:val="1"/>
      <w:marLeft w:val="0"/>
      <w:marRight w:val="0"/>
      <w:marTop w:val="0"/>
      <w:marBottom w:val="0"/>
      <w:divBdr>
        <w:top w:val="none" w:sz="0" w:space="0" w:color="auto"/>
        <w:left w:val="none" w:sz="0" w:space="0" w:color="auto"/>
        <w:bottom w:val="none" w:sz="0" w:space="0" w:color="auto"/>
        <w:right w:val="none" w:sz="0" w:space="0" w:color="auto"/>
      </w:divBdr>
    </w:div>
    <w:div w:id="1552501578">
      <w:bodyDiv w:val="1"/>
      <w:marLeft w:val="0"/>
      <w:marRight w:val="0"/>
      <w:marTop w:val="0"/>
      <w:marBottom w:val="0"/>
      <w:divBdr>
        <w:top w:val="none" w:sz="0" w:space="0" w:color="auto"/>
        <w:left w:val="none" w:sz="0" w:space="0" w:color="auto"/>
        <w:bottom w:val="none" w:sz="0" w:space="0" w:color="auto"/>
        <w:right w:val="none" w:sz="0" w:space="0" w:color="auto"/>
      </w:divBdr>
    </w:div>
    <w:div w:id="1552959905">
      <w:bodyDiv w:val="1"/>
      <w:marLeft w:val="0"/>
      <w:marRight w:val="0"/>
      <w:marTop w:val="0"/>
      <w:marBottom w:val="0"/>
      <w:divBdr>
        <w:top w:val="none" w:sz="0" w:space="0" w:color="auto"/>
        <w:left w:val="none" w:sz="0" w:space="0" w:color="auto"/>
        <w:bottom w:val="none" w:sz="0" w:space="0" w:color="auto"/>
        <w:right w:val="none" w:sz="0" w:space="0" w:color="auto"/>
      </w:divBdr>
    </w:div>
    <w:div w:id="1558206365">
      <w:bodyDiv w:val="1"/>
      <w:marLeft w:val="0"/>
      <w:marRight w:val="0"/>
      <w:marTop w:val="0"/>
      <w:marBottom w:val="0"/>
      <w:divBdr>
        <w:top w:val="none" w:sz="0" w:space="0" w:color="auto"/>
        <w:left w:val="none" w:sz="0" w:space="0" w:color="auto"/>
        <w:bottom w:val="none" w:sz="0" w:space="0" w:color="auto"/>
        <w:right w:val="none" w:sz="0" w:space="0" w:color="auto"/>
      </w:divBdr>
    </w:div>
    <w:div w:id="1560894669">
      <w:bodyDiv w:val="1"/>
      <w:marLeft w:val="0"/>
      <w:marRight w:val="0"/>
      <w:marTop w:val="0"/>
      <w:marBottom w:val="0"/>
      <w:divBdr>
        <w:top w:val="none" w:sz="0" w:space="0" w:color="auto"/>
        <w:left w:val="none" w:sz="0" w:space="0" w:color="auto"/>
        <w:bottom w:val="none" w:sz="0" w:space="0" w:color="auto"/>
        <w:right w:val="none" w:sz="0" w:space="0" w:color="auto"/>
      </w:divBdr>
    </w:div>
    <w:div w:id="1568958852">
      <w:bodyDiv w:val="1"/>
      <w:marLeft w:val="0"/>
      <w:marRight w:val="0"/>
      <w:marTop w:val="0"/>
      <w:marBottom w:val="0"/>
      <w:divBdr>
        <w:top w:val="none" w:sz="0" w:space="0" w:color="auto"/>
        <w:left w:val="none" w:sz="0" w:space="0" w:color="auto"/>
        <w:bottom w:val="none" w:sz="0" w:space="0" w:color="auto"/>
        <w:right w:val="none" w:sz="0" w:space="0" w:color="auto"/>
      </w:divBdr>
    </w:div>
    <w:div w:id="1588347144">
      <w:bodyDiv w:val="1"/>
      <w:marLeft w:val="0"/>
      <w:marRight w:val="0"/>
      <w:marTop w:val="0"/>
      <w:marBottom w:val="0"/>
      <w:divBdr>
        <w:top w:val="none" w:sz="0" w:space="0" w:color="auto"/>
        <w:left w:val="none" w:sz="0" w:space="0" w:color="auto"/>
        <w:bottom w:val="none" w:sz="0" w:space="0" w:color="auto"/>
        <w:right w:val="none" w:sz="0" w:space="0" w:color="auto"/>
      </w:divBdr>
    </w:div>
    <w:div w:id="1594897620">
      <w:bodyDiv w:val="1"/>
      <w:marLeft w:val="0"/>
      <w:marRight w:val="0"/>
      <w:marTop w:val="0"/>
      <w:marBottom w:val="0"/>
      <w:divBdr>
        <w:top w:val="none" w:sz="0" w:space="0" w:color="auto"/>
        <w:left w:val="none" w:sz="0" w:space="0" w:color="auto"/>
        <w:bottom w:val="none" w:sz="0" w:space="0" w:color="auto"/>
        <w:right w:val="none" w:sz="0" w:space="0" w:color="auto"/>
      </w:divBdr>
    </w:div>
    <w:div w:id="1601334816">
      <w:bodyDiv w:val="1"/>
      <w:marLeft w:val="0"/>
      <w:marRight w:val="0"/>
      <w:marTop w:val="0"/>
      <w:marBottom w:val="0"/>
      <w:divBdr>
        <w:top w:val="none" w:sz="0" w:space="0" w:color="auto"/>
        <w:left w:val="none" w:sz="0" w:space="0" w:color="auto"/>
        <w:bottom w:val="none" w:sz="0" w:space="0" w:color="auto"/>
        <w:right w:val="none" w:sz="0" w:space="0" w:color="auto"/>
      </w:divBdr>
    </w:div>
    <w:div w:id="1607885742">
      <w:bodyDiv w:val="1"/>
      <w:marLeft w:val="0"/>
      <w:marRight w:val="0"/>
      <w:marTop w:val="0"/>
      <w:marBottom w:val="0"/>
      <w:divBdr>
        <w:top w:val="none" w:sz="0" w:space="0" w:color="auto"/>
        <w:left w:val="none" w:sz="0" w:space="0" w:color="auto"/>
        <w:bottom w:val="none" w:sz="0" w:space="0" w:color="auto"/>
        <w:right w:val="none" w:sz="0" w:space="0" w:color="auto"/>
      </w:divBdr>
    </w:div>
    <w:div w:id="1618757241">
      <w:bodyDiv w:val="1"/>
      <w:marLeft w:val="0"/>
      <w:marRight w:val="0"/>
      <w:marTop w:val="0"/>
      <w:marBottom w:val="0"/>
      <w:divBdr>
        <w:top w:val="none" w:sz="0" w:space="0" w:color="auto"/>
        <w:left w:val="none" w:sz="0" w:space="0" w:color="auto"/>
        <w:bottom w:val="none" w:sz="0" w:space="0" w:color="auto"/>
        <w:right w:val="none" w:sz="0" w:space="0" w:color="auto"/>
      </w:divBdr>
    </w:div>
    <w:div w:id="1621060616">
      <w:bodyDiv w:val="1"/>
      <w:marLeft w:val="0"/>
      <w:marRight w:val="0"/>
      <w:marTop w:val="0"/>
      <w:marBottom w:val="0"/>
      <w:divBdr>
        <w:top w:val="none" w:sz="0" w:space="0" w:color="auto"/>
        <w:left w:val="none" w:sz="0" w:space="0" w:color="auto"/>
        <w:bottom w:val="none" w:sz="0" w:space="0" w:color="auto"/>
        <w:right w:val="none" w:sz="0" w:space="0" w:color="auto"/>
      </w:divBdr>
    </w:div>
    <w:div w:id="1622152269">
      <w:bodyDiv w:val="1"/>
      <w:marLeft w:val="0"/>
      <w:marRight w:val="0"/>
      <w:marTop w:val="0"/>
      <w:marBottom w:val="0"/>
      <w:divBdr>
        <w:top w:val="none" w:sz="0" w:space="0" w:color="auto"/>
        <w:left w:val="none" w:sz="0" w:space="0" w:color="auto"/>
        <w:bottom w:val="none" w:sz="0" w:space="0" w:color="auto"/>
        <w:right w:val="none" w:sz="0" w:space="0" w:color="auto"/>
      </w:divBdr>
    </w:div>
    <w:div w:id="1623533447">
      <w:bodyDiv w:val="1"/>
      <w:marLeft w:val="0"/>
      <w:marRight w:val="0"/>
      <w:marTop w:val="0"/>
      <w:marBottom w:val="0"/>
      <w:divBdr>
        <w:top w:val="none" w:sz="0" w:space="0" w:color="auto"/>
        <w:left w:val="none" w:sz="0" w:space="0" w:color="auto"/>
        <w:bottom w:val="none" w:sz="0" w:space="0" w:color="auto"/>
        <w:right w:val="none" w:sz="0" w:space="0" w:color="auto"/>
      </w:divBdr>
      <w:divsChild>
        <w:div w:id="346324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8199360">
      <w:bodyDiv w:val="1"/>
      <w:marLeft w:val="0"/>
      <w:marRight w:val="0"/>
      <w:marTop w:val="0"/>
      <w:marBottom w:val="0"/>
      <w:divBdr>
        <w:top w:val="none" w:sz="0" w:space="0" w:color="auto"/>
        <w:left w:val="none" w:sz="0" w:space="0" w:color="auto"/>
        <w:bottom w:val="none" w:sz="0" w:space="0" w:color="auto"/>
        <w:right w:val="none" w:sz="0" w:space="0" w:color="auto"/>
      </w:divBdr>
    </w:div>
    <w:div w:id="1628317835">
      <w:bodyDiv w:val="1"/>
      <w:marLeft w:val="0"/>
      <w:marRight w:val="0"/>
      <w:marTop w:val="0"/>
      <w:marBottom w:val="0"/>
      <w:divBdr>
        <w:top w:val="none" w:sz="0" w:space="0" w:color="auto"/>
        <w:left w:val="none" w:sz="0" w:space="0" w:color="auto"/>
        <w:bottom w:val="none" w:sz="0" w:space="0" w:color="auto"/>
        <w:right w:val="none" w:sz="0" w:space="0" w:color="auto"/>
      </w:divBdr>
    </w:div>
    <w:div w:id="1631323516">
      <w:bodyDiv w:val="1"/>
      <w:marLeft w:val="0"/>
      <w:marRight w:val="0"/>
      <w:marTop w:val="0"/>
      <w:marBottom w:val="0"/>
      <w:divBdr>
        <w:top w:val="none" w:sz="0" w:space="0" w:color="auto"/>
        <w:left w:val="none" w:sz="0" w:space="0" w:color="auto"/>
        <w:bottom w:val="none" w:sz="0" w:space="0" w:color="auto"/>
        <w:right w:val="none" w:sz="0" w:space="0" w:color="auto"/>
      </w:divBdr>
      <w:divsChild>
        <w:div w:id="527334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3092013">
      <w:bodyDiv w:val="1"/>
      <w:marLeft w:val="0"/>
      <w:marRight w:val="0"/>
      <w:marTop w:val="0"/>
      <w:marBottom w:val="0"/>
      <w:divBdr>
        <w:top w:val="none" w:sz="0" w:space="0" w:color="auto"/>
        <w:left w:val="none" w:sz="0" w:space="0" w:color="auto"/>
        <w:bottom w:val="none" w:sz="0" w:space="0" w:color="auto"/>
        <w:right w:val="none" w:sz="0" w:space="0" w:color="auto"/>
      </w:divBdr>
    </w:div>
    <w:div w:id="1637562891">
      <w:bodyDiv w:val="1"/>
      <w:marLeft w:val="0"/>
      <w:marRight w:val="0"/>
      <w:marTop w:val="0"/>
      <w:marBottom w:val="0"/>
      <w:divBdr>
        <w:top w:val="none" w:sz="0" w:space="0" w:color="auto"/>
        <w:left w:val="none" w:sz="0" w:space="0" w:color="auto"/>
        <w:bottom w:val="none" w:sz="0" w:space="0" w:color="auto"/>
        <w:right w:val="none" w:sz="0" w:space="0" w:color="auto"/>
      </w:divBdr>
    </w:div>
    <w:div w:id="1640720540">
      <w:bodyDiv w:val="1"/>
      <w:marLeft w:val="0"/>
      <w:marRight w:val="0"/>
      <w:marTop w:val="0"/>
      <w:marBottom w:val="0"/>
      <w:divBdr>
        <w:top w:val="none" w:sz="0" w:space="0" w:color="auto"/>
        <w:left w:val="none" w:sz="0" w:space="0" w:color="auto"/>
        <w:bottom w:val="none" w:sz="0" w:space="0" w:color="auto"/>
        <w:right w:val="none" w:sz="0" w:space="0" w:color="auto"/>
      </w:divBdr>
    </w:div>
    <w:div w:id="1648238724">
      <w:bodyDiv w:val="1"/>
      <w:marLeft w:val="0"/>
      <w:marRight w:val="0"/>
      <w:marTop w:val="0"/>
      <w:marBottom w:val="0"/>
      <w:divBdr>
        <w:top w:val="none" w:sz="0" w:space="0" w:color="auto"/>
        <w:left w:val="none" w:sz="0" w:space="0" w:color="auto"/>
        <w:bottom w:val="none" w:sz="0" w:space="0" w:color="auto"/>
        <w:right w:val="none" w:sz="0" w:space="0" w:color="auto"/>
      </w:divBdr>
    </w:div>
    <w:div w:id="1661274409">
      <w:bodyDiv w:val="1"/>
      <w:marLeft w:val="0"/>
      <w:marRight w:val="0"/>
      <w:marTop w:val="0"/>
      <w:marBottom w:val="0"/>
      <w:divBdr>
        <w:top w:val="none" w:sz="0" w:space="0" w:color="auto"/>
        <w:left w:val="none" w:sz="0" w:space="0" w:color="auto"/>
        <w:bottom w:val="none" w:sz="0" w:space="0" w:color="auto"/>
        <w:right w:val="none" w:sz="0" w:space="0" w:color="auto"/>
      </w:divBdr>
    </w:div>
    <w:div w:id="1662343980">
      <w:bodyDiv w:val="1"/>
      <w:marLeft w:val="0"/>
      <w:marRight w:val="0"/>
      <w:marTop w:val="0"/>
      <w:marBottom w:val="0"/>
      <w:divBdr>
        <w:top w:val="none" w:sz="0" w:space="0" w:color="auto"/>
        <w:left w:val="none" w:sz="0" w:space="0" w:color="auto"/>
        <w:bottom w:val="none" w:sz="0" w:space="0" w:color="auto"/>
        <w:right w:val="none" w:sz="0" w:space="0" w:color="auto"/>
      </w:divBdr>
    </w:div>
    <w:div w:id="1664427178">
      <w:bodyDiv w:val="1"/>
      <w:marLeft w:val="0"/>
      <w:marRight w:val="0"/>
      <w:marTop w:val="0"/>
      <w:marBottom w:val="0"/>
      <w:divBdr>
        <w:top w:val="none" w:sz="0" w:space="0" w:color="auto"/>
        <w:left w:val="none" w:sz="0" w:space="0" w:color="auto"/>
        <w:bottom w:val="none" w:sz="0" w:space="0" w:color="auto"/>
        <w:right w:val="none" w:sz="0" w:space="0" w:color="auto"/>
      </w:divBdr>
    </w:div>
    <w:div w:id="1671248798">
      <w:bodyDiv w:val="1"/>
      <w:marLeft w:val="0"/>
      <w:marRight w:val="0"/>
      <w:marTop w:val="0"/>
      <w:marBottom w:val="0"/>
      <w:divBdr>
        <w:top w:val="none" w:sz="0" w:space="0" w:color="auto"/>
        <w:left w:val="none" w:sz="0" w:space="0" w:color="auto"/>
        <w:bottom w:val="none" w:sz="0" w:space="0" w:color="auto"/>
        <w:right w:val="none" w:sz="0" w:space="0" w:color="auto"/>
      </w:divBdr>
    </w:div>
    <w:div w:id="1676107236">
      <w:bodyDiv w:val="1"/>
      <w:marLeft w:val="0"/>
      <w:marRight w:val="0"/>
      <w:marTop w:val="0"/>
      <w:marBottom w:val="0"/>
      <w:divBdr>
        <w:top w:val="none" w:sz="0" w:space="0" w:color="auto"/>
        <w:left w:val="none" w:sz="0" w:space="0" w:color="auto"/>
        <w:bottom w:val="none" w:sz="0" w:space="0" w:color="auto"/>
        <w:right w:val="none" w:sz="0" w:space="0" w:color="auto"/>
      </w:divBdr>
    </w:div>
    <w:div w:id="1677346443">
      <w:bodyDiv w:val="1"/>
      <w:marLeft w:val="0"/>
      <w:marRight w:val="0"/>
      <w:marTop w:val="0"/>
      <w:marBottom w:val="0"/>
      <w:divBdr>
        <w:top w:val="none" w:sz="0" w:space="0" w:color="auto"/>
        <w:left w:val="none" w:sz="0" w:space="0" w:color="auto"/>
        <w:bottom w:val="none" w:sz="0" w:space="0" w:color="auto"/>
        <w:right w:val="none" w:sz="0" w:space="0" w:color="auto"/>
      </w:divBdr>
    </w:div>
    <w:div w:id="1685134666">
      <w:bodyDiv w:val="1"/>
      <w:marLeft w:val="0"/>
      <w:marRight w:val="0"/>
      <w:marTop w:val="0"/>
      <w:marBottom w:val="0"/>
      <w:divBdr>
        <w:top w:val="none" w:sz="0" w:space="0" w:color="auto"/>
        <w:left w:val="none" w:sz="0" w:space="0" w:color="auto"/>
        <w:bottom w:val="none" w:sz="0" w:space="0" w:color="auto"/>
        <w:right w:val="none" w:sz="0" w:space="0" w:color="auto"/>
      </w:divBdr>
    </w:div>
    <w:div w:id="1715227777">
      <w:bodyDiv w:val="1"/>
      <w:marLeft w:val="0"/>
      <w:marRight w:val="0"/>
      <w:marTop w:val="0"/>
      <w:marBottom w:val="0"/>
      <w:divBdr>
        <w:top w:val="none" w:sz="0" w:space="0" w:color="auto"/>
        <w:left w:val="none" w:sz="0" w:space="0" w:color="auto"/>
        <w:bottom w:val="none" w:sz="0" w:space="0" w:color="auto"/>
        <w:right w:val="none" w:sz="0" w:space="0" w:color="auto"/>
      </w:divBdr>
    </w:div>
    <w:div w:id="1717389953">
      <w:bodyDiv w:val="1"/>
      <w:marLeft w:val="0"/>
      <w:marRight w:val="0"/>
      <w:marTop w:val="0"/>
      <w:marBottom w:val="0"/>
      <w:divBdr>
        <w:top w:val="none" w:sz="0" w:space="0" w:color="auto"/>
        <w:left w:val="none" w:sz="0" w:space="0" w:color="auto"/>
        <w:bottom w:val="none" w:sz="0" w:space="0" w:color="auto"/>
        <w:right w:val="none" w:sz="0" w:space="0" w:color="auto"/>
      </w:divBdr>
    </w:div>
    <w:div w:id="1719473400">
      <w:bodyDiv w:val="1"/>
      <w:marLeft w:val="0"/>
      <w:marRight w:val="0"/>
      <w:marTop w:val="0"/>
      <w:marBottom w:val="0"/>
      <w:divBdr>
        <w:top w:val="none" w:sz="0" w:space="0" w:color="auto"/>
        <w:left w:val="none" w:sz="0" w:space="0" w:color="auto"/>
        <w:bottom w:val="none" w:sz="0" w:space="0" w:color="auto"/>
        <w:right w:val="none" w:sz="0" w:space="0" w:color="auto"/>
      </w:divBdr>
    </w:div>
    <w:div w:id="1723167065">
      <w:bodyDiv w:val="1"/>
      <w:marLeft w:val="0"/>
      <w:marRight w:val="0"/>
      <w:marTop w:val="0"/>
      <w:marBottom w:val="0"/>
      <w:divBdr>
        <w:top w:val="none" w:sz="0" w:space="0" w:color="auto"/>
        <w:left w:val="none" w:sz="0" w:space="0" w:color="auto"/>
        <w:bottom w:val="none" w:sz="0" w:space="0" w:color="auto"/>
        <w:right w:val="none" w:sz="0" w:space="0" w:color="auto"/>
      </w:divBdr>
    </w:div>
    <w:div w:id="1727949534">
      <w:bodyDiv w:val="1"/>
      <w:marLeft w:val="0"/>
      <w:marRight w:val="0"/>
      <w:marTop w:val="0"/>
      <w:marBottom w:val="0"/>
      <w:divBdr>
        <w:top w:val="none" w:sz="0" w:space="0" w:color="auto"/>
        <w:left w:val="none" w:sz="0" w:space="0" w:color="auto"/>
        <w:bottom w:val="none" w:sz="0" w:space="0" w:color="auto"/>
        <w:right w:val="none" w:sz="0" w:space="0" w:color="auto"/>
      </w:divBdr>
    </w:div>
    <w:div w:id="1740707415">
      <w:bodyDiv w:val="1"/>
      <w:marLeft w:val="0"/>
      <w:marRight w:val="0"/>
      <w:marTop w:val="0"/>
      <w:marBottom w:val="0"/>
      <w:divBdr>
        <w:top w:val="none" w:sz="0" w:space="0" w:color="auto"/>
        <w:left w:val="none" w:sz="0" w:space="0" w:color="auto"/>
        <w:bottom w:val="none" w:sz="0" w:space="0" w:color="auto"/>
        <w:right w:val="none" w:sz="0" w:space="0" w:color="auto"/>
      </w:divBdr>
    </w:div>
    <w:div w:id="1745764234">
      <w:bodyDiv w:val="1"/>
      <w:marLeft w:val="0"/>
      <w:marRight w:val="0"/>
      <w:marTop w:val="0"/>
      <w:marBottom w:val="0"/>
      <w:divBdr>
        <w:top w:val="none" w:sz="0" w:space="0" w:color="auto"/>
        <w:left w:val="none" w:sz="0" w:space="0" w:color="auto"/>
        <w:bottom w:val="none" w:sz="0" w:space="0" w:color="auto"/>
        <w:right w:val="none" w:sz="0" w:space="0" w:color="auto"/>
      </w:divBdr>
    </w:div>
    <w:div w:id="1750690265">
      <w:bodyDiv w:val="1"/>
      <w:marLeft w:val="0"/>
      <w:marRight w:val="0"/>
      <w:marTop w:val="0"/>
      <w:marBottom w:val="0"/>
      <w:divBdr>
        <w:top w:val="none" w:sz="0" w:space="0" w:color="auto"/>
        <w:left w:val="none" w:sz="0" w:space="0" w:color="auto"/>
        <w:bottom w:val="none" w:sz="0" w:space="0" w:color="auto"/>
        <w:right w:val="none" w:sz="0" w:space="0" w:color="auto"/>
      </w:divBdr>
    </w:div>
    <w:div w:id="1751460695">
      <w:bodyDiv w:val="1"/>
      <w:marLeft w:val="0"/>
      <w:marRight w:val="0"/>
      <w:marTop w:val="0"/>
      <w:marBottom w:val="0"/>
      <w:divBdr>
        <w:top w:val="none" w:sz="0" w:space="0" w:color="auto"/>
        <w:left w:val="none" w:sz="0" w:space="0" w:color="auto"/>
        <w:bottom w:val="none" w:sz="0" w:space="0" w:color="auto"/>
        <w:right w:val="none" w:sz="0" w:space="0" w:color="auto"/>
      </w:divBdr>
    </w:div>
    <w:div w:id="1751926725">
      <w:bodyDiv w:val="1"/>
      <w:marLeft w:val="0"/>
      <w:marRight w:val="0"/>
      <w:marTop w:val="0"/>
      <w:marBottom w:val="0"/>
      <w:divBdr>
        <w:top w:val="none" w:sz="0" w:space="0" w:color="auto"/>
        <w:left w:val="none" w:sz="0" w:space="0" w:color="auto"/>
        <w:bottom w:val="none" w:sz="0" w:space="0" w:color="auto"/>
        <w:right w:val="none" w:sz="0" w:space="0" w:color="auto"/>
      </w:divBdr>
    </w:div>
    <w:div w:id="1765766614">
      <w:bodyDiv w:val="1"/>
      <w:marLeft w:val="0"/>
      <w:marRight w:val="0"/>
      <w:marTop w:val="0"/>
      <w:marBottom w:val="0"/>
      <w:divBdr>
        <w:top w:val="none" w:sz="0" w:space="0" w:color="auto"/>
        <w:left w:val="none" w:sz="0" w:space="0" w:color="auto"/>
        <w:bottom w:val="none" w:sz="0" w:space="0" w:color="auto"/>
        <w:right w:val="none" w:sz="0" w:space="0" w:color="auto"/>
      </w:divBdr>
    </w:div>
    <w:div w:id="1767924855">
      <w:bodyDiv w:val="1"/>
      <w:marLeft w:val="0"/>
      <w:marRight w:val="0"/>
      <w:marTop w:val="0"/>
      <w:marBottom w:val="0"/>
      <w:divBdr>
        <w:top w:val="none" w:sz="0" w:space="0" w:color="auto"/>
        <w:left w:val="none" w:sz="0" w:space="0" w:color="auto"/>
        <w:bottom w:val="none" w:sz="0" w:space="0" w:color="auto"/>
        <w:right w:val="none" w:sz="0" w:space="0" w:color="auto"/>
      </w:divBdr>
    </w:div>
    <w:div w:id="1772239069">
      <w:bodyDiv w:val="1"/>
      <w:marLeft w:val="0"/>
      <w:marRight w:val="0"/>
      <w:marTop w:val="0"/>
      <w:marBottom w:val="0"/>
      <w:divBdr>
        <w:top w:val="none" w:sz="0" w:space="0" w:color="auto"/>
        <w:left w:val="none" w:sz="0" w:space="0" w:color="auto"/>
        <w:bottom w:val="none" w:sz="0" w:space="0" w:color="auto"/>
        <w:right w:val="none" w:sz="0" w:space="0" w:color="auto"/>
      </w:divBdr>
    </w:div>
    <w:div w:id="1781606176">
      <w:bodyDiv w:val="1"/>
      <w:marLeft w:val="0"/>
      <w:marRight w:val="0"/>
      <w:marTop w:val="0"/>
      <w:marBottom w:val="0"/>
      <w:divBdr>
        <w:top w:val="none" w:sz="0" w:space="0" w:color="auto"/>
        <w:left w:val="none" w:sz="0" w:space="0" w:color="auto"/>
        <w:bottom w:val="none" w:sz="0" w:space="0" w:color="auto"/>
        <w:right w:val="none" w:sz="0" w:space="0" w:color="auto"/>
      </w:divBdr>
    </w:div>
    <w:div w:id="1795059997">
      <w:bodyDiv w:val="1"/>
      <w:marLeft w:val="0"/>
      <w:marRight w:val="0"/>
      <w:marTop w:val="0"/>
      <w:marBottom w:val="0"/>
      <w:divBdr>
        <w:top w:val="none" w:sz="0" w:space="0" w:color="auto"/>
        <w:left w:val="none" w:sz="0" w:space="0" w:color="auto"/>
        <w:bottom w:val="none" w:sz="0" w:space="0" w:color="auto"/>
        <w:right w:val="none" w:sz="0" w:space="0" w:color="auto"/>
      </w:divBdr>
    </w:div>
    <w:div w:id="1801338706">
      <w:bodyDiv w:val="1"/>
      <w:marLeft w:val="0"/>
      <w:marRight w:val="0"/>
      <w:marTop w:val="0"/>
      <w:marBottom w:val="0"/>
      <w:divBdr>
        <w:top w:val="none" w:sz="0" w:space="0" w:color="auto"/>
        <w:left w:val="none" w:sz="0" w:space="0" w:color="auto"/>
        <w:bottom w:val="none" w:sz="0" w:space="0" w:color="auto"/>
        <w:right w:val="none" w:sz="0" w:space="0" w:color="auto"/>
      </w:divBdr>
    </w:div>
    <w:div w:id="1814520441">
      <w:bodyDiv w:val="1"/>
      <w:marLeft w:val="0"/>
      <w:marRight w:val="0"/>
      <w:marTop w:val="0"/>
      <w:marBottom w:val="0"/>
      <w:divBdr>
        <w:top w:val="none" w:sz="0" w:space="0" w:color="auto"/>
        <w:left w:val="none" w:sz="0" w:space="0" w:color="auto"/>
        <w:bottom w:val="none" w:sz="0" w:space="0" w:color="auto"/>
        <w:right w:val="none" w:sz="0" w:space="0" w:color="auto"/>
      </w:divBdr>
    </w:div>
    <w:div w:id="1819496234">
      <w:bodyDiv w:val="1"/>
      <w:marLeft w:val="0"/>
      <w:marRight w:val="0"/>
      <w:marTop w:val="0"/>
      <w:marBottom w:val="0"/>
      <w:divBdr>
        <w:top w:val="none" w:sz="0" w:space="0" w:color="auto"/>
        <w:left w:val="none" w:sz="0" w:space="0" w:color="auto"/>
        <w:bottom w:val="none" w:sz="0" w:space="0" w:color="auto"/>
        <w:right w:val="none" w:sz="0" w:space="0" w:color="auto"/>
      </w:divBdr>
    </w:div>
    <w:div w:id="1829857583">
      <w:bodyDiv w:val="1"/>
      <w:marLeft w:val="0"/>
      <w:marRight w:val="0"/>
      <w:marTop w:val="0"/>
      <w:marBottom w:val="0"/>
      <w:divBdr>
        <w:top w:val="none" w:sz="0" w:space="0" w:color="auto"/>
        <w:left w:val="none" w:sz="0" w:space="0" w:color="auto"/>
        <w:bottom w:val="none" w:sz="0" w:space="0" w:color="auto"/>
        <w:right w:val="none" w:sz="0" w:space="0" w:color="auto"/>
      </w:divBdr>
    </w:div>
    <w:div w:id="1832015809">
      <w:bodyDiv w:val="1"/>
      <w:marLeft w:val="0"/>
      <w:marRight w:val="0"/>
      <w:marTop w:val="0"/>
      <w:marBottom w:val="0"/>
      <w:divBdr>
        <w:top w:val="none" w:sz="0" w:space="0" w:color="auto"/>
        <w:left w:val="none" w:sz="0" w:space="0" w:color="auto"/>
        <w:bottom w:val="none" w:sz="0" w:space="0" w:color="auto"/>
        <w:right w:val="none" w:sz="0" w:space="0" w:color="auto"/>
      </w:divBdr>
    </w:div>
    <w:div w:id="1847674296">
      <w:bodyDiv w:val="1"/>
      <w:marLeft w:val="0"/>
      <w:marRight w:val="0"/>
      <w:marTop w:val="0"/>
      <w:marBottom w:val="0"/>
      <w:divBdr>
        <w:top w:val="none" w:sz="0" w:space="0" w:color="auto"/>
        <w:left w:val="none" w:sz="0" w:space="0" w:color="auto"/>
        <w:bottom w:val="none" w:sz="0" w:space="0" w:color="auto"/>
        <w:right w:val="none" w:sz="0" w:space="0" w:color="auto"/>
      </w:divBdr>
    </w:div>
    <w:div w:id="1853642935">
      <w:bodyDiv w:val="1"/>
      <w:marLeft w:val="0"/>
      <w:marRight w:val="0"/>
      <w:marTop w:val="0"/>
      <w:marBottom w:val="0"/>
      <w:divBdr>
        <w:top w:val="none" w:sz="0" w:space="0" w:color="auto"/>
        <w:left w:val="none" w:sz="0" w:space="0" w:color="auto"/>
        <w:bottom w:val="none" w:sz="0" w:space="0" w:color="auto"/>
        <w:right w:val="none" w:sz="0" w:space="0" w:color="auto"/>
      </w:divBdr>
    </w:div>
    <w:div w:id="1856915543">
      <w:bodyDiv w:val="1"/>
      <w:marLeft w:val="0"/>
      <w:marRight w:val="0"/>
      <w:marTop w:val="0"/>
      <w:marBottom w:val="0"/>
      <w:divBdr>
        <w:top w:val="none" w:sz="0" w:space="0" w:color="auto"/>
        <w:left w:val="none" w:sz="0" w:space="0" w:color="auto"/>
        <w:bottom w:val="none" w:sz="0" w:space="0" w:color="auto"/>
        <w:right w:val="none" w:sz="0" w:space="0" w:color="auto"/>
      </w:divBdr>
    </w:div>
    <w:div w:id="1871842135">
      <w:bodyDiv w:val="1"/>
      <w:marLeft w:val="0"/>
      <w:marRight w:val="0"/>
      <w:marTop w:val="0"/>
      <w:marBottom w:val="0"/>
      <w:divBdr>
        <w:top w:val="none" w:sz="0" w:space="0" w:color="auto"/>
        <w:left w:val="none" w:sz="0" w:space="0" w:color="auto"/>
        <w:bottom w:val="none" w:sz="0" w:space="0" w:color="auto"/>
        <w:right w:val="none" w:sz="0" w:space="0" w:color="auto"/>
      </w:divBdr>
    </w:div>
    <w:div w:id="1876232630">
      <w:bodyDiv w:val="1"/>
      <w:marLeft w:val="0"/>
      <w:marRight w:val="0"/>
      <w:marTop w:val="0"/>
      <w:marBottom w:val="0"/>
      <w:divBdr>
        <w:top w:val="none" w:sz="0" w:space="0" w:color="auto"/>
        <w:left w:val="none" w:sz="0" w:space="0" w:color="auto"/>
        <w:bottom w:val="none" w:sz="0" w:space="0" w:color="auto"/>
        <w:right w:val="none" w:sz="0" w:space="0" w:color="auto"/>
      </w:divBdr>
    </w:div>
    <w:div w:id="1882933802">
      <w:bodyDiv w:val="1"/>
      <w:marLeft w:val="0"/>
      <w:marRight w:val="0"/>
      <w:marTop w:val="0"/>
      <w:marBottom w:val="0"/>
      <w:divBdr>
        <w:top w:val="none" w:sz="0" w:space="0" w:color="auto"/>
        <w:left w:val="none" w:sz="0" w:space="0" w:color="auto"/>
        <w:bottom w:val="none" w:sz="0" w:space="0" w:color="auto"/>
        <w:right w:val="none" w:sz="0" w:space="0" w:color="auto"/>
      </w:divBdr>
    </w:div>
    <w:div w:id="1888295492">
      <w:bodyDiv w:val="1"/>
      <w:marLeft w:val="0"/>
      <w:marRight w:val="0"/>
      <w:marTop w:val="0"/>
      <w:marBottom w:val="0"/>
      <w:divBdr>
        <w:top w:val="none" w:sz="0" w:space="0" w:color="auto"/>
        <w:left w:val="none" w:sz="0" w:space="0" w:color="auto"/>
        <w:bottom w:val="none" w:sz="0" w:space="0" w:color="auto"/>
        <w:right w:val="none" w:sz="0" w:space="0" w:color="auto"/>
      </w:divBdr>
    </w:div>
    <w:div w:id="1891532147">
      <w:bodyDiv w:val="1"/>
      <w:marLeft w:val="0"/>
      <w:marRight w:val="0"/>
      <w:marTop w:val="0"/>
      <w:marBottom w:val="0"/>
      <w:divBdr>
        <w:top w:val="none" w:sz="0" w:space="0" w:color="auto"/>
        <w:left w:val="none" w:sz="0" w:space="0" w:color="auto"/>
        <w:bottom w:val="none" w:sz="0" w:space="0" w:color="auto"/>
        <w:right w:val="none" w:sz="0" w:space="0" w:color="auto"/>
      </w:divBdr>
    </w:div>
    <w:div w:id="1891644279">
      <w:bodyDiv w:val="1"/>
      <w:marLeft w:val="0"/>
      <w:marRight w:val="0"/>
      <w:marTop w:val="0"/>
      <w:marBottom w:val="0"/>
      <w:divBdr>
        <w:top w:val="none" w:sz="0" w:space="0" w:color="auto"/>
        <w:left w:val="none" w:sz="0" w:space="0" w:color="auto"/>
        <w:bottom w:val="none" w:sz="0" w:space="0" w:color="auto"/>
        <w:right w:val="none" w:sz="0" w:space="0" w:color="auto"/>
      </w:divBdr>
    </w:div>
    <w:div w:id="1904639995">
      <w:bodyDiv w:val="1"/>
      <w:marLeft w:val="0"/>
      <w:marRight w:val="0"/>
      <w:marTop w:val="0"/>
      <w:marBottom w:val="0"/>
      <w:divBdr>
        <w:top w:val="none" w:sz="0" w:space="0" w:color="auto"/>
        <w:left w:val="none" w:sz="0" w:space="0" w:color="auto"/>
        <w:bottom w:val="none" w:sz="0" w:space="0" w:color="auto"/>
        <w:right w:val="none" w:sz="0" w:space="0" w:color="auto"/>
      </w:divBdr>
    </w:div>
    <w:div w:id="1911694288">
      <w:bodyDiv w:val="1"/>
      <w:marLeft w:val="0"/>
      <w:marRight w:val="0"/>
      <w:marTop w:val="0"/>
      <w:marBottom w:val="0"/>
      <w:divBdr>
        <w:top w:val="none" w:sz="0" w:space="0" w:color="auto"/>
        <w:left w:val="none" w:sz="0" w:space="0" w:color="auto"/>
        <w:bottom w:val="none" w:sz="0" w:space="0" w:color="auto"/>
        <w:right w:val="none" w:sz="0" w:space="0" w:color="auto"/>
      </w:divBdr>
    </w:div>
    <w:div w:id="1917208165">
      <w:bodyDiv w:val="1"/>
      <w:marLeft w:val="0"/>
      <w:marRight w:val="0"/>
      <w:marTop w:val="0"/>
      <w:marBottom w:val="0"/>
      <w:divBdr>
        <w:top w:val="none" w:sz="0" w:space="0" w:color="auto"/>
        <w:left w:val="none" w:sz="0" w:space="0" w:color="auto"/>
        <w:bottom w:val="none" w:sz="0" w:space="0" w:color="auto"/>
        <w:right w:val="none" w:sz="0" w:space="0" w:color="auto"/>
      </w:divBdr>
    </w:div>
    <w:div w:id="1922517591">
      <w:bodyDiv w:val="1"/>
      <w:marLeft w:val="0"/>
      <w:marRight w:val="0"/>
      <w:marTop w:val="0"/>
      <w:marBottom w:val="0"/>
      <w:divBdr>
        <w:top w:val="none" w:sz="0" w:space="0" w:color="auto"/>
        <w:left w:val="none" w:sz="0" w:space="0" w:color="auto"/>
        <w:bottom w:val="none" w:sz="0" w:space="0" w:color="auto"/>
        <w:right w:val="none" w:sz="0" w:space="0" w:color="auto"/>
      </w:divBdr>
    </w:div>
    <w:div w:id="1926570856">
      <w:bodyDiv w:val="1"/>
      <w:marLeft w:val="0"/>
      <w:marRight w:val="0"/>
      <w:marTop w:val="0"/>
      <w:marBottom w:val="0"/>
      <w:divBdr>
        <w:top w:val="none" w:sz="0" w:space="0" w:color="auto"/>
        <w:left w:val="none" w:sz="0" w:space="0" w:color="auto"/>
        <w:bottom w:val="none" w:sz="0" w:space="0" w:color="auto"/>
        <w:right w:val="none" w:sz="0" w:space="0" w:color="auto"/>
      </w:divBdr>
    </w:div>
    <w:div w:id="1931817113">
      <w:bodyDiv w:val="1"/>
      <w:marLeft w:val="0"/>
      <w:marRight w:val="0"/>
      <w:marTop w:val="0"/>
      <w:marBottom w:val="0"/>
      <w:divBdr>
        <w:top w:val="none" w:sz="0" w:space="0" w:color="auto"/>
        <w:left w:val="none" w:sz="0" w:space="0" w:color="auto"/>
        <w:bottom w:val="none" w:sz="0" w:space="0" w:color="auto"/>
        <w:right w:val="none" w:sz="0" w:space="0" w:color="auto"/>
      </w:divBdr>
    </w:div>
    <w:div w:id="1939868796">
      <w:bodyDiv w:val="1"/>
      <w:marLeft w:val="0"/>
      <w:marRight w:val="0"/>
      <w:marTop w:val="0"/>
      <w:marBottom w:val="0"/>
      <w:divBdr>
        <w:top w:val="none" w:sz="0" w:space="0" w:color="auto"/>
        <w:left w:val="none" w:sz="0" w:space="0" w:color="auto"/>
        <w:bottom w:val="none" w:sz="0" w:space="0" w:color="auto"/>
        <w:right w:val="none" w:sz="0" w:space="0" w:color="auto"/>
      </w:divBdr>
    </w:div>
    <w:div w:id="1950700843">
      <w:bodyDiv w:val="1"/>
      <w:marLeft w:val="0"/>
      <w:marRight w:val="0"/>
      <w:marTop w:val="0"/>
      <w:marBottom w:val="0"/>
      <w:divBdr>
        <w:top w:val="none" w:sz="0" w:space="0" w:color="auto"/>
        <w:left w:val="none" w:sz="0" w:space="0" w:color="auto"/>
        <w:bottom w:val="none" w:sz="0" w:space="0" w:color="auto"/>
        <w:right w:val="none" w:sz="0" w:space="0" w:color="auto"/>
      </w:divBdr>
    </w:div>
    <w:div w:id="1956206429">
      <w:bodyDiv w:val="1"/>
      <w:marLeft w:val="0"/>
      <w:marRight w:val="0"/>
      <w:marTop w:val="0"/>
      <w:marBottom w:val="0"/>
      <w:divBdr>
        <w:top w:val="none" w:sz="0" w:space="0" w:color="auto"/>
        <w:left w:val="none" w:sz="0" w:space="0" w:color="auto"/>
        <w:bottom w:val="none" w:sz="0" w:space="0" w:color="auto"/>
        <w:right w:val="none" w:sz="0" w:space="0" w:color="auto"/>
      </w:divBdr>
    </w:div>
    <w:div w:id="1958175724">
      <w:bodyDiv w:val="1"/>
      <w:marLeft w:val="0"/>
      <w:marRight w:val="0"/>
      <w:marTop w:val="0"/>
      <w:marBottom w:val="0"/>
      <w:divBdr>
        <w:top w:val="none" w:sz="0" w:space="0" w:color="auto"/>
        <w:left w:val="none" w:sz="0" w:space="0" w:color="auto"/>
        <w:bottom w:val="none" w:sz="0" w:space="0" w:color="auto"/>
        <w:right w:val="none" w:sz="0" w:space="0" w:color="auto"/>
      </w:divBdr>
    </w:div>
    <w:div w:id="1975214961">
      <w:bodyDiv w:val="1"/>
      <w:marLeft w:val="0"/>
      <w:marRight w:val="0"/>
      <w:marTop w:val="0"/>
      <w:marBottom w:val="0"/>
      <w:divBdr>
        <w:top w:val="none" w:sz="0" w:space="0" w:color="auto"/>
        <w:left w:val="none" w:sz="0" w:space="0" w:color="auto"/>
        <w:bottom w:val="none" w:sz="0" w:space="0" w:color="auto"/>
        <w:right w:val="none" w:sz="0" w:space="0" w:color="auto"/>
      </w:divBdr>
    </w:div>
    <w:div w:id="1975403566">
      <w:bodyDiv w:val="1"/>
      <w:marLeft w:val="0"/>
      <w:marRight w:val="0"/>
      <w:marTop w:val="0"/>
      <w:marBottom w:val="0"/>
      <w:divBdr>
        <w:top w:val="none" w:sz="0" w:space="0" w:color="auto"/>
        <w:left w:val="none" w:sz="0" w:space="0" w:color="auto"/>
        <w:bottom w:val="none" w:sz="0" w:space="0" w:color="auto"/>
        <w:right w:val="none" w:sz="0" w:space="0" w:color="auto"/>
      </w:divBdr>
    </w:div>
    <w:div w:id="1975525454">
      <w:bodyDiv w:val="1"/>
      <w:marLeft w:val="0"/>
      <w:marRight w:val="0"/>
      <w:marTop w:val="0"/>
      <w:marBottom w:val="0"/>
      <w:divBdr>
        <w:top w:val="none" w:sz="0" w:space="0" w:color="auto"/>
        <w:left w:val="none" w:sz="0" w:space="0" w:color="auto"/>
        <w:bottom w:val="none" w:sz="0" w:space="0" w:color="auto"/>
        <w:right w:val="none" w:sz="0" w:space="0" w:color="auto"/>
      </w:divBdr>
    </w:div>
    <w:div w:id="1975863766">
      <w:bodyDiv w:val="1"/>
      <w:marLeft w:val="0"/>
      <w:marRight w:val="0"/>
      <w:marTop w:val="0"/>
      <w:marBottom w:val="0"/>
      <w:divBdr>
        <w:top w:val="none" w:sz="0" w:space="0" w:color="auto"/>
        <w:left w:val="none" w:sz="0" w:space="0" w:color="auto"/>
        <w:bottom w:val="none" w:sz="0" w:space="0" w:color="auto"/>
        <w:right w:val="none" w:sz="0" w:space="0" w:color="auto"/>
      </w:divBdr>
    </w:div>
    <w:div w:id="1978606839">
      <w:bodyDiv w:val="1"/>
      <w:marLeft w:val="0"/>
      <w:marRight w:val="0"/>
      <w:marTop w:val="0"/>
      <w:marBottom w:val="0"/>
      <w:divBdr>
        <w:top w:val="none" w:sz="0" w:space="0" w:color="auto"/>
        <w:left w:val="none" w:sz="0" w:space="0" w:color="auto"/>
        <w:bottom w:val="none" w:sz="0" w:space="0" w:color="auto"/>
        <w:right w:val="none" w:sz="0" w:space="0" w:color="auto"/>
      </w:divBdr>
    </w:div>
    <w:div w:id="1980726423">
      <w:bodyDiv w:val="1"/>
      <w:marLeft w:val="0"/>
      <w:marRight w:val="0"/>
      <w:marTop w:val="0"/>
      <w:marBottom w:val="0"/>
      <w:divBdr>
        <w:top w:val="none" w:sz="0" w:space="0" w:color="auto"/>
        <w:left w:val="none" w:sz="0" w:space="0" w:color="auto"/>
        <w:bottom w:val="none" w:sz="0" w:space="0" w:color="auto"/>
        <w:right w:val="none" w:sz="0" w:space="0" w:color="auto"/>
      </w:divBdr>
    </w:div>
    <w:div w:id="1980767735">
      <w:bodyDiv w:val="1"/>
      <w:marLeft w:val="0"/>
      <w:marRight w:val="0"/>
      <w:marTop w:val="0"/>
      <w:marBottom w:val="0"/>
      <w:divBdr>
        <w:top w:val="none" w:sz="0" w:space="0" w:color="auto"/>
        <w:left w:val="none" w:sz="0" w:space="0" w:color="auto"/>
        <w:bottom w:val="none" w:sz="0" w:space="0" w:color="auto"/>
        <w:right w:val="none" w:sz="0" w:space="0" w:color="auto"/>
      </w:divBdr>
    </w:div>
    <w:div w:id="1982033969">
      <w:bodyDiv w:val="1"/>
      <w:marLeft w:val="0"/>
      <w:marRight w:val="0"/>
      <w:marTop w:val="0"/>
      <w:marBottom w:val="0"/>
      <w:divBdr>
        <w:top w:val="none" w:sz="0" w:space="0" w:color="auto"/>
        <w:left w:val="none" w:sz="0" w:space="0" w:color="auto"/>
        <w:bottom w:val="none" w:sz="0" w:space="0" w:color="auto"/>
        <w:right w:val="none" w:sz="0" w:space="0" w:color="auto"/>
      </w:divBdr>
    </w:div>
    <w:div w:id="1988050374">
      <w:bodyDiv w:val="1"/>
      <w:marLeft w:val="0"/>
      <w:marRight w:val="0"/>
      <w:marTop w:val="0"/>
      <w:marBottom w:val="0"/>
      <w:divBdr>
        <w:top w:val="none" w:sz="0" w:space="0" w:color="auto"/>
        <w:left w:val="none" w:sz="0" w:space="0" w:color="auto"/>
        <w:bottom w:val="none" w:sz="0" w:space="0" w:color="auto"/>
        <w:right w:val="none" w:sz="0" w:space="0" w:color="auto"/>
      </w:divBdr>
    </w:div>
    <w:div w:id="1994288617">
      <w:bodyDiv w:val="1"/>
      <w:marLeft w:val="0"/>
      <w:marRight w:val="0"/>
      <w:marTop w:val="0"/>
      <w:marBottom w:val="0"/>
      <w:divBdr>
        <w:top w:val="none" w:sz="0" w:space="0" w:color="auto"/>
        <w:left w:val="none" w:sz="0" w:space="0" w:color="auto"/>
        <w:bottom w:val="none" w:sz="0" w:space="0" w:color="auto"/>
        <w:right w:val="none" w:sz="0" w:space="0" w:color="auto"/>
      </w:divBdr>
    </w:div>
    <w:div w:id="1999914652">
      <w:bodyDiv w:val="1"/>
      <w:marLeft w:val="0"/>
      <w:marRight w:val="0"/>
      <w:marTop w:val="0"/>
      <w:marBottom w:val="0"/>
      <w:divBdr>
        <w:top w:val="none" w:sz="0" w:space="0" w:color="auto"/>
        <w:left w:val="none" w:sz="0" w:space="0" w:color="auto"/>
        <w:bottom w:val="none" w:sz="0" w:space="0" w:color="auto"/>
        <w:right w:val="none" w:sz="0" w:space="0" w:color="auto"/>
      </w:divBdr>
    </w:div>
    <w:div w:id="2020622676">
      <w:bodyDiv w:val="1"/>
      <w:marLeft w:val="0"/>
      <w:marRight w:val="0"/>
      <w:marTop w:val="0"/>
      <w:marBottom w:val="0"/>
      <w:divBdr>
        <w:top w:val="none" w:sz="0" w:space="0" w:color="auto"/>
        <w:left w:val="none" w:sz="0" w:space="0" w:color="auto"/>
        <w:bottom w:val="none" w:sz="0" w:space="0" w:color="auto"/>
        <w:right w:val="none" w:sz="0" w:space="0" w:color="auto"/>
      </w:divBdr>
    </w:div>
    <w:div w:id="2028174649">
      <w:bodyDiv w:val="1"/>
      <w:marLeft w:val="0"/>
      <w:marRight w:val="0"/>
      <w:marTop w:val="0"/>
      <w:marBottom w:val="0"/>
      <w:divBdr>
        <w:top w:val="none" w:sz="0" w:space="0" w:color="auto"/>
        <w:left w:val="none" w:sz="0" w:space="0" w:color="auto"/>
        <w:bottom w:val="none" w:sz="0" w:space="0" w:color="auto"/>
        <w:right w:val="none" w:sz="0" w:space="0" w:color="auto"/>
      </w:divBdr>
    </w:div>
    <w:div w:id="2029216565">
      <w:bodyDiv w:val="1"/>
      <w:marLeft w:val="0"/>
      <w:marRight w:val="0"/>
      <w:marTop w:val="0"/>
      <w:marBottom w:val="0"/>
      <w:divBdr>
        <w:top w:val="none" w:sz="0" w:space="0" w:color="auto"/>
        <w:left w:val="none" w:sz="0" w:space="0" w:color="auto"/>
        <w:bottom w:val="none" w:sz="0" w:space="0" w:color="auto"/>
        <w:right w:val="none" w:sz="0" w:space="0" w:color="auto"/>
      </w:divBdr>
    </w:div>
    <w:div w:id="2031107660">
      <w:bodyDiv w:val="1"/>
      <w:marLeft w:val="0"/>
      <w:marRight w:val="0"/>
      <w:marTop w:val="0"/>
      <w:marBottom w:val="0"/>
      <w:divBdr>
        <w:top w:val="none" w:sz="0" w:space="0" w:color="auto"/>
        <w:left w:val="none" w:sz="0" w:space="0" w:color="auto"/>
        <w:bottom w:val="none" w:sz="0" w:space="0" w:color="auto"/>
        <w:right w:val="none" w:sz="0" w:space="0" w:color="auto"/>
      </w:divBdr>
    </w:div>
    <w:div w:id="2034721657">
      <w:bodyDiv w:val="1"/>
      <w:marLeft w:val="0"/>
      <w:marRight w:val="0"/>
      <w:marTop w:val="0"/>
      <w:marBottom w:val="0"/>
      <w:divBdr>
        <w:top w:val="none" w:sz="0" w:space="0" w:color="auto"/>
        <w:left w:val="none" w:sz="0" w:space="0" w:color="auto"/>
        <w:bottom w:val="none" w:sz="0" w:space="0" w:color="auto"/>
        <w:right w:val="none" w:sz="0" w:space="0" w:color="auto"/>
      </w:divBdr>
    </w:div>
    <w:div w:id="2066372460">
      <w:bodyDiv w:val="1"/>
      <w:marLeft w:val="0"/>
      <w:marRight w:val="0"/>
      <w:marTop w:val="0"/>
      <w:marBottom w:val="0"/>
      <w:divBdr>
        <w:top w:val="none" w:sz="0" w:space="0" w:color="auto"/>
        <w:left w:val="none" w:sz="0" w:space="0" w:color="auto"/>
        <w:bottom w:val="none" w:sz="0" w:space="0" w:color="auto"/>
        <w:right w:val="none" w:sz="0" w:space="0" w:color="auto"/>
      </w:divBdr>
    </w:div>
    <w:div w:id="2071339502">
      <w:bodyDiv w:val="1"/>
      <w:marLeft w:val="0"/>
      <w:marRight w:val="0"/>
      <w:marTop w:val="0"/>
      <w:marBottom w:val="0"/>
      <w:divBdr>
        <w:top w:val="none" w:sz="0" w:space="0" w:color="auto"/>
        <w:left w:val="none" w:sz="0" w:space="0" w:color="auto"/>
        <w:bottom w:val="none" w:sz="0" w:space="0" w:color="auto"/>
        <w:right w:val="none" w:sz="0" w:space="0" w:color="auto"/>
      </w:divBdr>
    </w:div>
    <w:div w:id="2071491567">
      <w:bodyDiv w:val="1"/>
      <w:marLeft w:val="0"/>
      <w:marRight w:val="0"/>
      <w:marTop w:val="0"/>
      <w:marBottom w:val="0"/>
      <w:divBdr>
        <w:top w:val="none" w:sz="0" w:space="0" w:color="auto"/>
        <w:left w:val="none" w:sz="0" w:space="0" w:color="auto"/>
        <w:bottom w:val="none" w:sz="0" w:space="0" w:color="auto"/>
        <w:right w:val="none" w:sz="0" w:space="0" w:color="auto"/>
      </w:divBdr>
    </w:div>
    <w:div w:id="2072843759">
      <w:bodyDiv w:val="1"/>
      <w:marLeft w:val="0"/>
      <w:marRight w:val="0"/>
      <w:marTop w:val="0"/>
      <w:marBottom w:val="0"/>
      <w:divBdr>
        <w:top w:val="none" w:sz="0" w:space="0" w:color="auto"/>
        <w:left w:val="none" w:sz="0" w:space="0" w:color="auto"/>
        <w:bottom w:val="none" w:sz="0" w:space="0" w:color="auto"/>
        <w:right w:val="none" w:sz="0" w:space="0" w:color="auto"/>
      </w:divBdr>
    </w:div>
    <w:div w:id="2073504738">
      <w:bodyDiv w:val="1"/>
      <w:marLeft w:val="0"/>
      <w:marRight w:val="0"/>
      <w:marTop w:val="0"/>
      <w:marBottom w:val="0"/>
      <w:divBdr>
        <w:top w:val="none" w:sz="0" w:space="0" w:color="auto"/>
        <w:left w:val="none" w:sz="0" w:space="0" w:color="auto"/>
        <w:bottom w:val="none" w:sz="0" w:space="0" w:color="auto"/>
        <w:right w:val="none" w:sz="0" w:space="0" w:color="auto"/>
      </w:divBdr>
    </w:div>
    <w:div w:id="2083215563">
      <w:bodyDiv w:val="1"/>
      <w:marLeft w:val="0"/>
      <w:marRight w:val="0"/>
      <w:marTop w:val="0"/>
      <w:marBottom w:val="0"/>
      <w:divBdr>
        <w:top w:val="none" w:sz="0" w:space="0" w:color="auto"/>
        <w:left w:val="none" w:sz="0" w:space="0" w:color="auto"/>
        <w:bottom w:val="none" w:sz="0" w:space="0" w:color="auto"/>
        <w:right w:val="none" w:sz="0" w:space="0" w:color="auto"/>
      </w:divBdr>
    </w:div>
    <w:div w:id="2084333579">
      <w:bodyDiv w:val="1"/>
      <w:marLeft w:val="0"/>
      <w:marRight w:val="0"/>
      <w:marTop w:val="0"/>
      <w:marBottom w:val="0"/>
      <w:divBdr>
        <w:top w:val="none" w:sz="0" w:space="0" w:color="auto"/>
        <w:left w:val="none" w:sz="0" w:space="0" w:color="auto"/>
        <w:bottom w:val="none" w:sz="0" w:space="0" w:color="auto"/>
        <w:right w:val="none" w:sz="0" w:space="0" w:color="auto"/>
      </w:divBdr>
    </w:div>
    <w:div w:id="2096046338">
      <w:bodyDiv w:val="1"/>
      <w:marLeft w:val="0"/>
      <w:marRight w:val="0"/>
      <w:marTop w:val="0"/>
      <w:marBottom w:val="0"/>
      <w:divBdr>
        <w:top w:val="none" w:sz="0" w:space="0" w:color="auto"/>
        <w:left w:val="none" w:sz="0" w:space="0" w:color="auto"/>
        <w:bottom w:val="none" w:sz="0" w:space="0" w:color="auto"/>
        <w:right w:val="none" w:sz="0" w:space="0" w:color="auto"/>
      </w:divBdr>
    </w:div>
    <w:div w:id="2101559275">
      <w:bodyDiv w:val="1"/>
      <w:marLeft w:val="0"/>
      <w:marRight w:val="0"/>
      <w:marTop w:val="0"/>
      <w:marBottom w:val="0"/>
      <w:divBdr>
        <w:top w:val="none" w:sz="0" w:space="0" w:color="auto"/>
        <w:left w:val="none" w:sz="0" w:space="0" w:color="auto"/>
        <w:bottom w:val="none" w:sz="0" w:space="0" w:color="auto"/>
        <w:right w:val="none" w:sz="0" w:space="0" w:color="auto"/>
      </w:divBdr>
    </w:div>
    <w:div w:id="2103332151">
      <w:bodyDiv w:val="1"/>
      <w:marLeft w:val="0"/>
      <w:marRight w:val="0"/>
      <w:marTop w:val="0"/>
      <w:marBottom w:val="0"/>
      <w:divBdr>
        <w:top w:val="none" w:sz="0" w:space="0" w:color="auto"/>
        <w:left w:val="none" w:sz="0" w:space="0" w:color="auto"/>
        <w:bottom w:val="none" w:sz="0" w:space="0" w:color="auto"/>
        <w:right w:val="none" w:sz="0" w:space="0" w:color="auto"/>
      </w:divBdr>
    </w:div>
    <w:div w:id="2127117635">
      <w:bodyDiv w:val="1"/>
      <w:marLeft w:val="0"/>
      <w:marRight w:val="0"/>
      <w:marTop w:val="0"/>
      <w:marBottom w:val="0"/>
      <w:divBdr>
        <w:top w:val="none" w:sz="0" w:space="0" w:color="auto"/>
        <w:left w:val="none" w:sz="0" w:space="0" w:color="auto"/>
        <w:bottom w:val="none" w:sz="0" w:space="0" w:color="auto"/>
        <w:right w:val="none" w:sz="0" w:space="0" w:color="auto"/>
      </w:divBdr>
    </w:div>
    <w:div w:id="2141223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otsquares.com/terms" TargetMode="External"/><Relationship Id="rId21" Type="http://schemas.openxmlformats.org/officeDocument/2006/relationships/hyperlink" Target="http://www.dotsquares.com/terms"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microsoft.com/office/2007/relationships/diagramDrawing" Target="diagrams/drawing1.xml"/><Relationship Id="rId2" Type="http://schemas.openxmlformats.org/officeDocument/2006/relationships/customXml" Target="../customXml/item2.xml"/><Relationship Id="rId16" Type="http://schemas.openxmlformats.org/officeDocument/2006/relationships/hyperlink" Target="http://www.dotsquares.com/terms" TargetMode="External"/><Relationship Id="rId29" Type="http://schemas.openxmlformats.org/officeDocument/2006/relationships/hyperlink" Target="http://www.dotsquares.com/terms" TargetMode="External"/><Relationship Id="rId11" Type="http://schemas.openxmlformats.org/officeDocument/2006/relationships/hyperlink" Target="http://www.dotsquares.com/terms" TargetMode="External"/><Relationship Id="rId24" Type="http://schemas.openxmlformats.org/officeDocument/2006/relationships/hyperlink" Target="http://www.dotsquares.com/terms"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1.jp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diagramQuickStyle" Target="diagrams/quickStyle1.xml"/><Relationship Id="rId74" Type="http://schemas.openxmlformats.org/officeDocument/2006/relationships/image" Target="media/image39.png"/><Relationship Id="rId5" Type="http://schemas.openxmlformats.org/officeDocument/2006/relationships/settings" Target="settings.xml"/><Relationship Id="rId61" Type="http://schemas.openxmlformats.org/officeDocument/2006/relationships/image" Target="media/image32.png"/><Relationship Id="rId19" Type="http://schemas.openxmlformats.org/officeDocument/2006/relationships/hyperlink" Target="http://www.dotsquares.com/terms" TargetMode="External"/><Relationship Id="rId14" Type="http://schemas.openxmlformats.org/officeDocument/2006/relationships/hyperlink" Target="http://www.dotsquares.com/terms" TargetMode="External"/><Relationship Id="rId22" Type="http://schemas.openxmlformats.org/officeDocument/2006/relationships/hyperlink" Target="http://www.dotsquares.com/terms" TargetMode="External"/><Relationship Id="rId27" Type="http://schemas.openxmlformats.org/officeDocument/2006/relationships/hyperlink" Target="http://www.dotsquares.com/terms"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emf"/><Relationship Id="rId64" Type="http://schemas.openxmlformats.org/officeDocument/2006/relationships/diagramData" Target="diagrams/data1.xml"/><Relationship Id="rId69"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hyperlink" Target="http://www.dotsquares.com/terms" TargetMode="External"/><Relationship Id="rId17" Type="http://schemas.openxmlformats.org/officeDocument/2006/relationships/hyperlink" Target="http://www.dotsquares.com/terms" TargetMode="External"/><Relationship Id="rId25" Type="http://schemas.openxmlformats.org/officeDocument/2006/relationships/hyperlink" Target="http://www.dotsquares.com/terms" TargetMode="External"/><Relationship Id="rId33" Type="http://schemas.openxmlformats.org/officeDocument/2006/relationships/image" Target="media/image5.png"/><Relationship Id="rId38" Type="http://schemas.microsoft.com/office/2007/relationships/hdphoto" Target="media/hdphoto1.wdp"/><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diagramColors" Target="diagrams/colors1.xml"/><Relationship Id="rId20" Type="http://schemas.openxmlformats.org/officeDocument/2006/relationships/hyperlink" Target="http://www.dotsquares.com/terms" TargetMode="External"/><Relationship Id="rId41" Type="http://schemas.openxmlformats.org/officeDocument/2006/relationships/image" Target="media/image12.png"/><Relationship Id="rId54" Type="http://schemas.openxmlformats.org/officeDocument/2006/relationships/image" Target="media/image25.jpg"/><Relationship Id="rId62" Type="http://schemas.openxmlformats.org/officeDocument/2006/relationships/image" Target="media/image33.png"/><Relationship Id="rId70" Type="http://schemas.openxmlformats.org/officeDocument/2006/relationships/header" Target="header1.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dotsquares.com/terms" TargetMode="External"/><Relationship Id="rId23" Type="http://schemas.openxmlformats.org/officeDocument/2006/relationships/hyperlink" Target="http://www.dotsquares.com/terms" TargetMode="External"/><Relationship Id="rId28" Type="http://schemas.openxmlformats.org/officeDocument/2006/relationships/hyperlink" Target="http://www.dotsquares.com/terms" TargetMode="External"/><Relationship Id="rId36" Type="http://schemas.openxmlformats.org/officeDocument/2006/relationships/image" Target="media/image8.png"/><Relationship Id="rId49" Type="http://schemas.openxmlformats.org/officeDocument/2006/relationships/image" Target="media/image20.jpeg"/><Relationship Id="rId57" Type="http://schemas.openxmlformats.org/officeDocument/2006/relationships/image" Target="media/image28.png"/><Relationship Id="rId10" Type="http://schemas.openxmlformats.org/officeDocument/2006/relationships/hyperlink" Target="http://www.dotsquares.com/terms" TargetMode="External"/><Relationship Id="rId31" Type="http://schemas.openxmlformats.org/officeDocument/2006/relationships/image" Target="media/image3.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diagramLayout" Target="diagrams/layout1.xml"/><Relationship Id="rId73" Type="http://schemas.openxmlformats.org/officeDocument/2006/relationships/image" Target="media/image38.emf"/><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dotsquares.com/terms" TargetMode="External"/><Relationship Id="rId18" Type="http://schemas.openxmlformats.org/officeDocument/2006/relationships/hyperlink" Target="http://www.dotsquares.com/terms" TargetMode="External"/><Relationship Id="rId39" Type="http://schemas.openxmlformats.org/officeDocument/2006/relationships/image" Target="media/image10.pn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Proposal%20Format.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0C0784ED-73C7-449D-B672-12672EDC2B15}" type="doc">
      <dgm:prSet loTypeId="urn:microsoft.com/office/officeart/2005/8/layout/chevron1" loCatId="process" qsTypeId="urn:microsoft.com/office/officeart/2005/8/quickstyle/simple1#1" qsCatId="simple" csTypeId="urn:microsoft.com/office/officeart/2005/8/colors/colorful1#1" csCatId="colorful" phldr="1"/>
      <dgm:spPr/>
      <dgm:t>
        <a:bodyPr/>
        <a:lstStyle/>
        <a:p>
          <a:endParaRPr lang="en-IN"/>
        </a:p>
      </dgm:t>
    </dgm:pt>
    <dgm:pt modelId="{91553A8E-FD51-47E9-BFF5-2D5E21E8D0F1}">
      <dgm:prSet phldrT="[Text]"/>
      <dgm:spPr/>
      <dgm:t>
        <a:bodyPr/>
        <a:lstStyle/>
        <a:p>
          <a:r>
            <a:rPr lang="en-IN"/>
            <a:t>client raises a formal change request</a:t>
          </a:r>
        </a:p>
      </dgm:t>
    </dgm:pt>
    <dgm:pt modelId="{6FEA5A85-7FCA-417E-BC76-179F5B101510}" type="parTrans" cxnId="{EF13EF20-9347-4405-9809-CFD5BC21BED2}">
      <dgm:prSet/>
      <dgm:spPr/>
      <dgm:t>
        <a:bodyPr/>
        <a:lstStyle/>
        <a:p>
          <a:endParaRPr lang="en-IN"/>
        </a:p>
      </dgm:t>
    </dgm:pt>
    <dgm:pt modelId="{71AD48F7-8E45-4574-A471-861A32579DB2}" type="sibTrans" cxnId="{EF13EF20-9347-4405-9809-CFD5BC21BED2}">
      <dgm:prSet/>
      <dgm:spPr/>
      <dgm:t>
        <a:bodyPr/>
        <a:lstStyle/>
        <a:p>
          <a:endParaRPr lang="en-IN"/>
        </a:p>
      </dgm:t>
    </dgm:pt>
    <dgm:pt modelId="{3D0E264F-BFFC-4649-9A3E-3E11CF8225FC}">
      <dgm:prSet phldrT="[Text]"/>
      <dgm:spPr/>
      <dgm:t>
        <a:bodyPr/>
        <a:lstStyle/>
        <a:p>
          <a:r>
            <a:rPr lang="en-IN"/>
            <a:t>change request is analysed by the technical team</a:t>
          </a:r>
        </a:p>
      </dgm:t>
    </dgm:pt>
    <dgm:pt modelId="{356CE1A9-62A2-482F-8786-8C1DD2EA86B8}" type="parTrans" cxnId="{EAEA6A92-D1CF-42D7-8DFC-F09DCA3A4D1E}">
      <dgm:prSet/>
      <dgm:spPr/>
      <dgm:t>
        <a:bodyPr/>
        <a:lstStyle/>
        <a:p>
          <a:endParaRPr lang="en-IN"/>
        </a:p>
      </dgm:t>
    </dgm:pt>
    <dgm:pt modelId="{91D5562F-6DB4-4292-846F-ABA2D1779209}" type="sibTrans" cxnId="{EAEA6A92-D1CF-42D7-8DFC-F09DCA3A4D1E}">
      <dgm:prSet/>
      <dgm:spPr/>
      <dgm:t>
        <a:bodyPr/>
        <a:lstStyle/>
        <a:p>
          <a:endParaRPr lang="en-IN"/>
        </a:p>
      </dgm:t>
    </dgm:pt>
    <dgm:pt modelId="{ADD19482-171F-44EF-8DAB-4C18D215B776}">
      <dgm:prSet phldrT="[Text]"/>
      <dgm:spPr/>
      <dgm:t>
        <a:bodyPr/>
        <a:lstStyle/>
        <a:p>
          <a:pPr algn="ctr"/>
          <a:r>
            <a:rPr lang="en-IN"/>
            <a:t>client is provided with impact, feasibility and cost associated with the change request</a:t>
          </a:r>
        </a:p>
      </dgm:t>
    </dgm:pt>
    <dgm:pt modelId="{B0DAED16-BB28-467E-92C2-EC8D36BDFE40}" type="parTrans" cxnId="{8FDF9178-D9D3-4916-9C81-6F107C5A95C2}">
      <dgm:prSet/>
      <dgm:spPr/>
      <dgm:t>
        <a:bodyPr/>
        <a:lstStyle/>
        <a:p>
          <a:endParaRPr lang="en-IN"/>
        </a:p>
      </dgm:t>
    </dgm:pt>
    <dgm:pt modelId="{EF260402-8E30-4EF1-B271-8390A372912F}" type="sibTrans" cxnId="{8FDF9178-D9D3-4916-9C81-6F107C5A95C2}">
      <dgm:prSet/>
      <dgm:spPr/>
      <dgm:t>
        <a:bodyPr/>
        <a:lstStyle/>
        <a:p>
          <a:endParaRPr lang="en-IN"/>
        </a:p>
      </dgm:t>
    </dgm:pt>
    <dgm:pt modelId="{BF3686E6-E353-4A50-B265-FC51F78AF334}">
      <dgm:prSet phldrT="[Text]"/>
      <dgm:spPr/>
      <dgm:t>
        <a:bodyPr/>
        <a:lstStyle/>
        <a:p>
          <a:r>
            <a:rPr lang="en-IN"/>
            <a:t>client provides formal approval</a:t>
          </a:r>
        </a:p>
      </dgm:t>
    </dgm:pt>
    <dgm:pt modelId="{A539B847-6510-4A6F-83F8-B6FF92FEFB36}" type="parTrans" cxnId="{F52BC5E1-6DD3-4843-A0A8-3678AC97BB0A}">
      <dgm:prSet/>
      <dgm:spPr/>
      <dgm:t>
        <a:bodyPr/>
        <a:lstStyle/>
        <a:p>
          <a:endParaRPr lang="en-IN"/>
        </a:p>
      </dgm:t>
    </dgm:pt>
    <dgm:pt modelId="{76CFF056-DFA0-483C-91CA-771A107D7748}" type="sibTrans" cxnId="{F52BC5E1-6DD3-4843-A0A8-3678AC97BB0A}">
      <dgm:prSet/>
      <dgm:spPr/>
      <dgm:t>
        <a:bodyPr/>
        <a:lstStyle/>
        <a:p>
          <a:endParaRPr lang="en-IN"/>
        </a:p>
      </dgm:t>
    </dgm:pt>
    <dgm:pt modelId="{C8702BD9-1578-4A0E-815F-1D9790C5A0E2}" type="pres">
      <dgm:prSet presAssocID="{0C0784ED-73C7-449D-B672-12672EDC2B15}" presName="Name0" presStyleCnt="0">
        <dgm:presLayoutVars>
          <dgm:dir/>
          <dgm:animLvl val="lvl"/>
          <dgm:resizeHandles val="exact"/>
        </dgm:presLayoutVars>
      </dgm:prSet>
      <dgm:spPr/>
    </dgm:pt>
    <dgm:pt modelId="{F8195261-4FA2-4CDD-8D36-A19731FB7135}" type="pres">
      <dgm:prSet presAssocID="{91553A8E-FD51-47E9-BFF5-2D5E21E8D0F1}" presName="parTxOnly" presStyleLbl="node1" presStyleIdx="0" presStyleCnt="4">
        <dgm:presLayoutVars>
          <dgm:chMax val="0"/>
          <dgm:chPref val="0"/>
          <dgm:bulletEnabled val="1"/>
        </dgm:presLayoutVars>
      </dgm:prSet>
      <dgm:spPr/>
    </dgm:pt>
    <dgm:pt modelId="{71679F9D-0C73-4788-B0A7-DF57370488A1}" type="pres">
      <dgm:prSet presAssocID="{71AD48F7-8E45-4574-A471-861A32579DB2}" presName="parTxOnlySpace" presStyleCnt="0"/>
      <dgm:spPr/>
    </dgm:pt>
    <dgm:pt modelId="{954618DC-1BBB-47C5-A0CA-76190463B978}" type="pres">
      <dgm:prSet presAssocID="{3D0E264F-BFFC-4649-9A3E-3E11CF8225FC}" presName="parTxOnly" presStyleLbl="node1" presStyleIdx="1" presStyleCnt="4">
        <dgm:presLayoutVars>
          <dgm:chMax val="0"/>
          <dgm:chPref val="0"/>
          <dgm:bulletEnabled val="1"/>
        </dgm:presLayoutVars>
      </dgm:prSet>
      <dgm:spPr/>
    </dgm:pt>
    <dgm:pt modelId="{C85199EE-E37D-4715-A5D8-6335E1711957}" type="pres">
      <dgm:prSet presAssocID="{91D5562F-6DB4-4292-846F-ABA2D1779209}" presName="parTxOnlySpace" presStyleCnt="0"/>
      <dgm:spPr/>
    </dgm:pt>
    <dgm:pt modelId="{249A5CAC-604C-4FE0-B05D-8FAEA76CEDB9}" type="pres">
      <dgm:prSet presAssocID="{ADD19482-171F-44EF-8DAB-4C18D215B776}" presName="parTxOnly" presStyleLbl="node1" presStyleIdx="2" presStyleCnt="4">
        <dgm:presLayoutVars>
          <dgm:chMax val="0"/>
          <dgm:chPref val="0"/>
          <dgm:bulletEnabled val="1"/>
        </dgm:presLayoutVars>
      </dgm:prSet>
      <dgm:spPr/>
    </dgm:pt>
    <dgm:pt modelId="{8F111BFA-9015-495C-98E0-2F6C40B810B0}" type="pres">
      <dgm:prSet presAssocID="{EF260402-8E30-4EF1-B271-8390A372912F}" presName="parTxOnlySpace" presStyleCnt="0"/>
      <dgm:spPr/>
    </dgm:pt>
    <dgm:pt modelId="{1117876C-019C-48C2-9F3E-3145EB994569}" type="pres">
      <dgm:prSet presAssocID="{BF3686E6-E353-4A50-B265-FC51F78AF334}" presName="parTxOnly" presStyleLbl="node1" presStyleIdx="3" presStyleCnt="4">
        <dgm:presLayoutVars>
          <dgm:chMax val="0"/>
          <dgm:chPref val="0"/>
          <dgm:bulletEnabled val="1"/>
        </dgm:presLayoutVars>
      </dgm:prSet>
      <dgm:spPr/>
    </dgm:pt>
  </dgm:ptLst>
  <dgm:cxnLst>
    <dgm:cxn modelId="{A9C53E14-DD0A-482A-879E-207A06482963}" type="presOf" srcId="{3D0E264F-BFFC-4649-9A3E-3E11CF8225FC}" destId="{954618DC-1BBB-47C5-A0CA-76190463B978}" srcOrd="0" destOrd="0" presId="urn:microsoft.com/office/officeart/2005/8/layout/chevron1"/>
    <dgm:cxn modelId="{EF13EF20-9347-4405-9809-CFD5BC21BED2}" srcId="{0C0784ED-73C7-449D-B672-12672EDC2B15}" destId="{91553A8E-FD51-47E9-BFF5-2D5E21E8D0F1}" srcOrd="0" destOrd="0" parTransId="{6FEA5A85-7FCA-417E-BC76-179F5B101510}" sibTransId="{71AD48F7-8E45-4574-A471-861A32579DB2}"/>
    <dgm:cxn modelId="{CE63875B-9298-40F2-9EE7-21A712C761C0}" type="presOf" srcId="{0C0784ED-73C7-449D-B672-12672EDC2B15}" destId="{C8702BD9-1578-4A0E-815F-1D9790C5A0E2}" srcOrd="0" destOrd="0" presId="urn:microsoft.com/office/officeart/2005/8/layout/chevron1"/>
    <dgm:cxn modelId="{5C2D666B-C39E-46CB-B5AC-3663EE63CF43}" type="presOf" srcId="{BF3686E6-E353-4A50-B265-FC51F78AF334}" destId="{1117876C-019C-48C2-9F3E-3145EB994569}" srcOrd="0" destOrd="0" presId="urn:microsoft.com/office/officeart/2005/8/layout/chevron1"/>
    <dgm:cxn modelId="{8FDF9178-D9D3-4916-9C81-6F107C5A95C2}" srcId="{0C0784ED-73C7-449D-B672-12672EDC2B15}" destId="{ADD19482-171F-44EF-8DAB-4C18D215B776}" srcOrd="2" destOrd="0" parTransId="{B0DAED16-BB28-467E-92C2-EC8D36BDFE40}" sibTransId="{EF260402-8E30-4EF1-B271-8390A372912F}"/>
    <dgm:cxn modelId="{EAEA6A92-D1CF-42D7-8DFC-F09DCA3A4D1E}" srcId="{0C0784ED-73C7-449D-B672-12672EDC2B15}" destId="{3D0E264F-BFFC-4649-9A3E-3E11CF8225FC}" srcOrd="1" destOrd="0" parTransId="{356CE1A9-62A2-482F-8786-8C1DD2EA86B8}" sibTransId="{91D5562F-6DB4-4292-846F-ABA2D1779209}"/>
    <dgm:cxn modelId="{CA61B593-D9F2-48C9-BBE3-2B833806C4F5}" type="presOf" srcId="{91553A8E-FD51-47E9-BFF5-2D5E21E8D0F1}" destId="{F8195261-4FA2-4CDD-8D36-A19731FB7135}" srcOrd="0" destOrd="0" presId="urn:microsoft.com/office/officeart/2005/8/layout/chevron1"/>
    <dgm:cxn modelId="{2B188FD0-F673-4F41-849C-F3A40158B2F3}" type="presOf" srcId="{ADD19482-171F-44EF-8DAB-4C18D215B776}" destId="{249A5CAC-604C-4FE0-B05D-8FAEA76CEDB9}" srcOrd="0" destOrd="0" presId="urn:microsoft.com/office/officeart/2005/8/layout/chevron1"/>
    <dgm:cxn modelId="{F52BC5E1-6DD3-4843-A0A8-3678AC97BB0A}" srcId="{0C0784ED-73C7-449D-B672-12672EDC2B15}" destId="{BF3686E6-E353-4A50-B265-FC51F78AF334}" srcOrd="3" destOrd="0" parTransId="{A539B847-6510-4A6F-83F8-B6FF92FEFB36}" sibTransId="{76CFF056-DFA0-483C-91CA-771A107D7748}"/>
    <dgm:cxn modelId="{636FCF73-C7CE-4FE3-9EE6-27881970DCA3}" type="presParOf" srcId="{C8702BD9-1578-4A0E-815F-1D9790C5A0E2}" destId="{F8195261-4FA2-4CDD-8D36-A19731FB7135}" srcOrd="0" destOrd="0" presId="urn:microsoft.com/office/officeart/2005/8/layout/chevron1"/>
    <dgm:cxn modelId="{E93D4A06-2C4F-4024-B39D-3B0F07B0FE3E}" type="presParOf" srcId="{C8702BD9-1578-4A0E-815F-1D9790C5A0E2}" destId="{71679F9D-0C73-4788-B0A7-DF57370488A1}" srcOrd="1" destOrd="0" presId="urn:microsoft.com/office/officeart/2005/8/layout/chevron1"/>
    <dgm:cxn modelId="{A3D483CE-4809-4764-B107-8BDA3F33AA6D}" type="presParOf" srcId="{C8702BD9-1578-4A0E-815F-1D9790C5A0E2}" destId="{954618DC-1BBB-47C5-A0CA-76190463B978}" srcOrd="2" destOrd="0" presId="urn:microsoft.com/office/officeart/2005/8/layout/chevron1"/>
    <dgm:cxn modelId="{BDC9E084-F98E-4445-94D0-B2A7741AD3D7}" type="presParOf" srcId="{C8702BD9-1578-4A0E-815F-1D9790C5A0E2}" destId="{C85199EE-E37D-4715-A5D8-6335E1711957}" srcOrd="3" destOrd="0" presId="urn:microsoft.com/office/officeart/2005/8/layout/chevron1"/>
    <dgm:cxn modelId="{6038F919-CC38-4A79-815F-74D5C8637BCE}" type="presParOf" srcId="{C8702BD9-1578-4A0E-815F-1D9790C5A0E2}" destId="{249A5CAC-604C-4FE0-B05D-8FAEA76CEDB9}" srcOrd="4" destOrd="0" presId="urn:microsoft.com/office/officeart/2005/8/layout/chevron1"/>
    <dgm:cxn modelId="{74C9CC85-A942-4FD7-9909-211A305960AD}" type="presParOf" srcId="{C8702BD9-1578-4A0E-815F-1D9790C5A0E2}" destId="{8F111BFA-9015-495C-98E0-2F6C40B810B0}" srcOrd="5" destOrd="0" presId="urn:microsoft.com/office/officeart/2005/8/layout/chevron1"/>
    <dgm:cxn modelId="{1B09BA8C-5779-4CED-929C-1A5B789BE496}" type="presParOf" srcId="{C8702BD9-1578-4A0E-815F-1D9790C5A0E2}" destId="{1117876C-019C-48C2-9F3E-3145EB994569}" srcOrd="6" destOrd="0" presId="urn:microsoft.com/office/officeart/2005/8/layout/chevron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195261-4FA2-4CDD-8D36-A19731FB7135}">
      <dsp:nvSpPr>
        <dsp:cNvPr id="0" name=""/>
        <dsp:cNvSpPr/>
      </dsp:nvSpPr>
      <dsp:spPr>
        <a:xfrm>
          <a:off x="2867" y="172858"/>
          <a:ext cx="1669357" cy="667743"/>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IN" sz="900" kern="1200"/>
            <a:t>client raises a formal change request</a:t>
          </a:r>
        </a:p>
      </dsp:txBody>
      <dsp:txXfrm>
        <a:off x="336739" y="172858"/>
        <a:ext cx="1001614" cy="667743"/>
      </dsp:txXfrm>
    </dsp:sp>
    <dsp:sp modelId="{954618DC-1BBB-47C5-A0CA-76190463B978}">
      <dsp:nvSpPr>
        <dsp:cNvPr id="0" name=""/>
        <dsp:cNvSpPr/>
      </dsp:nvSpPr>
      <dsp:spPr>
        <a:xfrm>
          <a:off x="1505289" y="172858"/>
          <a:ext cx="1669357" cy="667743"/>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IN" sz="900" kern="1200"/>
            <a:t>change request is analysed by the technical team</a:t>
          </a:r>
        </a:p>
      </dsp:txBody>
      <dsp:txXfrm>
        <a:off x="1839161" y="172858"/>
        <a:ext cx="1001614" cy="667743"/>
      </dsp:txXfrm>
    </dsp:sp>
    <dsp:sp modelId="{249A5CAC-604C-4FE0-B05D-8FAEA76CEDB9}">
      <dsp:nvSpPr>
        <dsp:cNvPr id="0" name=""/>
        <dsp:cNvSpPr/>
      </dsp:nvSpPr>
      <dsp:spPr>
        <a:xfrm>
          <a:off x="3007712" y="172858"/>
          <a:ext cx="1669357" cy="667743"/>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IN" sz="900" kern="1200"/>
            <a:t>client is provided with impact, feasibility and cost associated with the change request</a:t>
          </a:r>
        </a:p>
      </dsp:txBody>
      <dsp:txXfrm>
        <a:off x="3341584" y="172858"/>
        <a:ext cx="1001614" cy="667743"/>
      </dsp:txXfrm>
    </dsp:sp>
    <dsp:sp modelId="{1117876C-019C-48C2-9F3E-3145EB994569}">
      <dsp:nvSpPr>
        <dsp:cNvPr id="0" name=""/>
        <dsp:cNvSpPr/>
      </dsp:nvSpPr>
      <dsp:spPr>
        <a:xfrm>
          <a:off x="4510134" y="172858"/>
          <a:ext cx="1669357" cy="667743"/>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IN" sz="900" kern="1200"/>
            <a:t>client provides formal approval</a:t>
          </a:r>
        </a:p>
      </dsp:txBody>
      <dsp:txXfrm>
        <a:off x="4844006" y="172858"/>
        <a:ext cx="1001614" cy="66774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1E35E1-0D50-4E7A-9855-32E95A6F5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Proposal Format.dotx</Template>
  <TotalTime>31</TotalTime>
  <Pages>26</Pages>
  <Words>3168</Words>
  <Characters>18063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Varun</dc:creator>
  <cp:lastModifiedBy>BA Chetan</cp:lastModifiedBy>
  <cp:revision>47</cp:revision>
  <cp:lastPrinted>2025-12-11T15:04:00Z</cp:lastPrinted>
  <dcterms:created xsi:type="dcterms:W3CDTF">2025-12-02T16:37:00Z</dcterms:created>
  <dcterms:modified xsi:type="dcterms:W3CDTF">2025-12-11T15:04:00Z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GrammarlyDocumentId">
    <vt:lpwstr>6a23fc846688831a8139e240950619f15c97398fd70810a2e33aeaf0b02e6499</vt:lpwstr>
  </property>
  <property fmtid="{D5CDD505-2E9C-101B-9397-08002B2CF9AE}" pid="4" name="ICV">
    <vt:lpwstr>5AADD0BCCE524B1BA506886EA845D3CB_12</vt:lpwstr>
  </property>
</Properties>
</file>